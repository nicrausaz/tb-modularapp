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47251AA6"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847909"/>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05481010"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847910"/>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1732B3AB"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847911"/>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4249EF5E" w14:textId="359130DC" w:rsidR="001678AD"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847909" w:history="1">
        <w:r w:rsidR="001678AD" w:rsidRPr="003F1916">
          <w:rPr>
            <w:rStyle w:val="Lienhypertexte"/>
            <w:rFonts w:eastAsiaTheme="majorEastAsia"/>
            <w:noProof/>
            <w:lang w:val="fr-CH"/>
          </w:rPr>
          <w:t>Préambule</w:t>
        </w:r>
        <w:r w:rsidR="001678AD">
          <w:rPr>
            <w:noProof/>
            <w:webHidden/>
          </w:rPr>
          <w:tab/>
        </w:r>
        <w:r w:rsidR="001678AD">
          <w:rPr>
            <w:noProof/>
            <w:webHidden/>
          </w:rPr>
          <w:fldChar w:fldCharType="begin"/>
        </w:r>
        <w:r w:rsidR="001678AD">
          <w:rPr>
            <w:noProof/>
            <w:webHidden/>
          </w:rPr>
          <w:instrText xml:space="preserve"> PAGEREF _Toc140847909 \h </w:instrText>
        </w:r>
        <w:r w:rsidR="001678AD">
          <w:rPr>
            <w:noProof/>
            <w:webHidden/>
          </w:rPr>
        </w:r>
        <w:r w:rsidR="001678AD">
          <w:rPr>
            <w:noProof/>
            <w:webHidden/>
          </w:rPr>
          <w:fldChar w:fldCharType="separate"/>
        </w:r>
        <w:r w:rsidR="00765F0F">
          <w:rPr>
            <w:noProof/>
            <w:webHidden/>
          </w:rPr>
          <w:t>I</w:t>
        </w:r>
        <w:r w:rsidR="001678AD">
          <w:rPr>
            <w:noProof/>
            <w:webHidden/>
          </w:rPr>
          <w:fldChar w:fldCharType="end"/>
        </w:r>
      </w:hyperlink>
    </w:p>
    <w:p w14:paraId="2970C683" w14:textId="281709C2" w:rsidR="001678AD" w:rsidRDefault="00000000">
      <w:pPr>
        <w:pStyle w:val="TM1"/>
        <w:rPr>
          <w:rFonts w:asciiTheme="minorHAnsi" w:eastAsiaTheme="minorEastAsia" w:hAnsiTheme="minorHAnsi" w:cstheme="minorBidi"/>
          <w:noProof/>
          <w:kern w:val="2"/>
          <w:sz w:val="24"/>
          <w:szCs w:val="24"/>
          <w:lang w:val="fr-CH" w:eastAsia="fr-FR"/>
        </w:rPr>
      </w:pPr>
      <w:hyperlink w:anchor="_Toc140847910" w:history="1">
        <w:r w:rsidR="001678AD" w:rsidRPr="003F1916">
          <w:rPr>
            <w:rStyle w:val="Lienhypertexte"/>
            <w:rFonts w:eastAsiaTheme="majorEastAsia"/>
            <w:noProof/>
            <w:lang w:val="fr-CH"/>
          </w:rPr>
          <w:t>Authentification</w:t>
        </w:r>
        <w:r w:rsidR="001678AD">
          <w:rPr>
            <w:noProof/>
            <w:webHidden/>
          </w:rPr>
          <w:tab/>
        </w:r>
        <w:r w:rsidR="001678AD">
          <w:rPr>
            <w:noProof/>
            <w:webHidden/>
          </w:rPr>
          <w:fldChar w:fldCharType="begin"/>
        </w:r>
        <w:r w:rsidR="001678AD">
          <w:rPr>
            <w:noProof/>
            <w:webHidden/>
          </w:rPr>
          <w:instrText xml:space="preserve"> PAGEREF _Toc140847910 \h </w:instrText>
        </w:r>
        <w:r w:rsidR="001678AD">
          <w:rPr>
            <w:noProof/>
            <w:webHidden/>
          </w:rPr>
        </w:r>
        <w:r w:rsidR="001678AD">
          <w:rPr>
            <w:noProof/>
            <w:webHidden/>
          </w:rPr>
          <w:fldChar w:fldCharType="separate"/>
        </w:r>
        <w:r w:rsidR="00765F0F">
          <w:rPr>
            <w:noProof/>
            <w:webHidden/>
          </w:rPr>
          <w:t>III</w:t>
        </w:r>
        <w:r w:rsidR="001678AD">
          <w:rPr>
            <w:noProof/>
            <w:webHidden/>
          </w:rPr>
          <w:fldChar w:fldCharType="end"/>
        </w:r>
      </w:hyperlink>
    </w:p>
    <w:p w14:paraId="667C4F80" w14:textId="3C1A9A7A" w:rsidR="001678AD" w:rsidRDefault="00000000">
      <w:pPr>
        <w:pStyle w:val="TM1"/>
        <w:rPr>
          <w:rFonts w:asciiTheme="minorHAnsi" w:eastAsiaTheme="minorEastAsia" w:hAnsiTheme="minorHAnsi" w:cstheme="minorBidi"/>
          <w:noProof/>
          <w:kern w:val="2"/>
          <w:sz w:val="24"/>
          <w:szCs w:val="24"/>
          <w:lang w:val="fr-CH" w:eastAsia="fr-FR"/>
        </w:rPr>
      </w:pPr>
      <w:hyperlink w:anchor="_Toc140847911" w:history="1">
        <w:r w:rsidR="001678AD" w:rsidRPr="003F1916">
          <w:rPr>
            <w:rStyle w:val="Lienhypertexte"/>
            <w:rFonts w:eastAsiaTheme="majorEastAsia"/>
            <w:noProof/>
            <w:lang w:val="fr-CH"/>
          </w:rPr>
          <w:t>Résumé</w:t>
        </w:r>
        <w:r w:rsidR="001678AD">
          <w:rPr>
            <w:noProof/>
            <w:webHidden/>
          </w:rPr>
          <w:tab/>
        </w:r>
        <w:r w:rsidR="001678AD">
          <w:rPr>
            <w:noProof/>
            <w:webHidden/>
          </w:rPr>
          <w:fldChar w:fldCharType="begin"/>
        </w:r>
        <w:r w:rsidR="001678AD">
          <w:rPr>
            <w:noProof/>
            <w:webHidden/>
          </w:rPr>
          <w:instrText xml:space="preserve"> PAGEREF _Toc140847911 \h </w:instrText>
        </w:r>
        <w:r w:rsidR="001678AD">
          <w:rPr>
            <w:noProof/>
            <w:webHidden/>
          </w:rPr>
        </w:r>
        <w:r w:rsidR="001678AD">
          <w:rPr>
            <w:noProof/>
            <w:webHidden/>
          </w:rPr>
          <w:fldChar w:fldCharType="separate"/>
        </w:r>
        <w:r w:rsidR="00765F0F">
          <w:rPr>
            <w:noProof/>
            <w:webHidden/>
          </w:rPr>
          <w:t>V</w:t>
        </w:r>
        <w:r w:rsidR="001678AD">
          <w:rPr>
            <w:noProof/>
            <w:webHidden/>
          </w:rPr>
          <w:fldChar w:fldCharType="end"/>
        </w:r>
      </w:hyperlink>
    </w:p>
    <w:p w14:paraId="4A02DF61" w14:textId="07FB6459" w:rsidR="001678AD" w:rsidRDefault="00000000">
      <w:pPr>
        <w:pStyle w:val="TM1"/>
        <w:rPr>
          <w:rFonts w:asciiTheme="minorHAnsi" w:eastAsiaTheme="minorEastAsia" w:hAnsiTheme="minorHAnsi" w:cstheme="minorBidi"/>
          <w:noProof/>
          <w:kern w:val="2"/>
          <w:sz w:val="24"/>
          <w:szCs w:val="24"/>
          <w:lang w:val="fr-CH" w:eastAsia="fr-FR"/>
        </w:rPr>
      </w:pPr>
      <w:hyperlink w:anchor="_Toc140847912" w:history="1">
        <w:r w:rsidR="001678AD" w:rsidRPr="003F1916">
          <w:rPr>
            <w:rStyle w:val="Lienhypertexte"/>
            <w:rFonts w:eastAsiaTheme="majorEastAsia"/>
            <w:noProof/>
            <w:lang w:val="fr-CH"/>
          </w:rPr>
          <w:t>Table des figures</w:t>
        </w:r>
        <w:r w:rsidR="001678AD">
          <w:rPr>
            <w:noProof/>
            <w:webHidden/>
          </w:rPr>
          <w:tab/>
        </w:r>
        <w:r w:rsidR="001678AD">
          <w:rPr>
            <w:noProof/>
            <w:webHidden/>
          </w:rPr>
          <w:fldChar w:fldCharType="begin"/>
        </w:r>
        <w:r w:rsidR="001678AD">
          <w:rPr>
            <w:noProof/>
            <w:webHidden/>
          </w:rPr>
          <w:instrText xml:space="preserve"> PAGEREF _Toc140847912 \h </w:instrText>
        </w:r>
        <w:r w:rsidR="001678AD">
          <w:rPr>
            <w:noProof/>
            <w:webHidden/>
          </w:rPr>
        </w:r>
        <w:r w:rsidR="001678AD">
          <w:rPr>
            <w:noProof/>
            <w:webHidden/>
          </w:rPr>
          <w:fldChar w:fldCharType="separate"/>
        </w:r>
        <w:r w:rsidR="00765F0F">
          <w:rPr>
            <w:noProof/>
            <w:webHidden/>
          </w:rPr>
          <w:t>X</w:t>
        </w:r>
        <w:r w:rsidR="001678AD">
          <w:rPr>
            <w:noProof/>
            <w:webHidden/>
          </w:rPr>
          <w:fldChar w:fldCharType="end"/>
        </w:r>
      </w:hyperlink>
    </w:p>
    <w:p w14:paraId="6B406C12" w14:textId="3FF9F94F" w:rsidR="001678AD" w:rsidRDefault="00000000">
      <w:pPr>
        <w:pStyle w:val="TM1"/>
        <w:rPr>
          <w:rFonts w:asciiTheme="minorHAnsi" w:eastAsiaTheme="minorEastAsia" w:hAnsiTheme="minorHAnsi" w:cstheme="minorBidi"/>
          <w:noProof/>
          <w:kern w:val="2"/>
          <w:sz w:val="24"/>
          <w:szCs w:val="24"/>
          <w:lang w:val="fr-CH" w:eastAsia="fr-FR"/>
        </w:rPr>
      </w:pPr>
      <w:hyperlink w:anchor="_Toc140847913" w:history="1">
        <w:r w:rsidR="001678AD" w:rsidRPr="003F1916">
          <w:rPr>
            <w:rStyle w:val="Lienhypertexte"/>
            <w:rFonts w:eastAsiaTheme="majorEastAsia"/>
            <w:noProof/>
            <w:lang w:val="fr-CH"/>
          </w:rPr>
          <w:t>Liste des codes sources</w:t>
        </w:r>
        <w:r w:rsidR="001678AD">
          <w:rPr>
            <w:noProof/>
            <w:webHidden/>
          </w:rPr>
          <w:tab/>
        </w:r>
        <w:r w:rsidR="001678AD">
          <w:rPr>
            <w:noProof/>
            <w:webHidden/>
          </w:rPr>
          <w:fldChar w:fldCharType="begin"/>
        </w:r>
        <w:r w:rsidR="001678AD">
          <w:rPr>
            <w:noProof/>
            <w:webHidden/>
          </w:rPr>
          <w:instrText xml:space="preserve"> PAGEREF _Toc140847913 \h </w:instrText>
        </w:r>
        <w:r w:rsidR="001678AD">
          <w:rPr>
            <w:noProof/>
            <w:webHidden/>
          </w:rPr>
        </w:r>
        <w:r w:rsidR="001678AD">
          <w:rPr>
            <w:noProof/>
            <w:webHidden/>
          </w:rPr>
          <w:fldChar w:fldCharType="separate"/>
        </w:r>
        <w:r w:rsidR="00765F0F">
          <w:rPr>
            <w:noProof/>
            <w:webHidden/>
          </w:rPr>
          <w:t>XII</w:t>
        </w:r>
        <w:r w:rsidR="001678AD">
          <w:rPr>
            <w:noProof/>
            <w:webHidden/>
          </w:rPr>
          <w:fldChar w:fldCharType="end"/>
        </w:r>
      </w:hyperlink>
    </w:p>
    <w:p w14:paraId="217ED498" w14:textId="6EC5DDEE"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14" w:history="1">
        <w:r w:rsidR="001678AD" w:rsidRPr="003F1916">
          <w:rPr>
            <w:rStyle w:val="Lienhypertexte"/>
            <w:rFonts w:eastAsiaTheme="majorEastAsia"/>
            <w:noProof/>
            <w:lang w:val="fr-CH"/>
          </w:rPr>
          <w:t>Chapitre 1 Introduction</w:t>
        </w:r>
        <w:r w:rsidR="001678AD">
          <w:rPr>
            <w:noProof/>
            <w:webHidden/>
          </w:rPr>
          <w:tab/>
        </w:r>
        <w:r w:rsidR="001678AD">
          <w:rPr>
            <w:noProof/>
            <w:webHidden/>
          </w:rPr>
          <w:fldChar w:fldCharType="begin"/>
        </w:r>
        <w:r w:rsidR="001678AD">
          <w:rPr>
            <w:noProof/>
            <w:webHidden/>
          </w:rPr>
          <w:instrText xml:space="preserve"> PAGEREF _Toc140847914 \h </w:instrText>
        </w:r>
        <w:r w:rsidR="001678AD">
          <w:rPr>
            <w:noProof/>
            <w:webHidden/>
          </w:rPr>
        </w:r>
        <w:r w:rsidR="001678AD">
          <w:rPr>
            <w:noProof/>
            <w:webHidden/>
          </w:rPr>
          <w:fldChar w:fldCharType="separate"/>
        </w:r>
        <w:r w:rsidR="00765F0F">
          <w:rPr>
            <w:noProof/>
            <w:webHidden/>
          </w:rPr>
          <w:t>1</w:t>
        </w:r>
        <w:r w:rsidR="001678AD">
          <w:rPr>
            <w:noProof/>
            <w:webHidden/>
          </w:rPr>
          <w:fldChar w:fldCharType="end"/>
        </w:r>
      </w:hyperlink>
    </w:p>
    <w:p w14:paraId="19AE8DD5" w14:textId="6587754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5" w:history="1">
        <w:r w:rsidR="001678AD" w:rsidRPr="003F1916">
          <w:rPr>
            <w:rStyle w:val="Lienhypertexte"/>
            <w:rFonts w:eastAsiaTheme="majorEastAsia"/>
            <w:noProof/>
            <w:lang w:val="fr-CH"/>
          </w:rPr>
          <w:t>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Contexte</w:t>
        </w:r>
        <w:r w:rsidR="001678AD">
          <w:rPr>
            <w:noProof/>
            <w:webHidden/>
          </w:rPr>
          <w:tab/>
        </w:r>
        <w:r w:rsidR="001678AD">
          <w:rPr>
            <w:noProof/>
            <w:webHidden/>
          </w:rPr>
          <w:fldChar w:fldCharType="begin"/>
        </w:r>
        <w:r w:rsidR="001678AD">
          <w:rPr>
            <w:noProof/>
            <w:webHidden/>
          </w:rPr>
          <w:instrText xml:space="preserve"> PAGEREF _Toc140847915 \h </w:instrText>
        </w:r>
        <w:r w:rsidR="001678AD">
          <w:rPr>
            <w:noProof/>
            <w:webHidden/>
          </w:rPr>
        </w:r>
        <w:r w:rsidR="001678AD">
          <w:rPr>
            <w:noProof/>
            <w:webHidden/>
          </w:rPr>
          <w:fldChar w:fldCharType="separate"/>
        </w:r>
        <w:r w:rsidR="00765F0F">
          <w:rPr>
            <w:noProof/>
            <w:webHidden/>
          </w:rPr>
          <w:t>1</w:t>
        </w:r>
        <w:r w:rsidR="001678AD">
          <w:rPr>
            <w:noProof/>
            <w:webHidden/>
          </w:rPr>
          <w:fldChar w:fldCharType="end"/>
        </w:r>
      </w:hyperlink>
    </w:p>
    <w:p w14:paraId="5883EA36" w14:textId="697FD1B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6" w:history="1">
        <w:r w:rsidR="001678AD" w:rsidRPr="003F1916">
          <w:rPr>
            <w:rStyle w:val="Lienhypertexte"/>
            <w:rFonts w:eastAsiaTheme="majorEastAsia"/>
            <w:noProof/>
            <w:lang w:val="fr-CH"/>
          </w:rPr>
          <w:t>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Cahier des charges</w:t>
        </w:r>
        <w:r w:rsidR="001678AD">
          <w:rPr>
            <w:noProof/>
            <w:webHidden/>
          </w:rPr>
          <w:tab/>
        </w:r>
        <w:r w:rsidR="001678AD">
          <w:rPr>
            <w:noProof/>
            <w:webHidden/>
          </w:rPr>
          <w:fldChar w:fldCharType="begin"/>
        </w:r>
        <w:r w:rsidR="001678AD">
          <w:rPr>
            <w:noProof/>
            <w:webHidden/>
          </w:rPr>
          <w:instrText xml:space="preserve"> PAGEREF _Toc140847916 \h </w:instrText>
        </w:r>
        <w:r w:rsidR="001678AD">
          <w:rPr>
            <w:noProof/>
            <w:webHidden/>
          </w:rPr>
        </w:r>
        <w:r w:rsidR="001678AD">
          <w:rPr>
            <w:noProof/>
            <w:webHidden/>
          </w:rPr>
          <w:fldChar w:fldCharType="separate"/>
        </w:r>
        <w:r w:rsidR="00765F0F">
          <w:rPr>
            <w:noProof/>
            <w:webHidden/>
          </w:rPr>
          <w:t>2</w:t>
        </w:r>
        <w:r w:rsidR="001678AD">
          <w:rPr>
            <w:noProof/>
            <w:webHidden/>
          </w:rPr>
          <w:fldChar w:fldCharType="end"/>
        </w:r>
      </w:hyperlink>
    </w:p>
    <w:p w14:paraId="57BCFE8B" w14:textId="063931D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7" w:history="1">
        <w:r w:rsidR="001678AD" w:rsidRPr="003F1916">
          <w:rPr>
            <w:rStyle w:val="Lienhypertexte"/>
            <w:rFonts w:eastAsiaTheme="majorEastAsia"/>
            <w:noProof/>
          </w:rPr>
          <w:t>1.2.1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fonctionnels</w:t>
        </w:r>
        <w:r w:rsidR="001678AD">
          <w:rPr>
            <w:noProof/>
            <w:webHidden/>
          </w:rPr>
          <w:tab/>
        </w:r>
        <w:r w:rsidR="001678AD">
          <w:rPr>
            <w:noProof/>
            <w:webHidden/>
          </w:rPr>
          <w:fldChar w:fldCharType="begin"/>
        </w:r>
        <w:r w:rsidR="001678AD">
          <w:rPr>
            <w:noProof/>
            <w:webHidden/>
          </w:rPr>
          <w:instrText xml:space="preserve"> PAGEREF _Toc140847917 \h </w:instrText>
        </w:r>
        <w:r w:rsidR="001678AD">
          <w:rPr>
            <w:noProof/>
            <w:webHidden/>
          </w:rPr>
        </w:r>
        <w:r w:rsidR="001678AD">
          <w:rPr>
            <w:noProof/>
            <w:webHidden/>
          </w:rPr>
          <w:fldChar w:fldCharType="separate"/>
        </w:r>
        <w:r w:rsidR="00765F0F">
          <w:rPr>
            <w:noProof/>
            <w:webHidden/>
          </w:rPr>
          <w:t>2</w:t>
        </w:r>
        <w:r w:rsidR="001678AD">
          <w:rPr>
            <w:noProof/>
            <w:webHidden/>
          </w:rPr>
          <w:fldChar w:fldCharType="end"/>
        </w:r>
      </w:hyperlink>
    </w:p>
    <w:p w14:paraId="087E0E0A" w14:textId="392530D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8" w:history="1">
        <w:r w:rsidR="001678AD" w:rsidRPr="003F1916">
          <w:rPr>
            <w:rStyle w:val="Lienhypertexte"/>
            <w:rFonts w:eastAsiaTheme="majorEastAsia"/>
            <w:noProof/>
          </w:rPr>
          <w:t>1.2.2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non fonctionnels</w:t>
        </w:r>
        <w:r w:rsidR="001678AD">
          <w:rPr>
            <w:noProof/>
            <w:webHidden/>
          </w:rPr>
          <w:tab/>
        </w:r>
        <w:r w:rsidR="001678AD">
          <w:rPr>
            <w:noProof/>
            <w:webHidden/>
          </w:rPr>
          <w:fldChar w:fldCharType="begin"/>
        </w:r>
        <w:r w:rsidR="001678AD">
          <w:rPr>
            <w:noProof/>
            <w:webHidden/>
          </w:rPr>
          <w:instrText xml:space="preserve"> PAGEREF _Toc140847918 \h </w:instrText>
        </w:r>
        <w:r w:rsidR="001678AD">
          <w:rPr>
            <w:noProof/>
            <w:webHidden/>
          </w:rPr>
        </w:r>
        <w:r w:rsidR="001678AD">
          <w:rPr>
            <w:noProof/>
            <w:webHidden/>
          </w:rPr>
          <w:fldChar w:fldCharType="separate"/>
        </w:r>
        <w:r w:rsidR="00765F0F">
          <w:rPr>
            <w:noProof/>
            <w:webHidden/>
          </w:rPr>
          <w:t>3</w:t>
        </w:r>
        <w:r w:rsidR="001678AD">
          <w:rPr>
            <w:noProof/>
            <w:webHidden/>
          </w:rPr>
          <w:fldChar w:fldCharType="end"/>
        </w:r>
      </w:hyperlink>
    </w:p>
    <w:p w14:paraId="66ED4C8E" w14:textId="3BDF3418"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9" w:history="1">
        <w:r w:rsidR="001678AD" w:rsidRPr="003F1916">
          <w:rPr>
            <w:rStyle w:val="Lienhypertexte"/>
            <w:rFonts w:eastAsiaTheme="majorEastAsia"/>
            <w:noProof/>
          </w:rPr>
          <w:t>1.2.3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Extensions</w:t>
        </w:r>
        <w:r w:rsidR="001678AD">
          <w:rPr>
            <w:noProof/>
            <w:webHidden/>
          </w:rPr>
          <w:tab/>
        </w:r>
        <w:r w:rsidR="001678AD">
          <w:rPr>
            <w:noProof/>
            <w:webHidden/>
          </w:rPr>
          <w:fldChar w:fldCharType="begin"/>
        </w:r>
        <w:r w:rsidR="001678AD">
          <w:rPr>
            <w:noProof/>
            <w:webHidden/>
          </w:rPr>
          <w:instrText xml:space="preserve"> PAGEREF _Toc140847919 \h </w:instrText>
        </w:r>
        <w:r w:rsidR="001678AD">
          <w:rPr>
            <w:noProof/>
            <w:webHidden/>
          </w:rPr>
        </w:r>
        <w:r w:rsidR="001678AD">
          <w:rPr>
            <w:noProof/>
            <w:webHidden/>
          </w:rPr>
          <w:fldChar w:fldCharType="separate"/>
        </w:r>
        <w:r w:rsidR="00765F0F">
          <w:rPr>
            <w:noProof/>
            <w:webHidden/>
          </w:rPr>
          <w:t>4</w:t>
        </w:r>
        <w:r w:rsidR="001678AD">
          <w:rPr>
            <w:noProof/>
            <w:webHidden/>
          </w:rPr>
          <w:fldChar w:fldCharType="end"/>
        </w:r>
      </w:hyperlink>
    </w:p>
    <w:p w14:paraId="389EC2E5" w14:textId="4CDDF9B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0" w:history="1">
        <w:r w:rsidR="001678AD" w:rsidRPr="003F1916">
          <w:rPr>
            <w:rStyle w:val="Lienhypertexte"/>
            <w:rFonts w:eastAsiaTheme="majorEastAsia"/>
            <w:noProof/>
            <w:lang w:val="fr-CH"/>
          </w:rPr>
          <w:t>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Contraintes client</w:t>
        </w:r>
        <w:r w:rsidR="001678AD">
          <w:rPr>
            <w:noProof/>
            <w:webHidden/>
          </w:rPr>
          <w:tab/>
        </w:r>
        <w:r w:rsidR="001678AD">
          <w:rPr>
            <w:noProof/>
            <w:webHidden/>
          </w:rPr>
          <w:fldChar w:fldCharType="begin"/>
        </w:r>
        <w:r w:rsidR="001678AD">
          <w:rPr>
            <w:noProof/>
            <w:webHidden/>
          </w:rPr>
          <w:instrText xml:space="preserve"> PAGEREF _Toc140847920 \h </w:instrText>
        </w:r>
        <w:r w:rsidR="001678AD">
          <w:rPr>
            <w:noProof/>
            <w:webHidden/>
          </w:rPr>
        </w:r>
        <w:r w:rsidR="001678AD">
          <w:rPr>
            <w:noProof/>
            <w:webHidden/>
          </w:rPr>
          <w:fldChar w:fldCharType="separate"/>
        </w:r>
        <w:r w:rsidR="00765F0F">
          <w:rPr>
            <w:noProof/>
            <w:webHidden/>
          </w:rPr>
          <w:t>4</w:t>
        </w:r>
        <w:r w:rsidR="001678AD">
          <w:rPr>
            <w:noProof/>
            <w:webHidden/>
          </w:rPr>
          <w:fldChar w:fldCharType="end"/>
        </w:r>
      </w:hyperlink>
    </w:p>
    <w:p w14:paraId="3DA7A6D4" w14:textId="75BB2B81"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1" w:history="1">
        <w:r w:rsidR="001678AD" w:rsidRPr="003F1916">
          <w:rPr>
            <w:rStyle w:val="Lienhypertexte"/>
            <w:rFonts w:eastAsiaTheme="majorEastAsia"/>
            <w:noProof/>
            <w:lang w:val="fr-CH"/>
          </w:rPr>
          <w:t>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Solutions existantes</w:t>
        </w:r>
        <w:r w:rsidR="001678AD">
          <w:rPr>
            <w:noProof/>
            <w:webHidden/>
          </w:rPr>
          <w:tab/>
        </w:r>
        <w:r w:rsidR="001678AD">
          <w:rPr>
            <w:noProof/>
            <w:webHidden/>
          </w:rPr>
          <w:fldChar w:fldCharType="begin"/>
        </w:r>
        <w:r w:rsidR="001678AD">
          <w:rPr>
            <w:noProof/>
            <w:webHidden/>
          </w:rPr>
          <w:instrText xml:space="preserve"> PAGEREF _Toc140847921 \h </w:instrText>
        </w:r>
        <w:r w:rsidR="001678AD">
          <w:rPr>
            <w:noProof/>
            <w:webHidden/>
          </w:rPr>
        </w:r>
        <w:r w:rsidR="001678AD">
          <w:rPr>
            <w:noProof/>
            <w:webHidden/>
          </w:rPr>
          <w:fldChar w:fldCharType="separate"/>
        </w:r>
        <w:r w:rsidR="00765F0F">
          <w:rPr>
            <w:noProof/>
            <w:webHidden/>
          </w:rPr>
          <w:t>5</w:t>
        </w:r>
        <w:r w:rsidR="001678AD">
          <w:rPr>
            <w:noProof/>
            <w:webHidden/>
          </w:rPr>
          <w:fldChar w:fldCharType="end"/>
        </w:r>
      </w:hyperlink>
    </w:p>
    <w:p w14:paraId="63B7F279" w14:textId="6CD35565"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22" w:history="1">
        <w:r w:rsidR="001678AD" w:rsidRPr="003F1916">
          <w:rPr>
            <w:rStyle w:val="Lienhypertexte"/>
            <w:rFonts w:eastAsiaTheme="majorEastAsia"/>
            <w:noProof/>
            <w:lang w:val="fr-CH"/>
          </w:rPr>
          <w:t>Chapitre 2 Analyse</w:t>
        </w:r>
        <w:r w:rsidR="001678AD">
          <w:rPr>
            <w:noProof/>
            <w:webHidden/>
          </w:rPr>
          <w:tab/>
        </w:r>
        <w:r w:rsidR="001678AD">
          <w:rPr>
            <w:noProof/>
            <w:webHidden/>
          </w:rPr>
          <w:fldChar w:fldCharType="begin"/>
        </w:r>
        <w:r w:rsidR="001678AD">
          <w:rPr>
            <w:noProof/>
            <w:webHidden/>
          </w:rPr>
          <w:instrText xml:space="preserve"> PAGEREF _Toc140847922 \h </w:instrText>
        </w:r>
        <w:r w:rsidR="001678AD">
          <w:rPr>
            <w:noProof/>
            <w:webHidden/>
          </w:rPr>
        </w:r>
        <w:r w:rsidR="001678AD">
          <w:rPr>
            <w:noProof/>
            <w:webHidden/>
          </w:rPr>
          <w:fldChar w:fldCharType="separate"/>
        </w:r>
        <w:r w:rsidR="00765F0F">
          <w:rPr>
            <w:noProof/>
            <w:webHidden/>
          </w:rPr>
          <w:t>7</w:t>
        </w:r>
        <w:r w:rsidR="001678AD">
          <w:rPr>
            <w:noProof/>
            <w:webHidden/>
          </w:rPr>
          <w:fldChar w:fldCharType="end"/>
        </w:r>
      </w:hyperlink>
    </w:p>
    <w:p w14:paraId="22DDF588" w14:textId="542AFDDE"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3" w:history="1">
        <w:r w:rsidR="001678AD" w:rsidRPr="003F1916">
          <w:rPr>
            <w:rStyle w:val="Lienhypertexte"/>
            <w:rFonts w:eastAsiaTheme="majorEastAsia"/>
            <w:noProof/>
            <w:lang w:val="fr-CH"/>
          </w:rPr>
          <w:t>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Modules</w:t>
        </w:r>
        <w:r w:rsidR="001678AD">
          <w:rPr>
            <w:noProof/>
            <w:webHidden/>
          </w:rPr>
          <w:tab/>
        </w:r>
        <w:r w:rsidR="001678AD">
          <w:rPr>
            <w:noProof/>
            <w:webHidden/>
          </w:rPr>
          <w:fldChar w:fldCharType="begin"/>
        </w:r>
        <w:r w:rsidR="001678AD">
          <w:rPr>
            <w:noProof/>
            <w:webHidden/>
          </w:rPr>
          <w:instrText xml:space="preserve"> PAGEREF _Toc140847923 \h </w:instrText>
        </w:r>
        <w:r w:rsidR="001678AD">
          <w:rPr>
            <w:noProof/>
            <w:webHidden/>
          </w:rPr>
        </w:r>
        <w:r w:rsidR="001678AD">
          <w:rPr>
            <w:noProof/>
            <w:webHidden/>
          </w:rPr>
          <w:fldChar w:fldCharType="separate"/>
        </w:r>
        <w:r w:rsidR="00765F0F">
          <w:rPr>
            <w:noProof/>
            <w:webHidden/>
          </w:rPr>
          <w:t>7</w:t>
        </w:r>
        <w:r w:rsidR="001678AD">
          <w:rPr>
            <w:noProof/>
            <w:webHidden/>
          </w:rPr>
          <w:fldChar w:fldCharType="end"/>
        </w:r>
      </w:hyperlink>
    </w:p>
    <w:p w14:paraId="382139A0" w14:textId="6DEE670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4" w:history="1">
        <w:r w:rsidR="001678AD" w:rsidRPr="003F1916">
          <w:rPr>
            <w:rStyle w:val="Lienhypertexte"/>
            <w:rFonts w:eastAsiaTheme="majorEastAsia"/>
            <w:noProof/>
          </w:rPr>
          <w:t>2.1.1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_Toc140847924 \h </w:instrText>
        </w:r>
        <w:r w:rsidR="001678AD">
          <w:rPr>
            <w:noProof/>
            <w:webHidden/>
          </w:rPr>
        </w:r>
        <w:r w:rsidR="001678AD">
          <w:rPr>
            <w:noProof/>
            <w:webHidden/>
          </w:rPr>
          <w:fldChar w:fldCharType="separate"/>
        </w:r>
        <w:r w:rsidR="00765F0F">
          <w:rPr>
            <w:noProof/>
            <w:webHidden/>
          </w:rPr>
          <w:t>8</w:t>
        </w:r>
        <w:r w:rsidR="001678AD">
          <w:rPr>
            <w:noProof/>
            <w:webHidden/>
          </w:rPr>
          <w:fldChar w:fldCharType="end"/>
        </w:r>
      </w:hyperlink>
    </w:p>
    <w:p w14:paraId="6DAC7315" w14:textId="107BA00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5" w:history="1">
        <w:r w:rsidR="001678AD" w:rsidRPr="003F1916">
          <w:rPr>
            <w:rStyle w:val="Lienhypertexte"/>
            <w:rFonts w:eastAsiaTheme="majorEastAsia"/>
            <w:noProof/>
          </w:rPr>
          <w:t>2.1.2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_Toc140847925 \h </w:instrText>
        </w:r>
        <w:r w:rsidR="001678AD">
          <w:rPr>
            <w:noProof/>
            <w:webHidden/>
          </w:rPr>
        </w:r>
        <w:r w:rsidR="001678AD">
          <w:rPr>
            <w:noProof/>
            <w:webHidden/>
          </w:rPr>
          <w:fldChar w:fldCharType="separate"/>
        </w:r>
        <w:r w:rsidR="00765F0F">
          <w:rPr>
            <w:noProof/>
            <w:webHidden/>
          </w:rPr>
          <w:t>10</w:t>
        </w:r>
        <w:r w:rsidR="001678AD">
          <w:rPr>
            <w:noProof/>
            <w:webHidden/>
          </w:rPr>
          <w:fldChar w:fldCharType="end"/>
        </w:r>
      </w:hyperlink>
    </w:p>
    <w:p w14:paraId="0BC7E32B" w14:textId="6111656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6" w:history="1">
        <w:r w:rsidR="001678AD" w:rsidRPr="003F1916">
          <w:rPr>
            <w:rStyle w:val="Lienhypertexte"/>
            <w:rFonts w:eastAsiaTheme="majorEastAsia"/>
            <w:noProof/>
          </w:rPr>
          <w:t>2.1.3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_Toc140847926 \h </w:instrText>
        </w:r>
        <w:r w:rsidR="001678AD">
          <w:rPr>
            <w:noProof/>
            <w:webHidden/>
          </w:rPr>
        </w:r>
        <w:r w:rsidR="001678AD">
          <w:rPr>
            <w:noProof/>
            <w:webHidden/>
          </w:rPr>
          <w:fldChar w:fldCharType="separate"/>
        </w:r>
        <w:r w:rsidR="00765F0F">
          <w:rPr>
            <w:noProof/>
            <w:webHidden/>
          </w:rPr>
          <w:t>13</w:t>
        </w:r>
        <w:r w:rsidR="001678AD">
          <w:rPr>
            <w:noProof/>
            <w:webHidden/>
          </w:rPr>
          <w:fldChar w:fldCharType="end"/>
        </w:r>
      </w:hyperlink>
    </w:p>
    <w:p w14:paraId="0E62A9BD" w14:textId="4262504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7" w:history="1">
        <w:r w:rsidR="001678AD" w:rsidRPr="003F1916">
          <w:rPr>
            <w:rStyle w:val="Lienhypertexte"/>
            <w:rFonts w:eastAsiaTheme="majorEastAsia"/>
            <w:noProof/>
          </w:rPr>
          <w:t>2.1.4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Modélisation</w:t>
        </w:r>
        <w:r w:rsidR="001678AD">
          <w:rPr>
            <w:noProof/>
            <w:webHidden/>
          </w:rPr>
          <w:tab/>
        </w:r>
        <w:r w:rsidR="001678AD">
          <w:rPr>
            <w:noProof/>
            <w:webHidden/>
          </w:rPr>
          <w:fldChar w:fldCharType="begin"/>
        </w:r>
        <w:r w:rsidR="001678AD">
          <w:rPr>
            <w:noProof/>
            <w:webHidden/>
          </w:rPr>
          <w:instrText xml:space="preserve"> PAGEREF _Toc140847927 \h </w:instrText>
        </w:r>
        <w:r w:rsidR="001678AD">
          <w:rPr>
            <w:noProof/>
            <w:webHidden/>
          </w:rPr>
        </w:r>
        <w:r w:rsidR="001678AD">
          <w:rPr>
            <w:noProof/>
            <w:webHidden/>
          </w:rPr>
          <w:fldChar w:fldCharType="separate"/>
        </w:r>
        <w:r w:rsidR="00765F0F">
          <w:rPr>
            <w:noProof/>
            <w:webHidden/>
          </w:rPr>
          <w:t>14</w:t>
        </w:r>
        <w:r w:rsidR="001678AD">
          <w:rPr>
            <w:noProof/>
            <w:webHidden/>
          </w:rPr>
          <w:fldChar w:fldCharType="end"/>
        </w:r>
      </w:hyperlink>
    </w:p>
    <w:p w14:paraId="7A166537" w14:textId="6CB04CC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8" w:history="1">
        <w:r w:rsidR="001678AD" w:rsidRPr="003F1916">
          <w:rPr>
            <w:rStyle w:val="Lienhypertexte"/>
            <w:rFonts w:eastAsiaTheme="majorEastAsia"/>
            <w:noProof/>
          </w:rPr>
          <w:t>2.1.5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Exemple</w:t>
        </w:r>
        <w:r w:rsidR="001678AD">
          <w:rPr>
            <w:noProof/>
            <w:webHidden/>
          </w:rPr>
          <w:tab/>
        </w:r>
        <w:r w:rsidR="001678AD">
          <w:rPr>
            <w:noProof/>
            <w:webHidden/>
          </w:rPr>
          <w:fldChar w:fldCharType="begin"/>
        </w:r>
        <w:r w:rsidR="001678AD">
          <w:rPr>
            <w:noProof/>
            <w:webHidden/>
          </w:rPr>
          <w:instrText xml:space="preserve"> PAGEREF _Toc140847928 \h </w:instrText>
        </w:r>
        <w:r w:rsidR="001678AD">
          <w:rPr>
            <w:noProof/>
            <w:webHidden/>
          </w:rPr>
        </w:r>
        <w:r w:rsidR="001678AD">
          <w:rPr>
            <w:noProof/>
            <w:webHidden/>
          </w:rPr>
          <w:fldChar w:fldCharType="separate"/>
        </w:r>
        <w:r w:rsidR="00765F0F">
          <w:rPr>
            <w:noProof/>
            <w:webHidden/>
          </w:rPr>
          <w:t>15</w:t>
        </w:r>
        <w:r w:rsidR="001678AD">
          <w:rPr>
            <w:noProof/>
            <w:webHidden/>
          </w:rPr>
          <w:fldChar w:fldCharType="end"/>
        </w:r>
      </w:hyperlink>
    </w:p>
    <w:p w14:paraId="4835D99A" w14:textId="1B6234C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9" w:history="1">
        <w:r w:rsidR="001678AD" w:rsidRPr="003F1916">
          <w:rPr>
            <w:rStyle w:val="Lienhypertexte"/>
            <w:rFonts w:eastAsiaTheme="majorEastAsia"/>
            <w:noProof/>
            <w:lang w:val="fr-CH"/>
          </w:rPr>
          <w:t>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Gestionnaire de modules</w:t>
        </w:r>
        <w:r w:rsidR="001678AD">
          <w:rPr>
            <w:noProof/>
            <w:webHidden/>
          </w:rPr>
          <w:tab/>
        </w:r>
        <w:r w:rsidR="001678AD">
          <w:rPr>
            <w:noProof/>
            <w:webHidden/>
          </w:rPr>
          <w:fldChar w:fldCharType="begin"/>
        </w:r>
        <w:r w:rsidR="001678AD">
          <w:rPr>
            <w:noProof/>
            <w:webHidden/>
          </w:rPr>
          <w:instrText xml:space="preserve"> PAGEREF _Toc140847929 \h </w:instrText>
        </w:r>
        <w:r w:rsidR="001678AD">
          <w:rPr>
            <w:noProof/>
            <w:webHidden/>
          </w:rPr>
        </w:r>
        <w:r w:rsidR="001678AD">
          <w:rPr>
            <w:noProof/>
            <w:webHidden/>
          </w:rPr>
          <w:fldChar w:fldCharType="separate"/>
        </w:r>
        <w:r w:rsidR="00765F0F">
          <w:rPr>
            <w:noProof/>
            <w:webHidden/>
          </w:rPr>
          <w:t>16</w:t>
        </w:r>
        <w:r w:rsidR="001678AD">
          <w:rPr>
            <w:noProof/>
            <w:webHidden/>
          </w:rPr>
          <w:fldChar w:fldCharType="end"/>
        </w:r>
      </w:hyperlink>
    </w:p>
    <w:p w14:paraId="54E9D511" w14:textId="2078D03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0" w:history="1">
        <w:r w:rsidR="001678AD" w:rsidRPr="003F1916">
          <w:rPr>
            <w:rStyle w:val="Lienhypertexte"/>
            <w:rFonts w:eastAsiaTheme="majorEastAsia"/>
            <w:noProof/>
            <w:lang w:val="fr-CH"/>
          </w:rPr>
          <w:t>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Application Web</w:t>
        </w:r>
        <w:r w:rsidR="001678AD">
          <w:rPr>
            <w:noProof/>
            <w:webHidden/>
          </w:rPr>
          <w:tab/>
        </w:r>
        <w:r w:rsidR="001678AD">
          <w:rPr>
            <w:noProof/>
            <w:webHidden/>
          </w:rPr>
          <w:fldChar w:fldCharType="begin"/>
        </w:r>
        <w:r w:rsidR="001678AD">
          <w:rPr>
            <w:noProof/>
            <w:webHidden/>
          </w:rPr>
          <w:instrText xml:space="preserve"> PAGEREF _Toc140847930 \h </w:instrText>
        </w:r>
        <w:r w:rsidR="001678AD">
          <w:rPr>
            <w:noProof/>
            <w:webHidden/>
          </w:rPr>
        </w:r>
        <w:r w:rsidR="001678AD">
          <w:rPr>
            <w:noProof/>
            <w:webHidden/>
          </w:rPr>
          <w:fldChar w:fldCharType="separate"/>
        </w:r>
        <w:r w:rsidR="00765F0F">
          <w:rPr>
            <w:noProof/>
            <w:webHidden/>
          </w:rPr>
          <w:t>19</w:t>
        </w:r>
        <w:r w:rsidR="001678AD">
          <w:rPr>
            <w:noProof/>
            <w:webHidden/>
          </w:rPr>
          <w:fldChar w:fldCharType="end"/>
        </w:r>
      </w:hyperlink>
    </w:p>
    <w:p w14:paraId="299FCB23" w14:textId="201B826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1" w:history="1">
        <w:r w:rsidR="001678AD" w:rsidRPr="003F1916">
          <w:rPr>
            <w:rStyle w:val="Lienhypertexte"/>
            <w:rFonts w:eastAsiaTheme="majorEastAsia"/>
            <w:noProof/>
          </w:rPr>
          <w:t>2.3.1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_Toc140847931 \h </w:instrText>
        </w:r>
        <w:r w:rsidR="001678AD">
          <w:rPr>
            <w:noProof/>
            <w:webHidden/>
          </w:rPr>
        </w:r>
        <w:r w:rsidR="001678AD">
          <w:rPr>
            <w:noProof/>
            <w:webHidden/>
          </w:rPr>
          <w:fldChar w:fldCharType="separate"/>
        </w:r>
        <w:r w:rsidR="00765F0F">
          <w:rPr>
            <w:noProof/>
            <w:webHidden/>
          </w:rPr>
          <w:t>20</w:t>
        </w:r>
        <w:r w:rsidR="001678AD">
          <w:rPr>
            <w:noProof/>
            <w:webHidden/>
          </w:rPr>
          <w:fldChar w:fldCharType="end"/>
        </w:r>
      </w:hyperlink>
    </w:p>
    <w:p w14:paraId="7240CF02" w14:textId="547D59F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2" w:history="1">
        <w:r w:rsidR="001678AD" w:rsidRPr="003F1916">
          <w:rPr>
            <w:rStyle w:val="Lienhypertexte"/>
            <w:rFonts w:eastAsiaTheme="majorEastAsia"/>
            <w:noProof/>
          </w:rPr>
          <w:t>2.3.2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w:t>
        </w:r>
        <w:r w:rsidR="001678AD">
          <w:rPr>
            <w:noProof/>
            <w:webHidden/>
          </w:rPr>
          <w:tab/>
        </w:r>
        <w:r w:rsidR="001678AD">
          <w:rPr>
            <w:noProof/>
            <w:webHidden/>
          </w:rPr>
          <w:fldChar w:fldCharType="begin"/>
        </w:r>
        <w:r w:rsidR="001678AD">
          <w:rPr>
            <w:noProof/>
            <w:webHidden/>
          </w:rPr>
          <w:instrText xml:space="preserve"> PAGEREF _Toc140847932 \h </w:instrText>
        </w:r>
        <w:r w:rsidR="001678AD">
          <w:rPr>
            <w:noProof/>
            <w:webHidden/>
          </w:rPr>
        </w:r>
        <w:r w:rsidR="001678AD">
          <w:rPr>
            <w:noProof/>
            <w:webHidden/>
          </w:rPr>
          <w:fldChar w:fldCharType="separate"/>
        </w:r>
        <w:r w:rsidR="00765F0F">
          <w:rPr>
            <w:noProof/>
            <w:webHidden/>
          </w:rPr>
          <w:t>22</w:t>
        </w:r>
        <w:r w:rsidR="001678AD">
          <w:rPr>
            <w:noProof/>
            <w:webHidden/>
          </w:rPr>
          <w:fldChar w:fldCharType="end"/>
        </w:r>
      </w:hyperlink>
    </w:p>
    <w:p w14:paraId="3B528300" w14:textId="55B30BC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3" w:history="1">
        <w:r w:rsidR="001678AD" w:rsidRPr="003F1916">
          <w:rPr>
            <w:rStyle w:val="Lienhypertexte"/>
            <w:rFonts w:eastAsiaTheme="majorEastAsia"/>
            <w:noProof/>
            <w:lang w:val="fr-CH"/>
          </w:rPr>
          <w:t>2.4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Base de données</w:t>
        </w:r>
        <w:r w:rsidR="001678AD">
          <w:rPr>
            <w:noProof/>
            <w:webHidden/>
          </w:rPr>
          <w:tab/>
        </w:r>
        <w:r w:rsidR="001678AD">
          <w:rPr>
            <w:noProof/>
            <w:webHidden/>
          </w:rPr>
          <w:fldChar w:fldCharType="begin"/>
        </w:r>
        <w:r w:rsidR="001678AD">
          <w:rPr>
            <w:noProof/>
            <w:webHidden/>
          </w:rPr>
          <w:instrText xml:space="preserve"> PAGEREF _Toc140847933 \h </w:instrText>
        </w:r>
        <w:r w:rsidR="001678AD">
          <w:rPr>
            <w:noProof/>
            <w:webHidden/>
          </w:rPr>
        </w:r>
        <w:r w:rsidR="001678AD">
          <w:rPr>
            <w:noProof/>
            <w:webHidden/>
          </w:rPr>
          <w:fldChar w:fldCharType="separate"/>
        </w:r>
        <w:r w:rsidR="00765F0F">
          <w:rPr>
            <w:noProof/>
            <w:webHidden/>
          </w:rPr>
          <w:t>23</w:t>
        </w:r>
        <w:r w:rsidR="001678AD">
          <w:rPr>
            <w:noProof/>
            <w:webHidden/>
          </w:rPr>
          <w:fldChar w:fldCharType="end"/>
        </w:r>
      </w:hyperlink>
    </w:p>
    <w:p w14:paraId="677879D4" w14:textId="5741E8F1"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4" w:history="1">
        <w:r w:rsidR="001678AD" w:rsidRPr="003F1916">
          <w:rPr>
            <w:rStyle w:val="Lienhypertexte"/>
            <w:rFonts w:eastAsiaTheme="majorEastAsia"/>
            <w:noProof/>
          </w:rPr>
          <w:t>2.4.1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Modèle conceptuel</w:t>
        </w:r>
        <w:r w:rsidR="001678AD">
          <w:rPr>
            <w:noProof/>
            <w:webHidden/>
          </w:rPr>
          <w:tab/>
        </w:r>
        <w:r w:rsidR="001678AD">
          <w:rPr>
            <w:noProof/>
            <w:webHidden/>
          </w:rPr>
          <w:fldChar w:fldCharType="begin"/>
        </w:r>
        <w:r w:rsidR="001678AD">
          <w:rPr>
            <w:noProof/>
            <w:webHidden/>
          </w:rPr>
          <w:instrText xml:space="preserve"> PAGEREF _Toc140847934 \h </w:instrText>
        </w:r>
        <w:r w:rsidR="001678AD">
          <w:rPr>
            <w:noProof/>
            <w:webHidden/>
          </w:rPr>
        </w:r>
        <w:r w:rsidR="001678AD">
          <w:rPr>
            <w:noProof/>
            <w:webHidden/>
          </w:rPr>
          <w:fldChar w:fldCharType="separate"/>
        </w:r>
        <w:r w:rsidR="00765F0F">
          <w:rPr>
            <w:noProof/>
            <w:webHidden/>
          </w:rPr>
          <w:t>24</w:t>
        </w:r>
        <w:r w:rsidR="001678AD">
          <w:rPr>
            <w:noProof/>
            <w:webHidden/>
          </w:rPr>
          <w:fldChar w:fldCharType="end"/>
        </w:r>
      </w:hyperlink>
    </w:p>
    <w:p w14:paraId="13E6AA43" w14:textId="216F02B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5" w:history="1">
        <w:r w:rsidR="001678AD" w:rsidRPr="003F1916">
          <w:rPr>
            <w:rStyle w:val="Lienhypertexte"/>
            <w:rFonts w:eastAsiaTheme="majorEastAsia"/>
            <w:noProof/>
          </w:rPr>
          <w:t>2.4.2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Synthèse</w:t>
        </w:r>
        <w:r w:rsidR="001678AD">
          <w:rPr>
            <w:noProof/>
            <w:webHidden/>
          </w:rPr>
          <w:tab/>
        </w:r>
        <w:r w:rsidR="001678AD">
          <w:rPr>
            <w:noProof/>
            <w:webHidden/>
          </w:rPr>
          <w:fldChar w:fldCharType="begin"/>
        </w:r>
        <w:r w:rsidR="001678AD">
          <w:rPr>
            <w:noProof/>
            <w:webHidden/>
          </w:rPr>
          <w:instrText xml:space="preserve"> PAGEREF _Toc140847935 \h </w:instrText>
        </w:r>
        <w:r w:rsidR="001678AD">
          <w:rPr>
            <w:noProof/>
            <w:webHidden/>
          </w:rPr>
        </w:r>
        <w:r w:rsidR="001678AD">
          <w:rPr>
            <w:noProof/>
            <w:webHidden/>
          </w:rPr>
          <w:fldChar w:fldCharType="separate"/>
        </w:r>
        <w:r w:rsidR="00765F0F">
          <w:rPr>
            <w:noProof/>
            <w:webHidden/>
          </w:rPr>
          <w:t>25</w:t>
        </w:r>
        <w:r w:rsidR="001678AD">
          <w:rPr>
            <w:noProof/>
            <w:webHidden/>
          </w:rPr>
          <w:fldChar w:fldCharType="end"/>
        </w:r>
      </w:hyperlink>
    </w:p>
    <w:p w14:paraId="131E8391" w14:textId="5E655FB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6" w:history="1">
        <w:r w:rsidR="001678AD" w:rsidRPr="003F1916">
          <w:rPr>
            <w:rStyle w:val="Lienhypertexte"/>
            <w:rFonts w:eastAsiaTheme="majorEastAsia"/>
            <w:noProof/>
            <w:lang w:val="fr-CH"/>
          </w:rPr>
          <w:t>2.5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 « Proof Of Concept »</w:t>
        </w:r>
        <w:r w:rsidR="001678AD">
          <w:rPr>
            <w:noProof/>
            <w:webHidden/>
          </w:rPr>
          <w:tab/>
        </w:r>
        <w:r w:rsidR="001678AD">
          <w:rPr>
            <w:noProof/>
            <w:webHidden/>
          </w:rPr>
          <w:fldChar w:fldCharType="begin"/>
        </w:r>
        <w:r w:rsidR="001678AD">
          <w:rPr>
            <w:noProof/>
            <w:webHidden/>
          </w:rPr>
          <w:instrText xml:space="preserve"> PAGEREF _Toc140847936 \h </w:instrText>
        </w:r>
        <w:r w:rsidR="001678AD">
          <w:rPr>
            <w:noProof/>
            <w:webHidden/>
          </w:rPr>
        </w:r>
        <w:r w:rsidR="001678AD">
          <w:rPr>
            <w:noProof/>
            <w:webHidden/>
          </w:rPr>
          <w:fldChar w:fldCharType="separate"/>
        </w:r>
        <w:r w:rsidR="00765F0F">
          <w:rPr>
            <w:noProof/>
            <w:webHidden/>
          </w:rPr>
          <w:t>26</w:t>
        </w:r>
        <w:r w:rsidR="001678AD">
          <w:rPr>
            <w:noProof/>
            <w:webHidden/>
          </w:rPr>
          <w:fldChar w:fldCharType="end"/>
        </w:r>
      </w:hyperlink>
    </w:p>
    <w:p w14:paraId="14AA0022" w14:textId="308D429A"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7" w:history="1">
        <w:r w:rsidR="001678AD" w:rsidRPr="003F1916">
          <w:rPr>
            <w:rStyle w:val="Lienhypertexte"/>
            <w:rFonts w:eastAsiaTheme="majorEastAsia"/>
            <w:noProof/>
          </w:rPr>
          <w:t>2.5.1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Intégration avec le logiciel Composal</w:t>
        </w:r>
        <w:r w:rsidR="001678AD">
          <w:rPr>
            <w:noProof/>
            <w:webHidden/>
          </w:rPr>
          <w:tab/>
        </w:r>
        <w:r w:rsidR="001678AD">
          <w:rPr>
            <w:noProof/>
            <w:webHidden/>
          </w:rPr>
          <w:fldChar w:fldCharType="begin"/>
        </w:r>
        <w:r w:rsidR="001678AD">
          <w:rPr>
            <w:noProof/>
            <w:webHidden/>
          </w:rPr>
          <w:instrText xml:space="preserve"> PAGEREF _Toc140847937 \h </w:instrText>
        </w:r>
        <w:r w:rsidR="001678AD">
          <w:rPr>
            <w:noProof/>
            <w:webHidden/>
          </w:rPr>
        </w:r>
        <w:r w:rsidR="001678AD">
          <w:rPr>
            <w:noProof/>
            <w:webHidden/>
          </w:rPr>
          <w:fldChar w:fldCharType="separate"/>
        </w:r>
        <w:r w:rsidR="00765F0F">
          <w:rPr>
            <w:noProof/>
            <w:webHidden/>
          </w:rPr>
          <w:t>26</w:t>
        </w:r>
        <w:r w:rsidR="001678AD">
          <w:rPr>
            <w:noProof/>
            <w:webHidden/>
          </w:rPr>
          <w:fldChar w:fldCharType="end"/>
        </w:r>
      </w:hyperlink>
    </w:p>
    <w:p w14:paraId="58D3E381" w14:textId="780FB8C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8" w:history="1">
        <w:r w:rsidR="001678AD" w:rsidRPr="003F1916">
          <w:rPr>
            <w:rStyle w:val="Lienhypertexte"/>
            <w:rFonts w:eastAsiaTheme="majorEastAsia"/>
            <w:noProof/>
            <w:lang w:val="fr-CH"/>
          </w:rPr>
          <w:t>2.6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Planification</w:t>
        </w:r>
        <w:r w:rsidR="001678AD">
          <w:rPr>
            <w:noProof/>
            <w:webHidden/>
          </w:rPr>
          <w:tab/>
        </w:r>
        <w:r w:rsidR="001678AD">
          <w:rPr>
            <w:noProof/>
            <w:webHidden/>
          </w:rPr>
          <w:fldChar w:fldCharType="begin"/>
        </w:r>
        <w:r w:rsidR="001678AD">
          <w:rPr>
            <w:noProof/>
            <w:webHidden/>
          </w:rPr>
          <w:instrText xml:space="preserve"> PAGEREF _Toc140847938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53CBACD2" w14:textId="773457E1"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9" w:history="1">
        <w:r w:rsidR="001678AD" w:rsidRPr="003F1916">
          <w:rPr>
            <w:rStyle w:val="Lienhypertexte"/>
            <w:rFonts w:eastAsiaTheme="majorEastAsia"/>
            <w:noProof/>
          </w:rPr>
          <w:t>2.6.1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Livrables</w:t>
        </w:r>
        <w:r w:rsidR="001678AD">
          <w:rPr>
            <w:noProof/>
            <w:webHidden/>
          </w:rPr>
          <w:tab/>
        </w:r>
        <w:r w:rsidR="001678AD">
          <w:rPr>
            <w:noProof/>
            <w:webHidden/>
          </w:rPr>
          <w:fldChar w:fldCharType="begin"/>
        </w:r>
        <w:r w:rsidR="001678AD">
          <w:rPr>
            <w:noProof/>
            <w:webHidden/>
          </w:rPr>
          <w:instrText xml:space="preserve"> PAGEREF _Toc140847939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47B1CFC7" w14:textId="47DB0A8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0" w:history="1">
        <w:r w:rsidR="001678AD" w:rsidRPr="003F1916">
          <w:rPr>
            <w:rStyle w:val="Lienhypertexte"/>
            <w:rFonts w:eastAsiaTheme="majorEastAsia"/>
            <w:noProof/>
          </w:rPr>
          <w:t>2.6.2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Étapes</w:t>
        </w:r>
        <w:r w:rsidR="001678AD">
          <w:rPr>
            <w:noProof/>
            <w:webHidden/>
          </w:rPr>
          <w:tab/>
        </w:r>
        <w:r w:rsidR="001678AD">
          <w:rPr>
            <w:noProof/>
            <w:webHidden/>
          </w:rPr>
          <w:fldChar w:fldCharType="begin"/>
        </w:r>
        <w:r w:rsidR="001678AD">
          <w:rPr>
            <w:noProof/>
            <w:webHidden/>
          </w:rPr>
          <w:instrText xml:space="preserve"> PAGEREF _Toc140847940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0B7CD6D2" w14:textId="6FE58F7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1" w:history="1">
        <w:r w:rsidR="001678AD" w:rsidRPr="003F1916">
          <w:rPr>
            <w:rStyle w:val="Lienhypertexte"/>
            <w:rFonts w:eastAsiaTheme="majorEastAsia"/>
            <w:noProof/>
            <w:lang w:val="fr-CH"/>
          </w:rPr>
          <w:t>2.7</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Prototypes et essais effectués</w:t>
        </w:r>
        <w:r w:rsidR="001678AD">
          <w:rPr>
            <w:noProof/>
            <w:webHidden/>
          </w:rPr>
          <w:tab/>
        </w:r>
        <w:r w:rsidR="001678AD">
          <w:rPr>
            <w:noProof/>
            <w:webHidden/>
          </w:rPr>
          <w:fldChar w:fldCharType="begin"/>
        </w:r>
        <w:r w:rsidR="001678AD">
          <w:rPr>
            <w:noProof/>
            <w:webHidden/>
          </w:rPr>
          <w:instrText xml:space="preserve"> PAGEREF _Toc140847941 \h </w:instrText>
        </w:r>
        <w:r w:rsidR="001678AD">
          <w:rPr>
            <w:noProof/>
            <w:webHidden/>
          </w:rPr>
        </w:r>
        <w:r w:rsidR="001678AD">
          <w:rPr>
            <w:noProof/>
            <w:webHidden/>
          </w:rPr>
          <w:fldChar w:fldCharType="separate"/>
        </w:r>
        <w:r w:rsidR="00765F0F">
          <w:rPr>
            <w:noProof/>
            <w:webHidden/>
          </w:rPr>
          <w:t>31</w:t>
        </w:r>
        <w:r w:rsidR="001678AD">
          <w:rPr>
            <w:noProof/>
            <w:webHidden/>
          </w:rPr>
          <w:fldChar w:fldCharType="end"/>
        </w:r>
      </w:hyperlink>
    </w:p>
    <w:p w14:paraId="4F49DB61" w14:textId="083B283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2" w:history="1">
        <w:r w:rsidR="001678AD" w:rsidRPr="003F1916">
          <w:rPr>
            <w:rStyle w:val="Lienhypertexte"/>
            <w:rFonts w:eastAsiaTheme="majorEastAsia"/>
            <w:noProof/>
          </w:rPr>
          <w:t>2.7.1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serveur HTTP</w:t>
        </w:r>
        <w:r w:rsidR="001678AD">
          <w:rPr>
            <w:noProof/>
            <w:webHidden/>
          </w:rPr>
          <w:tab/>
        </w:r>
        <w:r w:rsidR="001678AD">
          <w:rPr>
            <w:noProof/>
            <w:webHidden/>
          </w:rPr>
          <w:fldChar w:fldCharType="begin"/>
        </w:r>
        <w:r w:rsidR="001678AD">
          <w:rPr>
            <w:noProof/>
            <w:webHidden/>
          </w:rPr>
          <w:instrText xml:space="preserve"> PAGEREF _Toc140847942 \h </w:instrText>
        </w:r>
        <w:r w:rsidR="001678AD">
          <w:rPr>
            <w:noProof/>
            <w:webHidden/>
          </w:rPr>
        </w:r>
        <w:r w:rsidR="001678AD">
          <w:rPr>
            <w:noProof/>
            <w:webHidden/>
          </w:rPr>
          <w:fldChar w:fldCharType="separate"/>
        </w:r>
        <w:r w:rsidR="00765F0F">
          <w:rPr>
            <w:noProof/>
            <w:webHidden/>
          </w:rPr>
          <w:t>31</w:t>
        </w:r>
        <w:r w:rsidR="001678AD">
          <w:rPr>
            <w:noProof/>
            <w:webHidden/>
          </w:rPr>
          <w:fldChar w:fldCharType="end"/>
        </w:r>
      </w:hyperlink>
    </w:p>
    <w:p w14:paraId="5F71EEB4" w14:textId="38299BE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3" w:history="1">
        <w:r w:rsidR="001678AD" w:rsidRPr="003F1916">
          <w:rPr>
            <w:rStyle w:val="Lienhypertexte"/>
            <w:rFonts w:eastAsiaTheme="majorEastAsia"/>
            <w:noProof/>
          </w:rPr>
          <w:t>2.7.2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Electron.js</w:t>
        </w:r>
        <w:r w:rsidR="001678AD">
          <w:rPr>
            <w:noProof/>
            <w:webHidden/>
          </w:rPr>
          <w:tab/>
        </w:r>
        <w:r w:rsidR="001678AD">
          <w:rPr>
            <w:noProof/>
            <w:webHidden/>
          </w:rPr>
          <w:fldChar w:fldCharType="begin"/>
        </w:r>
        <w:r w:rsidR="001678AD">
          <w:rPr>
            <w:noProof/>
            <w:webHidden/>
          </w:rPr>
          <w:instrText xml:space="preserve"> PAGEREF _Toc140847943 \h </w:instrText>
        </w:r>
        <w:r w:rsidR="001678AD">
          <w:rPr>
            <w:noProof/>
            <w:webHidden/>
          </w:rPr>
        </w:r>
        <w:r w:rsidR="001678AD">
          <w:rPr>
            <w:noProof/>
            <w:webHidden/>
          </w:rPr>
          <w:fldChar w:fldCharType="separate"/>
        </w:r>
        <w:r w:rsidR="00765F0F">
          <w:rPr>
            <w:noProof/>
            <w:webHidden/>
          </w:rPr>
          <w:t>36</w:t>
        </w:r>
        <w:r w:rsidR="001678AD">
          <w:rPr>
            <w:noProof/>
            <w:webHidden/>
          </w:rPr>
          <w:fldChar w:fldCharType="end"/>
        </w:r>
      </w:hyperlink>
    </w:p>
    <w:p w14:paraId="30DF60C2" w14:textId="365A76F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4" w:history="1">
        <w:r w:rsidR="001678AD" w:rsidRPr="003F1916">
          <w:rPr>
            <w:rStyle w:val="Lienhypertexte"/>
            <w:rFonts w:eastAsiaTheme="majorEastAsia"/>
            <w:noProof/>
          </w:rPr>
          <w:t>2.7.3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w:t>
        </w:r>
        <w:r w:rsidR="001678AD">
          <w:rPr>
            <w:noProof/>
            <w:webHidden/>
          </w:rPr>
          <w:tab/>
        </w:r>
        <w:r w:rsidR="001678AD">
          <w:rPr>
            <w:noProof/>
            <w:webHidden/>
          </w:rPr>
          <w:fldChar w:fldCharType="begin"/>
        </w:r>
        <w:r w:rsidR="001678AD">
          <w:rPr>
            <w:noProof/>
            <w:webHidden/>
          </w:rPr>
          <w:instrText xml:space="preserve"> PAGEREF _Toc140847944 \h </w:instrText>
        </w:r>
        <w:r w:rsidR="001678AD">
          <w:rPr>
            <w:noProof/>
            <w:webHidden/>
          </w:rPr>
        </w:r>
        <w:r w:rsidR="001678AD">
          <w:rPr>
            <w:noProof/>
            <w:webHidden/>
          </w:rPr>
          <w:fldChar w:fldCharType="separate"/>
        </w:r>
        <w:r w:rsidR="00765F0F">
          <w:rPr>
            <w:noProof/>
            <w:webHidden/>
          </w:rPr>
          <w:t>37</w:t>
        </w:r>
        <w:r w:rsidR="001678AD">
          <w:rPr>
            <w:noProof/>
            <w:webHidden/>
          </w:rPr>
          <w:fldChar w:fldCharType="end"/>
        </w:r>
      </w:hyperlink>
    </w:p>
    <w:p w14:paraId="048FC580" w14:textId="6BD03B2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5" w:history="1">
        <w:r w:rsidR="001678AD" w:rsidRPr="003F1916">
          <w:rPr>
            <w:rStyle w:val="Lienhypertexte"/>
            <w:rFonts w:eastAsiaTheme="majorEastAsia"/>
            <w:noProof/>
            <w:lang w:val="fr-CH"/>
          </w:rPr>
          <w:t>2.8</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Choix technologiques</w:t>
        </w:r>
        <w:r w:rsidR="001678AD">
          <w:rPr>
            <w:noProof/>
            <w:webHidden/>
          </w:rPr>
          <w:tab/>
        </w:r>
        <w:r w:rsidR="001678AD">
          <w:rPr>
            <w:noProof/>
            <w:webHidden/>
          </w:rPr>
          <w:fldChar w:fldCharType="begin"/>
        </w:r>
        <w:r w:rsidR="001678AD">
          <w:rPr>
            <w:noProof/>
            <w:webHidden/>
          </w:rPr>
          <w:instrText xml:space="preserve"> PAGEREF _Toc140847945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1A987CDE" w14:textId="10022A2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6" w:history="1">
        <w:r w:rsidR="001678AD" w:rsidRPr="003F1916">
          <w:rPr>
            <w:rStyle w:val="Lienhypertexte"/>
            <w:rFonts w:eastAsiaTheme="majorEastAsia"/>
            <w:noProof/>
          </w:rPr>
          <w:t>2.8.1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 généraux</w:t>
        </w:r>
        <w:r w:rsidR="001678AD">
          <w:rPr>
            <w:noProof/>
            <w:webHidden/>
          </w:rPr>
          <w:tab/>
        </w:r>
        <w:r w:rsidR="001678AD">
          <w:rPr>
            <w:noProof/>
            <w:webHidden/>
          </w:rPr>
          <w:fldChar w:fldCharType="begin"/>
        </w:r>
        <w:r w:rsidR="001678AD">
          <w:rPr>
            <w:noProof/>
            <w:webHidden/>
          </w:rPr>
          <w:instrText xml:space="preserve"> PAGEREF _Toc140847946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66FB216B" w14:textId="75053FF4"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7" w:history="1">
        <w:r w:rsidR="001678AD" w:rsidRPr="003F1916">
          <w:rPr>
            <w:rStyle w:val="Lienhypertexte"/>
            <w:rFonts w:eastAsiaTheme="majorEastAsia"/>
            <w:noProof/>
          </w:rPr>
          <w:t>2.8.2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_Toc140847947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4B3DFEBB" w14:textId="71964C8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8" w:history="1">
        <w:r w:rsidR="001678AD" w:rsidRPr="003F1916">
          <w:rPr>
            <w:rStyle w:val="Lienhypertexte"/>
            <w:rFonts w:eastAsiaTheme="majorEastAsia"/>
            <w:noProof/>
          </w:rPr>
          <w:t>2.8.3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Frontend</w:t>
        </w:r>
        <w:r w:rsidR="001678AD">
          <w:rPr>
            <w:noProof/>
            <w:webHidden/>
          </w:rPr>
          <w:tab/>
        </w:r>
        <w:r w:rsidR="001678AD">
          <w:rPr>
            <w:noProof/>
            <w:webHidden/>
          </w:rPr>
          <w:fldChar w:fldCharType="begin"/>
        </w:r>
        <w:r w:rsidR="001678AD">
          <w:rPr>
            <w:noProof/>
            <w:webHidden/>
          </w:rPr>
          <w:instrText xml:space="preserve"> PAGEREF _Toc140847948 \h </w:instrText>
        </w:r>
        <w:r w:rsidR="001678AD">
          <w:rPr>
            <w:noProof/>
            <w:webHidden/>
          </w:rPr>
        </w:r>
        <w:r w:rsidR="001678AD">
          <w:rPr>
            <w:noProof/>
            <w:webHidden/>
          </w:rPr>
          <w:fldChar w:fldCharType="separate"/>
        </w:r>
        <w:r w:rsidR="00765F0F">
          <w:rPr>
            <w:noProof/>
            <w:webHidden/>
          </w:rPr>
          <w:t>39</w:t>
        </w:r>
        <w:r w:rsidR="001678AD">
          <w:rPr>
            <w:noProof/>
            <w:webHidden/>
          </w:rPr>
          <w:fldChar w:fldCharType="end"/>
        </w:r>
      </w:hyperlink>
    </w:p>
    <w:p w14:paraId="24622540" w14:textId="43CF2E1F"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9" w:history="1">
        <w:r w:rsidR="001678AD" w:rsidRPr="003F1916">
          <w:rPr>
            <w:rStyle w:val="Lienhypertexte"/>
            <w:rFonts w:eastAsiaTheme="majorEastAsia"/>
            <w:noProof/>
            <w:lang w:val="fr-CH"/>
          </w:rPr>
          <w:t>2.9</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Méthodologies et outils</w:t>
        </w:r>
        <w:r w:rsidR="001678AD">
          <w:rPr>
            <w:noProof/>
            <w:webHidden/>
          </w:rPr>
          <w:tab/>
        </w:r>
        <w:r w:rsidR="001678AD">
          <w:rPr>
            <w:noProof/>
            <w:webHidden/>
          </w:rPr>
          <w:fldChar w:fldCharType="begin"/>
        </w:r>
        <w:r w:rsidR="001678AD">
          <w:rPr>
            <w:noProof/>
            <w:webHidden/>
          </w:rPr>
          <w:instrText xml:space="preserve"> PAGEREF _Toc140847949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643BCF81" w14:textId="54BD7B2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0" w:history="1">
        <w:r w:rsidR="001678AD" w:rsidRPr="003F1916">
          <w:rPr>
            <w:rStyle w:val="Lienhypertexte"/>
            <w:rFonts w:eastAsiaTheme="majorEastAsia"/>
            <w:noProof/>
          </w:rPr>
          <w:t>2.9.1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Monorepo</w:t>
        </w:r>
        <w:r w:rsidR="001678AD">
          <w:rPr>
            <w:noProof/>
            <w:webHidden/>
          </w:rPr>
          <w:tab/>
        </w:r>
        <w:r w:rsidR="001678AD">
          <w:rPr>
            <w:noProof/>
            <w:webHidden/>
          </w:rPr>
          <w:fldChar w:fldCharType="begin"/>
        </w:r>
        <w:r w:rsidR="001678AD">
          <w:rPr>
            <w:noProof/>
            <w:webHidden/>
          </w:rPr>
          <w:instrText xml:space="preserve"> PAGEREF _Toc140847950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65947E19" w14:textId="19DE187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1" w:history="1">
        <w:r w:rsidR="001678AD" w:rsidRPr="003F1916">
          <w:rPr>
            <w:rStyle w:val="Lienhypertexte"/>
            <w:rFonts w:eastAsiaTheme="majorEastAsia"/>
            <w:noProof/>
          </w:rPr>
          <w:t>2.9.2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Contrôle de version</w:t>
        </w:r>
        <w:r w:rsidR="001678AD">
          <w:rPr>
            <w:noProof/>
            <w:webHidden/>
          </w:rPr>
          <w:tab/>
        </w:r>
        <w:r w:rsidR="001678AD">
          <w:rPr>
            <w:noProof/>
            <w:webHidden/>
          </w:rPr>
          <w:fldChar w:fldCharType="begin"/>
        </w:r>
        <w:r w:rsidR="001678AD">
          <w:rPr>
            <w:noProof/>
            <w:webHidden/>
          </w:rPr>
          <w:instrText xml:space="preserve"> PAGEREF _Toc140847951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0CB6770D" w14:textId="16FDDCB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2" w:history="1">
        <w:r w:rsidR="001678AD" w:rsidRPr="003F1916">
          <w:rPr>
            <w:rStyle w:val="Lienhypertexte"/>
            <w:rFonts w:eastAsiaTheme="majorEastAsia"/>
            <w:noProof/>
          </w:rPr>
          <w:t>2.9.3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CI / CD</w:t>
        </w:r>
        <w:r w:rsidR="001678AD">
          <w:rPr>
            <w:noProof/>
            <w:webHidden/>
          </w:rPr>
          <w:tab/>
        </w:r>
        <w:r w:rsidR="001678AD">
          <w:rPr>
            <w:noProof/>
            <w:webHidden/>
          </w:rPr>
          <w:fldChar w:fldCharType="begin"/>
        </w:r>
        <w:r w:rsidR="001678AD">
          <w:rPr>
            <w:noProof/>
            <w:webHidden/>
          </w:rPr>
          <w:instrText xml:space="preserve"> PAGEREF _Toc140847952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4F01EBC3" w14:textId="5288498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3" w:history="1">
        <w:r w:rsidR="001678AD" w:rsidRPr="003F1916">
          <w:rPr>
            <w:rStyle w:val="Lienhypertexte"/>
            <w:rFonts w:eastAsiaTheme="majorEastAsia"/>
            <w:noProof/>
          </w:rPr>
          <w:t>2.9.4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_Toc140847953 \h </w:instrText>
        </w:r>
        <w:r w:rsidR="001678AD">
          <w:rPr>
            <w:noProof/>
            <w:webHidden/>
          </w:rPr>
        </w:r>
        <w:r w:rsidR="001678AD">
          <w:rPr>
            <w:noProof/>
            <w:webHidden/>
          </w:rPr>
          <w:fldChar w:fldCharType="separate"/>
        </w:r>
        <w:r w:rsidR="00765F0F">
          <w:rPr>
            <w:noProof/>
            <w:webHidden/>
          </w:rPr>
          <w:t>42</w:t>
        </w:r>
        <w:r w:rsidR="001678AD">
          <w:rPr>
            <w:noProof/>
            <w:webHidden/>
          </w:rPr>
          <w:fldChar w:fldCharType="end"/>
        </w:r>
      </w:hyperlink>
    </w:p>
    <w:p w14:paraId="17BE80F8" w14:textId="7E87CEA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54" w:history="1">
        <w:r w:rsidR="001678AD" w:rsidRPr="003F1916">
          <w:rPr>
            <w:rStyle w:val="Lienhypertexte"/>
            <w:rFonts w:eastAsiaTheme="majorEastAsia"/>
            <w:noProof/>
            <w:lang w:val="fr-CH"/>
          </w:rPr>
          <w:t>Chapitre 3 Modules</w:t>
        </w:r>
        <w:r w:rsidR="001678AD">
          <w:rPr>
            <w:noProof/>
            <w:webHidden/>
          </w:rPr>
          <w:tab/>
        </w:r>
        <w:r w:rsidR="001678AD">
          <w:rPr>
            <w:noProof/>
            <w:webHidden/>
          </w:rPr>
          <w:fldChar w:fldCharType="begin"/>
        </w:r>
        <w:r w:rsidR="001678AD">
          <w:rPr>
            <w:noProof/>
            <w:webHidden/>
          </w:rPr>
          <w:instrText xml:space="preserve"> PAGEREF _Toc140847954 \h </w:instrText>
        </w:r>
        <w:r w:rsidR="001678AD">
          <w:rPr>
            <w:noProof/>
            <w:webHidden/>
          </w:rPr>
        </w:r>
        <w:r w:rsidR="001678AD">
          <w:rPr>
            <w:noProof/>
            <w:webHidden/>
          </w:rPr>
          <w:fldChar w:fldCharType="separate"/>
        </w:r>
        <w:r w:rsidR="00765F0F">
          <w:rPr>
            <w:noProof/>
            <w:webHidden/>
          </w:rPr>
          <w:t>45</w:t>
        </w:r>
        <w:r w:rsidR="001678AD">
          <w:rPr>
            <w:noProof/>
            <w:webHidden/>
          </w:rPr>
          <w:fldChar w:fldCharType="end"/>
        </w:r>
      </w:hyperlink>
    </w:p>
    <w:p w14:paraId="02665781" w14:textId="4CD7161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5" w:history="1">
        <w:r w:rsidR="001678AD" w:rsidRPr="003F1916">
          <w:rPr>
            <w:rStyle w:val="Lienhypertexte"/>
            <w:rFonts w:eastAsiaTheme="majorEastAsia"/>
            <w:noProof/>
          </w:rPr>
          <w:t>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_Toc140847955 \h </w:instrText>
        </w:r>
        <w:r w:rsidR="001678AD">
          <w:rPr>
            <w:noProof/>
            <w:webHidden/>
          </w:rPr>
        </w:r>
        <w:r w:rsidR="001678AD">
          <w:rPr>
            <w:noProof/>
            <w:webHidden/>
          </w:rPr>
          <w:fldChar w:fldCharType="separate"/>
        </w:r>
        <w:r w:rsidR="00765F0F">
          <w:rPr>
            <w:noProof/>
            <w:webHidden/>
          </w:rPr>
          <w:t>46</w:t>
        </w:r>
        <w:r w:rsidR="001678AD">
          <w:rPr>
            <w:noProof/>
            <w:webHidden/>
          </w:rPr>
          <w:fldChar w:fldCharType="end"/>
        </w:r>
      </w:hyperlink>
    </w:p>
    <w:p w14:paraId="2B37A630" w14:textId="70C391B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6" w:history="1">
        <w:r w:rsidR="001678AD" w:rsidRPr="003F1916">
          <w:rPr>
            <w:rStyle w:val="Lienhypertexte"/>
            <w:rFonts w:eastAsiaTheme="majorEastAsia"/>
            <w:noProof/>
          </w:rPr>
          <w:t>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_Toc140847956 \h </w:instrText>
        </w:r>
        <w:r w:rsidR="001678AD">
          <w:rPr>
            <w:noProof/>
            <w:webHidden/>
          </w:rPr>
        </w:r>
        <w:r w:rsidR="001678AD">
          <w:rPr>
            <w:noProof/>
            <w:webHidden/>
          </w:rPr>
          <w:fldChar w:fldCharType="separate"/>
        </w:r>
        <w:r w:rsidR="00765F0F">
          <w:rPr>
            <w:noProof/>
            <w:webHidden/>
          </w:rPr>
          <w:t>49</w:t>
        </w:r>
        <w:r w:rsidR="001678AD">
          <w:rPr>
            <w:noProof/>
            <w:webHidden/>
          </w:rPr>
          <w:fldChar w:fldCharType="end"/>
        </w:r>
      </w:hyperlink>
    </w:p>
    <w:p w14:paraId="10EF4D5E" w14:textId="36A9963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7" w:history="1">
        <w:r w:rsidR="001678AD" w:rsidRPr="003F1916">
          <w:rPr>
            <w:rStyle w:val="Lienhypertexte"/>
            <w:rFonts w:eastAsiaTheme="majorEastAsia"/>
            <w:noProof/>
          </w:rPr>
          <w:t>3.2.1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Utilisation</w:t>
        </w:r>
        <w:r w:rsidR="001678AD">
          <w:rPr>
            <w:noProof/>
            <w:webHidden/>
          </w:rPr>
          <w:tab/>
        </w:r>
        <w:r w:rsidR="001678AD">
          <w:rPr>
            <w:noProof/>
            <w:webHidden/>
          </w:rPr>
          <w:fldChar w:fldCharType="begin"/>
        </w:r>
        <w:r w:rsidR="001678AD">
          <w:rPr>
            <w:noProof/>
            <w:webHidden/>
          </w:rPr>
          <w:instrText xml:space="preserve"> PAGEREF _Toc140847957 \h </w:instrText>
        </w:r>
        <w:r w:rsidR="001678AD">
          <w:rPr>
            <w:noProof/>
            <w:webHidden/>
          </w:rPr>
        </w:r>
        <w:r w:rsidR="001678AD">
          <w:rPr>
            <w:noProof/>
            <w:webHidden/>
          </w:rPr>
          <w:fldChar w:fldCharType="separate"/>
        </w:r>
        <w:r w:rsidR="00765F0F">
          <w:rPr>
            <w:noProof/>
            <w:webHidden/>
          </w:rPr>
          <w:t>52</w:t>
        </w:r>
        <w:r w:rsidR="001678AD">
          <w:rPr>
            <w:noProof/>
            <w:webHidden/>
          </w:rPr>
          <w:fldChar w:fldCharType="end"/>
        </w:r>
      </w:hyperlink>
    </w:p>
    <w:p w14:paraId="4777D608" w14:textId="635E6534"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8" w:history="1">
        <w:r w:rsidR="001678AD" w:rsidRPr="003F1916">
          <w:rPr>
            <w:rStyle w:val="Lienhypertexte"/>
            <w:rFonts w:eastAsiaTheme="majorEastAsia"/>
            <w:noProof/>
          </w:rPr>
          <w:t>3.2.2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Validation</w:t>
        </w:r>
        <w:r w:rsidR="001678AD">
          <w:rPr>
            <w:noProof/>
            <w:webHidden/>
          </w:rPr>
          <w:tab/>
        </w:r>
        <w:r w:rsidR="001678AD">
          <w:rPr>
            <w:noProof/>
            <w:webHidden/>
          </w:rPr>
          <w:fldChar w:fldCharType="begin"/>
        </w:r>
        <w:r w:rsidR="001678AD">
          <w:rPr>
            <w:noProof/>
            <w:webHidden/>
          </w:rPr>
          <w:instrText xml:space="preserve"> PAGEREF _Toc140847958 \h </w:instrText>
        </w:r>
        <w:r w:rsidR="001678AD">
          <w:rPr>
            <w:noProof/>
            <w:webHidden/>
          </w:rPr>
        </w:r>
        <w:r w:rsidR="001678AD">
          <w:rPr>
            <w:noProof/>
            <w:webHidden/>
          </w:rPr>
          <w:fldChar w:fldCharType="separate"/>
        </w:r>
        <w:r w:rsidR="00765F0F">
          <w:rPr>
            <w:noProof/>
            <w:webHidden/>
          </w:rPr>
          <w:t>53</w:t>
        </w:r>
        <w:r w:rsidR="001678AD">
          <w:rPr>
            <w:noProof/>
            <w:webHidden/>
          </w:rPr>
          <w:fldChar w:fldCharType="end"/>
        </w:r>
      </w:hyperlink>
    </w:p>
    <w:p w14:paraId="5B5AC44D" w14:textId="4847F82E"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9" w:history="1">
        <w:r w:rsidR="001678AD" w:rsidRPr="003F1916">
          <w:rPr>
            <w:rStyle w:val="Lienhypertexte"/>
            <w:rFonts w:eastAsiaTheme="majorEastAsia"/>
            <w:noProof/>
          </w:rPr>
          <w:t>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_Toc140847959 \h </w:instrText>
        </w:r>
        <w:r w:rsidR="001678AD">
          <w:rPr>
            <w:noProof/>
            <w:webHidden/>
          </w:rPr>
        </w:r>
        <w:r w:rsidR="001678AD">
          <w:rPr>
            <w:noProof/>
            <w:webHidden/>
          </w:rPr>
          <w:fldChar w:fldCharType="separate"/>
        </w:r>
        <w:r w:rsidR="00765F0F">
          <w:rPr>
            <w:noProof/>
            <w:webHidden/>
          </w:rPr>
          <w:t>55</w:t>
        </w:r>
        <w:r w:rsidR="001678AD">
          <w:rPr>
            <w:noProof/>
            <w:webHidden/>
          </w:rPr>
          <w:fldChar w:fldCharType="end"/>
        </w:r>
      </w:hyperlink>
    </w:p>
    <w:p w14:paraId="44299E2E" w14:textId="1BC69FAD"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0" w:history="1">
        <w:r w:rsidR="001678AD" w:rsidRPr="003F1916">
          <w:rPr>
            <w:rStyle w:val="Lienhypertexte"/>
            <w:rFonts w:eastAsiaTheme="majorEastAsia"/>
            <w:noProof/>
          </w:rPr>
          <w:t>3.3.1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Définition du composant</w:t>
        </w:r>
        <w:r w:rsidR="001678AD">
          <w:rPr>
            <w:noProof/>
            <w:webHidden/>
          </w:rPr>
          <w:tab/>
        </w:r>
        <w:r w:rsidR="001678AD">
          <w:rPr>
            <w:noProof/>
            <w:webHidden/>
          </w:rPr>
          <w:fldChar w:fldCharType="begin"/>
        </w:r>
        <w:r w:rsidR="001678AD">
          <w:rPr>
            <w:noProof/>
            <w:webHidden/>
          </w:rPr>
          <w:instrText xml:space="preserve"> PAGEREF _Toc140847960 \h </w:instrText>
        </w:r>
        <w:r w:rsidR="001678AD">
          <w:rPr>
            <w:noProof/>
            <w:webHidden/>
          </w:rPr>
        </w:r>
        <w:r w:rsidR="001678AD">
          <w:rPr>
            <w:noProof/>
            <w:webHidden/>
          </w:rPr>
          <w:fldChar w:fldCharType="separate"/>
        </w:r>
        <w:r w:rsidR="00765F0F">
          <w:rPr>
            <w:noProof/>
            <w:webHidden/>
          </w:rPr>
          <w:t>56</w:t>
        </w:r>
        <w:r w:rsidR="001678AD">
          <w:rPr>
            <w:noProof/>
            <w:webHidden/>
          </w:rPr>
          <w:fldChar w:fldCharType="end"/>
        </w:r>
      </w:hyperlink>
    </w:p>
    <w:p w14:paraId="0BA62D3F" w14:textId="042063D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1" w:history="1">
        <w:r w:rsidR="001678AD" w:rsidRPr="003F1916">
          <w:rPr>
            <w:rStyle w:val="Lienhypertexte"/>
            <w:rFonts w:eastAsiaTheme="majorEastAsia"/>
            <w:noProof/>
          </w:rPr>
          <w:t>3.3.2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Processus de rendu</w:t>
        </w:r>
        <w:r w:rsidR="001678AD">
          <w:rPr>
            <w:noProof/>
            <w:webHidden/>
          </w:rPr>
          <w:tab/>
        </w:r>
        <w:r w:rsidR="001678AD">
          <w:rPr>
            <w:noProof/>
            <w:webHidden/>
          </w:rPr>
          <w:fldChar w:fldCharType="begin"/>
        </w:r>
        <w:r w:rsidR="001678AD">
          <w:rPr>
            <w:noProof/>
            <w:webHidden/>
          </w:rPr>
          <w:instrText xml:space="preserve"> PAGEREF _Toc140847961 \h </w:instrText>
        </w:r>
        <w:r w:rsidR="001678AD">
          <w:rPr>
            <w:noProof/>
            <w:webHidden/>
          </w:rPr>
        </w:r>
        <w:r w:rsidR="001678AD">
          <w:rPr>
            <w:noProof/>
            <w:webHidden/>
          </w:rPr>
          <w:fldChar w:fldCharType="separate"/>
        </w:r>
        <w:r w:rsidR="00765F0F">
          <w:rPr>
            <w:noProof/>
            <w:webHidden/>
          </w:rPr>
          <w:t>57</w:t>
        </w:r>
        <w:r w:rsidR="001678AD">
          <w:rPr>
            <w:noProof/>
            <w:webHidden/>
          </w:rPr>
          <w:fldChar w:fldCharType="end"/>
        </w:r>
      </w:hyperlink>
    </w:p>
    <w:p w14:paraId="012277E6" w14:textId="3307965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2" w:history="1">
        <w:r w:rsidR="001678AD" w:rsidRPr="003F1916">
          <w:rPr>
            <w:rStyle w:val="Lienhypertexte"/>
            <w:rFonts w:eastAsiaTheme="majorEastAsia"/>
            <w:noProof/>
          </w:rPr>
          <w:t>3.3.3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Style</w:t>
        </w:r>
        <w:r w:rsidR="001678AD">
          <w:rPr>
            <w:noProof/>
            <w:webHidden/>
          </w:rPr>
          <w:tab/>
        </w:r>
        <w:r w:rsidR="001678AD">
          <w:rPr>
            <w:noProof/>
            <w:webHidden/>
          </w:rPr>
          <w:fldChar w:fldCharType="begin"/>
        </w:r>
        <w:r w:rsidR="001678AD">
          <w:rPr>
            <w:noProof/>
            <w:webHidden/>
          </w:rPr>
          <w:instrText xml:space="preserve"> PAGEREF _Toc140847962 \h </w:instrText>
        </w:r>
        <w:r w:rsidR="001678AD">
          <w:rPr>
            <w:noProof/>
            <w:webHidden/>
          </w:rPr>
        </w:r>
        <w:r w:rsidR="001678AD">
          <w:rPr>
            <w:noProof/>
            <w:webHidden/>
          </w:rPr>
          <w:fldChar w:fldCharType="separate"/>
        </w:r>
        <w:r w:rsidR="00765F0F">
          <w:rPr>
            <w:noProof/>
            <w:webHidden/>
          </w:rPr>
          <w:t>58</w:t>
        </w:r>
        <w:r w:rsidR="001678AD">
          <w:rPr>
            <w:noProof/>
            <w:webHidden/>
          </w:rPr>
          <w:fldChar w:fldCharType="end"/>
        </w:r>
      </w:hyperlink>
    </w:p>
    <w:p w14:paraId="225E53E6" w14:textId="433604B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3" w:history="1">
        <w:r w:rsidR="001678AD" w:rsidRPr="003F1916">
          <w:rPr>
            <w:rStyle w:val="Lienhypertexte"/>
            <w:rFonts w:eastAsiaTheme="majorEastAsia"/>
            <w:noProof/>
          </w:rPr>
          <w:t>3.4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Accès aux dispositifs</w:t>
        </w:r>
        <w:r w:rsidR="001678AD">
          <w:rPr>
            <w:noProof/>
            <w:webHidden/>
          </w:rPr>
          <w:tab/>
        </w:r>
        <w:r w:rsidR="001678AD">
          <w:rPr>
            <w:noProof/>
            <w:webHidden/>
          </w:rPr>
          <w:fldChar w:fldCharType="begin"/>
        </w:r>
        <w:r w:rsidR="001678AD">
          <w:rPr>
            <w:noProof/>
            <w:webHidden/>
          </w:rPr>
          <w:instrText xml:space="preserve"> PAGEREF _Toc140847963 \h </w:instrText>
        </w:r>
        <w:r w:rsidR="001678AD">
          <w:rPr>
            <w:noProof/>
            <w:webHidden/>
          </w:rPr>
        </w:r>
        <w:r w:rsidR="001678AD">
          <w:rPr>
            <w:noProof/>
            <w:webHidden/>
          </w:rPr>
          <w:fldChar w:fldCharType="separate"/>
        </w:r>
        <w:r w:rsidR="00765F0F">
          <w:rPr>
            <w:noProof/>
            <w:webHidden/>
          </w:rPr>
          <w:t>60</w:t>
        </w:r>
        <w:r w:rsidR="001678AD">
          <w:rPr>
            <w:noProof/>
            <w:webHidden/>
          </w:rPr>
          <w:fldChar w:fldCharType="end"/>
        </w:r>
      </w:hyperlink>
    </w:p>
    <w:p w14:paraId="17C571E1" w14:textId="553EC9D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4" w:history="1">
        <w:r w:rsidR="001678AD" w:rsidRPr="003F1916">
          <w:rPr>
            <w:rStyle w:val="Lienhypertexte"/>
            <w:rFonts w:eastAsiaTheme="majorEastAsia"/>
            <w:noProof/>
          </w:rPr>
          <w:t>3.5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Gestionnaire de module</w:t>
        </w:r>
        <w:r w:rsidR="001678AD">
          <w:rPr>
            <w:noProof/>
            <w:webHidden/>
          </w:rPr>
          <w:tab/>
        </w:r>
        <w:r w:rsidR="001678AD">
          <w:rPr>
            <w:noProof/>
            <w:webHidden/>
          </w:rPr>
          <w:fldChar w:fldCharType="begin"/>
        </w:r>
        <w:r w:rsidR="001678AD">
          <w:rPr>
            <w:noProof/>
            <w:webHidden/>
          </w:rPr>
          <w:instrText xml:space="preserve"> PAGEREF _Toc140847964 \h </w:instrText>
        </w:r>
        <w:r w:rsidR="001678AD">
          <w:rPr>
            <w:noProof/>
            <w:webHidden/>
          </w:rPr>
        </w:r>
        <w:r w:rsidR="001678AD">
          <w:rPr>
            <w:noProof/>
            <w:webHidden/>
          </w:rPr>
          <w:fldChar w:fldCharType="separate"/>
        </w:r>
        <w:r w:rsidR="00765F0F">
          <w:rPr>
            <w:noProof/>
            <w:webHidden/>
          </w:rPr>
          <w:t>63</w:t>
        </w:r>
        <w:r w:rsidR="001678AD">
          <w:rPr>
            <w:noProof/>
            <w:webHidden/>
          </w:rPr>
          <w:fldChar w:fldCharType="end"/>
        </w:r>
      </w:hyperlink>
    </w:p>
    <w:p w14:paraId="0CAE831F" w14:textId="4258C06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5" w:history="1">
        <w:r w:rsidR="001678AD" w:rsidRPr="003F1916">
          <w:rPr>
            <w:rStyle w:val="Lienhypertexte"/>
            <w:rFonts w:eastAsiaTheme="majorEastAsia"/>
            <w:noProof/>
          </w:rPr>
          <w:t>3.5.1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Identifiant</w:t>
        </w:r>
        <w:r w:rsidR="001678AD">
          <w:rPr>
            <w:noProof/>
            <w:webHidden/>
          </w:rPr>
          <w:tab/>
        </w:r>
        <w:r w:rsidR="001678AD">
          <w:rPr>
            <w:noProof/>
            <w:webHidden/>
          </w:rPr>
          <w:fldChar w:fldCharType="begin"/>
        </w:r>
        <w:r w:rsidR="001678AD">
          <w:rPr>
            <w:noProof/>
            <w:webHidden/>
          </w:rPr>
          <w:instrText xml:space="preserve"> PAGEREF _Toc140847965 \h </w:instrText>
        </w:r>
        <w:r w:rsidR="001678AD">
          <w:rPr>
            <w:noProof/>
            <w:webHidden/>
          </w:rPr>
        </w:r>
        <w:r w:rsidR="001678AD">
          <w:rPr>
            <w:noProof/>
            <w:webHidden/>
          </w:rPr>
          <w:fldChar w:fldCharType="separate"/>
        </w:r>
        <w:r w:rsidR="00765F0F">
          <w:rPr>
            <w:noProof/>
            <w:webHidden/>
          </w:rPr>
          <w:t>63</w:t>
        </w:r>
        <w:r w:rsidR="001678AD">
          <w:rPr>
            <w:noProof/>
            <w:webHidden/>
          </w:rPr>
          <w:fldChar w:fldCharType="end"/>
        </w:r>
      </w:hyperlink>
    </w:p>
    <w:p w14:paraId="1DE8E4D6" w14:textId="3C07C2F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6" w:history="1">
        <w:r w:rsidR="001678AD" w:rsidRPr="003F1916">
          <w:rPr>
            <w:rStyle w:val="Lienhypertexte"/>
            <w:rFonts w:eastAsiaTheme="majorEastAsia"/>
            <w:noProof/>
          </w:rPr>
          <w:t>3.5.2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État et stockage</w:t>
        </w:r>
        <w:r w:rsidR="001678AD">
          <w:rPr>
            <w:noProof/>
            <w:webHidden/>
          </w:rPr>
          <w:tab/>
        </w:r>
        <w:r w:rsidR="001678AD">
          <w:rPr>
            <w:noProof/>
            <w:webHidden/>
          </w:rPr>
          <w:fldChar w:fldCharType="begin"/>
        </w:r>
        <w:r w:rsidR="001678AD">
          <w:rPr>
            <w:noProof/>
            <w:webHidden/>
          </w:rPr>
          <w:instrText xml:space="preserve"> PAGEREF _Toc140847966 \h </w:instrText>
        </w:r>
        <w:r w:rsidR="001678AD">
          <w:rPr>
            <w:noProof/>
            <w:webHidden/>
          </w:rPr>
        </w:r>
        <w:r w:rsidR="001678AD">
          <w:rPr>
            <w:noProof/>
            <w:webHidden/>
          </w:rPr>
          <w:fldChar w:fldCharType="separate"/>
        </w:r>
        <w:r w:rsidR="00765F0F">
          <w:rPr>
            <w:noProof/>
            <w:webHidden/>
          </w:rPr>
          <w:t>64</w:t>
        </w:r>
        <w:r w:rsidR="001678AD">
          <w:rPr>
            <w:noProof/>
            <w:webHidden/>
          </w:rPr>
          <w:fldChar w:fldCharType="end"/>
        </w:r>
      </w:hyperlink>
    </w:p>
    <w:p w14:paraId="0A9FBA27" w14:textId="6CD5D5E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7" w:history="1">
        <w:r w:rsidR="001678AD" w:rsidRPr="003F1916">
          <w:rPr>
            <w:rStyle w:val="Lienhypertexte"/>
            <w:rFonts w:eastAsiaTheme="majorEastAsia"/>
            <w:noProof/>
          </w:rPr>
          <w:t>3.6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 d’exemple</w:t>
        </w:r>
        <w:r w:rsidR="001678AD">
          <w:rPr>
            <w:noProof/>
            <w:webHidden/>
          </w:rPr>
          <w:tab/>
        </w:r>
        <w:r w:rsidR="001678AD">
          <w:rPr>
            <w:noProof/>
            <w:webHidden/>
          </w:rPr>
          <w:fldChar w:fldCharType="begin"/>
        </w:r>
        <w:r w:rsidR="001678AD">
          <w:rPr>
            <w:noProof/>
            <w:webHidden/>
          </w:rPr>
          <w:instrText xml:space="preserve"> PAGEREF _Toc140847967 \h </w:instrText>
        </w:r>
        <w:r w:rsidR="001678AD">
          <w:rPr>
            <w:noProof/>
            <w:webHidden/>
          </w:rPr>
        </w:r>
        <w:r w:rsidR="001678AD">
          <w:rPr>
            <w:noProof/>
            <w:webHidden/>
          </w:rPr>
          <w:fldChar w:fldCharType="separate"/>
        </w:r>
        <w:r w:rsidR="00765F0F">
          <w:rPr>
            <w:noProof/>
            <w:webHidden/>
          </w:rPr>
          <w:t>66</w:t>
        </w:r>
        <w:r w:rsidR="001678AD">
          <w:rPr>
            <w:noProof/>
            <w:webHidden/>
          </w:rPr>
          <w:fldChar w:fldCharType="end"/>
        </w:r>
      </w:hyperlink>
    </w:p>
    <w:p w14:paraId="2CB5222E" w14:textId="7BB4AFDA"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68" w:history="1">
        <w:r w:rsidR="001678AD" w:rsidRPr="003F1916">
          <w:rPr>
            <w:rStyle w:val="Lienhypertexte"/>
            <w:rFonts w:eastAsiaTheme="majorEastAsia"/>
            <w:noProof/>
            <w:lang w:val="fr-CH"/>
          </w:rPr>
          <w:t>Chapitre 4 Application Web</w:t>
        </w:r>
        <w:r w:rsidR="001678AD">
          <w:rPr>
            <w:noProof/>
            <w:webHidden/>
          </w:rPr>
          <w:tab/>
        </w:r>
        <w:r w:rsidR="001678AD">
          <w:rPr>
            <w:noProof/>
            <w:webHidden/>
          </w:rPr>
          <w:fldChar w:fldCharType="begin"/>
        </w:r>
        <w:r w:rsidR="001678AD">
          <w:rPr>
            <w:noProof/>
            <w:webHidden/>
          </w:rPr>
          <w:instrText xml:space="preserve"> PAGEREF _Toc140847968 \h </w:instrText>
        </w:r>
        <w:r w:rsidR="001678AD">
          <w:rPr>
            <w:noProof/>
            <w:webHidden/>
          </w:rPr>
        </w:r>
        <w:r w:rsidR="001678AD">
          <w:rPr>
            <w:noProof/>
            <w:webHidden/>
          </w:rPr>
          <w:fldChar w:fldCharType="separate"/>
        </w:r>
        <w:r w:rsidR="00765F0F">
          <w:rPr>
            <w:noProof/>
            <w:webHidden/>
          </w:rPr>
          <w:t>67</w:t>
        </w:r>
        <w:r w:rsidR="001678AD">
          <w:rPr>
            <w:noProof/>
            <w:webHidden/>
          </w:rPr>
          <w:fldChar w:fldCharType="end"/>
        </w:r>
      </w:hyperlink>
    </w:p>
    <w:p w14:paraId="3BECFCCA" w14:textId="70A5605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9" w:history="1">
        <w:r w:rsidR="001678AD" w:rsidRPr="003F1916">
          <w:rPr>
            <w:rStyle w:val="Lienhypertexte"/>
            <w:rFonts w:eastAsiaTheme="majorEastAsia"/>
            <w:noProof/>
          </w:rPr>
          <w:t>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_Toc140847969 \h </w:instrText>
        </w:r>
        <w:r w:rsidR="001678AD">
          <w:rPr>
            <w:noProof/>
            <w:webHidden/>
          </w:rPr>
        </w:r>
        <w:r w:rsidR="001678AD">
          <w:rPr>
            <w:noProof/>
            <w:webHidden/>
          </w:rPr>
          <w:fldChar w:fldCharType="separate"/>
        </w:r>
        <w:r w:rsidR="00765F0F">
          <w:rPr>
            <w:noProof/>
            <w:webHidden/>
          </w:rPr>
          <w:t>68</w:t>
        </w:r>
        <w:r w:rsidR="001678AD">
          <w:rPr>
            <w:noProof/>
            <w:webHidden/>
          </w:rPr>
          <w:fldChar w:fldCharType="end"/>
        </w:r>
      </w:hyperlink>
    </w:p>
    <w:p w14:paraId="0DAAAAD0" w14:textId="720C9A13"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0" w:history="1">
        <w:r w:rsidR="001678AD" w:rsidRPr="003F1916">
          <w:rPr>
            <w:rStyle w:val="Lienhypertexte"/>
            <w:rFonts w:eastAsiaTheme="majorEastAsia"/>
            <w:noProof/>
          </w:rPr>
          <w:t>4.1.1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Base de données</w:t>
        </w:r>
        <w:r w:rsidR="001678AD">
          <w:rPr>
            <w:noProof/>
            <w:webHidden/>
          </w:rPr>
          <w:tab/>
        </w:r>
        <w:r w:rsidR="001678AD">
          <w:rPr>
            <w:noProof/>
            <w:webHidden/>
          </w:rPr>
          <w:fldChar w:fldCharType="begin"/>
        </w:r>
        <w:r w:rsidR="001678AD">
          <w:rPr>
            <w:noProof/>
            <w:webHidden/>
          </w:rPr>
          <w:instrText xml:space="preserve"> PAGEREF _Toc140847970 \h </w:instrText>
        </w:r>
        <w:r w:rsidR="001678AD">
          <w:rPr>
            <w:noProof/>
            <w:webHidden/>
          </w:rPr>
        </w:r>
        <w:r w:rsidR="001678AD">
          <w:rPr>
            <w:noProof/>
            <w:webHidden/>
          </w:rPr>
          <w:fldChar w:fldCharType="separate"/>
        </w:r>
        <w:r w:rsidR="00765F0F">
          <w:rPr>
            <w:noProof/>
            <w:webHidden/>
          </w:rPr>
          <w:t>68</w:t>
        </w:r>
        <w:r w:rsidR="001678AD">
          <w:rPr>
            <w:noProof/>
            <w:webHidden/>
          </w:rPr>
          <w:fldChar w:fldCharType="end"/>
        </w:r>
      </w:hyperlink>
    </w:p>
    <w:p w14:paraId="6767AC20" w14:textId="71DBD70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1" w:history="1">
        <w:r w:rsidR="001678AD" w:rsidRPr="003F1916">
          <w:rPr>
            <w:rStyle w:val="Lienhypertexte"/>
            <w:rFonts w:eastAsiaTheme="majorEastAsia"/>
            <w:noProof/>
          </w:rPr>
          <w:t>4.1.2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 REST</w:t>
        </w:r>
        <w:r w:rsidR="001678AD">
          <w:rPr>
            <w:noProof/>
            <w:webHidden/>
          </w:rPr>
          <w:tab/>
        </w:r>
        <w:r w:rsidR="001678AD">
          <w:rPr>
            <w:noProof/>
            <w:webHidden/>
          </w:rPr>
          <w:fldChar w:fldCharType="begin"/>
        </w:r>
        <w:r w:rsidR="001678AD">
          <w:rPr>
            <w:noProof/>
            <w:webHidden/>
          </w:rPr>
          <w:instrText xml:space="preserve"> PAGEREF _Toc140847971 \h </w:instrText>
        </w:r>
        <w:r w:rsidR="001678AD">
          <w:rPr>
            <w:noProof/>
            <w:webHidden/>
          </w:rPr>
        </w:r>
        <w:r w:rsidR="001678AD">
          <w:rPr>
            <w:noProof/>
            <w:webHidden/>
          </w:rPr>
          <w:fldChar w:fldCharType="separate"/>
        </w:r>
        <w:r w:rsidR="00765F0F">
          <w:rPr>
            <w:noProof/>
            <w:webHidden/>
          </w:rPr>
          <w:t>72</w:t>
        </w:r>
        <w:r w:rsidR="001678AD">
          <w:rPr>
            <w:noProof/>
            <w:webHidden/>
          </w:rPr>
          <w:fldChar w:fldCharType="end"/>
        </w:r>
      </w:hyperlink>
    </w:p>
    <w:p w14:paraId="0F433B2B" w14:textId="264AAD0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2" w:history="1">
        <w:r w:rsidR="001678AD" w:rsidRPr="003F1916">
          <w:rPr>
            <w:rStyle w:val="Lienhypertexte"/>
            <w:rFonts w:eastAsiaTheme="majorEastAsia"/>
            <w:noProof/>
          </w:rPr>
          <w:t>4.1.3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Authentification</w:t>
        </w:r>
        <w:r w:rsidR="001678AD">
          <w:rPr>
            <w:noProof/>
            <w:webHidden/>
          </w:rPr>
          <w:tab/>
        </w:r>
        <w:r w:rsidR="001678AD">
          <w:rPr>
            <w:noProof/>
            <w:webHidden/>
          </w:rPr>
          <w:fldChar w:fldCharType="begin"/>
        </w:r>
        <w:r w:rsidR="001678AD">
          <w:rPr>
            <w:noProof/>
            <w:webHidden/>
          </w:rPr>
          <w:instrText xml:space="preserve"> PAGEREF _Toc140847972 \h </w:instrText>
        </w:r>
        <w:r w:rsidR="001678AD">
          <w:rPr>
            <w:noProof/>
            <w:webHidden/>
          </w:rPr>
        </w:r>
        <w:r w:rsidR="001678AD">
          <w:rPr>
            <w:noProof/>
            <w:webHidden/>
          </w:rPr>
          <w:fldChar w:fldCharType="separate"/>
        </w:r>
        <w:r w:rsidR="00765F0F">
          <w:rPr>
            <w:noProof/>
            <w:webHidden/>
          </w:rPr>
          <w:t>72</w:t>
        </w:r>
        <w:r w:rsidR="001678AD">
          <w:rPr>
            <w:noProof/>
            <w:webHidden/>
          </w:rPr>
          <w:fldChar w:fldCharType="end"/>
        </w:r>
      </w:hyperlink>
    </w:p>
    <w:p w14:paraId="2141978C" w14:textId="5BF5856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3" w:history="1">
        <w:r w:rsidR="001678AD" w:rsidRPr="003F1916">
          <w:rPr>
            <w:rStyle w:val="Lienhypertexte"/>
            <w:rFonts w:eastAsiaTheme="majorEastAsia"/>
            <w:noProof/>
          </w:rPr>
          <w:t>4.1.4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du code</w:t>
        </w:r>
        <w:r w:rsidR="001678AD">
          <w:rPr>
            <w:noProof/>
            <w:webHidden/>
          </w:rPr>
          <w:tab/>
        </w:r>
        <w:r w:rsidR="001678AD">
          <w:rPr>
            <w:noProof/>
            <w:webHidden/>
          </w:rPr>
          <w:fldChar w:fldCharType="begin"/>
        </w:r>
        <w:r w:rsidR="001678AD">
          <w:rPr>
            <w:noProof/>
            <w:webHidden/>
          </w:rPr>
          <w:instrText xml:space="preserve"> PAGEREF _Toc140847973 \h </w:instrText>
        </w:r>
        <w:r w:rsidR="001678AD">
          <w:rPr>
            <w:noProof/>
            <w:webHidden/>
          </w:rPr>
        </w:r>
        <w:r w:rsidR="001678AD">
          <w:rPr>
            <w:noProof/>
            <w:webHidden/>
          </w:rPr>
          <w:fldChar w:fldCharType="separate"/>
        </w:r>
        <w:r w:rsidR="00765F0F">
          <w:rPr>
            <w:noProof/>
            <w:webHidden/>
          </w:rPr>
          <w:t>76</w:t>
        </w:r>
        <w:r w:rsidR="001678AD">
          <w:rPr>
            <w:noProof/>
            <w:webHidden/>
          </w:rPr>
          <w:fldChar w:fldCharType="end"/>
        </w:r>
      </w:hyperlink>
    </w:p>
    <w:p w14:paraId="6C5F8ECD" w14:textId="3E132ED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4" w:history="1">
        <w:r w:rsidR="001678AD" w:rsidRPr="003F1916">
          <w:rPr>
            <w:rStyle w:val="Lienhypertexte"/>
            <w:rFonts w:eastAsiaTheme="majorEastAsia"/>
            <w:noProof/>
          </w:rPr>
          <w:t>4.1.5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Évènements en temps réel</w:t>
        </w:r>
        <w:r w:rsidR="001678AD">
          <w:rPr>
            <w:noProof/>
            <w:webHidden/>
          </w:rPr>
          <w:tab/>
        </w:r>
        <w:r w:rsidR="001678AD">
          <w:rPr>
            <w:noProof/>
            <w:webHidden/>
          </w:rPr>
          <w:fldChar w:fldCharType="begin"/>
        </w:r>
        <w:r w:rsidR="001678AD">
          <w:rPr>
            <w:noProof/>
            <w:webHidden/>
          </w:rPr>
          <w:instrText xml:space="preserve"> PAGEREF _Toc140847974 \h </w:instrText>
        </w:r>
        <w:r w:rsidR="001678AD">
          <w:rPr>
            <w:noProof/>
            <w:webHidden/>
          </w:rPr>
        </w:r>
        <w:r w:rsidR="001678AD">
          <w:rPr>
            <w:noProof/>
            <w:webHidden/>
          </w:rPr>
          <w:fldChar w:fldCharType="separate"/>
        </w:r>
        <w:r w:rsidR="00765F0F">
          <w:rPr>
            <w:noProof/>
            <w:webHidden/>
          </w:rPr>
          <w:t>78</w:t>
        </w:r>
        <w:r w:rsidR="001678AD">
          <w:rPr>
            <w:noProof/>
            <w:webHidden/>
          </w:rPr>
          <w:fldChar w:fldCharType="end"/>
        </w:r>
      </w:hyperlink>
    </w:p>
    <w:p w14:paraId="28F6507A" w14:textId="59AD96D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5" w:history="1">
        <w:r w:rsidR="001678AD" w:rsidRPr="003F1916">
          <w:rPr>
            <w:rStyle w:val="Lienhypertexte"/>
            <w:rFonts w:eastAsiaTheme="majorEastAsia"/>
            <w:noProof/>
          </w:rPr>
          <w:t>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_Toc140847975 \h </w:instrText>
        </w:r>
        <w:r w:rsidR="001678AD">
          <w:rPr>
            <w:noProof/>
            <w:webHidden/>
          </w:rPr>
        </w:r>
        <w:r w:rsidR="001678AD">
          <w:rPr>
            <w:noProof/>
            <w:webHidden/>
          </w:rPr>
          <w:fldChar w:fldCharType="separate"/>
        </w:r>
        <w:r w:rsidR="00765F0F">
          <w:rPr>
            <w:noProof/>
            <w:webHidden/>
          </w:rPr>
          <w:t>79</w:t>
        </w:r>
        <w:r w:rsidR="001678AD">
          <w:rPr>
            <w:noProof/>
            <w:webHidden/>
          </w:rPr>
          <w:fldChar w:fldCharType="end"/>
        </w:r>
      </w:hyperlink>
    </w:p>
    <w:p w14:paraId="0C7A117E" w14:textId="7F05CEE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6" w:history="1">
        <w:r w:rsidR="001678AD" w:rsidRPr="003F1916">
          <w:rPr>
            <w:rStyle w:val="Lienhypertexte"/>
            <w:rFonts w:eastAsiaTheme="majorEastAsia"/>
            <w:noProof/>
          </w:rPr>
          <w:t>4.2.1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React</w:t>
        </w:r>
        <w:r w:rsidR="001678AD">
          <w:rPr>
            <w:noProof/>
            <w:webHidden/>
          </w:rPr>
          <w:tab/>
        </w:r>
        <w:r w:rsidR="001678AD">
          <w:rPr>
            <w:noProof/>
            <w:webHidden/>
          </w:rPr>
          <w:fldChar w:fldCharType="begin"/>
        </w:r>
        <w:r w:rsidR="001678AD">
          <w:rPr>
            <w:noProof/>
            <w:webHidden/>
          </w:rPr>
          <w:instrText xml:space="preserve"> PAGEREF _Toc140847976 \h </w:instrText>
        </w:r>
        <w:r w:rsidR="001678AD">
          <w:rPr>
            <w:noProof/>
            <w:webHidden/>
          </w:rPr>
        </w:r>
        <w:r w:rsidR="001678AD">
          <w:rPr>
            <w:noProof/>
            <w:webHidden/>
          </w:rPr>
          <w:fldChar w:fldCharType="separate"/>
        </w:r>
        <w:r w:rsidR="00765F0F">
          <w:rPr>
            <w:noProof/>
            <w:webHidden/>
          </w:rPr>
          <w:t>80</w:t>
        </w:r>
        <w:r w:rsidR="001678AD">
          <w:rPr>
            <w:noProof/>
            <w:webHidden/>
          </w:rPr>
          <w:fldChar w:fldCharType="end"/>
        </w:r>
      </w:hyperlink>
    </w:p>
    <w:p w14:paraId="41FDD8F4" w14:textId="47C877C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7" w:history="1">
        <w:r w:rsidR="001678AD" w:rsidRPr="003F1916">
          <w:rPr>
            <w:rStyle w:val="Lienhypertexte"/>
            <w:rFonts w:eastAsiaTheme="majorEastAsia"/>
            <w:noProof/>
          </w:rPr>
          <w:t>4.2.2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Fonctionnalités</w:t>
        </w:r>
        <w:r w:rsidR="001678AD">
          <w:rPr>
            <w:noProof/>
            <w:webHidden/>
          </w:rPr>
          <w:tab/>
        </w:r>
        <w:r w:rsidR="001678AD">
          <w:rPr>
            <w:noProof/>
            <w:webHidden/>
          </w:rPr>
          <w:fldChar w:fldCharType="begin"/>
        </w:r>
        <w:r w:rsidR="001678AD">
          <w:rPr>
            <w:noProof/>
            <w:webHidden/>
          </w:rPr>
          <w:instrText xml:space="preserve"> PAGEREF _Toc140847977 \h </w:instrText>
        </w:r>
        <w:r w:rsidR="001678AD">
          <w:rPr>
            <w:noProof/>
            <w:webHidden/>
          </w:rPr>
        </w:r>
        <w:r w:rsidR="001678AD">
          <w:rPr>
            <w:noProof/>
            <w:webHidden/>
          </w:rPr>
          <w:fldChar w:fldCharType="separate"/>
        </w:r>
        <w:r w:rsidR="00765F0F">
          <w:rPr>
            <w:noProof/>
            <w:webHidden/>
          </w:rPr>
          <w:t>80</w:t>
        </w:r>
        <w:r w:rsidR="001678AD">
          <w:rPr>
            <w:noProof/>
            <w:webHidden/>
          </w:rPr>
          <w:fldChar w:fldCharType="end"/>
        </w:r>
      </w:hyperlink>
    </w:p>
    <w:p w14:paraId="4278DBBC" w14:textId="3A38A7C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8" w:history="1">
        <w:r w:rsidR="001678AD" w:rsidRPr="003F1916">
          <w:rPr>
            <w:rStyle w:val="Lienhypertexte"/>
            <w:rFonts w:eastAsiaTheme="majorEastAsia"/>
            <w:noProof/>
          </w:rPr>
          <w:t>4.2.3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Internationalisation</w:t>
        </w:r>
        <w:r w:rsidR="001678AD">
          <w:rPr>
            <w:noProof/>
            <w:webHidden/>
          </w:rPr>
          <w:tab/>
        </w:r>
        <w:r w:rsidR="001678AD">
          <w:rPr>
            <w:noProof/>
            <w:webHidden/>
          </w:rPr>
          <w:fldChar w:fldCharType="begin"/>
        </w:r>
        <w:r w:rsidR="001678AD">
          <w:rPr>
            <w:noProof/>
            <w:webHidden/>
          </w:rPr>
          <w:instrText xml:space="preserve"> PAGEREF _Toc140847978 \h </w:instrText>
        </w:r>
        <w:r w:rsidR="001678AD">
          <w:rPr>
            <w:noProof/>
            <w:webHidden/>
          </w:rPr>
        </w:r>
        <w:r w:rsidR="001678AD">
          <w:rPr>
            <w:noProof/>
            <w:webHidden/>
          </w:rPr>
          <w:fldChar w:fldCharType="separate"/>
        </w:r>
        <w:r w:rsidR="00765F0F">
          <w:rPr>
            <w:noProof/>
            <w:webHidden/>
          </w:rPr>
          <w:t>81</w:t>
        </w:r>
        <w:r w:rsidR="001678AD">
          <w:rPr>
            <w:noProof/>
            <w:webHidden/>
          </w:rPr>
          <w:fldChar w:fldCharType="end"/>
        </w:r>
      </w:hyperlink>
    </w:p>
    <w:p w14:paraId="3192A5FF" w14:textId="6DAEDC6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9" w:history="1">
        <w:r w:rsidR="001678AD" w:rsidRPr="003F1916">
          <w:rPr>
            <w:rStyle w:val="Lienhypertexte"/>
            <w:rFonts w:eastAsiaTheme="majorEastAsia"/>
            <w:noProof/>
          </w:rPr>
          <w:t>4.3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_Toc140847979 \h </w:instrText>
        </w:r>
        <w:r w:rsidR="001678AD">
          <w:rPr>
            <w:noProof/>
            <w:webHidden/>
          </w:rPr>
        </w:r>
        <w:r w:rsidR="001678AD">
          <w:rPr>
            <w:noProof/>
            <w:webHidden/>
          </w:rPr>
          <w:fldChar w:fldCharType="separate"/>
        </w:r>
        <w:r w:rsidR="00765F0F">
          <w:rPr>
            <w:noProof/>
            <w:webHidden/>
          </w:rPr>
          <w:t>83</w:t>
        </w:r>
        <w:r w:rsidR="001678AD">
          <w:rPr>
            <w:noProof/>
            <w:webHidden/>
          </w:rPr>
          <w:fldChar w:fldCharType="end"/>
        </w:r>
      </w:hyperlink>
    </w:p>
    <w:p w14:paraId="61F6F449" w14:textId="373CC74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0" w:history="1">
        <w:r w:rsidR="001678AD" w:rsidRPr="003F1916">
          <w:rPr>
            <w:rStyle w:val="Lienhypertexte"/>
            <w:rFonts w:eastAsiaTheme="majorEastAsia"/>
            <w:noProof/>
            <w:lang w:val="fr-CH"/>
          </w:rPr>
          <w:t>Chapitre 5 Proof of Concept</w:t>
        </w:r>
        <w:r w:rsidR="001678AD">
          <w:rPr>
            <w:noProof/>
            <w:webHidden/>
          </w:rPr>
          <w:tab/>
        </w:r>
        <w:r w:rsidR="001678AD">
          <w:rPr>
            <w:noProof/>
            <w:webHidden/>
          </w:rPr>
          <w:fldChar w:fldCharType="begin"/>
        </w:r>
        <w:r w:rsidR="001678AD">
          <w:rPr>
            <w:noProof/>
            <w:webHidden/>
          </w:rPr>
          <w:instrText xml:space="preserve"> PAGEREF _Toc140847980 \h </w:instrText>
        </w:r>
        <w:r w:rsidR="001678AD">
          <w:rPr>
            <w:noProof/>
            <w:webHidden/>
          </w:rPr>
        </w:r>
        <w:r w:rsidR="001678AD">
          <w:rPr>
            <w:noProof/>
            <w:webHidden/>
          </w:rPr>
          <w:fldChar w:fldCharType="separate"/>
        </w:r>
        <w:r w:rsidR="00765F0F">
          <w:rPr>
            <w:noProof/>
            <w:webHidden/>
          </w:rPr>
          <w:t>84</w:t>
        </w:r>
        <w:r w:rsidR="001678AD">
          <w:rPr>
            <w:noProof/>
            <w:webHidden/>
          </w:rPr>
          <w:fldChar w:fldCharType="end"/>
        </w:r>
      </w:hyperlink>
    </w:p>
    <w:p w14:paraId="5A068DC1" w14:textId="7C32114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1" w:history="1">
        <w:r w:rsidR="001678AD" w:rsidRPr="003F1916">
          <w:rPr>
            <w:rStyle w:val="Lienhypertexte"/>
            <w:rFonts w:eastAsiaTheme="majorEastAsia"/>
            <w:noProof/>
          </w:rPr>
          <w:t>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Matériel et ressources</w:t>
        </w:r>
        <w:r w:rsidR="001678AD">
          <w:rPr>
            <w:noProof/>
            <w:webHidden/>
          </w:rPr>
          <w:tab/>
        </w:r>
        <w:r w:rsidR="001678AD">
          <w:rPr>
            <w:noProof/>
            <w:webHidden/>
          </w:rPr>
          <w:fldChar w:fldCharType="begin"/>
        </w:r>
        <w:r w:rsidR="001678AD">
          <w:rPr>
            <w:noProof/>
            <w:webHidden/>
          </w:rPr>
          <w:instrText xml:space="preserve"> PAGEREF _Toc140847981 \h </w:instrText>
        </w:r>
        <w:r w:rsidR="001678AD">
          <w:rPr>
            <w:noProof/>
            <w:webHidden/>
          </w:rPr>
        </w:r>
        <w:r w:rsidR="001678AD">
          <w:rPr>
            <w:noProof/>
            <w:webHidden/>
          </w:rPr>
          <w:fldChar w:fldCharType="separate"/>
        </w:r>
        <w:r w:rsidR="00765F0F">
          <w:rPr>
            <w:noProof/>
            <w:webHidden/>
          </w:rPr>
          <w:t>84</w:t>
        </w:r>
        <w:r w:rsidR="001678AD">
          <w:rPr>
            <w:noProof/>
            <w:webHidden/>
          </w:rPr>
          <w:fldChar w:fldCharType="end"/>
        </w:r>
      </w:hyperlink>
    </w:p>
    <w:p w14:paraId="4878FAE8" w14:textId="175EC28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2" w:history="1">
        <w:r w:rsidR="001678AD" w:rsidRPr="003F1916">
          <w:rPr>
            <w:rStyle w:val="Lienhypertexte"/>
            <w:rFonts w:eastAsiaTheme="majorEastAsia"/>
            <w:noProof/>
          </w:rPr>
          <w:t>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w:t>
        </w:r>
        <w:r w:rsidR="001678AD">
          <w:rPr>
            <w:noProof/>
            <w:webHidden/>
          </w:rPr>
          <w:tab/>
        </w:r>
        <w:r w:rsidR="001678AD">
          <w:rPr>
            <w:noProof/>
            <w:webHidden/>
          </w:rPr>
          <w:fldChar w:fldCharType="begin"/>
        </w:r>
        <w:r w:rsidR="001678AD">
          <w:rPr>
            <w:noProof/>
            <w:webHidden/>
          </w:rPr>
          <w:instrText xml:space="preserve"> PAGEREF _Toc140847982 \h </w:instrText>
        </w:r>
        <w:r w:rsidR="001678AD">
          <w:rPr>
            <w:noProof/>
            <w:webHidden/>
          </w:rPr>
        </w:r>
        <w:r w:rsidR="001678AD">
          <w:rPr>
            <w:noProof/>
            <w:webHidden/>
          </w:rPr>
          <w:fldChar w:fldCharType="separate"/>
        </w:r>
        <w:r w:rsidR="00765F0F">
          <w:rPr>
            <w:noProof/>
            <w:webHidden/>
          </w:rPr>
          <w:t>85</w:t>
        </w:r>
        <w:r w:rsidR="001678AD">
          <w:rPr>
            <w:noProof/>
            <w:webHidden/>
          </w:rPr>
          <w:fldChar w:fldCharType="end"/>
        </w:r>
      </w:hyperlink>
    </w:p>
    <w:p w14:paraId="643E6F4B" w14:textId="7EB2A905"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3" w:history="1">
        <w:r w:rsidR="001678AD" w:rsidRPr="003F1916">
          <w:rPr>
            <w:rStyle w:val="Lienhypertexte"/>
            <w:rFonts w:eastAsiaTheme="majorEastAsia"/>
            <w:noProof/>
            <w:lang w:val="fr-CH"/>
          </w:rPr>
          <w:t>Chapitre 6 Bilan et perspectives</w:t>
        </w:r>
        <w:r w:rsidR="001678AD">
          <w:rPr>
            <w:noProof/>
            <w:webHidden/>
          </w:rPr>
          <w:tab/>
        </w:r>
        <w:r w:rsidR="001678AD">
          <w:rPr>
            <w:noProof/>
            <w:webHidden/>
          </w:rPr>
          <w:fldChar w:fldCharType="begin"/>
        </w:r>
        <w:r w:rsidR="001678AD">
          <w:rPr>
            <w:noProof/>
            <w:webHidden/>
          </w:rPr>
          <w:instrText xml:space="preserve"> PAGEREF _Toc140847983 \h </w:instrText>
        </w:r>
        <w:r w:rsidR="001678AD">
          <w:rPr>
            <w:noProof/>
            <w:webHidden/>
          </w:rPr>
        </w:r>
        <w:r w:rsidR="001678AD">
          <w:rPr>
            <w:noProof/>
            <w:webHidden/>
          </w:rPr>
          <w:fldChar w:fldCharType="separate"/>
        </w:r>
        <w:r w:rsidR="00765F0F">
          <w:rPr>
            <w:noProof/>
            <w:webHidden/>
          </w:rPr>
          <w:t>89</w:t>
        </w:r>
        <w:r w:rsidR="001678AD">
          <w:rPr>
            <w:noProof/>
            <w:webHidden/>
          </w:rPr>
          <w:fldChar w:fldCharType="end"/>
        </w:r>
      </w:hyperlink>
    </w:p>
    <w:p w14:paraId="4A40885B" w14:textId="18EBAE74"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4" w:history="1">
        <w:r w:rsidR="001678AD" w:rsidRPr="003F1916">
          <w:rPr>
            <w:rStyle w:val="Lienhypertexte"/>
            <w:rFonts w:eastAsiaTheme="majorEastAsia"/>
            <w:noProof/>
            <w:lang w:val="fr-CH"/>
          </w:rPr>
          <w:t>Chapitre 7 Conclusion</w:t>
        </w:r>
        <w:r w:rsidR="001678AD">
          <w:rPr>
            <w:noProof/>
            <w:webHidden/>
          </w:rPr>
          <w:tab/>
        </w:r>
        <w:r w:rsidR="001678AD">
          <w:rPr>
            <w:noProof/>
            <w:webHidden/>
          </w:rPr>
          <w:fldChar w:fldCharType="begin"/>
        </w:r>
        <w:r w:rsidR="001678AD">
          <w:rPr>
            <w:noProof/>
            <w:webHidden/>
          </w:rPr>
          <w:instrText xml:space="preserve"> PAGEREF _Toc140847984 \h </w:instrText>
        </w:r>
        <w:r w:rsidR="001678AD">
          <w:rPr>
            <w:noProof/>
            <w:webHidden/>
          </w:rPr>
        </w:r>
        <w:r w:rsidR="001678AD">
          <w:rPr>
            <w:noProof/>
            <w:webHidden/>
          </w:rPr>
          <w:fldChar w:fldCharType="separate"/>
        </w:r>
        <w:r w:rsidR="00765F0F">
          <w:rPr>
            <w:noProof/>
            <w:webHidden/>
          </w:rPr>
          <w:t>90</w:t>
        </w:r>
        <w:r w:rsidR="001678AD">
          <w:rPr>
            <w:noProof/>
            <w:webHidden/>
          </w:rPr>
          <w:fldChar w:fldCharType="end"/>
        </w:r>
      </w:hyperlink>
    </w:p>
    <w:p w14:paraId="28BBEB6B" w14:textId="49FA626C" w:rsidR="001678AD" w:rsidRDefault="00000000">
      <w:pPr>
        <w:pStyle w:val="TM1"/>
        <w:rPr>
          <w:rFonts w:asciiTheme="minorHAnsi" w:eastAsiaTheme="minorEastAsia" w:hAnsiTheme="minorHAnsi" w:cstheme="minorBidi"/>
          <w:noProof/>
          <w:kern w:val="2"/>
          <w:sz w:val="24"/>
          <w:szCs w:val="24"/>
          <w:lang w:val="fr-CH" w:eastAsia="fr-FR"/>
        </w:rPr>
      </w:pPr>
      <w:hyperlink w:anchor="_Toc140847985" w:history="1">
        <w:r w:rsidR="001678AD" w:rsidRPr="003F1916">
          <w:rPr>
            <w:rStyle w:val="Lienhypertexte"/>
            <w:rFonts w:eastAsiaTheme="majorEastAsia"/>
            <w:noProof/>
            <w:lang w:val="en-US"/>
          </w:rPr>
          <w:t>Bibliographie</w:t>
        </w:r>
        <w:r w:rsidR="001678AD">
          <w:rPr>
            <w:noProof/>
            <w:webHidden/>
          </w:rPr>
          <w:tab/>
        </w:r>
        <w:r w:rsidR="001678AD">
          <w:rPr>
            <w:noProof/>
            <w:webHidden/>
          </w:rPr>
          <w:fldChar w:fldCharType="begin"/>
        </w:r>
        <w:r w:rsidR="001678AD">
          <w:rPr>
            <w:noProof/>
            <w:webHidden/>
          </w:rPr>
          <w:instrText xml:space="preserve"> PAGEREF _Toc140847985 \h </w:instrText>
        </w:r>
        <w:r w:rsidR="001678AD">
          <w:rPr>
            <w:noProof/>
            <w:webHidden/>
          </w:rPr>
        </w:r>
        <w:r w:rsidR="001678AD">
          <w:rPr>
            <w:noProof/>
            <w:webHidden/>
          </w:rPr>
          <w:fldChar w:fldCharType="separate"/>
        </w:r>
        <w:r w:rsidR="00765F0F">
          <w:rPr>
            <w:noProof/>
            <w:webHidden/>
          </w:rPr>
          <w:t>92</w:t>
        </w:r>
        <w:r w:rsidR="001678AD">
          <w:rPr>
            <w:noProof/>
            <w:webHidden/>
          </w:rPr>
          <w:fldChar w:fldCharType="end"/>
        </w:r>
      </w:hyperlink>
    </w:p>
    <w:p w14:paraId="4C4331FA" w14:textId="234AF7AD" w:rsidR="001678AD" w:rsidRDefault="00000000">
      <w:pPr>
        <w:pStyle w:val="TM1"/>
        <w:rPr>
          <w:rFonts w:asciiTheme="minorHAnsi" w:eastAsiaTheme="minorEastAsia" w:hAnsiTheme="minorHAnsi" w:cstheme="minorBidi"/>
          <w:noProof/>
          <w:kern w:val="2"/>
          <w:sz w:val="24"/>
          <w:szCs w:val="24"/>
          <w:lang w:val="fr-CH" w:eastAsia="fr-FR"/>
        </w:rPr>
      </w:pPr>
      <w:hyperlink w:anchor="_Toc140847986" w:history="1">
        <w:r w:rsidR="001678AD" w:rsidRPr="003F1916">
          <w:rPr>
            <w:rStyle w:val="Lienhypertexte"/>
            <w:rFonts w:eastAsiaTheme="majorEastAsia"/>
            <w:noProof/>
            <w:lang w:val="en-US"/>
          </w:rPr>
          <w:t>Annexes</w:t>
        </w:r>
        <w:r w:rsidR="001678AD">
          <w:rPr>
            <w:noProof/>
            <w:webHidden/>
          </w:rPr>
          <w:tab/>
        </w:r>
        <w:r w:rsidR="001678AD">
          <w:rPr>
            <w:noProof/>
            <w:webHidden/>
          </w:rPr>
          <w:fldChar w:fldCharType="begin"/>
        </w:r>
        <w:r w:rsidR="001678AD">
          <w:rPr>
            <w:noProof/>
            <w:webHidden/>
          </w:rPr>
          <w:instrText xml:space="preserve"> PAGEREF _Toc140847986 \h </w:instrText>
        </w:r>
        <w:r w:rsidR="001678AD">
          <w:rPr>
            <w:noProof/>
            <w:webHidden/>
          </w:rPr>
        </w:r>
        <w:r w:rsidR="001678AD">
          <w:rPr>
            <w:noProof/>
            <w:webHidden/>
          </w:rPr>
          <w:fldChar w:fldCharType="separate"/>
        </w:r>
        <w:r w:rsidR="00765F0F">
          <w:rPr>
            <w:noProof/>
            <w:webHidden/>
          </w:rPr>
          <w:t>93</w:t>
        </w:r>
        <w:r w:rsidR="001678AD">
          <w:rPr>
            <w:noProof/>
            <w:webHidden/>
          </w:rPr>
          <w:fldChar w:fldCharType="end"/>
        </w:r>
      </w:hyperlink>
    </w:p>
    <w:p w14:paraId="72DBE064" w14:textId="48E10FF2"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847912"/>
      <w:r w:rsidRPr="003C36AB">
        <w:rPr>
          <w:lang w:val="fr-CH"/>
        </w:rPr>
        <w:t>Table des figures</w:t>
      </w:r>
      <w:bookmarkEnd w:id="6"/>
    </w:p>
    <w:p w14:paraId="51E8AA0A" w14:textId="2C6D3CEC"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412FE3">
          <w:rPr>
            <w:noProof/>
            <w:webHidden/>
          </w:rPr>
          <w:t>1</w:t>
        </w:r>
        <w:r w:rsidR="00FB208C">
          <w:rPr>
            <w:noProof/>
            <w:webHidden/>
          </w:rPr>
          <w:fldChar w:fldCharType="end"/>
        </w:r>
      </w:hyperlink>
    </w:p>
    <w:p w14:paraId="65D0206A" w14:textId="6E6B156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7C787A17" w14:textId="6CCE2D1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34F0C0AA" w14:textId="27563B0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412FE3">
          <w:rPr>
            <w:noProof/>
            <w:webHidden/>
          </w:rPr>
          <w:t>9</w:t>
        </w:r>
        <w:r w:rsidR="00FB208C">
          <w:rPr>
            <w:noProof/>
            <w:webHidden/>
          </w:rPr>
          <w:fldChar w:fldCharType="end"/>
        </w:r>
      </w:hyperlink>
    </w:p>
    <w:p w14:paraId="131BFA6D" w14:textId="0B623D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412FE3">
          <w:rPr>
            <w:noProof/>
            <w:webHidden/>
          </w:rPr>
          <w:t>10</w:t>
        </w:r>
        <w:r w:rsidR="00FB208C">
          <w:rPr>
            <w:noProof/>
            <w:webHidden/>
          </w:rPr>
          <w:fldChar w:fldCharType="end"/>
        </w:r>
      </w:hyperlink>
    </w:p>
    <w:p w14:paraId="3362D1B5" w14:textId="72EC090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412FE3">
          <w:rPr>
            <w:noProof/>
            <w:webHidden/>
          </w:rPr>
          <w:t>12</w:t>
        </w:r>
        <w:r w:rsidR="00FB208C">
          <w:rPr>
            <w:noProof/>
            <w:webHidden/>
          </w:rPr>
          <w:fldChar w:fldCharType="end"/>
        </w:r>
      </w:hyperlink>
    </w:p>
    <w:p w14:paraId="7113E9BD" w14:textId="453B7CD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412FE3">
          <w:rPr>
            <w:noProof/>
            <w:webHidden/>
          </w:rPr>
          <w:t>13</w:t>
        </w:r>
        <w:r w:rsidR="00FB208C">
          <w:rPr>
            <w:noProof/>
            <w:webHidden/>
          </w:rPr>
          <w:fldChar w:fldCharType="end"/>
        </w:r>
      </w:hyperlink>
    </w:p>
    <w:p w14:paraId="23FAE176" w14:textId="15F506E6"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412FE3">
          <w:rPr>
            <w:noProof/>
            <w:webHidden/>
          </w:rPr>
          <w:t>14</w:t>
        </w:r>
        <w:r w:rsidR="00FB208C">
          <w:rPr>
            <w:noProof/>
            <w:webHidden/>
          </w:rPr>
          <w:fldChar w:fldCharType="end"/>
        </w:r>
      </w:hyperlink>
    </w:p>
    <w:p w14:paraId="6AA831A0" w14:textId="17F7FE5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412FE3">
          <w:rPr>
            <w:noProof/>
            <w:webHidden/>
          </w:rPr>
          <w:t>15</w:t>
        </w:r>
        <w:r w:rsidR="00FB208C">
          <w:rPr>
            <w:noProof/>
            <w:webHidden/>
          </w:rPr>
          <w:fldChar w:fldCharType="end"/>
        </w:r>
      </w:hyperlink>
    </w:p>
    <w:p w14:paraId="5184A516" w14:textId="57BE812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412FE3">
          <w:rPr>
            <w:noProof/>
            <w:webHidden/>
          </w:rPr>
          <w:t>16</w:t>
        </w:r>
        <w:r w:rsidR="00FB208C">
          <w:rPr>
            <w:noProof/>
            <w:webHidden/>
          </w:rPr>
          <w:fldChar w:fldCharType="end"/>
        </w:r>
      </w:hyperlink>
    </w:p>
    <w:p w14:paraId="68BE0E4A" w14:textId="5762E61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412FE3">
          <w:rPr>
            <w:noProof/>
            <w:webHidden/>
          </w:rPr>
          <w:t>18</w:t>
        </w:r>
        <w:r w:rsidR="00FB208C">
          <w:rPr>
            <w:noProof/>
            <w:webHidden/>
          </w:rPr>
          <w:fldChar w:fldCharType="end"/>
        </w:r>
      </w:hyperlink>
    </w:p>
    <w:p w14:paraId="5E3709CB" w14:textId="006137D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412FE3">
          <w:rPr>
            <w:noProof/>
            <w:webHidden/>
          </w:rPr>
          <w:t>19</w:t>
        </w:r>
        <w:r w:rsidR="00FB208C">
          <w:rPr>
            <w:noProof/>
            <w:webHidden/>
          </w:rPr>
          <w:fldChar w:fldCharType="end"/>
        </w:r>
      </w:hyperlink>
    </w:p>
    <w:p w14:paraId="007F9395" w14:textId="1F87ACE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412FE3">
          <w:rPr>
            <w:noProof/>
            <w:webHidden/>
          </w:rPr>
          <w:t>24</w:t>
        </w:r>
        <w:r w:rsidR="00FB208C">
          <w:rPr>
            <w:noProof/>
            <w:webHidden/>
          </w:rPr>
          <w:fldChar w:fldCharType="end"/>
        </w:r>
      </w:hyperlink>
    </w:p>
    <w:p w14:paraId="394D5EA5" w14:textId="5B4E7C6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412FE3">
          <w:rPr>
            <w:noProof/>
            <w:webHidden/>
          </w:rPr>
          <w:t>25</w:t>
        </w:r>
        <w:r w:rsidR="00FB208C">
          <w:rPr>
            <w:noProof/>
            <w:webHidden/>
          </w:rPr>
          <w:fldChar w:fldCharType="end"/>
        </w:r>
      </w:hyperlink>
    </w:p>
    <w:p w14:paraId="6834BD87" w14:textId="5CD1E4B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412FE3">
          <w:rPr>
            <w:noProof/>
            <w:webHidden/>
          </w:rPr>
          <w:t>26</w:t>
        </w:r>
        <w:r w:rsidR="00FB208C">
          <w:rPr>
            <w:noProof/>
            <w:webHidden/>
          </w:rPr>
          <w:fldChar w:fldCharType="end"/>
        </w:r>
      </w:hyperlink>
    </w:p>
    <w:p w14:paraId="4A57C453" w14:textId="49828C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24138DA7" w14:textId="0A45FA5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1D2E0FEB" w14:textId="361B000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412FE3">
          <w:rPr>
            <w:noProof/>
            <w:webHidden/>
          </w:rPr>
          <w:t>35</w:t>
        </w:r>
        <w:r w:rsidR="00FB208C">
          <w:rPr>
            <w:noProof/>
            <w:webHidden/>
          </w:rPr>
          <w:fldChar w:fldCharType="end"/>
        </w:r>
      </w:hyperlink>
    </w:p>
    <w:p w14:paraId="0B257275" w14:textId="5013341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412FE3">
          <w:rPr>
            <w:noProof/>
            <w:webHidden/>
          </w:rPr>
          <w:t>36</w:t>
        </w:r>
        <w:r w:rsidR="00FB208C">
          <w:rPr>
            <w:noProof/>
            <w:webHidden/>
          </w:rPr>
          <w:fldChar w:fldCharType="end"/>
        </w:r>
      </w:hyperlink>
    </w:p>
    <w:p w14:paraId="36A49BF1" w14:textId="125B007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412FE3">
          <w:rPr>
            <w:noProof/>
            <w:webHidden/>
          </w:rPr>
          <w:t>40</w:t>
        </w:r>
        <w:r w:rsidR="00FB208C">
          <w:rPr>
            <w:noProof/>
            <w:webHidden/>
          </w:rPr>
          <w:fldChar w:fldCharType="end"/>
        </w:r>
      </w:hyperlink>
    </w:p>
    <w:p w14:paraId="63FF312F" w14:textId="0749818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500EC099" w14:textId="3B86078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60FF9655" w14:textId="58A2AE3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412FE3">
          <w:rPr>
            <w:noProof/>
            <w:webHidden/>
          </w:rPr>
          <w:t>54</w:t>
        </w:r>
        <w:r w:rsidR="00FB208C">
          <w:rPr>
            <w:noProof/>
            <w:webHidden/>
          </w:rPr>
          <w:fldChar w:fldCharType="end"/>
        </w:r>
      </w:hyperlink>
    </w:p>
    <w:p w14:paraId="4837122C" w14:textId="7EC21F3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412FE3">
          <w:rPr>
            <w:noProof/>
            <w:webHidden/>
          </w:rPr>
          <w:t>60</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847913"/>
      <w:r w:rsidRPr="003C36AB">
        <w:rPr>
          <w:lang w:val="fr-CH"/>
        </w:rPr>
        <w:t>Liste des codes sources</w:t>
      </w:r>
      <w:bookmarkEnd w:id="7"/>
    </w:p>
    <w:p w14:paraId="49C00360" w14:textId="11E23319"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sidR="00412FE3">
          <w:rPr>
            <w:noProof/>
            <w:webHidden/>
          </w:rPr>
          <w:t>11</w:t>
        </w:r>
        <w:r>
          <w:rPr>
            <w:noProof/>
            <w:webHidden/>
          </w:rPr>
          <w:fldChar w:fldCharType="end"/>
        </w:r>
      </w:hyperlink>
    </w:p>
    <w:p w14:paraId="664E4ACC" w14:textId="7BA70DD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12FE3">
          <w:rPr>
            <w:noProof/>
            <w:webHidden/>
          </w:rPr>
          <w:t>32</w:t>
        </w:r>
        <w:r w:rsidR="00446344">
          <w:rPr>
            <w:noProof/>
            <w:webHidden/>
          </w:rPr>
          <w:fldChar w:fldCharType="end"/>
        </w:r>
      </w:hyperlink>
    </w:p>
    <w:p w14:paraId="6498548A" w14:textId="307AD04D"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42F02992" w14:textId="798CD43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12778E0C" w14:textId="2670236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12FE3">
          <w:rPr>
            <w:noProof/>
            <w:webHidden/>
          </w:rPr>
          <w:t>34</w:t>
        </w:r>
        <w:r w:rsidR="00446344">
          <w:rPr>
            <w:noProof/>
            <w:webHidden/>
          </w:rPr>
          <w:fldChar w:fldCharType="end"/>
        </w:r>
      </w:hyperlink>
    </w:p>
    <w:p w14:paraId="0F912B31" w14:textId="1DFB306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12FE3">
          <w:rPr>
            <w:noProof/>
            <w:webHidden/>
          </w:rPr>
          <w:t>35</w:t>
        </w:r>
        <w:r w:rsidR="00446344">
          <w:rPr>
            <w:noProof/>
            <w:webHidden/>
          </w:rPr>
          <w:fldChar w:fldCharType="end"/>
        </w:r>
      </w:hyperlink>
    </w:p>
    <w:p w14:paraId="4F32BF8E" w14:textId="45C9DD4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12FE3">
          <w:rPr>
            <w:noProof/>
            <w:webHidden/>
          </w:rPr>
          <w:t>39</w:t>
        </w:r>
        <w:r w:rsidR="00446344">
          <w:rPr>
            <w:noProof/>
            <w:webHidden/>
          </w:rPr>
          <w:fldChar w:fldCharType="end"/>
        </w:r>
      </w:hyperlink>
    </w:p>
    <w:p w14:paraId="68EB92BC" w14:textId="1EA4F9F1"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30692292" w14:textId="5EC479D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847914"/>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4AF60A46"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847915"/>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0847916"/>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0847917"/>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847918"/>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847919"/>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847920"/>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847921"/>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847922"/>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847923"/>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3EDFF7CE"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847924"/>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582CAC2F"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08062026"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6932F16D"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847925"/>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68D6C9AA" w:rsidR="008E139D" w:rsidRPr="003C36AB" w:rsidRDefault="00C2435F" w:rsidP="008E139D">
      <w:pPr>
        <w:pStyle w:val="Lgende"/>
        <w:rPr>
          <w:lang w:val="fr-CH"/>
        </w:rPr>
      </w:pPr>
      <w:bookmarkStart w:id="28" w:name="_Toc13601247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‘number’, une longueur maximale pour les ‘text’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661797F9"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847926"/>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7045905A"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847927"/>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1A0DEFB5"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847928"/>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421B2D5F"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847929"/>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24EDA34A"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7085745B"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847930"/>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2282C0D5"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847931"/>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847932"/>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r w:rsidRPr="003C36AB">
        <w:rPr>
          <w:rStyle w:val="lev"/>
          <w:i/>
          <w:iCs/>
          <w:sz w:val="24"/>
          <w:szCs w:val="21"/>
          <w:lang w:val="fr-CH"/>
        </w:rPr>
        <w:t>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847933"/>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847934"/>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0E2444D7"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847935"/>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6E6165CA"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412FE3">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847936"/>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847937"/>
      <w:r w:rsidRPr="003C36AB">
        <w:rPr>
          <w:rStyle w:val="lev"/>
        </w:rPr>
        <w:t>Intégration avec le logiciel Composal</w:t>
      </w:r>
      <w:bookmarkEnd w:id="49"/>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75D133CC"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15</w:t>
      </w:r>
      <w:r w:rsidRPr="003C36AB">
        <w:rPr>
          <w:lang w:val="fr-CH"/>
        </w:rPr>
        <w:fldChar w:fldCharType="end"/>
      </w:r>
      <w:r w:rsidRPr="003C36AB">
        <w:rPr>
          <w:lang w:val="fr-CH"/>
        </w:rPr>
        <w:t>: Timbrage sur l'application Composal</w:t>
      </w:r>
      <w:bookmarkEnd w:id="50"/>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2DDF7ABF"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30723CA1"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r w:rsidRPr="003C36AB">
        <w:rPr>
          <w:rStyle w:val="lev"/>
          <w:i/>
          <w:iCs/>
        </w:rPr>
        <w:t>Composal</w:t>
      </w:r>
      <w:r w:rsidRPr="003C36AB">
        <w:rPr>
          <w:rStyle w:val="lev"/>
        </w:rPr>
        <w:t>. Cela permet, à la manière d’un outil de « ticketing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r w:rsidRPr="003C36AB">
        <w:rPr>
          <w:rStyle w:val="lev"/>
          <w:i/>
          <w:iCs/>
        </w:rPr>
        <w:t>Composal</w:t>
      </w:r>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847938"/>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847939"/>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847940"/>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847941"/>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847942"/>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Le serveur propose deux endpoints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644918D1" w:rsidR="00311892" w:rsidRPr="003C36AB" w:rsidRDefault="001A1C64" w:rsidP="001A1C64">
      <w:pPr>
        <w:pStyle w:val="Lgende"/>
        <w:rPr>
          <w:rStyle w:val="lev"/>
          <w:lang w:val="fr-CH"/>
        </w:rPr>
      </w:pPr>
      <w:bookmarkStart w:id="58" w:name="_Toc13601247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3B45F3C1"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12FE3">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3758CBBA" w:rsidR="00D46C3C" w:rsidRPr="003C36AB" w:rsidRDefault="00185E89" w:rsidP="00185E89">
      <w:pPr>
        <w:pStyle w:val="Lgende"/>
        <w:rPr>
          <w:rStyle w:val="lev"/>
          <w:lang w:val="fr-CH"/>
        </w:rPr>
      </w:pPr>
      <w:bookmarkStart w:id="60" w:name="_Toc13601248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4</w:t>
      </w:r>
      <w:r w:rsidRPr="003C36AB">
        <w:rPr>
          <w:lang w:val="fr-CH"/>
        </w:rPr>
        <w:fldChar w:fldCharType="end"/>
      </w:r>
      <w:r w:rsidRPr="003C36AB">
        <w:rPr>
          <w:lang w:val="fr-CH"/>
        </w:rPr>
        <w:t>: Server Sent Events,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5D25B2D" w:rsidR="00D46C3C" w:rsidRPr="003C36AB" w:rsidRDefault="00185E89" w:rsidP="00185E89">
      <w:pPr>
        <w:pStyle w:val="Lgende"/>
        <w:rPr>
          <w:rStyle w:val="lev"/>
          <w:lang w:val="fr-CH"/>
        </w:rPr>
      </w:pPr>
      <w:bookmarkStart w:id="61" w:name="_Toc13601248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Server Sent Events,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0CE9DC83" w:rsidR="00ED502F" w:rsidRPr="003C36AB" w:rsidRDefault="003B6BF3" w:rsidP="003B6BF3">
      <w:pPr>
        <w:pStyle w:val="Lgende"/>
        <w:rPr>
          <w:rStyle w:val="lev"/>
          <w:lang w:val="fr-CH"/>
        </w:rPr>
      </w:pPr>
      <w:bookmarkStart w:id="62" w:name="_Toc1360124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WebSockets,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0112308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412FE3">
        <w:rPr>
          <w:noProof/>
          <w:lang w:val="en-US"/>
        </w:rPr>
        <w:t>18</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847943"/>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2F6F2FA2"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19</w:t>
      </w:r>
      <w:r w:rsidRPr="003C36AB">
        <w:rPr>
          <w:lang w:val="fr-CH"/>
        </w:rPr>
        <w:fldChar w:fldCharType="end"/>
      </w:r>
      <w:r w:rsidRPr="003C36AB">
        <w:rPr>
          <w:lang w:val="fr-CH"/>
        </w:rPr>
        <w:t>: Prototype, architecture Electron</w:t>
      </w:r>
      <w:bookmarkEnd w:id="65"/>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847944"/>
      <w:r w:rsidRPr="003C36AB">
        <w:t>Choix</w:t>
      </w:r>
      <w:bookmarkEnd w:id="66"/>
    </w:p>
    <w:p w14:paraId="3732E69D" w14:textId="144C6780" w:rsidR="00BE5136" w:rsidRPr="003C36AB" w:rsidRDefault="00BE5136" w:rsidP="004D7982">
      <w:pPr>
        <w:jc w:val="both"/>
        <w:rPr>
          <w:rStyle w:val="lev"/>
        </w:rPr>
      </w:pPr>
      <w:r w:rsidRPr="003C36AB">
        <w:rPr>
          <w:rStyle w:val="lev"/>
        </w:rPr>
        <w:t>Comme décrit au point précédent, Les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847945"/>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847946"/>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De manière globale au projet, j’utilise la librairie de testing Jest.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847947"/>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847948"/>
      <w:r w:rsidRPr="003C36AB">
        <w:t>Frontend</w:t>
      </w:r>
      <w:bookmarkEnd w:id="70"/>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40CE6A03"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12FE3">
        <w:rPr>
          <w:noProof/>
          <w:lang w:val="en-US"/>
        </w:rPr>
        <w:t>7</w:t>
      </w:r>
      <w:r w:rsidRPr="003C36AB">
        <w:rPr>
          <w:lang w:val="fr-CH"/>
        </w:rPr>
        <w:fldChar w:fldCharType="end"/>
      </w:r>
      <w:r w:rsidRPr="00E8431A">
        <w:rPr>
          <w:lang w:val="en-US"/>
        </w:rPr>
        <w:t>: JSX, composant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lastRenderedPageBreak/>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601367D" w:rsidR="00700592" w:rsidRPr="003C36AB" w:rsidRDefault="00AF6942" w:rsidP="00AF6942">
      <w:pPr>
        <w:pStyle w:val="Lgende"/>
        <w:rPr>
          <w:lang w:val="fr-CH"/>
        </w:rPr>
      </w:pPr>
      <w:bookmarkStart w:id="72" w:name="_Toc1360124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Exemple de l'approche utilitaire, Tailwind CSS</w:t>
      </w:r>
      <w:bookmarkEnd w:id="72"/>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4D0B96F4" w:rsidR="00700592" w:rsidRPr="003C36AB" w:rsidRDefault="002C6BFB" w:rsidP="002C6BFB">
      <w:pPr>
        <w:pStyle w:val="Lgende"/>
        <w:rPr>
          <w:lang w:val="fr-CH"/>
        </w:rPr>
      </w:pPr>
      <w:bookmarkStart w:id="73" w:name="_Toc1360124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78F0E869"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412FE3">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847949"/>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847950"/>
      <w:r w:rsidRPr="003C36AB">
        <w:t>Monorepo</w:t>
      </w:r>
      <w:bookmarkEnd w:id="76"/>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847951"/>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847952"/>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7B54E74"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847953"/>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546771D"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TypeScript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847954"/>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Toutes les fonctionnalités relatives aux modules ont été englobées dans un module TypeScript grâce à un workspace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847955"/>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Rendu : le module déclenche un rendu de son affichage selon son état actuel et notifie ses observeurs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Envoi de données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6C197DBA" w:rsidR="00364A5E" w:rsidRPr="00894B66" w:rsidRDefault="00E516D3" w:rsidP="00BA7416">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xml:space="preserve">), elle permet d’envoyer des données en dehors du module, c’est-à-dire de notifier ses observers.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7D0FEF32" w14:textId="77777777" w:rsidR="00894B66" w:rsidRDefault="00894B66" w:rsidP="006C1F2E">
      <w:pPr>
        <w:rPr>
          <w:rStyle w:val="lev"/>
          <w:szCs w:val="21"/>
        </w:rPr>
      </w:pPr>
    </w:p>
    <w:p w14:paraId="7242C363" w14:textId="77777777" w:rsidR="00894B66" w:rsidRDefault="00894B66" w:rsidP="006C1F2E">
      <w:pPr>
        <w:rPr>
          <w:rStyle w:val="lev"/>
          <w:szCs w:val="21"/>
        </w:rPr>
      </w:pP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lastRenderedPageBreak/>
        <w:t xml:space="preserve">Le pattern Observer a été implémenté à l’aide de la classe EventEmiter,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C586C0"/>
          <w:sz w:val="21"/>
          <w:szCs w:val="21"/>
        </w:rPr>
        <w:t>import</w:t>
      </w:r>
      <w:r w:rsidRPr="009653E0">
        <w:rPr>
          <w:rFonts w:ascii="Menlo" w:hAnsi="Menlo" w:cs="Menlo"/>
          <w:color w:val="CCCCCC"/>
          <w:sz w:val="21"/>
          <w:szCs w:val="21"/>
        </w:rPr>
        <w:t xml:space="preserve"> { </w:t>
      </w:r>
      <w:r w:rsidRPr="009653E0">
        <w:rPr>
          <w:rFonts w:ascii="Menlo" w:hAnsi="Menlo" w:cs="Menlo"/>
          <w:color w:val="9CDCFE"/>
          <w:sz w:val="21"/>
          <w:szCs w:val="21"/>
        </w:rPr>
        <w:t>EventEmitter</w:t>
      </w:r>
      <w:r w:rsidRPr="009653E0">
        <w:rPr>
          <w:rFonts w:ascii="Menlo" w:hAnsi="Menlo" w:cs="Menlo"/>
          <w:color w:val="CCCCCC"/>
          <w:sz w:val="21"/>
          <w:szCs w:val="21"/>
        </w:rPr>
        <w:t xml:space="preserve"> } </w:t>
      </w:r>
      <w:r w:rsidRPr="009653E0">
        <w:rPr>
          <w:rFonts w:ascii="Menlo" w:hAnsi="Menlo" w:cs="Menlo"/>
          <w:color w:val="C586C0"/>
          <w:sz w:val="21"/>
          <w:szCs w:val="21"/>
        </w:rPr>
        <w:t>from</w:t>
      </w:r>
      <w:r w:rsidRPr="009653E0">
        <w:rPr>
          <w:rFonts w:ascii="Menlo" w:hAnsi="Menlo" w:cs="Menlo"/>
          <w:color w:val="CCCCCC"/>
          <w:sz w:val="21"/>
          <w:szCs w:val="21"/>
        </w:rPr>
        <w:t xml:space="preserve"> </w:t>
      </w:r>
      <w:r w:rsidRPr="009653E0">
        <w:rPr>
          <w:rFonts w:ascii="Menlo" w:hAnsi="Menlo" w:cs="Menlo"/>
          <w:color w:val="CE9178"/>
          <w:sz w:val="21"/>
          <w:szCs w:val="21"/>
        </w:rPr>
        <w:t>'events'</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emitter</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r w:rsidRPr="009653E0">
        <w:rPr>
          <w:rFonts w:ascii="Menlo" w:hAnsi="Menlo" w:cs="Menlo"/>
          <w:color w:val="4EC9B0"/>
          <w:sz w:val="21"/>
          <w:szCs w:val="21"/>
        </w:rPr>
        <w:t>EventEmitter</w:t>
      </w:r>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CCCCC"/>
          <w:sz w:val="21"/>
          <w:szCs w:val="21"/>
        </w:rPr>
        <w:t>(</w:t>
      </w:r>
      <w:r w:rsidRPr="009653E0">
        <w:rPr>
          <w:rFonts w:ascii="Menlo" w:hAnsi="Menlo" w:cs="Menlo"/>
          <w:color w:val="CE9178"/>
          <w:sz w:val="21"/>
          <w:szCs w:val="21"/>
        </w:rPr>
        <w:t>'event'</w:t>
      </w:r>
      <w:r w:rsidRPr="009653E0">
        <w:rPr>
          <w:rFonts w:ascii="Menlo" w:hAnsi="Menlo" w:cs="Menlo"/>
          <w:color w:val="CCCCCC"/>
          <w:sz w:val="21"/>
          <w:szCs w:val="21"/>
        </w:rPr>
        <w:t xml:space="preserve">, </w:t>
      </w:r>
      <w:r w:rsidRPr="009653E0">
        <w:rPr>
          <w:rFonts w:ascii="Menlo" w:hAnsi="Menlo" w:cs="Menlo"/>
          <w:color w:val="DCDCAA"/>
          <w:sz w:val="21"/>
          <w:szCs w:val="21"/>
        </w:rPr>
        <w:t>listener</w:t>
      </w:r>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listener doit être identique à celle fournie à l’enregistrement. Dans le cas contraire, l’observeur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0847956"/>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"specificConfig"</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r w:rsidR="008512A9" w:rsidRPr="003171AE">
        <w:rPr>
          <w:rStyle w:val="lev"/>
          <w:i/>
          <w:iCs/>
        </w:rPr>
        <w:t>structuredClone</w:t>
      </w:r>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r w:rsidR="00A600D0" w:rsidRPr="00A600D0">
        <w:rPr>
          <w:rStyle w:val="lev"/>
          <w:i/>
          <w:iCs/>
        </w:rPr>
        <w:t>updateEntry</w:t>
      </w:r>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Conditionnal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SpecificConfigurationEntry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SpecificConfigurationEntryType pour </w:t>
      </w:r>
      <w:r w:rsidR="00D531C4" w:rsidRPr="00757994">
        <w:rPr>
          <w:rStyle w:val="lev"/>
        </w:rPr>
        <w:t>leur assigner</w:t>
      </w:r>
      <w:r w:rsidR="00561316" w:rsidRPr="00757994">
        <w:rPr>
          <w:rStyle w:val="lev"/>
        </w:rPr>
        <w:t xml:space="preserve"> assigner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847957"/>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r w:rsidRPr="005F3ACC">
        <w:rPr>
          <w:lang w:eastAsia="fr-CH"/>
        </w:rPr>
        <w:t>exemple d’accès à la configuration spécifique</w:t>
      </w:r>
      <w:r>
        <w:rPr>
          <w:lang w:eastAsia="fr-CH"/>
        </w:rPr>
        <w:t xml:space="preserve"> depuis le comportment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847958"/>
      <w:r>
        <w:rPr>
          <w:rStyle w:val="lev"/>
        </w:rPr>
        <w:lastRenderedPageBreak/>
        <w:t>Validation</w:t>
      </w:r>
      <w:bookmarkEnd w:id="86"/>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Un JSON Schema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JSON Schema</w:t>
      </w:r>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coté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Voici un exemple de JSON Schema, extrait du Schema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longeur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3"/>
                    <a:stretch>
                      <a:fillRect/>
                    </a:stretch>
                  </pic:blipFill>
                  <pic:spPr>
                    <a:xfrm>
                      <a:off x="0" y="0"/>
                      <a:ext cx="5281420" cy="1082267"/>
                    </a:xfrm>
                    <a:prstGeom prst="rect">
                      <a:avLst/>
                    </a:prstGeom>
                  </pic:spPr>
                </pic:pic>
              </a:graphicData>
            </a:graphic>
          </wp:inline>
        </w:drawing>
      </w:r>
    </w:p>
    <w:p w14:paraId="52A90793" w14:textId="62BC1DE3"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412FE3">
        <w:rPr>
          <w:noProof/>
        </w:rPr>
        <w:t>23</w:t>
      </w:r>
      <w:r>
        <w:fldChar w:fldCharType="end"/>
      </w:r>
      <w:r>
        <w:t>: Validation immédiate par JSON Schema dans un IDE, ici VSCode</w:t>
      </w:r>
      <w:bookmarkEnd w:id="87"/>
    </w:p>
    <w:p w14:paraId="3BA3C621" w14:textId="263E6CA9" w:rsidR="005B054C" w:rsidRDefault="005B054C" w:rsidP="00F24C11">
      <w:pPr>
        <w:jc w:val="both"/>
        <w:rPr>
          <w:rStyle w:val="lev"/>
        </w:rPr>
      </w:pPr>
      <w:r>
        <w:rPr>
          <w:rStyle w:val="lev"/>
        </w:rPr>
        <w:t>Dans cet exemple, la propriété « name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r w:rsidR="000B6584" w:rsidRPr="00731E35">
        <w:rPr>
          <w:rStyle w:val="lev"/>
          <w:sz w:val="24"/>
          <w:szCs w:val="24"/>
        </w:rPr>
        <w:lastRenderedPageBreak/>
        <w:t>Schema Validator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r w:rsidRPr="008625B6">
        <w:rPr>
          <w:rFonts w:ascii="Menlo" w:hAnsi="Menlo" w:cs="Menlo"/>
          <w:color w:val="4EC9B0"/>
          <w:sz w:val="22"/>
          <w:szCs w:val="22"/>
        </w:rPr>
        <w:t>Ajv</w:t>
      </w:r>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validate</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r w:rsidRPr="008625B6">
        <w:rPr>
          <w:rFonts w:ascii="Menlo" w:hAnsi="Menlo" w:cs="Menlo"/>
          <w:color w:val="CCCCCC"/>
          <w:sz w:val="22"/>
          <w:szCs w:val="22"/>
        </w:rPr>
        <w:t>(</w:t>
      </w:r>
      <w:r w:rsidRPr="008625B6">
        <w:rPr>
          <w:rFonts w:ascii="Menlo" w:hAnsi="Menlo" w:cs="Menlo"/>
          <w:color w:val="4FC1FF"/>
          <w:sz w:val="22"/>
          <w:szCs w:val="22"/>
        </w:rPr>
        <w:t>ModuleValidationSchema</w:t>
      </w:r>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r w:rsidRPr="008625B6">
        <w:rPr>
          <w:rFonts w:ascii="Menlo" w:hAnsi="Menlo" w:cs="Menlo"/>
          <w:color w:val="C586C0"/>
          <w:sz w:val="22"/>
          <w:szCs w:val="22"/>
        </w:rPr>
        <w:t>return</w:t>
      </w:r>
      <w:r w:rsidRPr="008625B6">
        <w:rPr>
          <w:rFonts w:ascii="Menlo" w:hAnsi="Menlo" w:cs="Menlo"/>
          <w:color w:val="CCCCCC"/>
          <w:sz w:val="22"/>
          <w:szCs w:val="22"/>
        </w:rPr>
        <w:t xml:space="preserve"> </w:t>
      </w:r>
      <w:r w:rsidRPr="008625B6">
        <w:rPr>
          <w:rFonts w:ascii="Menlo" w:hAnsi="Menlo" w:cs="Menlo"/>
          <w:color w:val="DCDCAA"/>
          <w:sz w:val="22"/>
          <w:szCs w:val="22"/>
        </w:rPr>
        <w:t>validate</w:t>
      </w:r>
      <w:r w:rsidRPr="008625B6">
        <w:rPr>
          <w:rFonts w:ascii="Menlo" w:hAnsi="Menlo" w:cs="Menlo"/>
          <w:color w:val="CCCCCC"/>
          <w:sz w:val="22"/>
          <w:szCs w:val="22"/>
        </w:rPr>
        <w:t>(</w:t>
      </w:r>
      <w:r w:rsidRPr="008625B6">
        <w:rPr>
          <w:rFonts w:ascii="Menlo" w:hAnsi="Menlo" w:cs="Menlo"/>
          <w:color w:val="9CDCFE"/>
          <w:sz w:val="22"/>
          <w:szCs w:val="22"/>
        </w:rPr>
        <w:t>configToValidate</w:t>
      </w:r>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0847959"/>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91848AE" w14:textId="535E1EEC"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847960"/>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React, </w:t>
      </w:r>
      <w:r>
        <w:rPr>
          <w:rStyle w:val="lev"/>
        </w:rPr>
        <w:t xml:space="preserve">dans lequel les composants utilisent </w:t>
      </w:r>
      <w:r w:rsidRPr="009107A3">
        <w:rPr>
          <w:rStyle w:val="lev"/>
        </w:rPr>
        <w:t>le format JSX (TSX avec TypeScript)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React, il existe un mécanisme fondamental appelé « props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réutilisables. Grâce à l’utilisation de TypeScript, il est possible de typer ces 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ModuleRenderer,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props </w:t>
      </w:r>
      <w:r w:rsidR="003F0477">
        <w:rPr>
          <w:rStyle w:val="lev"/>
        </w:rPr>
        <w:t>dans les deux méthodes display et render, dont les données sont de type ModuleProps.</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r>
        <w:rPr>
          <w:rStyle w:val="lev"/>
        </w:rPr>
        <w:t>ModuleProps est un</w:t>
      </w:r>
      <w:r w:rsidR="00FB2942">
        <w:rPr>
          <w:rStyle w:val="lev"/>
        </w:rPr>
        <w:t>e</w:t>
      </w:r>
      <w:r>
        <w:rPr>
          <w:rStyle w:val="lev"/>
        </w:rPr>
        <w:t xml:space="preserve"> interface TypeScript vide, celle-ci peut être augmentée par le développeur pour définir </w:t>
      </w:r>
      <w:r w:rsidR="00FB2942">
        <w:rPr>
          <w:rStyle w:val="lev"/>
        </w:rPr>
        <w:t>les données attendues</w:t>
      </w:r>
      <w:r>
        <w:rPr>
          <w:rStyle w:val="lev"/>
        </w:rPr>
        <w:t xml:space="preserve"> par son composant React</w:t>
      </w:r>
      <w:r w:rsidR="00FB2942">
        <w:rPr>
          <w:rStyle w:val="lev"/>
        </w:rPr>
        <w:t> :</w:t>
      </w:r>
    </w:p>
    <w:p w14:paraId="470C9115" w14:textId="77777777" w:rsidR="003F0477" w:rsidRDefault="003F0477" w:rsidP="002F4554">
      <w:pPr>
        <w:jc w:val="both"/>
        <w:rPr>
          <w:rStyle w:val="lev"/>
        </w:rPr>
      </w:pP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0E32DD" w:rsidRDefault="002E2910" w:rsidP="002E2910">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import</w:t>
      </w:r>
      <w:r w:rsidRPr="000E32DD">
        <w:rPr>
          <w:rFonts w:ascii="Menlo" w:hAnsi="Menlo" w:cs="Menlo"/>
          <w:color w:val="CCCCCC"/>
          <w:sz w:val="21"/>
          <w:szCs w:val="21"/>
        </w:rPr>
        <w:t xml:space="preserve"> { </w:t>
      </w:r>
      <w:r w:rsidRPr="000E32DD">
        <w:rPr>
          <w:rFonts w:ascii="Menlo" w:hAnsi="Menlo" w:cs="Menlo"/>
          <w:color w:val="9CDCFE"/>
          <w:sz w:val="21"/>
          <w:szCs w:val="21"/>
        </w:rPr>
        <w:t>ModuleProps</w:t>
      </w:r>
      <w:r w:rsidRPr="000E32DD">
        <w:rPr>
          <w:rFonts w:ascii="Menlo" w:hAnsi="Menlo" w:cs="Menlo"/>
          <w:color w:val="CCCCCC"/>
          <w:sz w:val="21"/>
          <w:szCs w:val="21"/>
        </w:rPr>
        <w:t xml:space="preserve"> } </w:t>
      </w:r>
      <w:r w:rsidRPr="000E32DD">
        <w:rPr>
          <w:rFonts w:ascii="Menlo" w:hAnsi="Menlo" w:cs="Menlo"/>
          <w:color w:val="C586C0"/>
          <w:sz w:val="21"/>
          <w:szCs w:val="21"/>
        </w:rPr>
        <w:t>from</w:t>
      </w:r>
      <w:r w:rsidRPr="000E32DD">
        <w:rPr>
          <w:rFonts w:ascii="Menlo" w:hAnsi="Menlo" w:cs="Menlo"/>
          <w:color w:val="CCCCCC"/>
          <w:sz w:val="21"/>
          <w:szCs w:val="21"/>
        </w:rPr>
        <w:t xml:space="preserve"> </w:t>
      </w:r>
      <w:r w:rsidRPr="000E32DD">
        <w:rPr>
          <w:rFonts w:ascii="Menlo" w:hAnsi="Menlo" w:cs="Menlo"/>
          <w:color w:val="CE9178"/>
          <w:sz w:val="21"/>
          <w:szCs w:val="21"/>
        </w:rPr>
        <w:t>'@yalk/module'</w:t>
      </w:r>
    </w:p>
    <w:p w14:paraId="5A5AB955" w14:textId="77777777" w:rsidR="003F0477" w:rsidRPr="000E32DD"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lastRenderedPageBreak/>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0847961"/>
      <w:r>
        <w:rPr>
          <w:rStyle w:val="lev"/>
        </w:rPr>
        <w:t>Processus de rendu</w:t>
      </w:r>
      <w:bookmarkEnd w:id="90"/>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notify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render du </w:t>
      </w:r>
      <w:r w:rsidRPr="00237000">
        <w:rPr>
          <w:rStyle w:val="lev"/>
          <w:i/>
          <w:iCs/>
        </w:rPr>
        <w:t>ModuleRenderer</w:t>
      </w:r>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La méthode render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React, </w:t>
      </w:r>
      <w:r w:rsidR="00A66767" w:rsidRPr="00A66767">
        <w:rPr>
          <w:rStyle w:val="lev"/>
          <w:i/>
          <w:iCs/>
        </w:rPr>
        <w:t>renderToStaticMarkup</w:t>
      </w:r>
      <w:r w:rsidR="00A66767">
        <w:rPr>
          <w:rStyle w:val="lev"/>
          <w:i/>
          <w:iCs/>
        </w:rPr>
        <w:t> </w:t>
      </w:r>
      <w:r w:rsidR="00A66767">
        <w:rPr>
          <w:rStyle w:val="lev"/>
        </w:rPr>
        <w:t>:</w:t>
      </w:r>
    </w:p>
    <w:p w14:paraId="74BC9539" w14:textId="77777777" w:rsidR="00C95BC7" w:rsidRDefault="00C95BC7" w:rsidP="00E579C9">
      <w:pPr>
        <w:rPr>
          <w:rStyle w:val="lev"/>
        </w:rPr>
      </w:pPr>
    </w:p>
    <w:p w14:paraId="56CD4100" w14:textId="77777777" w:rsidR="000E32DD" w:rsidRDefault="000E32DD" w:rsidP="00E579C9">
      <w:pPr>
        <w:rPr>
          <w:rStyle w:val="lev"/>
        </w:rPr>
      </w:pPr>
    </w:p>
    <w:p w14:paraId="07670758" w14:textId="77777777" w:rsidR="000E32DD" w:rsidRDefault="000E32DD" w:rsidP="00E579C9">
      <w:pPr>
        <w:rPr>
          <w:rStyle w:val="lev"/>
        </w:rPr>
      </w:pP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lastRenderedPageBreak/>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7E3C4719" w14:textId="4EFFC04B" w:rsidR="00AE6562" w:rsidRDefault="007801DC" w:rsidP="009C5079">
      <w:pPr>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847962"/>
      <w:r>
        <w:rPr>
          <w:rStyle w:val="lev"/>
        </w:rPr>
        <w:t>Style</w:t>
      </w:r>
      <w:bookmarkEnd w:id="91"/>
    </w:p>
    <w:p w14:paraId="0199F459" w14:textId="165BF167" w:rsidR="005409C3" w:rsidRDefault="005409C3" w:rsidP="002F4554">
      <w:pPr>
        <w:jc w:val="both"/>
        <w:rPr>
          <w:rStyle w:val="lev"/>
        </w:rPr>
      </w:pPr>
      <w:r>
        <w:rPr>
          <w:rStyle w:val="lev"/>
        </w:rPr>
        <w:t>Initialement, il était prévu de permettre l’utilisation de TailwindCSS également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compliation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TailwindCSS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lastRenderedPageBreak/>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0E32DD" w:rsidRDefault="00D976D9" w:rsidP="002811A2">
      <w:pPr>
        <w:rPr>
          <w:lang w:val="en-US" w:eastAsia="fr-CH"/>
        </w:rPr>
      </w:pPr>
    </w:p>
    <w:p w14:paraId="7F64491A" w14:textId="77777777" w:rsidR="005B529C" w:rsidRPr="000E32DD" w:rsidRDefault="005B529C" w:rsidP="002F4554">
      <w:pPr>
        <w:jc w:val="both"/>
        <w:rPr>
          <w:rStyle w:val="lev"/>
          <w:lang w:val="en-US"/>
        </w:rPr>
      </w:pPr>
    </w:p>
    <w:p w14:paraId="2D54CA66" w14:textId="77777777" w:rsidR="001651A0" w:rsidRPr="000E32DD" w:rsidRDefault="001651A0" w:rsidP="002F4554">
      <w:pPr>
        <w:jc w:val="both"/>
        <w:rPr>
          <w:rStyle w:val="lev"/>
          <w:lang w:val="en-US"/>
        </w:rPr>
      </w:pPr>
    </w:p>
    <w:p w14:paraId="6C35B218" w14:textId="77777777" w:rsidR="001651A0" w:rsidRPr="000E32DD" w:rsidRDefault="001651A0" w:rsidP="002F4554">
      <w:pPr>
        <w:jc w:val="both"/>
        <w:rPr>
          <w:rStyle w:val="lev"/>
          <w:lang w:val="en-US"/>
        </w:rPr>
      </w:pPr>
    </w:p>
    <w:p w14:paraId="2B932081" w14:textId="77777777" w:rsidR="001651A0" w:rsidRPr="000E32DD" w:rsidRDefault="001651A0" w:rsidP="002F4554">
      <w:pPr>
        <w:jc w:val="both"/>
        <w:rPr>
          <w:rStyle w:val="lev"/>
          <w:lang w:val="en-US"/>
        </w:rPr>
      </w:pPr>
    </w:p>
    <w:p w14:paraId="323668B5" w14:textId="77777777" w:rsidR="001651A0" w:rsidRPr="000E32DD" w:rsidRDefault="001651A0" w:rsidP="002F4554">
      <w:pPr>
        <w:jc w:val="both"/>
        <w:rPr>
          <w:rStyle w:val="lev"/>
          <w:lang w:val="en-US"/>
        </w:rPr>
      </w:pPr>
    </w:p>
    <w:p w14:paraId="7777FE23" w14:textId="77777777" w:rsidR="001651A0" w:rsidRPr="000E32DD" w:rsidRDefault="001651A0" w:rsidP="002F4554">
      <w:pPr>
        <w:jc w:val="both"/>
        <w:rPr>
          <w:rStyle w:val="lev"/>
          <w:lang w:val="en-US"/>
        </w:rPr>
      </w:pPr>
    </w:p>
    <w:p w14:paraId="6175036C" w14:textId="77777777" w:rsidR="001651A0" w:rsidRPr="000E32DD" w:rsidRDefault="001651A0" w:rsidP="002F4554">
      <w:pPr>
        <w:jc w:val="both"/>
        <w:rPr>
          <w:rStyle w:val="lev"/>
          <w:lang w:val="en-US"/>
        </w:rPr>
      </w:pPr>
    </w:p>
    <w:p w14:paraId="0F5B877A" w14:textId="77777777" w:rsidR="001651A0" w:rsidRPr="000E32DD" w:rsidRDefault="001651A0" w:rsidP="002F4554">
      <w:pPr>
        <w:jc w:val="both"/>
        <w:rPr>
          <w:rStyle w:val="lev"/>
          <w:lang w:val="en-US"/>
        </w:rPr>
      </w:pPr>
    </w:p>
    <w:p w14:paraId="6B7B7E2A" w14:textId="77777777" w:rsidR="001651A0" w:rsidRPr="000E32DD" w:rsidRDefault="001651A0" w:rsidP="002F4554">
      <w:pPr>
        <w:jc w:val="both"/>
        <w:rPr>
          <w:rStyle w:val="lev"/>
          <w:lang w:val="en-US"/>
        </w:rPr>
      </w:pPr>
    </w:p>
    <w:p w14:paraId="6E7EA6D1" w14:textId="77777777" w:rsidR="001651A0" w:rsidRPr="000E32DD" w:rsidRDefault="001651A0" w:rsidP="002F4554">
      <w:pPr>
        <w:jc w:val="both"/>
        <w:rPr>
          <w:rStyle w:val="lev"/>
          <w:lang w:val="en-US"/>
        </w:rPr>
      </w:pPr>
    </w:p>
    <w:p w14:paraId="34DF0C2C" w14:textId="77777777" w:rsidR="001651A0" w:rsidRPr="000E32DD" w:rsidRDefault="001651A0" w:rsidP="002F4554">
      <w:pPr>
        <w:jc w:val="both"/>
        <w:rPr>
          <w:rStyle w:val="lev"/>
          <w:lang w:val="en-US"/>
        </w:rPr>
      </w:pPr>
    </w:p>
    <w:p w14:paraId="2858672F" w14:textId="77777777" w:rsidR="001651A0" w:rsidRPr="000E32DD" w:rsidRDefault="001651A0" w:rsidP="002F4554">
      <w:pPr>
        <w:jc w:val="both"/>
        <w:rPr>
          <w:rStyle w:val="lev"/>
          <w:lang w:val="en-US"/>
        </w:rPr>
      </w:pPr>
    </w:p>
    <w:p w14:paraId="67F3E8CE" w14:textId="77777777" w:rsidR="001651A0" w:rsidRPr="000E32DD" w:rsidRDefault="001651A0" w:rsidP="002F4554">
      <w:pPr>
        <w:jc w:val="both"/>
        <w:rPr>
          <w:rStyle w:val="lev"/>
          <w:lang w:val="en-US"/>
        </w:rPr>
      </w:pPr>
    </w:p>
    <w:p w14:paraId="7E4DAA8A" w14:textId="77777777" w:rsidR="001651A0" w:rsidRDefault="001651A0" w:rsidP="002F4554">
      <w:pPr>
        <w:jc w:val="both"/>
        <w:rPr>
          <w:rStyle w:val="lev"/>
          <w:lang w:val="en-US"/>
        </w:rPr>
      </w:pPr>
    </w:p>
    <w:p w14:paraId="6C43D846" w14:textId="77777777" w:rsidR="009C5079" w:rsidRDefault="009C5079" w:rsidP="002F4554">
      <w:pPr>
        <w:jc w:val="both"/>
        <w:rPr>
          <w:rStyle w:val="lev"/>
          <w:lang w:val="en-US"/>
        </w:rPr>
      </w:pPr>
    </w:p>
    <w:p w14:paraId="38740E2B" w14:textId="77777777" w:rsidR="009C5079" w:rsidRDefault="009C5079" w:rsidP="002F4554">
      <w:pPr>
        <w:jc w:val="both"/>
        <w:rPr>
          <w:rStyle w:val="lev"/>
          <w:lang w:val="en-US"/>
        </w:rPr>
      </w:pPr>
    </w:p>
    <w:p w14:paraId="4D5EA342" w14:textId="77777777" w:rsidR="009C5079" w:rsidRDefault="009C5079" w:rsidP="002F4554">
      <w:pPr>
        <w:jc w:val="both"/>
        <w:rPr>
          <w:rStyle w:val="lev"/>
          <w:lang w:val="en-US"/>
        </w:rPr>
      </w:pPr>
    </w:p>
    <w:p w14:paraId="45566386" w14:textId="77777777" w:rsidR="009C5079" w:rsidRDefault="009C5079" w:rsidP="002F4554">
      <w:pPr>
        <w:jc w:val="both"/>
        <w:rPr>
          <w:rStyle w:val="lev"/>
          <w:lang w:val="en-US"/>
        </w:rPr>
      </w:pPr>
    </w:p>
    <w:p w14:paraId="3469377E" w14:textId="77777777" w:rsidR="009C5079" w:rsidRDefault="009C5079" w:rsidP="002F4554">
      <w:pPr>
        <w:jc w:val="both"/>
        <w:rPr>
          <w:rStyle w:val="lev"/>
          <w:lang w:val="en-US"/>
        </w:rPr>
      </w:pPr>
    </w:p>
    <w:p w14:paraId="3100C142" w14:textId="77777777" w:rsidR="009C5079" w:rsidRDefault="009C5079" w:rsidP="002F4554">
      <w:pPr>
        <w:jc w:val="both"/>
        <w:rPr>
          <w:rStyle w:val="lev"/>
          <w:lang w:val="en-US"/>
        </w:rPr>
      </w:pPr>
    </w:p>
    <w:p w14:paraId="6D8C5FCB" w14:textId="77777777" w:rsidR="009C5079" w:rsidRDefault="009C5079" w:rsidP="002F4554">
      <w:pPr>
        <w:jc w:val="both"/>
        <w:rPr>
          <w:rStyle w:val="lev"/>
          <w:lang w:val="en-US"/>
        </w:rPr>
      </w:pPr>
    </w:p>
    <w:p w14:paraId="7A48AA56" w14:textId="77777777" w:rsidR="009C5079" w:rsidRDefault="009C5079" w:rsidP="002F4554">
      <w:pPr>
        <w:jc w:val="both"/>
        <w:rPr>
          <w:rStyle w:val="lev"/>
          <w:lang w:val="en-US"/>
        </w:rPr>
      </w:pPr>
    </w:p>
    <w:p w14:paraId="65F38E5F" w14:textId="77777777" w:rsidR="009C5079" w:rsidRDefault="009C5079" w:rsidP="002F4554">
      <w:pPr>
        <w:jc w:val="both"/>
        <w:rPr>
          <w:rStyle w:val="lev"/>
          <w:lang w:val="en-US"/>
        </w:rPr>
      </w:pPr>
    </w:p>
    <w:p w14:paraId="565D64D9" w14:textId="77777777" w:rsidR="009C5079" w:rsidRPr="000E32DD" w:rsidRDefault="009C5079" w:rsidP="002F4554">
      <w:pPr>
        <w:jc w:val="both"/>
        <w:rPr>
          <w:rStyle w:val="lev"/>
          <w:lang w:val="en-US"/>
        </w:rPr>
      </w:pPr>
    </w:p>
    <w:p w14:paraId="21AF5E2F" w14:textId="77777777" w:rsidR="001651A0" w:rsidRPr="000E32DD" w:rsidRDefault="001651A0" w:rsidP="002F4554">
      <w:pPr>
        <w:jc w:val="both"/>
        <w:rPr>
          <w:rStyle w:val="lev"/>
          <w:lang w:val="en-US"/>
        </w:rPr>
      </w:pPr>
    </w:p>
    <w:p w14:paraId="5CF65BED" w14:textId="77777777" w:rsidR="001651A0" w:rsidRPr="000E32DD" w:rsidRDefault="001651A0" w:rsidP="002F4554">
      <w:pPr>
        <w:jc w:val="both"/>
        <w:rPr>
          <w:rStyle w:val="lev"/>
          <w:lang w:val="en-US"/>
        </w:rPr>
      </w:pPr>
    </w:p>
    <w:p w14:paraId="16313953" w14:textId="77777777" w:rsidR="001651A0" w:rsidRPr="000E32DD" w:rsidRDefault="001651A0" w:rsidP="002F4554">
      <w:pPr>
        <w:jc w:val="both"/>
        <w:rPr>
          <w:rStyle w:val="lev"/>
          <w:lang w:val="en-US"/>
        </w:rPr>
      </w:pPr>
    </w:p>
    <w:p w14:paraId="5CBAB4BD" w14:textId="2A915395" w:rsidR="000707FF" w:rsidRDefault="003023F6" w:rsidP="0046720E">
      <w:pPr>
        <w:pStyle w:val="Titre3"/>
        <w:rPr>
          <w:rStyle w:val="lev"/>
        </w:rPr>
      </w:pPr>
      <w:bookmarkStart w:id="92" w:name="_Toc140847963"/>
      <w:r>
        <w:rPr>
          <w:rStyle w:val="lev"/>
        </w:rPr>
        <w:lastRenderedPageBreak/>
        <w:t>Accès aux dispo</w:t>
      </w:r>
      <w:r w:rsidR="00775EFE">
        <w:rPr>
          <w:rStyle w:val="lev"/>
        </w:rPr>
        <w:t>si</w:t>
      </w:r>
      <w:r>
        <w:rPr>
          <w:rStyle w:val="lev"/>
        </w:rPr>
        <w:t>tifs</w:t>
      </w:r>
      <w:bookmarkEnd w:id="92"/>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PoC,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Accessors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186430"/>
                    </a:xfrm>
                    <a:prstGeom prst="rect">
                      <a:avLst/>
                    </a:prstGeom>
                  </pic:spPr>
                </pic:pic>
              </a:graphicData>
            </a:graphic>
          </wp:inline>
        </w:drawing>
      </w:r>
    </w:p>
    <w:p w14:paraId="4B4638DD" w14:textId="19A18B8D" w:rsidR="00B74CCE" w:rsidRDefault="00BE0B66" w:rsidP="00BE0B66">
      <w:pPr>
        <w:pStyle w:val="Lgende"/>
        <w:rPr>
          <w:rStyle w:val="lev"/>
        </w:rPr>
      </w:pPr>
      <w:bookmarkStart w:id="93" w:name="_Toc140699353"/>
      <w:r>
        <w:t xml:space="preserve">Figure </w:t>
      </w:r>
      <w:r>
        <w:fldChar w:fldCharType="begin"/>
      </w:r>
      <w:r>
        <w:instrText xml:space="preserve"> SEQ Figure \* ARABIC </w:instrText>
      </w:r>
      <w:r>
        <w:fldChar w:fldCharType="separate"/>
      </w:r>
      <w:r w:rsidR="00412FE3">
        <w:rPr>
          <w:noProof/>
        </w:rPr>
        <w:t>24</w:t>
      </w:r>
      <w:r>
        <w:fldChar w:fldCharType="end"/>
      </w:r>
      <w:r>
        <w:t>: UML des "Accessors"</w:t>
      </w:r>
      <w:bookmarkEnd w:id="93"/>
    </w:p>
    <w:p w14:paraId="708762EB" w14:textId="77777777" w:rsidR="003506D0" w:rsidRDefault="003506D0" w:rsidP="002F4554">
      <w:pPr>
        <w:jc w:val="both"/>
        <w:rPr>
          <w:rStyle w:val="lev"/>
        </w:rPr>
      </w:pPr>
    </w:p>
    <w:p w14:paraId="62BD4991" w14:textId="77777777" w:rsidR="00CF46FE" w:rsidRDefault="00CF46FE" w:rsidP="002F4554">
      <w:pPr>
        <w:jc w:val="both"/>
        <w:rPr>
          <w:rStyle w:val="lev"/>
        </w:rPr>
      </w:pPr>
    </w:p>
    <w:p w14:paraId="34D69A1A" w14:textId="4EC47B5C" w:rsidR="003506D0" w:rsidRPr="00CF46FE" w:rsidRDefault="003506D0" w:rsidP="002F4554">
      <w:pPr>
        <w:jc w:val="both"/>
        <w:rPr>
          <w:rStyle w:val="lev"/>
        </w:rPr>
      </w:pPr>
      <w:r w:rsidRPr="00CF46FE">
        <w:rPr>
          <w:rStyle w:val="lev"/>
        </w:rPr>
        <w:lastRenderedPageBreak/>
        <w:t>Un accessor encapsule la logique de communication vers en en provenance d’un dispositif arbitraire. Il est également capable de propager les données qu’il reçoit vers les modules qui s’y sont incrit (en spécifiant le champs requires dans leur configuration)</w:t>
      </w:r>
      <w:r w:rsidR="00FD5F9D" w:rsidRPr="00CF46FE">
        <w:rPr>
          <w:rStyle w:val="lev"/>
        </w:rPr>
        <w:t>. Chaque accessor est doté d’un type (keyType) qui lui permet d’être identifié (la responsabilité d’éviter les collisions de type est gérée par le code qui instancie les différents accessors)</w:t>
      </w:r>
      <w:r w:rsidR="00871288" w:rsidRPr="00CF46FE">
        <w:rPr>
          <w:rStyle w:val="lev"/>
        </w:rPr>
        <w:t xml:space="preserve"> et c’est ce même type qui doit être spécifié dans la configuration d’un module (requires) pour y autoriser l’accès.</w:t>
      </w:r>
    </w:p>
    <w:p w14:paraId="0BAA2972" w14:textId="77777777" w:rsidR="00FD5F9D" w:rsidRPr="00CF46FE" w:rsidRDefault="00FD5F9D" w:rsidP="002F4554">
      <w:pPr>
        <w:jc w:val="both"/>
        <w:rPr>
          <w:rStyle w:val="lev"/>
        </w:rPr>
      </w:pPr>
    </w:p>
    <w:p w14:paraId="5F855B24" w14:textId="280F182B"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require</w:t>
      </w:r>
      <w:r w:rsidR="00F85C06" w:rsidRPr="00CF46FE">
        <w:rPr>
          <w:rStyle w:val="lev"/>
        </w:rPr>
        <w:t>. Réciproquement, le gestionnaire désabonnera le module lorsque celui-ci est stoppé en appelant la méthode release</w:t>
      </w:r>
      <w:r w:rsidR="0020576E" w:rsidRPr="00CF46FE">
        <w:rPr>
          <w:rStyle w:val="lev"/>
        </w:rPr>
        <w:t xml:space="preserve"> (voir </w:t>
      </w:r>
      <w:r w:rsidR="00AF4D10" w:rsidRPr="00CF46FE">
        <w:rPr>
          <w:rStyle w:val="lev"/>
        </w:rPr>
        <w:t>point</w:t>
      </w:r>
      <w:r w:rsidR="0020576E" w:rsidRPr="00CF46FE">
        <w:rPr>
          <w:rStyle w:val="lev"/>
        </w:rPr>
        <w:t xml:space="preserve"> 3.5</w:t>
      </w:r>
      <w:r w:rsidR="00D62046" w:rsidRPr="00CF46FE">
        <w:rPr>
          <w:rStyle w:val="lev"/>
        </w:rPr>
        <w:t>.2</w:t>
      </w:r>
      <w:r w:rsidR="0020576E" w:rsidRPr="00CF46FE">
        <w:rPr>
          <w:rStyle w:val="lev"/>
        </w:rPr>
        <w:t>)</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2F4554">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7C90615" w:rsidR="00571F88" w:rsidRDefault="009245EC" w:rsidP="002F4554">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215647">
        <w:rPr>
          <w:rStyle w:val="lev"/>
          <w:sz w:val="24"/>
          <w:szCs w:val="21"/>
        </w:rPr>
        <w:t xml:space="preserve"> Utilisé notamment dans le module Poc (voir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2B694E92" w14:textId="4BE88B3F" w:rsidR="00607808" w:rsidRPr="00607808" w:rsidRDefault="00571F88" w:rsidP="00607808">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http passant par l’API (voir point xx). </w:t>
      </w:r>
      <w:r w:rsidR="00607808" w:rsidRPr="00607808">
        <w:rPr>
          <w:rStyle w:val="lev"/>
          <w:sz w:val="24"/>
          <w:szCs w:val="24"/>
        </w:rPr>
        <w:t>Cet accesseur est particulier car il ne permet pas l’envoi de données. L’envoi requêtes http peut se faire directement depuis le comportement du module grâce à la l’api fetch.</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Lors du chargement de l’application, les différents accessors existants sont instanciés et démarré (appel à run()). Lors du démarrage d’un module (start()), les dépendances (requires) du module sont lues. Chaque dépendance déclenchera l’inscription d’un module à un accessor afin de pouvoir récupérer ou envoyer les données au travers de celui-ci.</w:t>
      </w:r>
    </w:p>
    <w:p w14:paraId="586226B7"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dispotif ou de protocole et limitant </w:t>
      </w:r>
      <w:r w:rsidR="00DC4C17">
        <w:rPr>
          <w:rStyle w:val="lev"/>
        </w:rPr>
        <w:t>l’accès grâce au « require », cela n’en fait pas une sécurité d’accès absolue car un développeur pourrait sans autres implémenter lui-même l’accès au dispotifs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BaseAccessor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0847964"/>
      <w:r>
        <w:rPr>
          <w:rStyle w:val="lev"/>
        </w:rPr>
        <w:lastRenderedPageBreak/>
        <w:t>Gestionnaire de module</w:t>
      </w:r>
      <w:bookmarkEnd w:id="94"/>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0563BDCC" w14:textId="66D76084" w:rsidR="007E2F65" w:rsidRDefault="007E2F65" w:rsidP="007E2F65">
      <w:pPr>
        <w:jc w:val="center"/>
        <w:rPr>
          <w:rStyle w:val="lev"/>
        </w:rPr>
      </w:pPr>
      <w:r>
        <w:rPr>
          <w:rStyle w:val="lev"/>
        </w:rPr>
        <w:t>TODO : UML</w:t>
      </w:r>
    </w:p>
    <w:p w14:paraId="74834B39" w14:textId="77777777" w:rsidR="00B64F5E" w:rsidRDefault="00B64F5E" w:rsidP="00236C96">
      <w:pPr>
        <w:rPr>
          <w:rStyle w:val="lev"/>
        </w:rPr>
      </w:pPr>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95" w:name="_Toc140847965"/>
      <w:r>
        <w:rPr>
          <w:rStyle w:val="lev"/>
        </w:rPr>
        <w:t>Identifiant</w:t>
      </w:r>
      <w:bookmarkEnd w:id="95"/>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65E3FA70" w:rsidR="00010C3F"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20576E">
      <w:pPr>
        <w:pStyle w:val="Titre4"/>
        <w:rPr>
          <w:rStyle w:val="lev"/>
        </w:rPr>
      </w:pPr>
      <w:bookmarkStart w:id="96" w:name="_Toc140847966"/>
      <w:r>
        <w:rPr>
          <w:rStyle w:val="lev"/>
        </w:rPr>
        <w:lastRenderedPageBreak/>
        <w:t>État</w:t>
      </w:r>
      <w:r w:rsidR="008E5065">
        <w:rPr>
          <w:rStyle w:val="lev"/>
        </w:rPr>
        <w:t xml:space="preserve"> et stockage</w:t>
      </w:r>
      <w:bookmarkEnd w:id="96"/>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lastRenderedPageBreak/>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7777777" w:rsidR="00AA4064" w:rsidRPr="000E32DD" w:rsidRDefault="00AA4064" w:rsidP="00236C96">
      <w:pPr>
        <w:rPr>
          <w:sz w:val="23"/>
          <w:szCs w:val="23"/>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Lors de l’appel à enableModule,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97" w:name="_Toc140847967"/>
      <w:r>
        <w:lastRenderedPageBreak/>
        <w:t>Module d’exemple</w:t>
      </w:r>
      <w:bookmarkEnd w:id="97"/>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46F1F14" w14:textId="77777777" w:rsidR="008B146D" w:rsidRDefault="008B146D" w:rsidP="00991CE9">
      <w:pPr>
        <w:rPr>
          <w:rStyle w:val="lev"/>
        </w:rPr>
      </w:pPr>
    </w:p>
    <w:p w14:paraId="7B1264E6" w14:textId="766753C5" w:rsidR="008B146D" w:rsidRDefault="008B146D" w:rsidP="00991CE9">
      <w:pPr>
        <w:rPr>
          <w:rStyle w:val="lev"/>
        </w:rPr>
      </w:pPr>
      <w:r>
        <w:rPr>
          <w:rStyle w:val="lev"/>
        </w:rPr>
        <w:t>TODO : en annexe…</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r w:rsidRPr="00DB6A25">
        <w:rPr>
          <w:rFonts w:ascii="Menlo" w:hAnsi="Menlo" w:cs="Menlo"/>
          <w:color w:val="9CDCFE"/>
          <w:szCs w:val="22"/>
        </w:rPr>
        <w:t>npm</w:t>
      </w:r>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r w:rsidRPr="00DB6A25">
        <w:rPr>
          <w:rFonts w:ascii="Menlo" w:hAnsi="Menlo" w:cs="Menlo"/>
          <w:color w:val="9CDCFE"/>
          <w:szCs w:val="22"/>
        </w:rPr>
        <w:t>build</w:t>
      </w:r>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98" w:name="_Toc140847968"/>
      <w:r>
        <w:rPr>
          <w:lang w:val="fr-CH"/>
        </w:rPr>
        <w:t>Application Web</w:t>
      </w:r>
      <w:bookmarkEnd w:id="98"/>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au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67376D4C"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sidR="00412FE3">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9" w:name="_Toc140847969"/>
      <w:r>
        <w:rPr>
          <w:rStyle w:val="lev"/>
        </w:rPr>
        <w:lastRenderedPageBreak/>
        <w:t>Backend</w:t>
      </w:r>
      <w:bookmarkEnd w:id="99"/>
    </w:p>
    <w:p w14:paraId="5444CE19" w14:textId="1E418086"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00" w:name="_Toc140847970"/>
      <w:r>
        <w:rPr>
          <w:rStyle w:val="lev"/>
        </w:rPr>
        <w:t>Base de données</w:t>
      </w:r>
      <w:bookmarkEnd w:id="100"/>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404AF2">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08573B">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lastRenderedPageBreak/>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7C7559">
      <w:pPr>
        <w:pStyle w:val="Paragraphedeliste"/>
        <w:rPr>
          <w:rStyle w:val="lev"/>
          <w:sz w:val="24"/>
          <w:szCs w:val="24"/>
        </w:rPr>
      </w:pPr>
    </w:p>
    <w:p w14:paraId="2A2A0CC0" w14:textId="03123D72" w:rsidR="007C7559" w:rsidRPr="00A4276F" w:rsidRDefault="007C7559" w:rsidP="00A4276F">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6AA478D" w14:textId="35E8268A" w:rsidR="001B6C5C" w:rsidRDefault="00A556FC" w:rsidP="001B6C5C">
      <w:pPr>
        <w:pStyle w:val="Titre5"/>
      </w:pPr>
      <w:r>
        <w:lastRenderedPageBreak/>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3371C5">
        <w:rPr>
          <w:rFonts w:ascii="Menlo" w:hAnsi="Menlo" w:cs="Menlo"/>
          <w:color w:val="C586C0"/>
          <w:sz w:val="21"/>
          <w:szCs w:val="21"/>
        </w:rPr>
        <w:t>return</w:t>
      </w:r>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certaine</w:t>
      </w:r>
      <w:r w:rsidRPr="00F129D4">
        <w:rPr>
          <w:rStyle w:val="lev"/>
        </w:rPr>
        <w:t>s</w:t>
      </w:r>
      <w:r w:rsidR="00D44B40" w:rsidRPr="00F129D4">
        <w:rPr>
          <w:rStyle w:val="lev"/>
        </w:rPr>
        <w:t xml:space="preserve"> responsabilité</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la base de données soie mise à jour, puis délègue ensuite l’action au ModuleManager</w:t>
      </w:r>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TODO : UML Wrapper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r w:rsidRPr="001F59B0">
        <w:rPr>
          <w:rStyle w:val="lev"/>
          <w:i/>
          <w:iCs/>
        </w:rPr>
        <w:t>ModuleDatabaseManager</w:t>
      </w:r>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4089E6DD" w:rsidR="00CA5762" w:rsidRPr="00CA5762" w:rsidRDefault="00BE6C85" w:rsidP="00CA5762">
      <w:pPr>
        <w:pStyle w:val="Paragraphedeliste"/>
        <w:numPr>
          <w:ilvl w:val="0"/>
          <w:numId w:val="19"/>
        </w:numPr>
        <w:rPr>
          <w:rStyle w:val="lev"/>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r w:rsidRPr="00CA5762">
        <w:rPr>
          <w:rStyle w:val="lev"/>
          <w:i/>
          <w:iCs/>
        </w:rPr>
        <w:t>syncDBToLocalModules</w:t>
      </w:r>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3113CF7A" w14:textId="77777777" w:rsidR="00C82C43" w:rsidRDefault="00C82C43" w:rsidP="001B6C5C">
      <w:pPr>
        <w:rPr>
          <w:lang w:eastAsia="fr-CH"/>
        </w:rPr>
      </w:pPr>
    </w:p>
    <w:p w14:paraId="3C0DE344" w14:textId="77777777" w:rsidR="00C82C43" w:rsidRDefault="00C82C43" w:rsidP="001B6C5C">
      <w:pPr>
        <w:rPr>
          <w:lang w:eastAsia="fr-CH"/>
        </w:rPr>
      </w:pPr>
    </w:p>
    <w:p w14:paraId="3F8333FB" w14:textId="77777777" w:rsidR="00C82C43" w:rsidRDefault="00C82C43" w:rsidP="001B6C5C">
      <w:pPr>
        <w:rPr>
          <w:lang w:eastAsia="fr-CH"/>
        </w:rPr>
      </w:pPr>
    </w:p>
    <w:p w14:paraId="20BBA702" w14:textId="77777777" w:rsidR="00C82C43" w:rsidRDefault="00C82C43" w:rsidP="001B6C5C">
      <w:pPr>
        <w:rPr>
          <w:lang w:eastAsia="fr-CH"/>
        </w:rPr>
      </w:pPr>
    </w:p>
    <w:p w14:paraId="17F2E022" w14:textId="77777777" w:rsidR="00C82C43" w:rsidRDefault="00C82C43" w:rsidP="001B6C5C">
      <w:pPr>
        <w:rPr>
          <w:lang w:eastAsia="fr-CH"/>
        </w:rPr>
      </w:pPr>
    </w:p>
    <w:p w14:paraId="73774AC6" w14:textId="77777777" w:rsidR="00C82C43" w:rsidRDefault="00C82C43"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01" w:name="_Toc140847971"/>
      <w:r>
        <w:rPr>
          <w:lang w:val="fr-FR"/>
        </w:rPr>
        <w:lastRenderedPageBreak/>
        <w:t>API REST</w:t>
      </w:r>
      <w:bookmarkEnd w:id="101"/>
    </w:p>
    <w:p w14:paraId="367FC5D1" w14:textId="2F66114C" w:rsidR="00830C5D" w:rsidRPr="00D350F0" w:rsidRDefault="00C82C43" w:rsidP="00830C5D">
      <w:pPr>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830C5D">
      <w:pPr>
        <w:rPr>
          <w:rStyle w:val="lev"/>
        </w:rPr>
      </w:pPr>
    </w:p>
    <w:p w14:paraId="629625A4" w14:textId="1DAB0B1C" w:rsidR="007C7559" w:rsidRPr="00D350F0" w:rsidRDefault="007C7559" w:rsidP="007C7559">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C7559">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C7559">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C7559">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C7559">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BF98C68" w:rsidR="00830C5D" w:rsidRPr="00CD0CD1" w:rsidRDefault="00CD0CD1" w:rsidP="00CD0CD1">
      <w:pPr>
        <w:spacing w:after="160" w:line="259" w:lineRule="auto"/>
        <w:rPr>
          <w:rFonts w:ascii="CMU Serif Roman" w:hAnsi="CMU Serif Roman" w:cs="CMU Serif Roman"/>
        </w:rPr>
      </w:pPr>
      <w:r w:rsidRPr="004674CA">
        <w:rPr>
          <w:rStyle w:val="lev"/>
        </w:rPr>
        <w:t>Les différents endpoints sont ainsi utilisés offerts aux intégrations sur le réseau local, notamment pour son utilisation au travers de l’interface client de l’application. Les différentes fonctionnalités offertes sont détaillées dans le chapitre détails l’interface client (4.2) afin d’apporter une explication visuelle supplémentaire.</w:t>
      </w:r>
    </w:p>
    <w:p w14:paraId="16FBD2B2" w14:textId="77777777" w:rsidR="00830C5D" w:rsidRDefault="00830C5D" w:rsidP="00830C5D">
      <w:pPr>
        <w:rPr>
          <w:lang w:val="fr-FR" w:eastAsia="fr-CH"/>
        </w:rPr>
      </w:pPr>
    </w:p>
    <w:p w14:paraId="43E47F83" w14:textId="1E69168D" w:rsidR="00830C5D" w:rsidRPr="006867DF" w:rsidRDefault="00E80785" w:rsidP="00830C5D">
      <w:pPr>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830C5D">
      <w:pPr>
        <w:rPr>
          <w:rStyle w:val="lev"/>
        </w:rPr>
      </w:pPr>
    </w:p>
    <w:p w14:paraId="6E449BAF" w14:textId="77777777" w:rsidR="003B40D7" w:rsidRPr="006867DF" w:rsidRDefault="00830C5D" w:rsidP="00830C5D">
      <w:pPr>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830C5D">
      <w:pPr>
        <w:rPr>
          <w:rStyle w:val="lev"/>
        </w:rPr>
      </w:pPr>
    </w:p>
    <w:p w14:paraId="5BF99CF7" w14:textId="3059DC61" w:rsidR="003B40D7" w:rsidRPr="006867DF" w:rsidRDefault="00830C5D" w:rsidP="003B40D7">
      <w:pPr>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45158F10" w14:textId="77777777" w:rsidR="001B6C5C" w:rsidRPr="00800D19" w:rsidRDefault="001B6C5C" w:rsidP="00D07F17">
      <w:pPr>
        <w:spacing w:after="160" w:line="259" w:lineRule="auto"/>
      </w:pP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02" w:name="_Toc140847972"/>
      <w:r>
        <w:rPr>
          <w:lang w:val="fr-FR"/>
        </w:rPr>
        <w:t>Authentification</w:t>
      </w:r>
      <w:bookmarkEnd w:id="102"/>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lastRenderedPageBreak/>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7DBD3965" w14:textId="134AD97E" w:rsidR="00830C5D" w:rsidRDefault="001750EC" w:rsidP="00830C5D">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166E7133"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 (</w:t>
      </w:r>
      <w:hyperlink r:id="rId68" w:history="1">
        <w:r w:rsidRPr="00A12219">
          <w:rPr>
            <w:rStyle w:val="lev"/>
            <w:lang w:val="fr-FR" w:eastAsia="fr-CH"/>
          </w:rPr>
          <w:t>https://www.npmjs.com/package/argon2</w:t>
        </w:r>
      </w:hyperlink>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w:t>
      </w:r>
      <w:r w:rsidRPr="00C641D4">
        <w:rPr>
          <w:rStyle w:val="lev"/>
        </w:rPr>
        <w:lastRenderedPageBreak/>
        <w:t>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lastRenderedPageBreak/>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Pr>
          <w:rStyle w:val="lev"/>
        </w:rPr>
        <w:t>te http de chaque requête envoyée depuis l’interface web pour pouvoir identifier l’utilisateur connecter</w:t>
      </w:r>
      <w:r w:rsidR="00CC773F">
        <w:rPr>
          <w:rStyle w:val="lev"/>
        </w:rPr>
        <w:t>, on utilise le header Authorization avec le préfixe Bearer.</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59F2923E" w14:textId="3631C350" w:rsidR="00821F5D"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Le mécanisme d’authentification de l’application </w:t>
      </w:r>
      <w:r w:rsidR="000D7BCC">
        <w:rPr>
          <w:rStyle w:val="lev"/>
        </w:rPr>
        <w:t>inclus</w:t>
      </w:r>
      <w:r w:rsidR="00821F5D">
        <w:rPr>
          <w:rStyle w:val="lev"/>
        </w:rPr>
        <w:t xml:space="preserve"> les données suivantes dans le token</w:t>
      </w:r>
      <w:r w:rsidR="006104B4">
        <w:rPr>
          <w:rStyle w:val="lev"/>
        </w:rPr>
        <w:t>, permettant d’authentifier un utilisateur</w:t>
      </w:r>
      <w:r w:rsidR="00821F5D">
        <w:rPr>
          <w:rStyle w:val="lev"/>
        </w:rPr>
        <w:t xml:space="preserve"> : </w:t>
      </w:r>
    </w:p>
    <w:p w14:paraId="5C8FAC51"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586C0"/>
          <w:sz w:val="21"/>
          <w:szCs w:val="21"/>
          <w:lang w:val="en-US"/>
        </w:rPr>
        <w:t>export</w:t>
      </w:r>
      <w:r w:rsidRPr="00821F5D">
        <w:rPr>
          <w:rFonts w:ascii="Menlo" w:hAnsi="Menlo" w:cs="Menlo"/>
          <w:color w:val="CCCCCC"/>
          <w:sz w:val="21"/>
          <w:szCs w:val="21"/>
          <w:lang w:val="en-US"/>
        </w:rPr>
        <w:t xml:space="preserve"> </w:t>
      </w:r>
      <w:r w:rsidRPr="00821F5D">
        <w:rPr>
          <w:rFonts w:ascii="Menlo" w:hAnsi="Menlo" w:cs="Menlo"/>
          <w:color w:val="569CD6"/>
          <w:sz w:val="21"/>
          <w:szCs w:val="21"/>
          <w:lang w:val="en-US"/>
        </w:rPr>
        <w:t>type</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ReqUser</w:t>
      </w:r>
      <w:r w:rsidRPr="00821F5D">
        <w:rPr>
          <w:rFonts w:ascii="Menlo" w:hAnsi="Menlo" w:cs="Menlo"/>
          <w:color w:val="CCCCCC"/>
          <w:sz w:val="21"/>
          <w:szCs w:val="21"/>
          <w:lang w:val="en-US"/>
        </w:rPr>
        <w:t xml:space="preserve"> </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p>
    <w:p w14:paraId="0ED291C5" w14:textId="62DFB378"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id</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3F2EED16"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username</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064A3984" w14:textId="77777777" w:rsidR="00821F5D" w:rsidRDefault="00821F5D" w:rsidP="00821F5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C7FFC75" w14:textId="0E0E7BA5" w:rsidR="00CF040C" w:rsidRDefault="00CF040C" w:rsidP="00CF040C">
      <w:pPr>
        <w:rPr>
          <w:lang w:val="fr-FR" w:eastAsia="fr-CH"/>
        </w:rPr>
      </w:pPr>
    </w:p>
    <w:p w14:paraId="45A02489" w14:textId="77777777" w:rsidR="00730DA1" w:rsidRDefault="00730DA1"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77777777" w:rsidR="00EB1FE5" w:rsidRDefault="00EB1FE5" w:rsidP="00E00D6F">
      <w:pPr>
        <w:rPr>
          <w:lang w:val="fr-FR" w:eastAsia="fr-CH"/>
        </w:rPr>
      </w:pPr>
    </w:p>
    <w:p w14:paraId="1DD70EE2" w14:textId="77777777" w:rsidR="0015040E" w:rsidRDefault="0015040E" w:rsidP="00E00D6F">
      <w:pPr>
        <w:rPr>
          <w:lang w:val="fr-FR" w:eastAsia="fr-CH"/>
        </w:rPr>
      </w:pPr>
    </w:p>
    <w:p w14:paraId="2D88DB18" w14:textId="77777777" w:rsidR="00730DA1" w:rsidRDefault="00730DA1" w:rsidP="00E00D6F">
      <w:pPr>
        <w:rPr>
          <w:lang w:val="fr-FR" w:eastAsia="fr-CH"/>
        </w:rPr>
      </w:pPr>
    </w:p>
    <w:p w14:paraId="2207F795" w14:textId="1DA345A2" w:rsidR="00F302E4" w:rsidRPr="0015040E" w:rsidRDefault="00EB1FE5" w:rsidP="00E00D6F">
      <w:pPr>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0"/>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lastRenderedPageBreak/>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77777777" w:rsidR="00F302E4" w:rsidRPr="00F302E4" w:rsidRDefault="00F302E4" w:rsidP="00E00D6F">
      <w:pPr>
        <w:rPr>
          <w:lang w:val="en-US" w:eastAsia="fr-CH"/>
        </w:rPr>
      </w:pP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3" w:name="_Toc140847973"/>
      <w:r>
        <w:rPr>
          <w:lang w:val="fr-FR"/>
        </w:rPr>
        <w:t>Architecture du code</w:t>
      </w:r>
      <w:bookmarkEnd w:id="103"/>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01406D">
      <w:pPr>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01406D">
      <w:pPr>
        <w:rPr>
          <w:lang w:val="fr-FR" w:eastAsia="fr-CH"/>
        </w:rPr>
      </w:pPr>
    </w:p>
    <w:p w14:paraId="7265E479" w14:textId="711998FF" w:rsidR="00A42A5A" w:rsidRDefault="00046E71" w:rsidP="00046E71">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E7777F">
      <w:pPr>
        <w:rPr>
          <w:rStyle w:val="lev"/>
          <w:szCs w:val="21"/>
        </w:rPr>
      </w:pPr>
    </w:p>
    <w:p w14:paraId="63BA02E3" w14:textId="5B8EA60B" w:rsidR="00A42A5A" w:rsidRPr="006144DD" w:rsidRDefault="00A42A5A" w:rsidP="006144DD">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xml:space="preserve">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w:t>
      </w:r>
      <w:r w:rsidR="009C58E8" w:rsidRPr="009C58E8">
        <w:rPr>
          <w:rStyle w:val="lev"/>
          <w:sz w:val="24"/>
          <w:szCs w:val="21"/>
        </w:rPr>
        <w:lastRenderedPageBreak/>
        <w:t>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77596D23" w14:textId="77777777" w:rsidR="007B70F5" w:rsidRDefault="007B70F5" w:rsidP="0001406D">
      <w:pPr>
        <w:rPr>
          <w:lang w:val="fr-FR" w:eastAsia="fr-CH"/>
        </w:rPr>
      </w:pPr>
    </w:p>
    <w:p w14:paraId="2A2C5955" w14:textId="31352585" w:rsidR="007B70F5" w:rsidRDefault="007B70F5" w:rsidP="0001406D">
      <w:pPr>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2D16E4">
      <w:pPr>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6E399B80" w14:textId="1AA484BA" w:rsidR="001B1A67" w:rsidRDefault="001B1A67" w:rsidP="0001406D">
      <w:pPr>
        <w:rPr>
          <w:lang w:val="fr-FR" w:eastAsia="fr-CH"/>
        </w:rPr>
      </w:pPr>
      <w:r>
        <w:rPr>
          <w:lang w:val="fr-FR" w:eastAsia="fr-CH"/>
        </w:rPr>
        <w:t>Au niveau de la gestion des erreurs, en ensemble de classes ont été créés. Celles-ci permettent de lever des exceptions qui seront capturée par un middleware.</w:t>
      </w:r>
    </w:p>
    <w:p w14:paraId="4FCCDC10" w14:textId="77777777" w:rsidR="001B1A67" w:rsidRDefault="001B1A67"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659092D" w14:textId="77777777" w:rsidR="00C44DA7" w:rsidRDefault="001F02AF" w:rsidP="0001406D">
      <w:pPr>
        <w:rPr>
          <w:rStyle w:val="lev"/>
        </w:rPr>
      </w:pPr>
      <w:r w:rsidRPr="00C44DA7">
        <w:rPr>
          <w:rStyle w:val="lev"/>
        </w:rPr>
        <w:lastRenderedPageBreak/>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57979457" w14:textId="77777777" w:rsidR="00C44DA7" w:rsidRDefault="00C44DA7" w:rsidP="0001406D">
      <w:pPr>
        <w:rPr>
          <w:rStyle w:val="lev"/>
        </w:rPr>
      </w:pP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7777777" w:rsidR="00C44DA7" w:rsidRDefault="00C44DA7" w:rsidP="0001406D">
      <w:pPr>
        <w:rPr>
          <w:rStyle w:val="lev"/>
        </w:rPr>
      </w:pPr>
    </w:p>
    <w:p w14:paraId="1D6DECA2" w14:textId="4A474C8D" w:rsidR="00F51EBD" w:rsidRPr="00C44DA7" w:rsidRDefault="00C44DA7" w:rsidP="0001406D">
      <w:pPr>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4" w:name="_Toc140847974"/>
      <w:r>
        <w:rPr>
          <w:lang w:val="fr-FR"/>
        </w:rPr>
        <w:t>Évènements en temps réel</w:t>
      </w:r>
      <w:bookmarkEnd w:id="104"/>
    </w:p>
    <w:p w14:paraId="00A52ED0" w14:textId="6A5365C2"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FA31C2">
      <w:pPr>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FA31C2">
      <w:pPr>
        <w:rPr>
          <w:lang w:val="fr-FR" w:eastAsia="fr-CH"/>
        </w:rPr>
      </w:pPr>
    </w:p>
    <w:p w14:paraId="73579B25" w14:textId="28BF1037" w:rsidR="00FA31C2" w:rsidRDefault="00FA31C2" w:rsidP="00FA31C2">
      <w:pPr>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FA31C2">
      <w:pPr>
        <w:rPr>
          <w:rStyle w:val="lev"/>
        </w:rPr>
      </w:pPr>
    </w:p>
    <w:p w14:paraId="4A02F1D0" w14:textId="21C5C4D8" w:rsidR="00E9035D" w:rsidRPr="00E9035D" w:rsidRDefault="00E9035D" w:rsidP="00E9035D">
      <w:pPr>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xml:space="preserve">: </w:t>
      </w:r>
      <w:r w:rsidRPr="00E9035D">
        <w:rPr>
          <w:rStyle w:val="lev"/>
        </w:rPr>
        <w:t xml:space="preserve">lors qu’un module n’est pas affiché sur un écran, il n’est pas nécessaire de s’enregistrer à ces évènements de rendu. Il est donc nécessaire de pouvoir </w:t>
      </w:r>
      <w:r w:rsidRPr="00E9035D">
        <w:rPr>
          <w:rStyle w:val="lev"/>
        </w:rPr>
        <w:t>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 xml:space="preserve">possible </w:t>
      </w:r>
      <w:r w:rsidR="00D519FF" w:rsidRPr="003622D0">
        <w:rPr>
          <w:rStyle w:val="lev"/>
        </w:rPr>
        <w:t>de détecter la déconnexion d’un client (la connexion restant ouverte pour gérer les éventuelles reconnexions).</w:t>
      </w:r>
      <w:r w:rsidR="00D519FF" w:rsidRPr="003622D0">
        <w:rPr>
          <w:rStyle w:val="lev"/>
        </w:rPr>
        <w:t xml:space="preserve"> Il a donc été nécessaire de trouver une solution pour que le navigateur puisse signaler qu’il n’utilise plus l’affichage d’un module et que les divers observeurs puisse être libérés en cas de déconnexion du client.</w:t>
      </w:r>
    </w:p>
    <w:p w14:paraId="198EFC7A" w14:textId="6E03959F" w:rsidR="00E9035D" w:rsidRDefault="00E9035D" w:rsidP="00FA31C2">
      <w:pPr>
        <w:rPr>
          <w:rStyle w:val="lev"/>
        </w:rPr>
      </w:pPr>
    </w:p>
    <w:p w14:paraId="441E2A25" w14:textId="7A6B4399" w:rsidR="00E9035D" w:rsidRDefault="00E9035D" w:rsidP="00FA31C2">
      <w:pPr>
        <w:rPr>
          <w:rStyle w:val="lev"/>
        </w:rPr>
      </w:pPr>
    </w:p>
    <w:p w14:paraId="1F2B1BF1" w14:textId="77777777" w:rsidR="00711C2F" w:rsidRDefault="00711C2F" w:rsidP="00FA31C2">
      <w:pPr>
        <w:rPr>
          <w:rStyle w:val="lev"/>
        </w:rPr>
      </w:pPr>
    </w:p>
    <w:p w14:paraId="21C38A2E" w14:textId="77777777" w:rsidR="00711C2F" w:rsidRDefault="00711C2F" w:rsidP="00FA31C2">
      <w:pPr>
        <w:rPr>
          <w:rStyle w:val="lev"/>
        </w:rPr>
      </w:pPr>
    </w:p>
    <w:p w14:paraId="37EA2DE5" w14:textId="77777777" w:rsidR="00711C2F" w:rsidRDefault="00711C2F" w:rsidP="00FA31C2">
      <w:pPr>
        <w:rPr>
          <w:rStyle w:val="lev"/>
        </w:rPr>
      </w:pPr>
    </w:p>
    <w:p w14:paraId="558BABCE" w14:textId="77777777" w:rsidR="00711C2F" w:rsidRDefault="00711C2F" w:rsidP="00FA31C2">
      <w:pPr>
        <w:rPr>
          <w:rStyle w:val="lev"/>
        </w:rPr>
      </w:pPr>
    </w:p>
    <w:p w14:paraId="4CB85501" w14:textId="3DF93E9C" w:rsidR="00711C2F" w:rsidRDefault="00711C2F" w:rsidP="00FA31C2">
      <w:pPr>
        <w:rPr>
          <w:rStyle w:val="lev"/>
        </w:rPr>
      </w:pPr>
      <w:r>
        <w:rPr>
          <w:rStyle w:val="lev"/>
        </w:rPr>
        <w:lastRenderedPageBreak/>
        <w:t xml:space="preserve">La solution à ces problèmes </w:t>
      </w:r>
      <w:r>
        <w:rPr>
          <w:rStyle w:val="lev"/>
        </w:rPr>
        <w:t xml:space="preserve">choisie </w:t>
      </w:r>
      <w:r>
        <w:rPr>
          <w:rStyle w:val="lev"/>
        </w:rPr>
        <w:t>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1240858C" w14:textId="77777777" w:rsidR="00711C2F" w:rsidRDefault="00711C2F" w:rsidP="00FA31C2">
      <w:pPr>
        <w:rPr>
          <w:rStyle w:val="lev"/>
        </w:rPr>
      </w:pPr>
    </w:p>
    <w:p w14:paraId="437EE295" w14:textId="28555460" w:rsidR="00711C2F" w:rsidRDefault="00711C2F" w:rsidP="00711C2F">
      <w:pPr>
        <w:pStyle w:val="Paragraphedeliste"/>
        <w:numPr>
          <w:ilvl w:val="0"/>
          <w:numId w:val="19"/>
        </w:numPr>
        <w:rPr>
          <w:rStyle w:val="lev"/>
        </w:rPr>
      </w:pPr>
      <w:r>
        <w:rPr>
          <w:rStyle w:val="lev"/>
        </w:rPr>
        <w:t xml:space="preserve">La limite de 6 </w:t>
      </w:r>
      <w:r w:rsidR="00C625AC">
        <w:rPr>
          <w:rStyle w:val="lev"/>
        </w:rPr>
        <w:t>connexions</w:t>
      </w:r>
      <w:r>
        <w:rPr>
          <w:rStyle w:val="lev"/>
        </w:rPr>
        <w:t xml:space="preserve"> par navigateur et par domaine et réhaussée à plus de 200 (selon les navigateurs)</w:t>
      </w:r>
    </w:p>
    <w:p w14:paraId="0F7CAB1B" w14:textId="10AD325A" w:rsidR="00711C2F" w:rsidRDefault="00711C2F" w:rsidP="00711C2F">
      <w:pPr>
        <w:pStyle w:val="Paragraphedeliste"/>
        <w:numPr>
          <w:ilvl w:val="0"/>
          <w:numId w:val="19"/>
        </w:numPr>
        <w:rPr>
          <w:rStyle w:val="lev"/>
        </w:rPr>
      </w:pPr>
      <w:r>
        <w:rPr>
          <w:rStyle w:val="lev"/>
        </w:rPr>
        <w:t>La détection de la déconnexion d’un client est possible (mais il n’y a pas de mécanisme de reconnexion natif)</w:t>
      </w:r>
      <w:r w:rsidR="0000070A">
        <w:rPr>
          <w:rStyle w:val="lev"/>
        </w:rPr>
        <w:t>.</w:t>
      </w:r>
    </w:p>
    <w:p w14:paraId="7F4166E7" w14:textId="77777777" w:rsidR="0000070A" w:rsidRDefault="0000070A" w:rsidP="0000070A">
      <w:pPr>
        <w:rPr>
          <w:rStyle w:val="lev"/>
        </w:rPr>
      </w:pPr>
    </w:p>
    <w:p w14:paraId="6A3EBE93" w14:textId="4DD19578" w:rsidR="00C625AC" w:rsidRDefault="0000070A" w:rsidP="00C625AC">
      <w:pPr>
        <w:rPr>
          <w:rStyle w:val="lev"/>
        </w:rPr>
      </w:pPr>
      <w:r>
        <w:rPr>
          <w:rStyle w:val="lev"/>
        </w:rPr>
        <w:t xml:space="preserve">Ainsi, toutes les fonctionnalités nécessitant l’utilisation du flux en temps réels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w:t>
      </w:r>
      <w:r w:rsidR="00C625AC">
        <w:rPr>
          <w:rStyle w:val="lev"/>
        </w:rPr>
        <w:t xml:space="preserve">Ces diverses fonctionnalités d’évènements en temps réels sont plus exhaustivement </w:t>
      </w:r>
      <w:r w:rsidR="00FE24E9">
        <w:rPr>
          <w:rStyle w:val="lev"/>
        </w:rPr>
        <w:t>définies</w:t>
      </w:r>
      <w:r w:rsidR="00C625AC">
        <w:rPr>
          <w:rStyle w:val="lev"/>
        </w:rPr>
        <w:t xml:space="preserve"> au chapitre 4.2</w:t>
      </w:r>
      <w:r w:rsidR="00C625AC">
        <w:rPr>
          <w:rStyle w:val="lev"/>
        </w:rPr>
        <w:t>.</w:t>
      </w:r>
    </w:p>
    <w:p w14:paraId="00C4933D" w14:textId="77777777" w:rsidR="00FE24E9" w:rsidRDefault="00FE24E9" w:rsidP="00C625AC">
      <w:pPr>
        <w:rPr>
          <w:rStyle w:val="lev"/>
        </w:rPr>
      </w:pPr>
    </w:p>
    <w:p w14:paraId="27C2EA19" w14:textId="4441ACD4" w:rsidR="00FE24E9" w:rsidRDefault="00FE24E9" w:rsidP="00C625AC">
      <w:pPr>
        <w:rPr>
          <w:rStyle w:val="lev"/>
        </w:rPr>
      </w:pPr>
      <w:r>
        <w:rPr>
          <w:rStyle w:val="lev"/>
        </w:rPr>
        <w:t>Au niveau de l’implémentation</w:t>
      </w:r>
      <w:r w:rsidR="006F7CC9">
        <w:rPr>
          <w:rStyle w:val="lev"/>
        </w:rPr>
        <w:t>, l’utilisation du module ws</w:t>
      </w:r>
      <w:r w:rsidR="006F7CC9">
        <w:rPr>
          <w:rStyle w:val="Appelnotedebasdep"/>
          <w:rFonts w:ascii="CMU Serif Roman" w:hAnsi="CMU Serif Roman" w:cs="CMU Serif Roman"/>
        </w:rPr>
        <w:footnoteReference w:id="21"/>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18B02A94" w14:textId="77777777" w:rsidR="00AA3BB3" w:rsidRDefault="00AA3BB3" w:rsidP="00C625AC">
      <w:pPr>
        <w:rPr>
          <w:rStyle w:val="lev"/>
        </w:rPr>
      </w:pP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w:t>
      </w:r>
      <w:r>
        <w:rPr>
          <w:rFonts w:ascii="Menlo" w:hAnsi="Menlo" w:cs="Menlo"/>
          <w:color w:val="6A9955"/>
          <w:sz w:val="21"/>
          <w:szCs w:val="21"/>
        </w:rPr>
        <w:t xml:space="preserve">onfigure </w:t>
      </w:r>
      <w:r>
        <w:rPr>
          <w:rFonts w:ascii="Menlo" w:hAnsi="Menlo" w:cs="Menlo"/>
          <w:color w:val="6A9955"/>
          <w:sz w:val="21"/>
          <w:szCs w:val="21"/>
        </w:rPr>
        <w:t>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xml:space="preserve">// </w:t>
      </w:r>
      <w:r w:rsidRPr="00787F51">
        <w:rPr>
          <w:rFonts w:ascii="Menlo" w:hAnsi="Menlo" w:cs="Menlo"/>
          <w:color w:val="6A9955"/>
          <w:sz w:val="21"/>
          <w:szCs w:val="21"/>
          <w:lang w:val="en-US"/>
        </w:rPr>
        <w:t>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434D88FD" w14:textId="76AB9FD4" w:rsidR="0000070A" w:rsidRDefault="000C728B" w:rsidP="0000070A">
      <w:pPr>
        <w:rPr>
          <w:rStyle w:val="lev"/>
        </w:rPr>
      </w:pPr>
      <w:r w:rsidRPr="000C728B">
        <w:rPr>
          <w:rStyle w:val="lev"/>
        </w:rPr>
        <w:lastRenderedPageBreak/>
        <w:t xml:space="preserve">Au niveau du navigateur client, </w:t>
      </w:r>
      <w:r>
        <w:rPr>
          <w:rStyle w:val="lev"/>
        </w:rPr>
        <w:t>la connexion s’effectuée comme expliqué au point XX de l’analyse.</w:t>
      </w:r>
    </w:p>
    <w:p w14:paraId="0C4FA53A" w14:textId="77777777" w:rsidR="004F689B" w:rsidRDefault="004F689B" w:rsidP="0000070A">
      <w:pPr>
        <w:rPr>
          <w:rStyle w:val="lev"/>
        </w:rPr>
      </w:pPr>
    </w:p>
    <w:p w14:paraId="07D36171" w14:textId="4629C025" w:rsidR="004F689B" w:rsidRDefault="004F689B" w:rsidP="0000070A">
      <w:pPr>
        <w:rPr>
          <w:rStyle w:val="lev"/>
        </w:rPr>
      </w:pPr>
      <w:r>
        <w:rPr>
          <w:rStyle w:val="lev"/>
        </w:rPr>
        <w:t>TODO : parler du gestionnaire de connexion ici</w:t>
      </w:r>
    </w:p>
    <w:p w14:paraId="70A7F2B0" w14:textId="77777777" w:rsidR="0038319C" w:rsidRDefault="0038319C" w:rsidP="0038319C">
      <w:pPr>
        <w:rPr>
          <w:lang w:val="fr-FR" w:eastAsia="fr-CH"/>
        </w:rPr>
      </w:pPr>
      <w:r>
        <w:rPr>
          <w:lang w:val="fr-FR" w:eastAsia="fr-CH"/>
        </w:rPr>
        <w:t>parler de la structure (type) utilisé pour les échanges ({type, subtype …..})</w:t>
      </w:r>
    </w:p>
    <w:p w14:paraId="17FE99DD" w14:textId="77777777" w:rsidR="008B4ED2" w:rsidRDefault="008B4ED2" w:rsidP="0000070A">
      <w:pPr>
        <w:rPr>
          <w:rStyle w:val="lev"/>
        </w:rPr>
      </w:pPr>
    </w:p>
    <w:p w14:paraId="49C94A8B" w14:textId="77777777" w:rsidR="008B4ED2" w:rsidRDefault="008B4ED2" w:rsidP="0000070A">
      <w:pPr>
        <w:rPr>
          <w:rStyle w:val="lev"/>
        </w:rPr>
      </w:pPr>
    </w:p>
    <w:p w14:paraId="2BB9949F" w14:textId="77777777" w:rsidR="00ED1368" w:rsidRDefault="00ED1368" w:rsidP="0000070A">
      <w:pPr>
        <w:rPr>
          <w:rStyle w:val="lev"/>
        </w:rPr>
      </w:pPr>
    </w:p>
    <w:p w14:paraId="763BEC2D" w14:textId="00DF71C2" w:rsidR="00ED1368" w:rsidRDefault="00ED1368" w:rsidP="0000070A">
      <w:pPr>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sera notifiée depuis l’API, ce qui permet d’envoyer l’évènements vers le client qui réagira en conséquence.</w:t>
      </w:r>
    </w:p>
    <w:p w14:paraId="2BE69466" w14:textId="77777777" w:rsidR="00451DF0" w:rsidRDefault="00451DF0" w:rsidP="0000070A">
      <w:pPr>
        <w:rPr>
          <w:rStyle w:val="lev"/>
        </w:rPr>
      </w:pPr>
    </w:p>
    <w:p w14:paraId="4C4B25D5"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569CD6"/>
          <w:sz w:val="21"/>
          <w:szCs w:val="21"/>
          <w:lang w:val="en-US"/>
        </w:rPr>
        <w:t>async</w:t>
      </w:r>
      <w:r w:rsidRPr="00451DF0">
        <w:rPr>
          <w:rFonts w:ascii="Menlo" w:hAnsi="Menlo" w:cs="Menlo"/>
          <w:color w:val="CCCCCC"/>
          <w:sz w:val="21"/>
          <w:szCs w:val="21"/>
          <w:lang w:val="en-US"/>
        </w:rPr>
        <w:t xml:space="preserve"> </w:t>
      </w:r>
      <w:r w:rsidRPr="00451DF0">
        <w:rPr>
          <w:rFonts w:ascii="Menlo" w:hAnsi="Menlo" w:cs="Menlo"/>
          <w:color w:val="DCDCAA"/>
          <w:sz w:val="21"/>
          <w:szCs w:val="21"/>
          <w:lang w:val="en-US"/>
        </w:rPr>
        <w:t>deleteScreen</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D4D4D4"/>
          <w:sz w:val="21"/>
          <w:szCs w:val="21"/>
          <w:lang w:val="en-US"/>
        </w:rPr>
        <w:t>:</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number</w:t>
      </w:r>
      <w:r w:rsidRPr="00451DF0">
        <w:rPr>
          <w:rFonts w:ascii="Menlo" w:hAnsi="Menlo" w:cs="Menlo"/>
          <w:color w:val="CCCCCC"/>
          <w:sz w:val="21"/>
          <w:szCs w:val="21"/>
          <w:lang w:val="en-US"/>
        </w:rPr>
        <w:t>)</w:t>
      </w:r>
      <w:r w:rsidRPr="00451DF0">
        <w:rPr>
          <w:rFonts w:ascii="Menlo" w:hAnsi="Menlo" w:cs="Menlo"/>
          <w:color w:val="D4D4D4"/>
          <w:sz w:val="21"/>
          <w:szCs w:val="21"/>
          <w:lang w:val="en-US"/>
        </w:rPr>
        <w:t>:</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Promise</w:t>
      </w:r>
      <w:r w:rsidRPr="00451DF0">
        <w:rPr>
          <w:rFonts w:ascii="Menlo" w:hAnsi="Menlo" w:cs="Menlo"/>
          <w:color w:val="CCCCCC"/>
          <w:sz w:val="21"/>
          <w:szCs w:val="21"/>
          <w:lang w:val="en-US"/>
        </w:rPr>
        <w:t>&lt;</w:t>
      </w:r>
      <w:r w:rsidRPr="00451DF0">
        <w:rPr>
          <w:rFonts w:ascii="Menlo" w:hAnsi="Menlo" w:cs="Menlo"/>
          <w:color w:val="4EC9B0"/>
          <w:sz w:val="21"/>
          <w:szCs w:val="21"/>
          <w:lang w:val="en-US"/>
        </w:rPr>
        <w:t>void</w:t>
      </w:r>
      <w:r w:rsidRPr="00451DF0">
        <w:rPr>
          <w:rFonts w:ascii="Menlo" w:hAnsi="Menlo" w:cs="Menlo"/>
          <w:color w:val="CCCCCC"/>
          <w:sz w:val="21"/>
          <w:szCs w:val="21"/>
          <w:lang w:val="en-US"/>
        </w:rPr>
        <w:t>&gt; {</w:t>
      </w:r>
    </w:p>
    <w:p w14:paraId="79F73B29"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if</w:t>
      </w:r>
      <w:r w:rsidRPr="00451DF0">
        <w:rPr>
          <w:rFonts w:ascii="Menlo" w:hAnsi="Menlo" w:cs="Menlo"/>
          <w:color w:val="CCCCCC"/>
          <w:sz w:val="21"/>
          <w:szCs w:val="21"/>
          <w:lang w:val="en-US"/>
        </w:rPr>
        <w:t xml:space="preserve"> (</w:t>
      </w:r>
      <w:r w:rsidRPr="00451DF0">
        <w:rPr>
          <w:rFonts w:ascii="Menlo" w:hAnsi="Menlo" w:cs="Menlo"/>
          <w:color w:val="D4D4D4"/>
          <w:sz w:val="21"/>
          <w:szCs w:val="21"/>
          <w:lang w:val="en-US"/>
        </w:rPr>
        <w:t>!</w:t>
      </w:r>
      <w:r w:rsidRPr="00451DF0">
        <w:rPr>
          <w:rFonts w:ascii="Menlo" w:hAnsi="Menlo" w:cs="Menlo"/>
          <w:color w:val="CCCCCC"/>
          <w:sz w:val="21"/>
          <w:szCs w:val="21"/>
          <w:lang w:val="en-US"/>
        </w:rPr>
        <w:t>(</w:t>
      </w:r>
      <w:r w:rsidRPr="00451DF0">
        <w:rPr>
          <w:rFonts w:ascii="Menlo" w:hAnsi="Menlo" w:cs="Menlo"/>
          <w:color w:val="C586C0"/>
          <w:sz w:val="21"/>
          <w:szCs w:val="21"/>
          <w:lang w:val="en-US"/>
        </w:rPr>
        <w:t>await</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this</w:t>
      </w:r>
      <w:r w:rsidRPr="00451DF0">
        <w:rPr>
          <w:rFonts w:ascii="Menlo" w:hAnsi="Menlo" w:cs="Menlo"/>
          <w:color w:val="CCCCCC"/>
          <w:sz w:val="21"/>
          <w:szCs w:val="21"/>
          <w:lang w:val="en-US"/>
        </w:rPr>
        <w:t>.</w:t>
      </w:r>
      <w:r w:rsidRPr="00451DF0">
        <w:rPr>
          <w:rFonts w:ascii="Menlo" w:hAnsi="Menlo" w:cs="Menlo"/>
          <w:color w:val="9CDCFE"/>
          <w:sz w:val="21"/>
          <w:szCs w:val="21"/>
          <w:lang w:val="en-US"/>
        </w:rPr>
        <w:t>screensRepository</w:t>
      </w:r>
      <w:r w:rsidRPr="00451DF0">
        <w:rPr>
          <w:rFonts w:ascii="Menlo" w:hAnsi="Menlo" w:cs="Menlo"/>
          <w:color w:val="CCCCCC"/>
          <w:sz w:val="21"/>
          <w:szCs w:val="21"/>
          <w:lang w:val="en-US"/>
        </w:rPr>
        <w:t>.</w:t>
      </w:r>
      <w:r w:rsidRPr="00451DF0">
        <w:rPr>
          <w:rFonts w:ascii="Menlo" w:hAnsi="Menlo" w:cs="Menlo"/>
          <w:color w:val="DCDCAA"/>
          <w:sz w:val="21"/>
          <w:szCs w:val="21"/>
          <w:lang w:val="en-US"/>
        </w:rPr>
        <w:t>exists</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 {</w:t>
      </w:r>
    </w:p>
    <w:p w14:paraId="1CA58B7C"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throw</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new</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ScreenNotFoundException</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w:t>
      </w:r>
    </w:p>
    <w:p w14:paraId="15E4C3A1"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p>
    <w:p w14:paraId="0431B815"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p>
    <w:p w14:paraId="026FA0C6"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if</w:t>
      </w: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await</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this</w:t>
      </w:r>
      <w:r w:rsidRPr="00451DF0">
        <w:rPr>
          <w:rFonts w:ascii="Menlo" w:hAnsi="Menlo" w:cs="Menlo"/>
          <w:color w:val="CCCCCC"/>
          <w:sz w:val="21"/>
          <w:szCs w:val="21"/>
          <w:lang w:val="en-US"/>
        </w:rPr>
        <w:t>.</w:t>
      </w:r>
      <w:r w:rsidRPr="00451DF0">
        <w:rPr>
          <w:rFonts w:ascii="Menlo" w:hAnsi="Menlo" w:cs="Menlo"/>
          <w:color w:val="9CDCFE"/>
          <w:sz w:val="21"/>
          <w:szCs w:val="21"/>
          <w:lang w:val="en-US"/>
        </w:rPr>
        <w:t>screensRepository</w:t>
      </w:r>
      <w:r w:rsidRPr="00451DF0">
        <w:rPr>
          <w:rFonts w:ascii="Menlo" w:hAnsi="Menlo" w:cs="Menlo"/>
          <w:color w:val="CCCCCC"/>
          <w:sz w:val="21"/>
          <w:szCs w:val="21"/>
          <w:lang w:val="en-US"/>
        </w:rPr>
        <w:t>.</w:t>
      </w:r>
      <w:r w:rsidRPr="00451DF0">
        <w:rPr>
          <w:rFonts w:ascii="Menlo" w:hAnsi="Menlo" w:cs="Menlo"/>
          <w:color w:val="DCDCAA"/>
          <w:sz w:val="21"/>
          <w:szCs w:val="21"/>
          <w:lang w:val="en-US"/>
        </w:rPr>
        <w:t>getScreenCount</w:t>
      </w:r>
      <w:r w:rsidRPr="00451DF0">
        <w:rPr>
          <w:rFonts w:ascii="Menlo" w:hAnsi="Menlo" w:cs="Menlo"/>
          <w:color w:val="CCCCCC"/>
          <w:sz w:val="21"/>
          <w:szCs w:val="21"/>
          <w:lang w:val="en-US"/>
        </w:rPr>
        <w:t xml:space="preserve">()) </w:t>
      </w:r>
      <w:r w:rsidRPr="00451DF0">
        <w:rPr>
          <w:rFonts w:ascii="Menlo" w:hAnsi="Menlo" w:cs="Menlo"/>
          <w:color w:val="D4D4D4"/>
          <w:sz w:val="21"/>
          <w:szCs w:val="21"/>
          <w:lang w:val="en-US"/>
        </w:rPr>
        <w:t>===</w:t>
      </w:r>
      <w:r w:rsidRPr="00451DF0">
        <w:rPr>
          <w:rFonts w:ascii="Menlo" w:hAnsi="Menlo" w:cs="Menlo"/>
          <w:color w:val="CCCCCC"/>
          <w:sz w:val="21"/>
          <w:szCs w:val="21"/>
          <w:lang w:val="en-US"/>
        </w:rPr>
        <w:t xml:space="preserve"> </w:t>
      </w:r>
      <w:r w:rsidRPr="00451DF0">
        <w:rPr>
          <w:rFonts w:ascii="Menlo" w:hAnsi="Menlo" w:cs="Menlo"/>
          <w:color w:val="B5CEA8"/>
          <w:sz w:val="21"/>
          <w:szCs w:val="21"/>
          <w:lang w:val="en-US"/>
        </w:rPr>
        <w:t>1</w:t>
      </w:r>
      <w:r w:rsidRPr="00451DF0">
        <w:rPr>
          <w:rFonts w:ascii="Menlo" w:hAnsi="Menlo" w:cs="Menlo"/>
          <w:color w:val="CCCCCC"/>
          <w:sz w:val="21"/>
          <w:szCs w:val="21"/>
          <w:lang w:val="en-US"/>
        </w:rPr>
        <w:t>) {</w:t>
      </w:r>
    </w:p>
    <w:p w14:paraId="0F7786AD"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throw</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new</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ScreenNotDeletableException</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w:t>
      </w:r>
    </w:p>
    <w:p w14:paraId="77765DE8"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p>
    <w:p w14:paraId="12FD93EE"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p>
    <w:p w14:paraId="2520D4AC"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await</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this</w:t>
      </w:r>
      <w:r w:rsidRPr="00451DF0">
        <w:rPr>
          <w:rFonts w:ascii="Menlo" w:hAnsi="Menlo" w:cs="Menlo"/>
          <w:color w:val="CCCCCC"/>
          <w:sz w:val="21"/>
          <w:szCs w:val="21"/>
          <w:lang w:val="en-US"/>
        </w:rPr>
        <w:t>.</w:t>
      </w:r>
      <w:r w:rsidRPr="00451DF0">
        <w:rPr>
          <w:rFonts w:ascii="Menlo" w:hAnsi="Menlo" w:cs="Menlo"/>
          <w:color w:val="9CDCFE"/>
          <w:sz w:val="21"/>
          <w:szCs w:val="21"/>
          <w:lang w:val="en-US"/>
        </w:rPr>
        <w:t>screensRepository</w:t>
      </w:r>
      <w:r w:rsidRPr="00451DF0">
        <w:rPr>
          <w:rFonts w:ascii="Menlo" w:hAnsi="Menlo" w:cs="Menlo"/>
          <w:color w:val="CCCCCC"/>
          <w:sz w:val="21"/>
          <w:szCs w:val="21"/>
          <w:lang w:val="en-US"/>
        </w:rPr>
        <w:t>.</w:t>
      </w:r>
      <w:r w:rsidRPr="00451DF0">
        <w:rPr>
          <w:rFonts w:ascii="Menlo" w:hAnsi="Menlo" w:cs="Menlo"/>
          <w:color w:val="DCDCAA"/>
          <w:sz w:val="21"/>
          <w:szCs w:val="21"/>
          <w:lang w:val="en-US"/>
        </w:rPr>
        <w:t>delete</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w:t>
      </w:r>
    </w:p>
    <w:p w14:paraId="08AA0A05" w14:textId="3454E5C0" w:rsidR="006C08EC" w:rsidRDefault="00451DF0" w:rsidP="006C08EC">
      <w:pPr>
        <w:shd w:val="clear" w:color="auto" w:fill="1F1F1F"/>
        <w:spacing w:line="315" w:lineRule="atLeast"/>
        <w:rPr>
          <w:rFonts w:ascii="Menlo" w:hAnsi="Menlo" w:cs="Menlo"/>
          <w:color w:val="6A9955"/>
          <w:sz w:val="21"/>
          <w:szCs w:val="21"/>
        </w:rPr>
      </w:pPr>
      <w:r w:rsidRPr="006C08EC">
        <w:rPr>
          <w:rFonts w:ascii="Menlo" w:hAnsi="Menlo" w:cs="Menlo"/>
          <w:color w:val="CCCCCC"/>
          <w:sz w:val="21"/>
          <w:szCs w:val="21"/>
        </w:rPr>
        <w:t xml:space="preserve">    </w:t>
      </w:r>
      <w:r w:rsidR="006C08EC" w:rsidRPr="006C08EC">
        <w:rPr>
          <w:rFonts w:ascii="Menlo" w:hAnsi="Menlo" w:cs="Menlo"/>
          <w:color w:val="6A9955"/>
          <w:sz w:val="21"/>
          <w:szCs w:val="21"/>
        </w:rPr>
        <w:t>//</w:t>
      </w:r>
      <w:r w:rsidR="006C08EC" w:rsidRPr="006C08EC">
        <w:rPr>
          <w:rFonts w:ascii="Menlo" w:hAnsi="Menlo" w:cs="Menlo"/>
          <w:color w:val="6A9955"/>
          <w:sz w:val="21"/>
          <w:szCs w:val="21"/>
        </w:rPr>
        <w:t xml:space="preserve"> Notifie les connexions WS pour la</w:t>
      </w:r>
      <w:r w:rsidR="006C08EC">
        <w:rPr>
          <w:rFonts w:ascii="Menlo" w:hAnsi="Menlo" w:cs="Menlo"/>
          <w:color w:val="6A9955"/>
          <w:sz w:val="21"/>
          <w:szCs w:val="21"/>
        </w:rPr>
        <w:t xml:space="preserve"> mise à jour / suppression d’un écran</w:t>
      </w:r>
    </w:p>
    <w:p w14:paraId="778BA1B3" w14:textId="307F6416" w:rsidR="00451DF0" w:rsidRPr="006C08EC" w:rsidRDefault="006C08EC" w:rsidP="00451DF0">
      <w:pPr>
        <w:shd w:val="clear" w:color="auto" w:fill="1F1F1F"/>
        <w:spacing w:line="315" w:lineRule="atLeast"/>
        <w:rPr>
          <w:rFonts w:ascii="Menlo" w:hAnsi="Menlo" w:cs="Menlo"/>
          <w:color w:val="CCCCCC"/>
          <w:sz w:val="21"/>
          <w:szCs w:val="21"/>
        </w:rPr>
      </w:pPr>
      <w:r>
        <w:rPr>
          <w:rFonts w:ascii="Menlo" w:hAnsi="Menlo" w:cs="Menlo"/>
          <w:color w:val="569CD6"/>
          <w:sz w:val="21"/>
          <w:szCs w:val="21"/>
        </w:rPr>
        <w:t xml:space="preserve">    </w:t>
      </w:r>
      <w:r w:rsidRPr="006C08EC">
        <w:rPr>
          <w:rFonts w:ascii="Menlo" w:hAnsi="Menlo" w:cs="Menlo"/>
          <w:color w:val="569CD6"/>
          <w:sz w:val="21"/>
          <w:szCs w:val="21"/>
        </w:rPr>
        <w:t>this</w:t>
      </w:r>
      <w:r w:rsidRPr="006C08EC">
        <w:rPr>
          <w:rFonts w:ascii="Menlo" w:hAnsi="Menlo" w:cs="Menlo"/>
          <w:color w:val="CCCCCC"/>
          <w:sz w:val="21"/>
          <w:szCs w:val="21"/>
        </w:rPr>
        <w:t>.</w:t>
      </w:r>
      <w:r w:rsidRPr="006C08EC">
        <w:rPr>
          <w:rFonts w:ascii="Menlo" w:hAnsi="Menlo" w:cs="Menlo"/>
          <w:color w:val="9CDCFE"/>
          <w:sz w:val="21"/>
          <w:szCs w:val="21"/>
        </w:rPr>
        <w:t>screenUpdater</w:t>
      </w:r>
      <w:r w:rsidRPr="006C08EC">
        <w:rPr>
          <w:rFonts w:ascii="Menlo" w:hAnsi="Menlo" w:cs="Menlo"/>
          <w:color w:val="CCCCCC"/>
          <w:sz w:val="21"/>
          <w:szCs w:val="21"/>
        </w:rPr>
        <w:t>.</w:t>
      </w:r>
      <w:r w:rsidRPr="006C08EC">
        <w:rPr>
          <w:rFonts w:ascii="Menlo" w:hAnsi="Menlo" w:cs="Menlo"/>
          <w:color w:val="DCDCAA"/>
          <w:sz w:val="21"/>
          <w:szCs w:val="21"/>
        </w:rPr>
        <w:t>notifyChange</w:t>
      </w:r>
      <w:r w:rsidRPr="006C08EC">
        <w:rPr>
          <w:rFonts w:ascii="Menlo" w:hAnsi="Menlo" w:cs="Menlo"/>
          <w:color w:val="CCCCCC"/>
          <w:sz w:val="21"/>
          <w:szCs w:val="21"/>
        </w:rPr>
        <w:t>(</w:t>
      </w:r>
      <w:r w:rsidRPr="006C08EC">
        <w:rPr>
          <w:rFonts w:ascii="Menlo" w:hAnsi="Menlo" w:cs="Menlo"/>
          <w:color w:val="9CDCFE"/>
          <w:sz w:val="21"/>
          <w:szCs w:val="21"/>
        </w:rPr>
        <w:t>id</w:t>
      </w:r>
      <w:r w:rsidRPr="006C08EC">
        <w:rPr>
          <w:rFonts w:ascii="Menlo" w:hAnsi="Menlo" w:cs="Menlo"/>
          <w:color w:val="CCCCCC"/>
          <w:sz w:val="21"/>
          <w:szCs w:val="21"/>
        </w:rPr>
        <w:t>)</w:t>
      </w:r>
    </w:p>
    <w:p w14:paraId="42C73A5A" w14:textId="77777777" w:rsidR="00451DF0" w:rsidRPr="006C08EC" w:rsidRDefault="00451DF0" w:rsidP="00451DF0">
      <w:pPr>
        <w:shd w:val="clear" w:color="auto" w:fill="1F1F1F"/>
        <w:spacing w:line="315" w:lineRule="atLeast"/>
        <w:rPr>
          <w:rFonts w:ascii="Menlo" w:hAnsi="Menlo" w:cs="Menlo"/>
          <w:color w:val="CCCCCC"/>
          <w:sz w:val="21"/>
          <w:szCs w:val="21"/>
          <w:lang w:val="en-US"/>
        </w:rPr>
      </w:pPr>
      <w:r w:rsidRPr="006C08EC">
        <w:rPr>
          <w:rFonts w:ascii="Menlo" w:hAnsi="Menlo" w:cs="Menlo"/>
          <w:color w:val="CCCCCC"/>
          <w:sz w:val="21"/>
          <w:szCs w:val="21"/>
        </w:rPr>
        <w:t xml:space="preserve">  </w:t>
      </w:r>
      <w:r w:rsidRPr="006C08EC">
        <w:rPr>
          <w:rFonts w:ascii="Menlo" w:hAnsi="Menlo" w:cs="Menlo"/>
          <w:color w:val="CCCCCC"/>
          <w:sz w:val="21"/>
          <w:szCs w:val="21"/>
          <w:lang w:val="en-US"/>
        </w:rPr>
        <w:t>}</w:t>
      </w:r>
    </w:p>
    <w:p w14:paraId="2D30AB5A" w14:textId="77777777" w:rsidR="00F00D1B" w:rsidRPr="00A8058B" w:rsidRDefault="00F00D1B" w:rsidP="0000070A">
      <w:pPr>
        <w:rPr>
          <w:rStyle w:val="lev"/>
          <w:lang w:val="fr-FR"/>
        </w:rPr>
      </w:pPr>
    </w:p>
    <w:p w14:paraId="6E5FF8E8" w14:textId="77777777" w:rsidR="00F00D1B" w:rsidRDefault="00F00D1B" w:rsidP="0000070A">
      <w:pPr>
        <w:rPr>
          <w:rStyle w:val="lev"/>
        </w:rPr>
      </w:pPr>
    </w:p>
    <w:p w14:paraId="028EC8EC" w14:textId="0F23DB35" w:rsidR="00881BAF" w:rsidRDefault="00881BAF" w:rsidP="00FA31C2">
      <w:pPr>
        <w:rPr>
          <w:lang w:val="fr-FR" w:eastAsia="fr-CH"/>
        </w:rPr>
      </w:pPr>
    </w:p>
    <w:p w14:paraId="6A72CDD0" w14:textId="77777777" w:rsidR="00DB72D5" w:rsidRDefault="00DB72D5" w:rsidP="00FA31C2">
      <w:pPr>
        <w:rPr>
          <w:lang w:val="fr-FR" w:eastAsia="fr-CH"/>
        </w:rPr>
      </w:pPr>
    </w:p>
    <w:p w14:paraId="2D0B38B3" w14:textId="77777777" w:rsidR="008E55FA" w:rsidRDefault="008E55FA" w:rsidP="00FA31C2">
      <w:pPr>
        <w:rPr>
          <w:lang w:val="fr-FR" w:eastAsia="fr-CH"/>
        </w:rPr>
      </w:pPr>
    </w:p>
    <w:p w14:paraId="312416A0" w14:textId="77777777" w:rsidR="008E55FA" w:rsidRDefault="008E55FA" w:rsidP="00FA31C2">
      <w:pPr>
        <w:rPr>
          <w:lang w:val="fr-FR" w:eastAsia="fr-CH"/>
        </w:rPr>
      </w:pPr>
    </w:p>
    <w:p w14:paraId="4F920029" w14:textId="77777777" w:rsidR="008E55FA" w:rsidRDefault="008E55FA" w:rsidP="00FA31C2">
      <w:pPr>
        <w:rPr>
          <w:lang w:val="fr-FR" w:eastAsia="fr-CH"/>
        </w:rPr>
      </w:pPr>
    </w:p>
    <w:p w14:paraId="6E15CB38" w14:textId="77777777" w:rsidR="008E55FA" w:rsidRDefault="008E55FA" w:rsidP="00FA31C2">
      <w:pPr>
        <w:rPr>
          <w:lang w:val="fr-FR" w:eastAsia="fr-CH"/>
        </w:rPr>
      </w:pPr>
    </w:p>
    <w:p w14:paraId="1955E80F" w14:textId="77777777" w:rsidR="008E55FA" w:rsidRDefault="008E55FA" w:rsidP="00FA31C2">
      <w:pPr>
        <w:rPr>
          <w:lang w:val="fr-FR" w:eastAsia="fr-CH"/>
        </w:rPr>
      </w:pPr>
    </w:p>
    <w:p w14:paraId="7C7501E0" w14:textId="77777777" w:rsidR="008E55FA" w:rsidRDefault="008E55FA" w:rsidP="00FA31C2">
      <w:pPr>
        <w:rPr>
          <w:lang w:val="fr-FR" w:eastAsia="fr-CH"/>
        </w:rPr>
      </w:pPr>
    </w:p>
    <w:p w14:paraId="60335700" w14:textId="77777777" w:rsidR="008E55FA" w:rsidRDefault="008E55FA" w:rsidP="00FA31C2">
      <w:pPr>
        <w:rPr>
          <w:lang w:val="fr-FR" w:eastAsia="fr-CH"/>
        </w:rPr>
      </w:pPr>
    </w:p>
    <w:p w14:paraId="153C0370" w14:textId="77777777" w:rsidR="008E55FA" w:rsidRDefault="008E55FA" w:rsidP="00FA31C2">
      <w:pPr>
        <w:rPr>
          <w:lang w:val="fr-FR" w:eastAsia="fr-CH"/>
        </w:rPr>
      </w:pPr>
    </w:p>
    <w:p w14:paraId="0DF95340" w14:textId="77777777" w:rsidR="008E55FA" w:rsidRDefault="008E55FA" w:rsidP="00FA31C2">
      <w:pPr>
        <w:rPr>
          <w:lang w:val="fr-FR" w:eastAsia="fr-CH"/>
        </w:rPr>
      </w:pPr>
    </w:p>
    <w:p w14:paraId="29D87DF6" w14:textId="77777777" w:rsidR="008E55FA" w:rsidRDefault="008E55FA" w:rsidP="00FA31C2">
      <w:pPr>
        <w:rPr>
          <w:lang w:val="fr-FR" w:eastAsia="fr-CH"/>
        </w:rPr>
      </w:pPr>
    </w:p>
    <w:p w14:paraId="0DE5572D" w14:textId="77777777" w:rsidR="008E55FA" w:rsidRDefault="008E55FA" w:rsidP="00FA31C2">
      <w:pPr>
        <w:rPr>
          <w:lang w:val="fr-FR" w:eastAsia="fr-CH"/>
        </w:rPr>
      </w:pPr>
    </w:p>
    <w:p w14:paraId="7AA1A60A" w14:textId="77777777" w:rsidR="008E55FA" w:rsidRDefault="008E55FA" w:rsidP="00FA31C2">
      <w:pPr>
        <w:rPr>
          <w:lang w:val="fr-FR" w:eastAsia="fr-CH"/>
        </w:rPr>
      </w:pPr>
    </w:p>
    <w:p w14:paraId="1156307C" w14:textId="77777777" w:rsidR="008E55FA" w:rsidRDefault="008E55FA" w:rsidP="00FA31C2">
      <w:pPr>
        <w:rPr>
          <w:lang w:val="fr-FR" w:eastAsia="fr-CH"/>
        </w:rPr>
      </w:pPr>
    </w:p>
    <w:p w14:paraId="11A37D09" w14:textId="77777777" w:rsidR="008E55FA" w:rsidRDefault="008E55FA" w:rsidP="00FA31C2">
      <w:pPr>
        <w:rPr>
          <w:lang w:val="fr-FR" w:eastAsia="fr-CH"/>
        </w:rPr>
      </w:pPr>
    </w:p>
    <w:p w14:paraId="7D33FA0F" w14:textId="77777777" w:rsidR="008E55FA" w:rsidRDefault="008E55FA" w:rsidP="00FA31C2">
      <w:pPr>
        <w:rPr>
          <w:lang w:val="fr-FR" w:eastAsia="fr-CH"/>
        </w:rPr>
      </w:pPr>
    </w:p>
    <w:p w14:paraId="5BD1D678" w14:textId="77777777" w:rsidR="008E55FA" w:rsidRDefault="008E55FA"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5" w:name="_Toc140847975"/>
      <w:r>
        <w:lastRenderedPageBreak/>
        <w:t>Interface</w:t>
      </w:r>
      <w:bookmarkEnd w:id="105"/>
    </w:p>
    <w:p w14:paraId="4606F1FB" w14:textId="77777777" w:rsidR="00FA31C2" w:rsidRDefault="00FA31C2" w:rsidP="00FA31C2">
      <w:pPr>
        <w:rPr>
          <w:lang w:eastAsia="fr-CH"/>
        </w:rPr>
      </w:pPr>
    </w:p>
    <w:p w14:paraId="38D42D8D" w14:textId="69B46880" w:rsidR="008E55FA" w:rsidRDefault="008E55FA" w:rsidP="00FA31C2">
      <w:pPr>
        <w:rPr>
          <w:lang w:eastAsia="fr-CH"/>
        </w:rPr>
      </w:pPr>
      <w:r>
        <w:rPr>
          <w:lang w:eastAsia="fr-CH"/>
        </w:rPr>
        <w:t>L’interface de l’application web est la pièce finale qui vient offrir toutes les fonctionnalités offertes par le backend en fournissant une présentation interactive et ergonomique des différentes données et actions.</w:t>
      </w:r>
    </w:p>
    <w:p w14:paraId="0B670506" w14:textId="77777777" w:rsidR="008E55FA" w:rsidRDefault="008E55FA" w:rsidP="00FA31C2">
      <w:pPr>
        <w:rPr>
          <w:lang w:eastAsia="fr-CH"/>
        </w:rPr>
      </w:pPr>
    </w:p>
    <w:p w14:paraId="6CDAE8DC" w14:textId="6A9D506C" w:rsidR="008E55FA" w:rsidRDefault="008E55FA" w:rsidP="00FA31C2">
      <w:pPr>
        <w:rPr>
          <w:lang w:eastAsia="fr-CH"/>
        </w:rPr>
      </w:pPr>
      <w:r>
        <w:rPr>
          <w:lang w:eastAsia="fr-CH"/>
        </w:rPr>
        <w:t xml:space="preserve">Dans ce chapitre, </w:t>
      </w:r>
      <w:r w:rsidR="00DB3DA3">
        <w:rPr>
          <w:lang w:eastAsia="fr-CH"/>
        </w:rPr>
        <w:t>les différentes fonctionnalités</w:t>
      </w:r>
      <w:r w:rsidR="008E4ED8">
        <w:rPr>
          <w:lang w:eastAsia="fr-CH"/>
        </w:rPr>
        <w:t xml:space="preserve"> offertes par l’interface seront présentées</w:t>
      </w:r>
      <w:r w:rsidR="00DB3DA3">
        <w:rPr>
          <w:lang w:eastAsia="fr-CH"/>
        </w:rPr>
        <w:t xml:space="preserve"> et des détails d’implémentation seront ajoutés</w:t>
      </w:r>
      <w:r w:rsidR="005370DB">
        <w:rPr>
          <w:lang w:eastAsia="fr-CH"/>
        </w:rPr>
        <w:t>.</w:t>
      </w:r>
    </w:p>
    <w:p w14:paraId="4EA9256D" w14:textId="77777777" w:rsidR="005370DB" w:rsidRDefault="005370DB" w:rsidP="00FA31C2">
      <w:pPr>
        <w:rPr>
          <w:lang w:eastAsia="fr-CH"/>
        </w:rPr>
      </w:pPr>
    </w:p>
    <w:p w14:paraId="7D0BF24F" w14:textId="7C45875D" w:rsidR="005370DB" w:rsidRDefault="005370DB" w:rsidP="00FA31C2">
      <w:pPr>
        <w:rPr>
          <w:lang w:eastAsia="fr-CH"/>
        </w:rPr>
      </w:pPr>
      <w:r>
        <w:rPr>
          <w:lang w:eastAsia="fr-CH"/>
        </w:rPr>
        <w:t>Un</w:t>
      </w:r>
      <w:r w:rsidR="00B35ED6">
        <w:rPr>
          <w:lang w:eastAsia="fr-CH"/>
        </w:rPr>
        <w:t>e</w:t>
      </w:r>
      <w:r>
        <w:rPr>
          <w:lang w:eastAsia="fr-CH"/>
        </w:rPr>
        <w:t xml:space="preserve"> premi</w:t>
      </w:r>
      <w:r w:rsidR="00B35ED6">
        <w:rPr>
          <w:lang w:eastAsia="fr-CH"/>
        </w:rPr>
        <w:t>ère</w:t>
      </w:r>
      <w:r>
        <w:rPr>
          <w:lang w:eastAsia="fr-CH"/>
        </w:rPr>
        <w:t xml:space="preserve"> </w:t>
      </w:r>
      <w:r w:rsidR="00B35ED6">
        <w:rPr>
          <w:lang w:eastAsia="fr-CH"/>
        </w:rPr>
        <w:t>section</w:t>
      </w:r>
      <w:r>
        <w:rPr>
          <w:lang w:eastAsia="fr-CH"/>
        </w:rPr>
        <w:t xml:space="preserve">, plus théorique, vient amener </w:t>
      </w:r>
      <w:r w:rsidR="00460ABC">
        <w:rPr>
          <w:lang w:eastAsia="fr-CH"/>
        </w:rPr>
        <w:t>des informations</w:t>
      </w:r>
      <w:r w:rsidR="00B35ED6">
        <w:rPr>
          <w:lang w:eastAsia="fr-CH"/>
        </w:rPr>
        <w:t xml:space="preserve"> de compréhension sur l’utilisation de la librairie React.</w:t>
      </w:r>
    </w:p>
    <w:p w14:paraId="64BB0D94" w14:textId="77777777" w:rsidR="00674B83" w:rsidRDefault="00674B83" w:rsidP="00FA31C2">
      <w:pPr>
        <w:rPr>
          <w:lang w:eastAsia="fr-CH"/>
        </w:rPr>
      </w:pPr>
    </w:p>
    <w:p w14:paraId="51C66746" w14:textId="0822EF9B" w:rsidR="00674B83" w:rsidRDefault="00674B83" w:rsidP="00674B83">
      <w:pPr>
        <w:pStyle w:val="Titre4"/>
      </w:pPr>
      <w:bookmarkStart w:id="106" w:name="_Toc140847976"/>
      <w:r>
        <w:t>React</w:t>
      </w:r>
      <w:bookmarkEnd w:id="106"/>
    </w:p>
    <w:p w14:paraId="116B1BD8" w14:textId="77777777" w:rsidR="00126B7A" w:rsidRDefault="00126B7A" w:rsidP="00126B7A">
      <w:pPr>
        <w:rPr>
          <w:lang w:eastAsia="fr-CH"/>
        </w:rPr>
      </w:pPr>
      <w:r>
        <w:rPr>
          <w:lang w:eastAsia="fr-CH"/>
        </w:rPr>
        <w:t>React : hook et contextes</w:t>
      </w:r>
    </w:p>
    <w:p w14:paraId="1FFC8876" w14:textId="77777777" w:rsidR="00DB3DA3" w:rsidRDefault="00DB3DA3" w:rsidP="00FA31C2">
      <w:pPr>
        <w:rPr>
          <w:lang w:eastAsia="fr-CH"/>
        </w:rPr>
      </w:pPr>
    </w:p>
    <w:p w14:paraId="06D32F2D" w14:textId="77777777" w:rsidR="00FA31C2" w:rsidRDefault="00FA31C2" w:rsidP="00FA31C2">
      <w:pPr>
        <w:rPr>
          <w:lang w:eastAsia="fr-CH"/>
        </w:rPr>
      </w:pPr>
    </w:p>
    <w:p w14:paraId="6EC5948E" w14:textId="77777777" w:rsidR="00FA31C2" w:rsidRDefault="00FA31C2" w:rsidP="009C17BF">
      <w:pPr>
        <w:pStyle w:val="Titre4"/>
      </w:pPr>
      <w:bookmarkStart w:id="107" w:name="_Toc140847977"/>
      <w:r>
        <w:t>Fonctionnalités</w:t>
      </w:r>
      <w:bookmarkEnd w:id="107"/>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698BBF98" w14:textId="2F907468" w:rsidR="00F64727" w:rsidRPr="00F64727" w:rsidRDefault="00F64727" w:rsidP="00F64727">
      <w:pPr>
        <w:rPr>
          <w:lang w:eastAsia="fr-CH"/>
        </w:rPr>
      </w:pPr>
      <w:r w:rsidRPr="00F64727">
        <w:rPr>
          <w:lang w:eastAsia="fr-CH"/>
        </w:rPr>
        <w:drawing>
          <wp:inline distT="0" distB="0" distL="0" distR="0" wp14:anchorId="53CE9199" wp14:editId="21C9158C">
            <wp:extent cx="6479540" cy="3324860"/>
            <wp:effectExtent l="0" t="0" r="0" b="2540"/>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69"/>
                    <a:stretch>
                      <a:fillRect/>
                    </a:stretch>
                  </pic:blipFill>
                  <pic:spPr>
                    <a:xfrm>
                      <a:off x="0" y="0"/>
                      <a:ext cx="6479540" cy="3324860"/>
                    </a:xfrm>
                    <a:prstGeom prst="rect">
                      <a:avLst/>
                    </a:prstGeom>
                  </pic:spPr>
                </pic:pic>
              </a:graphicData>
            </a:graphic>
          </wp:inline>
        </w:drawing>
      </w:r>
    </w:p>
    <w:p w14:paraId="1DB81ED1" w14:textId="77777777" w:rsidR="00611BBD" w:rsidRPr="00611BBD" w:rsidRDefault="00611BBD" w:rsidP="00611BBD">
      <w:pPr>
        <w:pStyle w:val="Titre5"/>
      </w:pPr>
    </w:p>
    <w:p w14:paraId="72E366FC" w14:textId="77777777" w:rsidR="009C17BF" w:rsidRDefault="009C17BF" w:rsidP="00FA31C2">
      <w:pPr>
        <w:rPr>
          <w:lang w:eastAsia="fr-CH"/>
        </w:rPr>
      </w:pPr>
    </w:p>
    <w:p w14:paraId="56E7CBD6" w14:textId="14F41B15" w:rsidR="009C17BF" w:rsidRDefault="009C17BF" w:rsidP="009C17BF">
      <w:pPr>
        <w:rPr>
          <w:lang w:eastAsia="fr-CH"/>
        </w:rPr>
      </w:pPr>
      <w:r>
        <w:rPr>
          <w:lang w:eastAsia="fr-CH"/>
        </w:rPr>
        <w:t>Ce chapitre passe en revue les différentes fonctionnalités présentées sur les différentes pages.</w:t>
      </w:r>
    </w:p>
    <w:p w14:paraId="0817C305" w14:textId="77777777" w:rsidR="009C17BF" w:rsidRDefault="009C17BF" w:rsidP="00FA31C2">
      <w:pPr>
        <w:rPr>
          <w:lang w:eastAsia="fr-CH"/>
        </w:rPr>
      </w:pPr>
    </w:p>
    <w:p w14:paraId="2CE1092B" w14:textId="77777777" w:rsidR="00FA31C2" w:rsidRDefault="00FA31C2" w:rsidP="00FA31C2">
      <w:pPr>
        <w:rPr>
          <w:lang w:eastAsia="fr-CH"/>
        </w:rPr>
      </w:pPr>
    </w:p>
    <w:p w14:paraId="50297A95" w14:textId="28E8AF07" w:rsidR="00FA31C2" w:rsidRDefault="00740369" w:rsidP="00FA31C2">
      <w:pPr>
        <w:rPr>
          <w:lang w:eastAsia="fr-CH"/>
        </w:rPr>
      </w:pPr>
      <w:r w:rsidRPr="00740369">
        <w:rPr>
          <w:lang w:eastAsia="fr-CH"/>
        </w:rPr>
        <w:lastRenderedPageBreak/>
        <w:drawing>
          <wp:inline distT="0" distB="0" distL="0" distR="0" wp14:anchorId="018F6C59" wp14:editId="2DF23FB8">
            <wp:extent cx="6479540" cy="3258185"/>
            <wp:effectExtent l="0" t="0" r="0" b="571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70"/>
                    <a:stretch>
                      <a:fillRect/>
                    </a:stretch>
                  </pic:blipFill>
                  <pic:spPr>
                    <a:xfrm>
                      <a:off x="0" y="0"/>
                      <a:ext cx="6479540" cy="3258185"/>
                    </a:xfrm>
                    <a:prstGeom prst="rect">
                      <a:avLst/>
                    </a:prstGeom>
                  </pic:spPr>
                </pic:pic>
              </a:graphicData>
            </a:graphic>
          </wp:inline>
        </w:drawing>
      </w: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15AD114A" w14:textId="77777777" w:rsidR="00FA31C2" w:rsidRDefault="00FA31C2" w:rsidP="00FA31C2">
      <w:pPr>
        <w:rPr>
          <w:lang w:eastAsia="fr-CH"/>
        </w:rPr>
      </w:pPr>
    </w:p>
    <w:p w14:paraId="2B7D0991" w14:textId="77777777" w:rsidR="00FA31C2" w:rsidRDefault="00FA31C2" w:rsidP="00FA31C2">
      <w:pPr>
        <w:pStyle w:val="Titre4"/>
      </w:pPr>
      <w:bookmarkStart w:id="108" w:name="_Toc140847978"/>
      <w:r w:rsidRPr="004751C4">
        <w:t>Internationalisation</w:t>
      </w:r>
      <w:bookmarkEnd w:id="108"/>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05D97DA0" w14:textId="77777777" w:rsidR="00B07951" w:rsidRDefault="00B07951" w:rsidP="00FA31C2">
      <w:pPr>
        <w:spacing w:after="160" w:line="259" w:lineRule="auto"/>
        <w:rPr>
          <w:rStyle w:val="lev"/>
        </w:rPr>
      </w:pPr>
    </w:p>
    <w:p w14:paraId="1B8055D7" w14:textId="59A4E17D" w:rsidR="00FA31C2" w:rsidRDefault="00FA31C2" w:rsidP="00FA31C2">
      <w:pPr>
        <w:spacing w:after="160" w:line="259" w:lineRule="auto"/>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22"/>
      </w:r>
      <w:r w:rsidRPr="00F82213">
        <w:rPr>
          <w:rStyle w:val="lev"/>
        </w:rPr>
        <w:t> » a été utilisé. Ce dernier permet de facilement mettre en place l’internationalisation d’une application frontend React. Les différents fichiers de langues sont définis au format JSON puis chargé dans le module pour les rendre accessibles :</w:t>
      </w:r>
    </w:p>
    <w:p w14:paraId="65460103" w14:textId="77777777" w:rsidR="00B07951" w:rsidRPr="00F82213" w:rsidRDefault="00B07951" w:rsidP="00FA31C2">
      <w:pPr>
        <w:spacing w:after="160" w:line="259" w:lineRule="auto"/>
        <w:rPr>
          <w:rStyle w:val="lev"/>
        </w:rPr>
      </w:pP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r>
        <w:rPr>
          <w:lang w:eastAsia="fr-CH"/>
        </w:rPr>
        <w:t>Todo : exemple de fichier de langue (anglais) au format JSON</w:t>
      </w:r>
    </w:p>
    <w:p w14:paraId="5026AD9A" w14:textId="77777777" w:rsidR="00FA31C2" w:rsidRDefault="00FA31C2" w:rsidP="00FA31C2">
      <w:pPr>
        <w:spacing w:after="160" w:line="259" w:lineRule="auto"/>
        <w:rPr>
          <w:lang w:eastAsia="fr-CH"/>
        </w:rPr>
      </w:pPr>
    </w:p>
    <w:p w14:paraId="5A96E909" w14:textId="5CBD1796" w:rsidR="00FA31C2" w:rsidRDefault="00FA31C2" w:rsidP="00890C8B">
      <w:pPr>
        <w:spacing w:after="160" w:line="259" w:lineRule="auto"/>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7535752B" w14:textId="77777777" w:rsidR="00AF0966" w:rsidRDefault="00AF0966" w:rsidP="00FA31C2">
      <w:pPr>
        <w:spacing w:after="160" w:line="259" w:lineRule="auto"/>
        <w:rPr>
          <w:lang w:eastAsia="fr-CH"/>
        </w:rPr>
      </w:pPr>
    </w:p>
    <w:p w14:paraId="77120CE3" w14:textId="77777777" w:rsidR="00890C8B" w:rsidRDefault="00890C8B" w:rsidP="00FA31C2">
      <w:pPr>
        <w:spacing w:after="160" w:line="259" w:lineRule="auto"/>
        <w:rPr>
          <w:lang w:eastAsia="fr-CH"/>
        </w:rPr>
      </w:pPr>
    </w:p>
    <w:p w14:paraId="77B91094" w14:textId="77777777" w:rsidR="00890C8B" w:rsidRDefault="00890C8B" w:rsidP="00FA31C2">
      <w:pPr>
        <w:spacing w:after="160" w:line="259" w:lineRule="auto"/>
        <w:rPr>
          <w:lang w:eastAsia="fr-CH"/>
        </w:rPr>
      </w:pPr>
    </w:p>
    <w:p w14:paraId="767B5A60" w14:textId="77777777" w:rsidR="00890C8B" w:rsidRDefault="00890C8B" w:rsidP="00FA31C2">
      <w:pPr>
        <w:spacing w:after="160" w:line="259" w:lineRule="auto"/>
        <w:rPr>
          <w:lang w:eastAsia="fr-CH"/>
        </w:rPr>
      </w:pPr>
    </w:p>
    <w:p w14:paraId="6BEF20F4" w14:textId="77777777" w:rsidR="00890C8B" w:rsidRDefault="00890C8B" w:rsidP="00FA31C2">
      <w:pPr>
        <w:spacing w:after="160" w:line="259" w:lineRule="auto"/>
        <w:rPr>
          <w:lang w:eastAsia="fr-CH"/>
        </w:rPr>
      </w:pPr>
    </w:p>
    <w:p w14:paraId="3E2A3EEA" w14:textId="77777777" w:rsidR="00890C8B" w:rsidRDefault="00890C8B" w:rsidP="00FA31C2">
      <w:pPr>
        <w:spacing w:after="160" w:line="259" w:lineRule="auto"/>
        <w:rPr>
          <w:lang w:eastAsia="fr-CH"/>
        </w:rPr>
      </w:pPr>
    </w:p>
    <w:p w14:paraId="7231A94C" w14:textId="77777777" w:rsidR="00890C8B" w:rsidRDefault="00890C8B" w:rsidP="00FA31C2">
      <w:pPr>
        <w:spacing w:after="160" w:line="259" w:lineRule="auto"/>
        <w:rPr>
          <w:lang w:eastAsia="fr-CH"/>
        </w:rPr>
      </w:pPr>
    </w:p>
    <w:p w14:paraId="033FF53C" w14:textId="77777777" w:rsidR="00890C8B" w:rsidRDefault="00890C8B" w:rsidP="00FA31C2">
      <w:pPr>
        <w:spacing w:after="160" w:line="259" w:lineRule="auto"/>
        <w:rPr>
          <w:lang w:eastAsia="fr-CH"/>
        </w:rPr>
      </w:pPr>
    </w:p>
    <w:p w14:paraId="17291A29" w14:textId="4B6678FB" w:rsidR="00890C8B" w:rsidRPr="00890C8B" w:rsidRDefault="00FA31C2" w:rsidP="00890C8B">
      <w:pPr>
        <w:pStyle w:val="Titre3"/>
      </w:pPr>
      <w:bookmarkStart w:id="109" w:name="_Toc140847979"/>
      <w:r>
        <w:lastRenderedPageBreak/>
        <w:t>Production</w:t>
      </w:r>
      <w:bookmarkEnd w:id="109"/>
    </w:p>
    <w:p w14:paraId="2927E379" w14:textId="0B33AC19" w:rsidR="00B07212" w:rsidRDefault="00B43503" w:rsidP="00890C8B">
      <w:pPr>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XXX)</w:t>
      </w:r>
      <w:r w:rsidR="00CC3277">
        <w:rPr>
          <w:rStyle w:val="lev"/>
        </w:rPr>
        <w:t>.</w:t>
      </w:r>
    </w:p>
    <w:p w14:paraId="00F13535" w14:textId="77777777" w:rsidR="00CC3277" w:rsidRDefault="00CC3277" w:rsidP="00890C8B">
      <w:pPr>
        <w:rPr>
          <w:rStyle w:val="lev"/>
        </w:rPr>
      </w:pPr>
    </w:p>
    <w:p w14:paraId="20177E38" w14:textId="296942C4" w:rsidR="00D07646" w:rsidRDefault="00D07646" w:rsidP="00890C8B">
      <w:pPr>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90C8B">
      <w:pPr>
        <w:rPr>
          <w:rStyle w:val="lev"/>
        </w:rPr>
      </w:pPr>
    </w:p>
    <w:p w14:paraId="2FAE67BF" w14:textId="04D38E47" w:rsidR="00D52496" w:rsidRPr="00434109" w:rsidRDefault="00D52496" w:rsidP="00890C8B">
      <w:pPr>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90C8B">
      <w:pPr>
        <w:rPr>
          <w:lang w:val="fr-FR" w:eastAsia="fr-CH"/>
        </w:rPr>
      </w:pPr>
    </w:p>
    <w:p w14:paraId="09098C4B" w14:textId="1FAFCE9E" w:rsidR="00CE2CD9" w:rsidRPr="00434109" w:rsidRDefault="00905F63" w:rsidP="00890C8B">
      <w:pPr>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90C8B">
      <w:pPr>
        <w:rPr>
          <w:rStyle w:val="lev"/>
        </w:rPr>
      </w:pPr>
    </w:p>
    <w:p w14:paraId="36FC555E" w14:textId="58C022CC" w:rsidR="00905F63" w:rsidRDefault="00434109" w:rsidP="00890C8B">
      <w:pPr>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p>
    <w:p w14:paraId="64BD8321" w14:textId="77777777" w:rsidR="00434109" w:rsidRDefault="00434109" w:rsidP="00890C8B">
      <w:pPr>
        <w:rPr>
          <w:rStyle w:val="lev"/>
        </w:rPr>
      </w:pPr>
    </w:p>
    <w:p w14:paraId="4D6256F4" w14:textId="7BFAE66A" w:rsidR="0001406D" w:rsidRDefault="00434109" w:rsidP="0001406D">
      <w:pPr>
        <w:rPr>
          <w:rStyle w:val="lev"/>
        </w:rPr>
      </w:pP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23"/>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22B9339E" w14:textId="77777777" w:rsidR="00E70A2C" w:rsidRDefault="00E70A2C" w:rsidP="0001406D">
      <w:pPr>
        <w:rPr>
          <w:rStyle w:val="lev"/>
        </w:rPr>
      </w:pPr>
    </w:p>
    <w:p w14:paraId="181C60ED" w14:textId="4E52EB8E" w:rsidR="00E70A2C" w:rsidRPr="007A76B4" w:rsidRDefault="00E70A2C" w:rsidP="0001406D">
      <w:pPr>
        <w:rPr>
          <w:rFonts w:ascii="CMU Serif Roman" w:hAnsi="CMU Serif Roman" w:cs="CMU Serif Roman"/>
        </w:rPr>
      </w:pPr>
      <w:r>
        <w:rPr>
          <w:rStyle w:val="lev"/>
        </w:rPr>
        <w:t>TODO : schema ngnix + api</w:t>
      </w:r>
    </w:p>
    <w:p w14:paraId="0C10EDB4" w14:textId="2630080D" w:rsidR="001F77FE" w:rsidRDefault="001F77FE" w:rsidP="00DB7859">
      <w:pPr>
        <w:rPr>
          <w:lang w:eastAsia="fr-CH"/>
        </w:rPr>
      </w:pPr>
    </w:p>
    <w:p w14:paraId="5F6DB253" w14:textId="5EF89116" w:rsidR="001F77FE" w:rsidRDefault="001F77FE">
      <w:pPr>
        <w:spacing w:after="160" w:line="259" w:lineRule="auto"/>
        <w:rPr>
          <w:lang w:eastAsia="fr-CH"/>
        </w:rPr>
      </w:pPr>
      <w:r>
        <w:rPr>
          <w:lang w:eastAsia="fr-CH"/>
        </w:rPr>
        <w:br w:type="page"/>
      </w:r>
    </w:p>
    <w:p w14:paraId="5D23F70F" w14:textId="77777777" w:rsidR="001F77FE" w:rsidRPr="003C36AB" w:rsidRDefault="001F77FE" w:rsidP="001F77FE">
      <w:pPr>
        <w:pStyle w:val="Titre2"/>
        <w:rPr>
          <w:lang w:val="fr-CH"/>
        </w:rPr>
      </w:pPr>
      <w:r w:rsidRPr="003C36AB">
        <w:rPr>
          <w:lang w:val="fr-CH"/>
        </w:rPr>
        <w:lastRenderedPageBreak/>
        <w:br/>
      </w:r>
      <w:bookmarkStart w:id="110" w:name="_Toc140847980"/>
      <w:r>
        <w:rPr>
          <w:lang w:val="fr-CH"/>
        </w:rPr>
        <w:t>Proof of Concept</w:t>
      </w:r>
      <w:bookmarkEnd w:id="110"/>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79EEC973" w14:textId="7EB24080" w:rsidR="001F77FE" w:rsidRDefault="001F77FE" w:rsidP="001F77FE">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11" w:name="_Toc140847981"/>
      <w:r>
        <w:rPr>
          <w:rStyle w:val="lev"/>
        </w:rPr>
        <w:t>Matériel et ressources</w:t>
      </w:r>
      <w:bookmarkEnd w:id="111"/>
    </w:p>
    <w:p w14:paraId="0B62E0B9" w14:textId="32FB8599" w:rsidR="004370F3" w:rsidRDefault="001F77FE" w:rsidP="001F77FE">
      <w:pPr>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1F77FE">
      <w:pPr>
        <w:rPr>
          <w:rStyle w:val="lev"/>
        </w:rPr>
      </w:pPr>
    </w:p>
    <w:p w14:paraId="144ACFA1" w14:textId="34E2587F" w:rsidR="00066641" w:rsidRDefault="00066641" w:rsidP="00464B64">
      <w:pPr>
        <w:jc w:val="center"/>
        <w:rPr>
          <w:rStyle w:val="lev"/>
        </w:rPr>
      </w:pPr>
      <w:r>
        <w:rPr>
          <w:rStyle w:val="lev"/>
        </w:rPr>
        <w:t>TODO : Photo du Pi dans la box, avec scan your card affiché dessus</w:t>
      </w:r>
    </w:p>
    <w:p w14:paraId="6715E0DA" w14:textId="77777777" w:rsidR="008E4F49" w:rsidRDefault="008E4F49" w:rsidP="001F77FE">
      <w:pPr>
        <w:rPr>
          <w:rStyle w:val="lev"/>
        </w:rPr>
      </w:pPr>
    </w:p>
    <w:p w14:paraId="73F00DE8" w14:textId="77777777" w:rsidR="004370F3" w:rsidRDefault="004370F3" w:rsidP="001F77FE">
      <w:pPr>
        <w:rPr>
          <w:rStyle w:val="lev"/>
        </w:rPr>
      </w:pPr>
    </w:p>
    <w:p w14:paraId="21AF4953" w14:textId="5A361B97" w:rsidR="00464B64" w:rsidRDefault="004370F3" w:rsidP="001F77FE">
      <w:pPr>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1F77FE">
      <w:pPr>
        <w:rPr>
          <w:rStyle w:val="lev"/>
        </w:rPr>
      </w:pPr>
    </w:p>
    <w:p w14:paraId="3B8C903C" w14:textId="731DB974" w:rsidR="00464B64" w:rsidRDefault="004370F3" w:rsidP="001F77FE">
      <w:pPr>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6286F3B1" w14:textId="407A87BF" w:rsidR="000A6FC0" w:rsidRPr="00CF0E23" w:rsidRDefault="009D7277" w:rsidP="009D7277">
      <w:pPr>
        <w:pStyle w:val="Titre3"/>
      </w:pPr>
      <w:bookmarkStart w:id="112" w:name="_Toc140847982"/>
      <w:r>
        <w:lastRenderedPageBreak/>
        <w:t>Module</w:t>
      </w:r>
      <w:bookmarkEnd w:id="112"/>
    </w:p>
    <w:p w14:paraId="370E2DBC" w14:textId="3E022524" w:rsidR="000A6FC0" w:rsidRDefault="000A6FC0" w:rsidP="009D7277">
      <w:pPr>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point 3.X)</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9D7277">
      <w:pPr>
        <w:rPr>
          <w:rStyle w:val="lev"/>
        </w:rPr>
      </w:pPr>
    </w:p>
    <w:p w14:paraId="74371FF1" w14:textId="4DF92BAF" w:rsidR="00567BF1" w:rsidRDefault="00567BF1" w:rsidP="009D7277">
      <w:pPr>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567BF1">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A3D42">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910226">
      <w:pPr>
        <w:rPr>
          <w:rStyle w:val="lev"/>
        </w:rPr>
      </w:pPr>
      <w:r w:rsidRPr="00910226">
        <w:rPr>
          <w:rStyle w:val="lev"/>
        </w:rPr>
        <w:t>Ces informations, excepté le calcul du retard, sont fournies par la réponse de l’API Composal.</w:t>
      </w:r>
    </w:p>
    <w:p w14:paraId="1DE88806" w14:textId="77777777" w:rsidR="0013244B" w:rsidRDefault="0013244B" w:rsidP="009D7277">
      <w:pPr>
        <w:rPr>
          <w:lang w:val="fr-FR" w:eastAsia="fr-CH"/>
        </w:rPr>
      </w:pPr>
    </w:p>
    <w:p w14:paraId="07EA6C6C" w14:textId="3F1B7DAB" w:rsidR="0013244B" w:rsidRPr="00BF226E" w:rsidRDefault="0013244B" w:rsidP="009D7277">
      <w:pPr>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0A18D9CC" w14:textId="1268BF80" w:rsidR="00C61851" w:rsidRDefault="0045372D" w:rsidP="009D7277">
      <w:pPr>
        <w:rPr>
          <w:lang w:val="fr-FR" w:eastAsia="fr-CH"/>
        </w:rPr>
      </w:pPr>
      <w:r w:rsidRPr="0045372D">
        <w:rPr>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71"/>
                    <a:stretch>
                      <a:fillRect/>
                    </a:stretch>
                  </pic:blipFill>
                  <pic:spPr>
                    <a:xfrm>
                      <a:off x="0" y="0"/>
                      <a:ext cx="6479540" cy="1811020"/>
                    </a:xfrm>
                    <a:prstGeom prst="rect">
                      <a:avLst/>
                    </a:prstGeom>
                  </pic:spPr>
                </pic:pic>
              </a:graphicData>
            </a:graphic>
          </wp:inline>
        </w:drawing>
      </w:r>
    </w:p>
    <w:p w14:paraId="719BCA9F" w14:textId="77777777" w:rsidR="009F4A41" w:rsidRDefault="009F4A41" w:rsidP="009D7277">
      <w:pPr>
        <w:rPr>
          <w:lang w:val="fr-FR" w:eastAsia="fr-CH"/>
        </w:rPr>
      </w:pPr>
    </w:p>
    <w:p w14:paraId="20E9AC90" w14:textId="7FBB42C9" w:rsidR="0045372D" w:rsidRPr="00BF226E" w:rsidRDefault="0045372D" w:rsidP="009D7277">
      <w:pPr>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r>
        <w:rPr>
          <w:lang w:val="fr-FR"/>
        </w:rPr>
        <w:t>Lecture RFID</w:t>
      </w:r>
    </w:p>
    <w:p w14:paraId="55466200" w14:textId="78AF274F" w:rsidR="00B13E42" w:rsidRDefault="00B13E42" w:rsidP="00B13E42">
      <w:pPr>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D93A3B">
      <w:pPr>
        <w:rPr>
          <w:rStyle w:val="lev"/>
        </w:rPr>
      </w:pPr>
      <w:r w:rsidRPr="00446E24">
        <w:rPr>
          <w:rStyle w:val="lev"/>
        </w:rPr>
        <w:lastRenderedPageBreak/>
        <w:t xml:space="preserve">Comme expliqué précédemment, la lecture de la carte va directement envoyer </w:t>
      </w:r>
      <w:r w:rsidRPr="00446E24">
        <w:rPr>
          <w:rStyle w:val="lev"/>
        </w:rPr>
        <w:t>l’identifiant de</w:t>
      </w:r>
      <w:r w:rsidRPr="00446E24">
        <w:rPr>
          <w:rStyle w:val="lev"/>
        </w:rPr>
        <w:t xml:space="preserv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D93A3B">
      <w:pPr>
        <w:rPr>
          <w:rStyle w:val="lev"/>
        </w:rPr>
      </w:pPr>
    </w:p>
    <w:p w14:paraId="1662C4AA" w14:textId="77F1AA61" w:rsidR="00863344" w:rsidRPr="00446E24" w:rsidRDefault="00863344" w:rsidP="00D93A3B">
      <w:pPr>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w:t>
      </w:r>
      <w:r w:rsidRPr="00333519">
        <w:rPr>
          <w:rFonts w:ascii="Menlo" w:hAnsi="Menlo" w:cs="Menlo"/>
          <w:color w:val="6A9955"/>
          <w:sz w:val="21"/>
          <w:szCs w:val="21"/>
          <w:lang w:val="en-US"/>
        </w:rPr>
        <w:t xml:space="preserve">...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77777777" w:rsidR="00863344" w:rsidRPr="0032045A" w:rsidRDefault="00863344" w:rsidP="00D93A3B">
      <w:pPr>
        <w:rPr>
          <w:lang w:eastAsia="fr-CH"/>
        </w:rPr>
      </w:pPr>
    </w:p>
    <w:p w14:paraId="0B2DB97D" w14:textId="42EEEB7D" w:rsidR="0016741E" w:rsidRPr="00446E24" w:rsidRDefault="0032045A" w:rsidP="00D93A3B">
      <w:pPr>
        <w:rPr>
          <w:rStyle w:val="lev"/>
        </w:rPr>
      </w:pPr>
      <w:r w:rsidRPr="00446E24">
        <w:rPr>
          <w:rStyle w:val="lev"/>
        </w:rPr>
        <w:t>La réception des données au niveau des modules est ensuite gérée dans la méthode onReceive, qui va déclencher l’état de chargement et appeler la méthode responsable d’effectuer la requête de timbrage</w:t>
      </w:r>
    </w:p>
    <w:p w14:paraId="52D87C2B" w14:textId="77777777" w:rsidR="0016741E" w:rsidRPr="0032045A" w:rsidRDefault="0016741E" w:rsidP="00D93A3B">
      <w:pPr>
        <w:rPr>
          <w:lang w:eastAsia="fr-CH"/>
        </w:rPr>
      </w:pP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77777777" w:rsidR="0016741E" w:rsidRPr="008554D3" w:rsidRDefault="0016741E" w:rsidP="00D93A3B">
      <w:pPr>
        <w:rPr>
          <w:lang w:eastAsia="fr-CH"/>
        </w:rPr>
      </w:pPr>
    </w:p>
    <w:p w14:paraId="49EE23FA" w14:textId="57AAC554" w:rsidR="0045372D" w:rsidRPr="002653C6" w:rsidRDefault="00DD4BE0" w:rsidP="00D93A3B">
      <w:pPr>
        <w:rPr>
          <w:rFonts w:ascii="CMU Serif Roman" w:hAnsi="CMU Serif Roman" w:cs="CMU Serif Roman"/>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11A5F6D4" w14:textId="298ECB2A" w:rsidR="00D93A3B" w:rsidRDefault="00D93A3B" w:rsidP="00D93A3B">
      <w:pPr>
        <w:pStyle w:val="Titre4"/>
        <w:rPr>
          <w:lang w:val="fr-FR"/>
        </w:rPr>
      </w:pPr>
      <w:r>
        <w:rPr>
          <w:lang w:val="fr-FR"/>
        </w:rPr>
        <w:t>Requêtes de timbrage</w:t>
      </w:r>
    </w:p>
    <w:p w14:paraId="2EA430E0" w14:textId="2C082187" w:rsidR="00567BF1" w:rsidRPr="00B83534" w:rsidRDefault="00A833DF" w:rsidP="00A833DF">
      <w:pPr>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w:t>
      </w:r>
      <w:r>
        <w:rPr>
          <w:rFonts w:ascii="Menlo" w:hAnsi="Menlo" w:cs="Menlo"/>
          <w:color w:val="6A9955"/>
          <w:sz w:val="21"/>
          <w:szCs w:val="21"/>
        </w:rPr>
        <w:t xml:space="preserve">// </w:t>
      </w:r>
      <w:r>
        <w:rPr>
          <w:rFonts w:ascii="Menlo" w:hAnsi="Menlo" w:cs="Menlo"/>
          <w:color w:val="6A9955"/>
          <w:sz w:val="21"/>
          <w:szCs w:val="21"/>
        </w:rPr>
        <w:t>...</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A833DF">
      <w:pPr>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r>
        <w:rPr>
          <w:lang w:val="fr-FR"/>
        </w:rPr>
        <w:t>Affichage</w:t>
      </w:r>
    </w:p>
    <w:p w14:paraId="0C529D01" w14:textId="5F7889FE" w:rsidR="000A6FC0" w:rsidRPr="00B9213D" w:rsidRDefault="003C68FB" w:rsidP="009D7277">
      <w:pPr>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9D7277">
      <w:pPr>
        <w:rPr>
          <w:rStyle w:val="lev"/>
        </w:rPr>
      </w:pPr>
    </w:p>
    <w:p w14:paraId="2869F7F0" w14:textId="50E73E10" w:rsidR="003C68FB" w:rsidRPr="00B9213D" w:rsidRDefault="003C68FB" w:rsidP="003C68FB">
      <w:pPr>
        <w:pStyle w:val="Paragraphedeliste"/>
        <w:numPr>
          <w:ilvl w:val="0"/>
          <w:numId w:val="19"/>
        </w:numPr>
        <w:rPr>
          <w:rStyle w:val="lev"/>
          <w:sz w:val="24"/>
          <w:szCs w:val="24"/>
        </w:rPr>
      </w:pPr>
      <w:r w:rsidRPr="00B9213D">
        <w:rPr>
          <w:rStyle w:val="lev"/>
          <w:sz w:val="24"/>
          <w:szCs w:val="24"/>
        </w:rPr>
        <w:t>Idle : en attente de la lecture d’une carte</w:t>
      </w:r>
    </w:p>
    <w:p w14:paraId="56CBAD51" w14:textId="624BF147" w:rsidR="00103784" w:rsidRPr="00B9213D" w:rsidRDefault="00103784" w:rsidP="00103784">
      <w:pPr>
        <w:jc w:val="center"/>
        <w:rPr>
          <w:rStyle w:val="lev"/>
        </w:rPr>
      </w:pPr>
      <w:r w:rsidRPr="00B9213D">
        <w:rPr>
          <w:rStyle w:val="lev"/>
        </w:rPr>
        <w:drawing>
          <wp:inline distT="0" distB="0" distL="0" distR="0" wp14:anchorId="1674180C" wp14:editId="188457A8">
            <wp:extent cx="2678546" cy="1829955"/>
            <wp:effectExtent l="0" t="0" r="1270"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a:blip r:embed="rId72"/>
                    <a:stretch>
                      <a:fillRect/>
                    </a:stretch>
                  </pic:blipFill>
                  <pic:spPr>
                    <a:xfrm>
                      <a:off x="0" y="0"/>
                      <a:ext cx="2680214" cy="1831094"/>
                    </a:xfrm>
                    <a:prstGeom prst="rect">
                      <a:avLst/>
                    </a:prstGeom>
                  </pic:spPr>
                </pic:pic>
              </a:graphicData>
            </a:graphic>
          </wp:inline>
        </w:drawing>
      </w:r>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Pr="00B9213D"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Pr="00B9213D" w:rsidRDefault="003C68FB" w:rsidP="003C68FB">
      <w:pPr>
        <w:pStyle w:val="Paragraphedeliste"/>
        <w:numPr>
          <w:ilvl w:val="0"/>
          <w:numId w:val="19"/>
        </w:numPr>
        <w:rPr>
          <w:rStyle w:val="lev"/>
          <w:sz w:val="24"/>
          <w:szCs w:val="24"/>
        </w:rPr>
      </w:pPr>
      <w:r w:rsidRPr="00B9213D">
        <w:rPr>
          <w:rStyle w:val="lev"/>
          <w:sz w:val="24"/>
          <w:szCs w:val="24"/>
        </w:rPr>
        <w:t xml:space="preserve">End : </w:t>
      </w:r>
      <w:r w:rsidRPr="00B9213D">
        <w:rPr>
          <w:rStyle w:val="lev"/>
          <w:sz w:val="24"/>
          <w:szCs w:val="24"/>
        </w:rPr>
        <w:t>le timbrage a été déclenché, la réponse reçue indique l</w:t>
      </w:r>
      <w:r w:rsidRPr="00B9213D">
        <w:rPr>
          <w:rStyle w:val="lev"/>
          <w:sz w:val="24"/>
          <w:szCs w:val="24"/>
        </w:rPr>
        <w:t xml:space="preserve">a fin </w:t>
      </w:r>
      <w:r w:rsidRPr="00B9213D">
        <w:rPr>
          <w:rStyle w:val="lev"/>
          <w:sz w:val="24"/>
          <w:szCs w:val="24"/>
        </w:rPr>
        <w:t>d’une session de travail</w:t>
      </w:r>
      <w:r w:rsidRPr="00B9213D">
        <w:rPr>
          <w:rStyle w:val="lev"/>
          <w:sz w:val="24"/>
          <w:szCs w:val="24"/>
        </w:rPr>
        <w:t xml:space="preserve"> existante</w:t>
      </w: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t>Loading : la requête de timbrage est en cours.</w:t>
      </w:r>
    </w:p>
    <w:p w14:paraId="4B29DD90" w14:textId="77777777" w:rsidR="003C68FB" w:rsidRDefault="003C68FB" w:rsidP="003C68FB">
      <w:pPr>
        <w:pStyle w:val="Paragraphedeliste"/>
        <w:rPr>
          <w:rStyle w:val="lev"/>
          <w:sz w:val="24"/>
          <w:szCs w:val="24"/>
        </w:rPr>
      </w:pPr>
    </w:p>
    <w:p w14:paraId="19FA37E1" w14:textId="3D492019" w:rsidR="0080150A" w:rsidRPr="00B9213D" w:rsidRDefault="0080150A" w:rsidP="0080150A">
      <w:pPr>
        <w:pStyle w:val="Paragraphedeliste"/>
        <w:jc w:val="center"/>
        <w:rPr>
          <w:rStyle w:val="lev"/>
          <w:sz w:val="24"/>
          <w:szCs w:val="24"/>
        </w:rPr>
      </w:pPr>
      <w:r w:rsidRPr="0080150A">
        <w:rPr>
          <w:rStyle w:val="lev"/>
          <w:sz w:val="24"/>
          <w:szCs w:val="24"/>
        </w:rPr>
        <w:drawing>
          <wp:inline distT="0" distB="0" distL="0" distR="0" wp14:anchorId="396123DE" wp14:editId="406FD7F1">
            <wp:extent cx="2789382" cy="1905677"/>
            <wp:effectExtent l="0" t="0" r="5080" b="0"/>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a:blip r:embed="rId73"/>
                    <a:stretch>
                      <a:fillRect/>
                    </a:stretch>
                  </pic:blipFill>
                  <pic:spPr>
                    <a:xfrm>
                      <a:off x="0" y="0"/>
                      <a:ext cx="2792822" cy="1908027"/>
                    </a:xfrm>
                    <a:prstGeom prst="rect">
                      <a:avLst/>
                    </a:prstGeom>
                  </pic:spPr>
                </pic:pic>
              </a:graphicData>
            </a:graphic>
          </wp:inline>
        </w:drawing>
      </w:r>
    </w:p>
    <w:p w14:paraId="4757005C" w14:textId="51924D9C" w:rsidR="003C68FB" w:rsidRPr="00B9213D"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17F873D7" w14:textId="77777777" w:rsidR="003C68FB" w:rsidRPr="00AF7EB6" w:rsidRDefault="003C68FB" w:rsidP="009D7277">
      <w:pPr>
        <w:rPr>
          <w:rStyle w:val="lev"/>
        </w:rPr>
      </w:pPr>
    </w:p>
    <w:p w14:paraId="1606C580" w14:textId="586F8CD0" w:rsidR="00AF7EB6" w:rsidRPr="00AF7EB6" w:rsidRDefault="00AF7EB6" w:rsidP="009D7277">
      <w:pPr>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68EBEA7C" w14:textId="77777777" w:rsidR="00491A78" w:rsidRDefault="00491A78" w:rsidP="00491A78">
      <w:pPr>
        <w:pStyle w:val="Titre2"/>
        <w:rPr>
          <w:lang w:val="fr-CH"/>
        </w:rPr>
      </w:pPr>
      <w:r w:rsidRPr="003C36AB">
        <w:rPr>
          <w:lang w:val="fr-CH"/>
        </w:rPr>
        <w:lastRenderedPageBreak/>
        <w:br/>
      </w:r>
      <w:bookmarkStart w:id="113" w:name="_Toc140847983"/>
      <w:r>
        <w:rPr>
          <w:lang w:val="fr-CH"/>
        </w:rPr>
        <w:t>Bilan et perspectives</w:t>
      </w:r>
      <w:bookmarkEnd w:id="113"/>
    </w:p>
    <w:p w14:paraId="669C9E27" w14:textId="381DF6F5" w:rsidR="00476EE4" w:rsidRDefault="00E32CAC" w:rsidP="00476EE4">
      <w:pPr>
        <w:rPr>
          <w:lang w:eastAsia="fr-CH"/>
        </w:rPr>
      </w:pPr>
      <w:r>
        <w:rPr>
          <w:lang w:eastAsia="fr-CH"/>
        </w:rPr>
        <w:t>Etat actuel de l’application</w:t>
      </w:r>
    </w:p>
    <w:p w14:paraId="55B00161" w14:textId="77777777" w:rsidR="00E32CAC" w:rsidRDefault="00E32CAC" w:rsidP="00476EE4">
      <w:pPr>
        <w:rPr>
          <w:lang w:eastAsia="fr-CH"/>
        </w:rPr>
      </w:pPr>
    </w:p>
    <w:p w14:paraId="17386130" w14:textId="1B822292" w:rsidR="00E32CAC" w:rsidRDefault="00E32CAC" w:rsidP="00476EE4">
      <w:pPr>
        <w:rPr>
          <w:lang w:eastAsia="fr-CH"/>
        </w:rPr>
      </w:pPr>
      <w:r>
        <w:rPr>
          <w:lang w:eastAsia="fr-CH"/>
        </w:rPr>
        <w:t>Fonctionnelle, offre toutes les fonctionnalités définis par les bseoin du cahier des charges</w:t>
      </w:r>
    </w:p>
    <w:p w14:paraId="1F3DFAD9" w14:textId="77777777" w:rsidR="00476EE4" w:rsidRDefault="00476EE4" w:rsidP="00476EE4">
      <w:pPr>
        <w:rPr>
          <w:lang w:eastAsia="fr-CH"/>
        </w:rPr>
      </w:pPr>
    </w:p>
    <w:p w14:paraId="1CA0C706" w14:textId="77777777" w:rsidR="00476EE4" w:rsidRPr="00476EE4" w:rsidRDefault="00476EE4" w:rsidP="00476EE4">
      <w:pPr>
        <w:rPr>
          <w:lang w:eastAsia="fr-CH"/>
        </w:rPr>
      </w:pPr>
    </w:p>
    <w:p w14:paraId="3D8F809F" w14:textId="77777777" w:rsidR="00491A78" w:rsidRDefault="00491A78" w:rsidP="00491A78">
      <w:pPr>
        <w:rPr>
          <w:lang w:eastAsia="fr-CH"/>
        </w:rPr>
      </w:pPr>
      <w:r>
        <w:rPr>
          <w:lang w:eastAsia="fr-CH"/>
        </w:rPr>
        <w:t>TODO : Dans ce chapitre j’analyse la solution que j’ai proposé pour en tirer les points forts et les points à améliorer pour que la solution puisse être exploitable.</w:t>
      </w:r>
    </w:p>
    <w:p w14:paraId="45462AFA" w14:textId="77777777" w:rsidR="00491A78" w:rsidRDefault="00491A78" w:rsidP="00491A78">
      <w:pPr>
        <w:rPr>
          <w:lang w:eastAsia="fr-CH"/>
        </w:rPr>
      </w:pPr>
    </w:p>
    <w:p w14:paraId="2FEBA325" w14:textId="37C60737" w:rsidR="00491A78" w:rsidRPr="00C3309B" w:rsidRDefault="00491A78" w:rsidP="00491A78">
      <w:pPr>
        <w:rPr>
          <w:lang w:eastAsia="fr-CH"/>
        </w:rPr>
      </w:pPr>
      <w:r>
        <w:rPr>
          <w:lang w:eastAsia="fr-CH"/>
        </w:rPr>
        <w:t>Je  passe également en revu</w:t>
      </w:r>
      <w:r w:rsidR="007A4418">
        <w:rPr>
          <w:lang w:eastAsia="fr-CH"/>
        </w:rPr>
        <w:t>e</w:t>
      </w:r>
      <w:r>
        <w:rPr>
          <w:lang w:eastAsia="fr-CH"/>
        </w:rPr>
        <w:t xml:space="preserve"> les différentes perspectives d’évolution liées à chacun des composant de l’application, dans l’objectif de démontrer le travail de réflexion qui ont justifier les différents choix d’implémentation.</w:t>
      </w:r>
    </w:p>
    <w:p w14:paraId="7DDE929C" w14:textId="77777777" w:rsidR="00491A78" w:rsidRDefault="00491A78" w:rsidP="00491A78">
      <w:pPr>
        <w:spacing w:after="160" w:line="259" w:lineRule="auto"/>
        <w:rPr>
          <w:lang w:eastAsia="fr-CH"/>
        </w:rPr>
      </w:pPr>
    </w:p>
    <w:p w14:paraId="5EAB7882" w14:textId="77777777" w:rsidR="00491A78" w:rsidRDefault="00491A78" w:rsidP="00491A78">
      <w:pPr>
        <w:spacing w:after="160" w:line="259" w:lineRule="auto"/>
        <w:rPr>
          <w:lang w:eastAsia="fr-CH"/>
        </w:rPr>
      </w:pPr>
      <w:r>
        <w:rPr>
          <w:lang w:eastAsia="fr-CH"/>
        </w:rPr>
        <w:t>Je pense que l’application à dépassé le stade de prototype. Malgré le fait que cetraines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733B0D95" w14:textId="77777777" w:rsidR="00491A78" w:rsidRDefault="00491A78" w:rsidP="00491A78">
      <w:pPr>
        <w:spacing w:after="160" w:line="259" w:lineRule="auto"/>
        <w:rPr>
          <w:lang w:eastAsia="fr-CH"/>
        </w:rPr>
      </w:pPr>
      <w:r>
        <w:rPr>
          <w:lang w:eastAsia="fr-CH"/>
        </w:rPr>
        <w:t>Voici quelques axes sur lesquels s’est porté ma reflexion quand aux perspectives d’amélioration et de nouvelles fonctionnalités.</w:t>
      </w:r>
    </w:p>
    <w:p w14:paraId="674878B2" w14:textId="77E5F737" w:rsidR="001F77FE" w:rsidRDefault="001F77FE" w:rsidP="00DB7859">
      <w:pPr>
        <w:rPr>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114" w:name="_Toc140847984"/>
      <w:r w:rsidR="00D83E85">
        <w:rPr>
          <w:lang w:val="fr-CH"/>
        </w:rPr>
        <w:t>Conclusion</w:t>
      </w:r>
      <w:bookmarkEnd w:id="114"/>
    </w:p>
    <w:p w14:paraId="11160F02" w14:textId="35712500" w:rsidR="00685B9A" w:rsidRPr="00FA31C2" w:rsidRDefault="00D34777" w:rsidP="00D07F17">
      <w:pPr>
        <w:spacing w:after="160" w:line="259" w:lineRule="auto"/>
        <w:rPr>
          <w:lang w:eastAsia="fr-CH"/>
        </w:rPr>
        <w:sectPr w:rsidR="00685B9A" w:rsidRPr="00FA31C2" w:rsidSect="00F51FF7">
          <w:footerReference w:type="first" r:id="rId74"/>
          <w:pgSz w:w="11906" w:h="16838" w:code="9"/>
          <w:pgMar w:top="1418" w:right="851" w:bottom="1276" w:left="851" w:header="397" w:footer="43" w:gutter="0"/>
          <w:pgNumType w:start="1"/>
          <w:cols w:space="708"/>
          <w:titlePg/>
          <w:docGrid w:linePitch="360"/>
        </w:sectPr>
      </w:pPr>
      <w:r>
        <w:rPr>
          <w:lang w:eastAsia="fr-CH"/>
        </w:rPr>
        <w:t>TODO : Conclusion sur le projet, interet personnel, ressenti, satisfactions, remerciements, liberté du p</w:t>
      </w:r>
      <w:r w:rsidR="00223230">
        <w:rPr>
          <w:lang w:eastAsia="fr-CH"/>
        </w:rPr>
        <w:t>roje</w:t>
      </w:r>
      <w:r w:rsidR="00430327">
        <w:rPr>
          <w:lang w:eastAsia="fr-CH"/>
        </w:rPr>
        <w:t>t</w:t>
      </w:r>
    </w:p>
    <w:p w14:paraId="339D9784" w14:textId="71414F19" w:rsidR="00430327" w:rsidRPr="00430327" w:rsidRDefault="00430327" w:rsidP="00430327">
      <w:pPr>
        <w:tabs>
          <w:tab w:val="left" w:pos="4029"/>
        </w:tabs>
        <w:rPr>
          <w:lang w:eastAsia="fr-CH"/>
        </w:rPr>
        <w:sectPr w:rsidR="00430327" w:rsidRPr="00430327"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15" w:name="_Toc140847985"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115"/>
        </w:p>
        <w:sdt>
          <w:sdtPr>
            <w:rPr>
              <w:rFonts w:ascii="Times New Roman" w:hAnsi="Times New Roman"/>
              <w:sz w:val="24"/>
              <w:szCs w:val="24"/>
              <w:lang w:val="fr-CH" w:eastAsia="fr-FR"/>
              <w14:ligatures w14:val="none"/>
            </w:rPr>
            <w:id w:val="111145805"/>
            <w:bibliography/>
          </w:sdtPr>
          <w:sdtContent>
            <w:p w14:paraId="7826A4F3" w14:textId="74F18139" w:rsidR="009750B6" w:rsidRPr="000810FB" w:rsidRDefault="00E13475" w:rsidP="00C425E4">
              <w:pPr>
                <w:pStyle w:val="Bibliographie"/>
                <w:ind w:left="720" w:hanging="720"/>
                <w:rPr>
                  <w:rFonts w:ascii="CMU Serif Roman" w:hAnsi="CMU Serif Roman" w:cs="CMU Serif Roman"/>
                  <w:color w:val="3D3B49"/>
                  <w:shd w:val="clear" w:color="auto" w:fill="FFFFFF"/>
                  <w:lang w:val="en-US"/>
                </w:rPr>
              </w:pPr>
              <w:r w:rsidRPr="008A063C">
                <w:rPr>
                  <w:rFonts w:ascii="CMU Serif Roman" w:hAnsi="CMU Serif Roman" w:cs="CMU Serif Roman"/>
                  <w:sz w:val="24"/>
                  <w:szCs w:val="24"/>
                  <w:lang w:val="en-US" w:eastAsia="fr-FR"/>
                  <w14:ligatures w14:val="none"/>
                </w:rPr>
                <w:t>[1]</w:t>
              </w:r>
              <w:r>
                <w:rPr>
                  <w:rFonts w:ascii="Times New Roman" w:hAnsi="Times New Roman"/>
                  <w:sz w:val="24"/>
                  <w:szCs w:val="24"/>
                  <w:lang w:val="en-US" w:eastAsia="fr-FR"/>
                  <w14:ligatures w14:val="none"/>
                </w:rPr>
                <w:t xml:space="preserve"> </w:t>
              </w:r>
              <w:r w:rsidR="009750B6" w:rsidRPr="000810FB">
                <w:rPr>
                  <w:rFonts w:ascii="CMU Serif Roman" w:hAnsi="CMU Serif Roman" w:cs="CMU Serif Roman"/>
                  <w:color w:val="3D3B49"/>
                  <w:shd w:val="clear" w:color="auto" w:fill="FFFFFF"/>
                  <w:lang w:val="en-US"/>
                </w:rPr>
                <w:t>GAMMA, Erich., HELM, Richard., JOHNSON, Ralph., VLISSIDED, John.</w:t>
              </w:r>
              <w:r w:rsidR="009750B6" w:rsidRPr="000810FB">
                <w:rPr>
                  <w:rFonts w:ascii="CMU Serif Roman" w:hAnsi="CMU Serif Roman" w:cs="CMU Serif Roman"/>
                  <w:sz w:val="24"/>
                  <w:szCs w:val="24"/>
                  <w:lang w:val="en-US" w:eastAsia="fr-FR"/>
                  <w14:ligatures w14:val="none"/>
                </w:rPr>
                <w:t xml:space="preserve">, « Design Patterns: Elements of Reusable Object-Oriented Software », </w:t>
              </w:r>
              <w:r w:rsidR="009750B6"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75"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76"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77"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78"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79"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80"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81"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82"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83"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84"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85"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86"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116" w:name="_Toc126935578"/>
      <w:bookmarkStart w:id="117" w:name="_Toc140847986"/>
      <w:r w:rsidRPr="008554D3">
        <w:rPr>
          <w:lang w:val="fr-CH"/>
        </w:rPr>
        <w:t>Annexes</w:t>
      </w:r>
      <w:bookmarkEnd w:id="116"/>
      <w:bookmarkEnd w:id="117"/>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44E157CB" w:rsidR="004E03DA" w:rsidRDefault="004E03DA" w:rsidP="004E03DA">
      <w:pPr>
        <w:rPr>
          <w:lang w:eastAsia="fr-CH"/>
        </w:rPr>
      </w:pPr>
      <w:r w:rsidRPr="004E03DA">
        <w:rPr>
          <w:lang w:eastAsia="fr-CH"/>
        </w:rPr>
        <w:t>Les annexes de se travail</w:t>
      </w:r>
    </w:p>
    <w:p w14:paraId="5D15184C" w14:textId="77777777" w:rsidR="004E03DA" w:rsidRDefault="004E03DA" w:rsidP="004E03DA">
      <w:pPr>
        <w:rPr>
          <w:lang w:eastAsia="fr-CH"/>
        </w:rPr>
      </w:pPr>
    </w:p>
    <w:p w14:paraId="563F52ED" w14:textId="1A5DF0F0" w:rsidR="004E03DA" w:rsidRDefault="004E03DA" w:rsidP="004E03DA">
      <w:pPr>
        <w:rPr>
          <w:lang w:eastAsia="fr-CH"/>
        </w:rPr>
      </w:pPr>
      <w:r>
        <w:rPr>
          <w:lang w:eastAsia="fr-CH"/>
        </w:rPr>
        <w:t>Strucutrées de la manière suivante..</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60EA1F97" w14:textId="77777777" w:rsidR="00A911A4" w:rsidRPr="000810FB" w:rsidRDefault="00A911A4" w:rsidP="00A911A4">
      <w:pPr>
        <w:jc w:val="center"/>
        <w:rPr>
          <w:b/>
          <w:sz w:val="48"/>
          <w:lang w:val="en-US"/>
        </w:rPr>
      </w:pPr>
      <w:r w:rsidRPr="000810FB">
        <w:rPr>
          <w:b/>
          <w:sz w:val="48"/>
          <w:lang w:val="en-US"/>
        </w:rPr>
        <w:t>Glossaire</w:t>
      </w:r>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7B9FB" w14:textId="77777777" w:rsidR="00072A93" w:rsidRDefault="00072A93" w:rsidP="00A91309">
      <w:r>
        <w:separator/>
      </w:r>
    </w:p>
    <w:p w14:paraId="6B66C592" w14:textId="77777777" w:rsidR="00072A93" w:rsidRDefault="00072A93"/>
    <w:p w14:paraId="60B667C0" w14:textId="77777777" w:rsidR="00072A93" w:rsidRDefault="00072A93" w:rsidP="00C871B8"/>
  </w:endnote>
  <w:endnote w:type="continuationSeparator" w:id="0">
    <w:p w14:paraId="1B2EFCBC" w14:textId="77777777" w:rsidR="00072A93" w:rsidRDefault="00072A93" w:rsidP="00A91309">
      <w:r>
        <w:continuationSeparator/>
      </w:r>
    </w:p>
    <w:p w14:paraId="74A27450" w14:textId="77777777" w:rsidR="00072A93" w:rsidRDefault="00072A93"/>
    <w:p w14:paraId="17550DDC" w14:textId="77777777" w:rsidR="00072A93" w:rsidRDefault="00072A93"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18368983"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F689B">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3CC7DC43"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38319C">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157673D7"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6F7CC9">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09501D58"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6F7CC9">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7AB7738E" w:rsidR="00D867FE" w:rsidRDefault="00D867FE" w:rsidP="00F17BA8">
    <w:pPr>
      <w:pStyle w:val="Pieddepage"/>
    </w:pPr>
    <w:r>
      <w:fldChar w:fldCharType="begin"/>
    </w:r>
    <w:r>
      <w:instrText xml:space="preserve"> IF </w:instrText>
    </w:r>
    <w:r>
      <w:fldChar w:fldCharType="begin"/>
    </w:r>
    <w:r>
      <w:instrText xml:space="preserve"> STYLEREF confidentiel </w:instrText>
    </w:r>
    <w:r>
      <w:fldChar w:fldCharType="separate"/>
    </w:r>
    <w:r w:rsidR="006F7CC9">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474BFB57"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6F7CC9">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95DEC2" w14:textId="77777777" w:rsidR="00072A93" w:rsidRDefault="00072A93" w:rsidP="00A91309">
      <w:r>
        <w:separator/>
      </w:r>
    </w:p>
    <w:p w14:paraId="568FADAA" w14:textId="77777777" w:rsidR="00072A93" w:rsidRDefault="00072A93"/>
    <w:p w14:paraId="61062FE4" w14:textId="77777777" w:rsidR="00072A93" w:rsidRDefault="00072A93" w:rsidP="00C871B8"/>
  </w:footnote>
  <w:footnote w:type="continuationSeparator" w:id="0">
    <w:p w14:paraId="49DBB931" w14:textId="77777777" w:rsidR="00072A93" w:rsidRDefault="00072A93" w:rsidP="00A91309">
      <w:r>
        <w:continuationSeparator/>
      </w:r>
    </w:p>
    <w:p w14:paraId="0D5C6B83" w14:textId="77777777" w:rsidR="00072A93" w:rsidRDefault="00072A93"/>
    <w:p w14:paraId="2D954AD8" w14:textId="77777777" w:rsidR="00072A93" w:rsidRDefault="00072A93"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0">
    <w:p w14:paraId="1BB3228F" w14:textId="1149282A" w:rsidR="0015040E" w:rsidRPr="0015040E" w:rsidRDefault="0015040E" w:rsidP="00270D34">
      <w:pPr>
        <w:rPr>
          <w:lang w:eastAsia="fr-CH"/>
        </w:rPr>
      </w:pPr>
      <w:r>
        <w:rPr>
          <w:rStyle w:val="Appelnotedebasdep"/>
        </w:rPr>
        <w:footnoteRef/>
      </w:r>
      <w:r>
        <w:t xml:space="preserve"> </w:t>
      </w:r>
      <w:r w:rsidRPr="00270D34">
        <w:rPr>
          <w:rStyle w:val="lev"/>
        </w:rPr>
        <w:t>https://nodejs.org/api/crypto.html#cryptorandombytessize-callback</w:t>
      </w:r>
    </w:p>
  </w:footnote>
  <w:footnote w:id="21">
    <w:p w14:paraId="6BDDA915" w14:textId="06F46CE4" w:rsidR="006F7CC9" w:rsidRPr="006F7CC9" w:rsidRDefault="006F7CC9">
      <w:pPr>
        <w:pStyle w:val="Notedebasdepage"/>
        <w:rPr>
          <w:lang w:val="fr-CH"/>
        </w:rPr>
      </w:pPr>
      <w:r>
        <w:rPr>
          <w:rStyle w:val="Appelnotedebasdep"/>
        </w:rPr>
        <w:footnoteRef/>
      </w:r>
      <w:r>
        <w:t xml:space="preserve"> </w:t>
      </w:r>
      <w:r w:rsidRPr="006F7CC9">
        <w:t>https://github.com/websockets/ws</w:t>
      </w:r>
    </w:p>
  </w:footnote>
  <w:footnote w:id="22">
    <w:p w14:paraId="256B5373" w14:textId="45652B5A" w:rsidR="00B07951" w:rsidRPr="00B07951" w:rsidRDefault="00B07951">
      <w:pPr>
        <w:pStyle w:val="Notedebasdepage"/>
        <w:rPr>
          <w:lang w:val="fr-CH"/>
        </w:rPr>
      </w:pPr>
      <w:r>
        <w:rPr>
          <w:rStyle w:val="Appelnotedebasdep"/>
        </w:rPr>
        <w:footnoteRef/>
      </w:r>
      <w:r>
        <w:t xml:space="preserve"> </w:t>
      </w:r>
      <w:r w:rsidRPr="006F7CC9">
        <w:rPr>
          <w:lang w:val="fr-CH"/>
        </w:rPr>
        <w:t>https://react.i18next.com/</w:t>
      </w:r>
    </w:p>
  </w:footnote>
  <w:footnote w:id="23">
    <w:p w14:paraId="20EE2815" w14:textId="7642179C" w:rsidR="00765F0F" w:rsidRPr="00765F0F" w:rsidRDefault="00765F0F">
      <w:pPr>
        <w:pStyle w:val="Notedebasdepage"/>
        <w:rPr>
          <w:lang w:val="fr-CH"/>
        </w:rPr>
      </w:pPr>
      <w:r>
        <w:rPr>
          <w:rStyle w:val="Appelnotedebasdep"/>
        </w:rPr>
        <w:footnoteRef/>
      </w:r>
      <w:r>
        <w:t xml:space="preserve"> </w:t>
      </w:r>
      <w:r w:rsidRPr="00B42E2B">
        <w:rPr>
          <w:rStyle w:val="lev"/>
        </w:rPr>
        <w:t>https://docs.docker.com/compose/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2A4"/>
    <w:rsid w:val="00001F92"/>
    <w:rsid w:val="00002667"/>
    <w:rsid w:val="000029D9"/>
    <w:rsid w:val="000031BC"/>
    <w:rsid w:val="00003741"/>
    <w:rsid w:val="00004F6D"/>
    <w:rsid w:val="000054D9"/>
    <w:rsid w:val="00005848"/>
    <w:rsid w:val="00005ACF"/>
    <w:rsid w:val="00006DF1"/>
    <w:rsid w:val="0000701C"/>
    <w:rsid w:val="0000756A"/>
    <w:rsid w:val="00007CCD"/>
    <w:rsid w:val="00010522"/>
    <w:rsid w:val="00010C3F"/>
    <w:rsid w:val="00011348"/>
    <w:rsid w:val="00011558"/>
    <w:rsid w:val="00012A51"/>
    <w:rsid w:val="00012AB9"/>
    <w:rsid w:val="0001406D"/>
    <w:rsid w:val="00014463"/>
    <w:rsid w:val="00014A80"/>
    <w:rsid w:val="00016F01"/>
    <w:rsid w:val="00021863"/>
    <w:rsid w:val="0002191F"/>
    <w:rsid w:val="00021A80"/>
    <w:rsid w:val="000244F9"/>
    <w:rsid w:val="000246FB"/>
    <w:rsid w:val="00024BC0"/>
    <w:rsid w:val="000252E9"/>
    <w:rsid w:val="00025D82"/>
    <w:rsid w:val="00026666"/>
    <w:rsid w:val="000267C1"/>
    <w:rsid w:val="0002741A"/>
    <w:rsid w:val="0002751B"/>
    <w:rsid w:val="00030293"/>
    <w:rsid w:val="00030CB2"/>
    <w:rsid w:val="00030F72"/>
    <w:rsid w:val="00032E59"/>
    <w:rsid w:val="000332BC"/>
    <w:rsid w:val="00034787"/>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2AC4"/>
    <w:rsid w:val="000531C8"/>
    <w:rsid w:val="00053579"/>
    <w:rsid w:val="0005403E"/>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ACA"/>
    <w:rsid w:val="00061C96"/>
    <w:rsid w:val="0006380D"/>
    <w:rsid w:val="000653DE"/>
    <w:rsid w:val="00066641"/>
    <w:rsid w:val="00067870"/>
    <w:rsid w:val="0007065E"/>
    <w:rsid w:val="000707FF"/>
    <w:rsid w:val="000723DF"/>
    <w:rsid w:val="00072748"/>
    <w:rsid w:val="00072A93"/>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AC5"/>
    <w:rsid w:val="00092F4C"/>
    <w:rsid w:val="00093DAD"/>
    <w:rsid w:val="000940ED"/>
    <w:rsid w:val="0009458A"/>
    <w:rsid w:val="0009481F"/>
    <w:rsid w:val="00094EAA"/>
    <w:rsid w:val="00095232"/>
    <w:rsid w:val="00096C8A"/>
    <w:rsid w:val="00097302"/>
    <w:rsid w:val="000A0F6F"/>
    <w:rsid w:val="000A3D42"/>
    <w:rsid w:val="000A3E28"/>
    <w:rsid w:val="000A4234"/>
    <w:rsid w:val="000A47DB"/>
    <w:rsid w:val="000A4BD7"/>
    <w:rsid w:val="000A6899"/>
    <w:rsid w:val="000A6FC0"/>
    <w:rsid w:val="000A704B"/>
    <w:rsid w:val="000A757F"/>
    <w:rsid w:val="000B06C4"/>
    <w:rsid w:val="000B0F1C"/>
    <w:rsid w:val="000B1029"/>
    <w:rsid w:val="000B1A83"/>
    <w:rsid w:val="000B2625"/>
    <w:rsid w:val="000B2B91"/>
    <w:rsid w:val="000B417A"/>
    <w:rsid w:val="000B4FB2"/>
    <w:rsid w:val="000B4FD6"/>
    <w:rsid w:val="000B6584"/>
    <w:rsid w:val="000B6CBD"/>
    <w:rsid w:val="000C0E4E"/>
    <w:rsid w:val="000C1C78"/>
    <w:rsid w:val="000C23FA"/>
    <w:rsid w:val="000C24E2"/>
    <w:rsid w:val="000C3876"/>
    <w:rsid w:val="000C3E7B"/>
    <w:rsid w:val="000C558E"/>
    <w:rsid w:val="000C573D"/>
    <w:rsid w:val="000C5EDB"/>
    <w:rsid w:val="000C5FDF"/>
    <w:rsid w:val="000C609E"/>
    <w:rsid w:val="000C6617"/>
    <w:rsid w:val="000C68D9"/>
    <w:rsid w:val="000C728B"/>
    <w:rsid w:val="000D0B20"/>
    <w:rsid w:val="000D0D3A"/>
    <w:rsid w:val="000D1830"/>
    <w:rsid w:val="000D2F10"/>
    <w:rsid w:val="000D444B"/>
    <w:rsid w:val="000D5759"/>
    <w:rsid w:val="000D5C40"/>
    <w:rsid w:val="000D5FCE"/>
    <w:rsid w:val="000D640B"/>
    <w:rsid w:val="000D704E"/>
    <w:rsid w:val="000D77A6"/>
    <w:rsid w:val="000D7BCC"/>
    <w:rsid w:val="000E0F82"/>
    <w:rsid w:val="000E10AC"/>
    <w:rsid w:val="000E199B"/>
    <w:rsid w:val="000E32DD"/>
    <w:rsid w:val="000E5462"/>
    <w:rsid w:val="000E5719"/>
    <w:rsid w:val="000E6F96"/>
    <w:rsid w:val="000E6FDF"/>
    <w:rsid w:val="000F0345"/>
    <w:rsid w:val="000F07C0"/>
    <w:rsid w:val="000F260D"/>
    <w:rsid w:val="000F2A53"/>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80F"/>
    <w:rsid w:val="00106ABF"/>
    <w:rsid w:val="00107001"/>
    <w:rsid w:val="00107162"/>
    <w:rsid w:val="00107B24"/>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A06"/>
    <w:rsid w:val="00134B7C"/>
    <w:rsid w:val="00134FB1"/>
    <w:rsid w:val="001355B2"/>
    <w:rsid w:val="00135E66"/>
    <w:rsid w:val="001368C6"/>
    <w:rsid w:val="00136920"/>
    <w:rsid w:val="00137119"/>
    <w:rsid w:val="00137E60"/>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6E1"/>
    <w:rsid w:val="001574B4"/>
    <w:rsid w:val="00157C2D"/>
    <w:rsid w:val="00163398"/>
    <w:rsid w:val="00163AAD"/>
    <w:rsid w:val="001646F5"/>
    <w:rsid w:val="00164ECA"/>
    <w:rsid w:val="001651A0"/>
    <w:rsid w:val="0016539A"/>
    <w:rsid w:val="00165CD6"/>
    <w:rsid w:val="00165F23"/>
    <w:rsid w:val="0016656E"/>
    <w:rsid w:val="00166C60"/>
    <w:rsid w:val="00166EE7"/>
    <w:rsid w:val="0016741E"/>
    <w:rsid w:val="001678AD"/>
    <w:rsid w:val="00167FE6"/>
    <w:rsid w:val="00170680"/>
    <w:rsid w:val="00170A56"/>
    <w:rsid w:val="00170AE0"/>
    <w:rsid w:val="00170B27"/>
    <w:rsid w:val="00170EA1"/>
    <w:rsid w:val="00171568"/>
    <w:rsid w:val="001732EC"/>
    <w:rsid w:val="0017488A"/>
    <w:rsid w:val="001750EC"/>
    <w:rsid w:val="001757E6"/>
    <w:rsid w:val="001768FA"/>
    <w:rsid w:val="00180D37"/>
    <w:rsid w:val="00180EC2"/>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1EA7"/>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02AF"/>
    <w:rsid w:val="001F0B43"/>
    <w:rsid w:val="001F156A"/>
    <w:rsid w:val="001F1D01"/>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F21"/>
    <w:rsid w:val="002074CF"/>
    <w:rsid w:val="002100A0"/>
    <w:rsid w:val="002119AA"/>
    <w:rsid w:val="00211D1B"/>
    <w:rsid w:val="00211D1C"/>
    <w:rsid w:val="0021293D"/>
    <w:rsid w:val="00212C55"/>
    <w:rsid w:val="002131CB"/>
    <w:rsid w:val="00213693"/>
    <w:rsid w:val="00213CFE"/>
    <w:rsid w:val="0021486B"/>
    <w:rsid w:val="00215647"/>
    <w:rsid w:val="002159C3"/>
    <w:rsid w:val="0021607B"/>
    <w:rsid w:val="002168B1"/>
    <w:rsid w:val="00217492"/>
    <w:rsid w:val="00217E56"/>
    <w:rsid w:val="0022091F"/>
    <w:rsid w:val="00220FDE"/>
    <w:rsid w:val="00221D22"/>
    <w:rsid w:val="002229A0"/>
    <w:rsid w:val="00223230"/>
    <w:rsid w:val="00224FC9"/>
    <w:rsid w:val="0022642A"/>
    <w:rsid w:val="00226C7F"/>
    <w:rsid w:val="00233F71"/>
    <w:rsid w:val="00234CAB"/>
    <w:rsid w:val="00234DA1"/>
    <w:rsid w:val="00236C96"/>
    <w:rsid w:val="00237000"/>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1202"/>
    <w:rsid w:val="002524DE"/>
    <w:rsid w:val="00252735"/>
    <w:rsid w:val="00252E97"/>
    <w:rsid w:val="002535CF"/>
    <w:rsid w:val="002538AB"/>
    <w:rsid w:val="00255118"/>
    <w:rsid w:val="0025514F"/>
    <w:rsid w:val="002554EE"/>
    <w:rsid w:val="002558B3"/>
    <w:rsid w:val="00255AE8"/>
    <w:rsid w:val="00256638"/>
    <w:rsid w:val="00256B97"/>
    <w:rsid w:val="0026089F"/>
    <w:rsid w:val="00260BE8"/>
    <w:rsid w:val="002624F6"/>
    <w:rsid w:val="00263F74"/>
    <w:rsid w:val="00264B8E"/>
    <w:rsid w:val="00264BA9"/>
    <w:rsid w:val="00264FFF"/>
    <w:rsid w:val="002651B0"/>
    <w:rsid w:val="002653C6"/>
    <w:rsid w:val="00265BAF"/>
    <w:rsid w:val="00267AD0"/>
    <w:rsid w:val="00267AE6"/>
    <w:rsid w:val="00270D34"/>
    <w:rsid w:val="00273077"/>
    <w:rsid w:val="00273314"/>
    <w:rsid w:val="00273812"/>
    <w:rsid w:val="00274597"/>
    <w:rsid w:val="002746E2"/>
    <w:rsid w:val="00276156"/>
    <w:rsid w:val="0027701B"/>
    <w:rsid w:val="00277AC5"/>
    <w:rsid w:val="00277B03"/>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4F02"/>
    <w:rsid w:val="002B5439"/>
    <w:rsid w:val="002B5B7D"/>
    <w:rsid w:val="002B6202"/>
    <w:rsid w:val="002C0E56"/>
    <w:rsid w:val="002C1801"/>
    <w:rsid w:val="002C1E61"/>
    <w:rsid w:val="002C250E"/>
    <w:rsid w:val="002C2903"/>
    <w:rsid w:val="002C2C28"/>
    <w:rsid w:val="002C39A8"/>
    <w:rsid w:val="002C42DA"/>
    <w:rsid w:val="002C47FE"/>
    <w:rsid w:val="002C5324"/>
    <w:rsid w:val="002C5769"/>
    <w:rsid w:val="002C5FCD"/>
    <w:rsid w:val="002C6699"/>
    <w:rsid w:val="002C6BFB"/>
    <w:rsid w:val="002C76A9"/>
    <w:rsid w:val="002D1367"/>
    <w:rsid w:val="002D16E4"/>
    <w:rsid w:val="002D23C6"/>
    <w:rsid w:val="002D44BD"/>
    <w:rsid w:val="002D5A78"/>
    <w:rsid w:val="002D5C26"/>
    <w:rsid w:val="002D6046"/>
    <w:rsid w:val="002D6296"/>
    <w:rsid w:val="002E0358"/>
    <w:rsid w:val="002E0B0A"/>
    <w:rsid w:val="002E0D46"/>
    <w:rsid w:val="002E0FBC"/>
    <w:rsid w:val="002E1077"/>
    <w:rsid w:val="002E18B3"/>
    <w:rsid w:val="002E1C08"/>
    <w:rsid w:val="002E2910"/>
    <w:rsid w:val="002E2E9E"/>
    <w:rsid w:val="002E364A"/>
    <w:rsid w:val="002E4314"/>
    <w:rsid w:val="002E49EA"/>
    <w:rsid w:val="002E58FB"/>
    <w:rsid w:val="002E6724"/>
    <w:rsid w:val="002F1314"/>
    <w:rsid w:val="002F142A"/>
    <w:rsid w:val="002F1882"/>
    <w:rsid w:val="002F1E54"/>
    <w:rsid w:val="002F3805"/>
    <w:rsid w:val="002F3A31"/>
    <w:rsid w:val="002F3BDF"/>
    <w:rsid w:val="002F4554"/>
    <w:rsid w:val="002F4FE3"/>
    <w:rsid w:val="002F524C"/>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8AB"/>
    <w:rsid w:val="00305A59"/>
    <w:rsid w:val="00305C5D"/>
    <w:rsid w:val="00305D00"/>
    <w:rsid w:val="00305F78"/>
    <w:rsid w:val="00306920"/>
    <w:rsid w:val="0031085C"/>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4D44"/>
    <w:rsid w:val="00325509"/>
    <w:rsid w:val="00330374"/>
    <w:rsid w:val="00330AA9"/>
    <w:rsid w:val="00332FF8"/>
    <w:rsid w:val="003330DF"/>
    <w:rsid w:val="003334D6"/>
    <w:rsid w:val="00333519"/>
    <w:rsid w:val="00334018"/>
    <w:rsid w:val="00334760"/>
    <w:rsid w:val="00334B7D"/>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61C3"/>
    <w:rsid w:val="00356991"/>
    <w:rsid w:val="00356FC5"/>
    <w:rsid w:val="00361853"/>
    <w:rsid w:val="003622D0"/>
    <w:rsid w:val="00362C43"/>
    <w:rsid w:val="00363102"/>
    <w:rsid w:val="00363703"/>
    <w:rsid w:val="00363F54"/>
    <w:rsid w:val="00364A5E"/>
    <w:rsid w:val="00364ACA"/>
    <w:rsid w:val="00364E08"/>
    <w:rsid w:val="0036501B"/>
    <w:rsid w:val="0036503F"/>
    <w:rsid w:val="00365137"/>
    <w:rsid w:val="003652A6"/>
    <w:rsid w:val="003659DA"/>
    <w:rsid w:val="003663ED"/>
    <w:rsid w:val="00366BEA"/>
    <w:rsid w:val="00367F60"/>
    <w:rsid w:val="00370396"/>
    <w:rsid w:val="003703EF"/>
    <w:rsid w:val="00370660"/>
    <w:rsid w:val="003713EE"/>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78"/>
    <w:rsid w:val="0039409D"/>
    <w:rsid w:val="00394ACC"/>
    <w:rsid w:val="00394D36"/>
    <w:rsid w:val="00395DC1"/>
    <w:rsid w:val="00395F24"/>
    <w:rsid w:val="00396DAB"/>
    <w:rsid w:val="003A19B1"/>
    <w:rsid w:val="003A1D66"/>
    <w:rsid w:val="003A2464"/>
    <w:rsid w:val="003A2E74"/>
    <w:rsid w:val="003A2EA5"/>
    <w:rsid w:val="003A355E"/>
    <w:rsid w:val="003A41FD"/>
    <w:rsid w:val="003A431B"/>
    <w:rsid w:val="003A4E2C"/>
    <w:rsid w:val="003A55FF"/>
    <w:rsid w:val="003A6116"/>
    <w:rsid w:val="003A61E6"/>
    <w:rsid w:val="003A62F7"/>
    <w:rsid w:val="003A75C2"/>
    <w:rsid w:val="003B0302"/>
    <w:rsid w:val="003B04FD"/>
    <w:rsid w:val="003B1096"/>
    <w:rsid w:val="003B15BE"/>
    <w:rsid w:val="003B3898"/>
    <w:rsid w:val="003B40D7"/>
    <w:rsid w:val="003B5426"/>
    <w:rsid w:val="003B672D"/>
    <w:rsid w:val="003B6BF3"/>
    <w:rsid w:val="003B79E3"/>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ED1"/>
    <w:rsid w:val="003D13C5"/>
    <w:rsid w:val="003D17CC"/>
    <w:rsid w:val="003D1A3A"/>
    <w:rsid w:val="003D2E66"/>
    <w:rsid w:val="003D3484"/>
    <w:rsid w:val="003D365D"/>
    <w:rsid w:val="003D3CB5"/>
    <w:rsid w:val="003D5168"/>
    <w:rsid w:val="003D66C7"/>
    <w:rsid w:val="003D67D9"/>
    <w:rsid w:val="003D78C5"/>
    <w:rsid w:val="003D7DEC"/>
    <w:rsid w:val="003E0081"/>
    <w:rsid w:val="003E0433"/>
    <w:rsid w:val="003E198D"/>
    <w:rsid w:val="003E2525"/>
    <w:rsid w:val="003E289F"/>
    <w:rsid w:val="003E28FA"/>
    <w:rsid w:val="003E297C"/>
    <w:rsid w:val="003E392A"/>
    <w:rsid w:val="003E4285"/>
    <w:rsid w:val="003E4986"/>
    <w:rsid w:val="003E5D5B"/>
    <w:rsid w:val="003E624B"/>
    <w:rsid w:val="003E63B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2FE3"/>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913"/>
    <w:rsid w:val="00427601"/>
    <w:rsid w:val="0042778D"/>
    <w:rsid w:val="00430327"/>
    <w:rsid w:val="00430C45"/>
    <w:rsid w:val="00430D4D"/>
    <w:rsid w:val="004315BD"/>
    <w:rsid w:val="00431D04"/>
    <w:rsid w:val="004327A0"/>
    <w:rsid w:val="00432842"/>
    <w:rsid w:val="004332B2"/>
    <w:rsid w:val="00433421"/>
    <w:rsid w:val="00433C57"/>
    <w:rsid w:val="00433DB1"/>
    <w:rsid w:val="00434109"/>
    <w:rsid w:val="004344B3"/>
    <w:rsid w:val="00434D35"/>
    <w:rsid w:val="0043553A"/>
    <w:rsid w:val="00436603"/>
    <w:rsid w:val="00436EB0"/>
    <w:rsid w:val="00437026"/>
    <w:rsid w:val="004370F3"/>
    <w:rsid w:val="00437485"/>
    <w:rsid w:val="00437499"/>
    <w:rsid w:val="00441EDF"/>
    <w:rsid w:val="004421FA"/>
    <w:rsid w:val="00443315"/>
    <w:rsid w:val="00445094"/>
    <w:rsid w:val="004450C2"/>
    <w:rsid w:val="00445245"/>
    <w:rsid w:val="00445905"/>
    <w:rsid w:val="00446344"/>
    <w:rsid w:val="00446E24"/>
    <w:rsid w:val="0044727C"/>
    <w:rsid w:val="004472CA"/>
    <w:rsid w:val="00447419"/>
    <w:rsid w:val="00447620"/>
    <w:rsid w:val="00447863"/>
    <w:rsid w:val="00450777"/>
    <w:rsid w:val="00451429"/>
    <w:rsid w:val="00451839"/>
    <w:rsid w:val="00451DF0"/>
    <w:rsid w:val="00451FA1"/>
    <w:rsid w:val="0045357E"/>
    <w:rsid w:val="0045372D"/>
    <w:rsid w:val="00453F33"/>
    <w:rsid w:val="004550B7"/>
    <w:rsid w:val="00456336"/>
    <w:rsid w:val="00456632"/>
    <w:rsid w:val="00457C1C"/>
    <w:rsid w:val="00460ABC"/>
    <w:rsid w:val="004617E0"/>
    <w:rsid w:val="00462930"/>
    <w:rsid w:val="004629A8"/>
    <w:rsid w:val="004632A6"/>
    <w:rsid w:val="00464B64"/>
    <w:rsid w:val="00465CCB"/>
    <w:rsid w:val="00465D39"/>
    <w:rsid w:val="00466169"/>
    <w:rsid w:val="0046720E"/>
    <w:rsid w:val="004674CA"/>
    <w:rsid w:val="00467B46"/>
    <w:rsid w:val="00467D1D"/>
    <w:rsid w:val="004702EB"/>
    <w:rsid w:val="00470B4E"/>
    <w:rsid w:val="00471D90"/>
    <w:rsid w:val="00471FF3"/>
    <w:rsid w:val="004729D5"/>
    <w:rsid w:val="00474285"/>
    <w:rsid w:val="00474D20"/>
    <w:rsid w:val="0047510A"/>
    <w:rsid w:val="0047515F"/>
    <w:rsid w:val="004751C4"/>
    <w:rsid w:val="004761C6"/>
    <w:rsid w:val="00476AA4"/>
    <w:rsid w:val="00476EE4"/>
    <w:rsid w:val="004771DF"/>
    <w:rsid w:val="00477CC9"/>
    <w:rsid w:val="00480130"/>
    <w:rsid w:val="00480BB5"/>
    <w:rsid w:val="004816BD"/>
    <w:rsid w:val="004816CA"/>
    <w:rsid w:val="00483D3F"/>
    <w:rsid w:val="00484379"/>
    <w:rsid w:val="00486B71"/>
    <w:rsid w:val="00487658"/>
    <w:rsid w:val="004876CD"/>
    <w:rsid w:val="00487C77"/>
    <w:rsid w:val="00491A78"/>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745"/>
    <w:rsid w:val="004A5806"/>
    <w:rsid w:val="004A59DB"/>
    <w:rsid w:val="004A5F11"/>
    <w:rsid w:val="004A76B4"/>
    <w:rsid w:val="004A77FB"/>
    <w:rsid w:val="004A781D"/>
    <w:rsid w:val="004A7D5C"/>
    <w:rsid w:val="004B00B5"/>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3ADC"/>
    <w:rsid w:val="004C3DDB"/>
    <w:rsid w:val="004C49BF"/>
    <w:rsid w:val="004C4B41"/>
    <w:rsid w:val="004C4EAE"/>
    <w:rsid w:val="004C58A6"/>
    <w:rsid w:val="004C5ECA"/>
    <w:rsid w:val="004C7148"/>
    <w:rsid w:val="004D0EB5"/>
    <w:rsid w:val="004D3986"/>
    <w:rsid w:val="004D3CB3"/>
    <w:rsid w:val="004D407F"/>
    <w:rsid w:val="004D485B"/>
    <w:rsid w:val="004D4955"/>
    <w:rsid w:val="004D510D"/>
    <w:rsid w:val="004D62E8"/>
    <w:rsid w:val="004D639D"/>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B2B"/>
    <w:rsid w:val="004E7D39"/>
    <w:rsid w:val="004F1FAE"/>
    <w:rsid w:val="004F202E"/>
    <w:rsid w:val="004F2202"/>
    <w:rsid w:val="004F314D"/>
    <w:rsid w:val="004F360A"/>
    <w:rsid w:val="004F4359"/>
    <w:rsid w:val="004F43AC"/>
    <w:rsid w:val="004F5778"/>
    <w:rsid w:val="004F578A"/>
    <w:rsid w:val="004F5C4F"/>
    <w:rsid w:val="004F64CD"/>
    <w:rsid w:val="004F689B"/>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BCF"/>
    <w:rsid w:val="00530E31"/>
    <w:rsid w:val="00530F22"/>
    <w:rsid w:val="00531936"/>
    <w:rsid w:val="00531B47"/>
    <w:rsid w:val="005329A2"/>
    <w:rsid w:val="00535956"/>
    <w:rsid w:val="0053603D"/>
    <w:rsid w:val="00536092"/>
    <w:rsid w:val="0053624E"/>
    <w:rsid w:val="00536410"/>
    <w:rsid w:val="005370C2"/>
    <w:rsid w:val="005370DB"/>
    <w:rsid w:val="0054096E"/>
    <w:rsid w:val="005409A6"/>
    <w:rsid w:val="005409C3"/>
    <w:rsid w:val="00542153"/>
    <w:rsid w:val="00542B1F"/>
    <w:rsid w:val="005432DC"/>
    <w:rsid w:val="00544302"/>
    <w:rsid w:val="00544D21"/>
    <w:rsid w:val="005460F7"/>
    <w:rsid w:val="0054695D"/>
    <w:rsid w:val="00550A11"/>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940"/>
    <w:rsid w:val="00565D54"/>
    <w:rsid w:val="005675F3"/>
    <w:rsid w:val="00567713"/>
    <w:rsid w:val="00567862"/>
    <w:rsid w:val="00567BF1"/>
    <w:rsid w:val="00571B8D"/>
    <w:rsid w:val="00571F88"/>
    <w:rsid w:val="00572A17"/>
    <w:rsid w:val="00572A7C"/>
    <w:rsid w:val="0057333A"/>
    <w:rsid w:val="005733A2"/>
    <w:rsid w:val="00574859"/>
    <w:rsid w:val="0057657F"/>
    <w:rsid w:val="005767BD"/>
    <w:rsid w:val="005774F8"/>
    <w:rsid w:val="00577766"/>
    <w:rsid w:val="00577F20"/>
    <w:rsid w:val="00580E45"/>
    <w:rsid w:val="005821B3"/>
    <w:rsid w:val="00582C8E"/>
    <w:rsid w:val="00582E56"/>
    <w:rsid w:val="0058415E"/>
    <w:rsid w:val="005847AF"/>
    <w:rsid w:val="00584C0D"/>
    <w:rsid w:val="00585E26"/>
    <w:rsid w:val="00586600"/>
    <w:rsid w:val="00591618"/>
    <w:rsid w:val="00592980"/>
    <w:rsid w:val="00593A4E"/>
    <w:rsid w:val="0059425B"/>
    <w:rsid w:val="005943C2"/>
    <w:rsid w:val="0059555E"/>
    <w:rsid w:val="00595C36"/>
    <w:rsid w:val="005964E5"/>
    <w:rsid w:val="005969BF"/>
    <w:rsid w:val="00597D4B"/>
    <w:rsid w:val="005A0AFF"/>
    <w:rsid w:val="005A1D48"/>
    <w:rsid w:val="005A2709"/>
    <w:rsid w:val="005A3FE3"/>
    <w:rsid w:val="005A4933"/>
    <w:rsid w:val="005A4985"/>
    <w:rsid w:val="005A5A2A"/>
    <w:rsid w:val="005A5FA6"/>
    <w:rsid w:val="005A6275"/>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F9E"/>
    <w:rsid w:val="005B67D6"/>
    <w:rsid w:val="005B745E"/>
    <w:rsid w:val="005B74E1"/>
    <w:rsid w:val="005C0077"/>
    <w:rsid w:val="005C0392"/>
    <w:rsid w:val="005C0C23"/>
    <w:rsid w:val="005C12F7"/>
    <w:rsid w:val="005C36D3"/>
    <w:rsid w:val="005C3832"/>
    <w:rsid w:val="005C3963"/>
    <w:rsid w:val="005C5AD5"/>
    <w:rsid w:val="005C5B1F"/>
    <w:rsid w:val="005C6202"/>
    <w:rsid w:val="005C6376"/>
    <w:rsid w:val="005C66A2"/>
    <w:rsid w:val="005C6FD3"/>
    <w:rsid w:val="005C730B"/>
    <w:rsid w:val="005C7DDE"/>
    <w:rsid w:val="005D01FC"/>
    <w:rsid w:val="005D02AF"/>
    <w:rsid w:val="005D1C98"/>
    <w:rsid w:val="005D252F"/>
    <w:rsid w:val="005D2666"/>
    <w:rsid w:val="005D36BD"/>
    <w:rsid w:val="005D397C"/>
    <w:rsid w:val="005D3D7B"/>
    <w:rsid w:val="005D4D4E"/>
    <w:rsid w:val="005D5304"/>
    <w:rsid w:val="005D71D6"/>
    <w:rsid w:val="005E05C9"/>
    <w:rsid w:val="005E10BD"/>
    <w:rsid w:val="005E1326"/>
    <w:rsid w:val="005E15D6"/>
    <w:rsid w:val="005E18C5"/>
    <w:rsid w:val="005E2425"/>
    <w:rsid w:val="005E2482"/>
    <w:rsid w:val="005E2E6C"/>
    <w:rsid w:val="005E3CAC"/>
    <w:rsid w:val="005E411B"/>
    <w:rsid w:val="005E4123"/>
    <w:rsid w:val="005E420F"/>
    <w:rsid w:val="005E597C"/>
    <w:rsid w:val="005E6292"/>
    <w:rsid w:val="005E70D2"/>
    <w:rsid w:val="005E7680"/>
    <w:rsid w:val="005E7822"/>
    <w:rsid w:val="005E7E9E"/>
    <w:rsid w:val="005E7F17"/>
    <w:rsid w:val="005F003E"/>
    <w:rsid w:val="005F0CD7"/>
    <w:rsid w:val="005F32CA"/>
    <w:rsid w:val="005F35A3"/>
    <w:rsid w:val="005F3ACC"/>
    <w:rsid w:val="005F3B11"/>
    <w:rsid w:val="005F3B33"/>
    <w:rsid w:val="005F4873"/>
    <w:rsid w:val="005F4E08"/>
    <w:rsid w:val="005F5288"/>
    <w:rsid w:val="005F5EAF"/>
    <w:rsid w:val="005F6550"/>
    <w:rsid w:val="005F65E8"/>
    <w:rsid w:val="006004E9"/>
    <w:rsid w:val="00601EED"/>
    <w:rsid w:val="0060242E"/>
    <w:rsid w:val="00602DFA"/>
    <w:rsid w:val="0060376F"/>
    <w:rsid w:val="00603EC1"/>
    <w:rsid w:val="0060433E"/>
    <w:rsid w:val="00604420"/>
    <w:rsid w:val="00604C1D"/>
    <w:rsid w:val="0060559F"/>
    <w:rsid w:val="00605A1B"/>
    <w:rsid w:val="00606061"/>
    <w:rsid w:val="00606467"/>
    <w:rsid w:val="00607808"/>
    <w:rsid w:val="006104B4"/>
    <w:rsid w:val="00610EF5"/>
    <w:rsid w:val="00611BBD"/>
    <w:rsid w:val="00612676"/>
    <w:rsid w:val="00613B84"/>
    <w:rsid w:val="00613D8B"/>
    <w:rsid w:val="00613EA7"/>
    <w:rsid w:val="006144DD"/>
    <w:rsid w:val="00614B73"/>
    <w:rsid w:val="00615D8C"/>
    <w:rsid w:val="00617FEF"/>
    <w:rsid w:val="00620395"/>
    <w:rsid w:val="0062066D"/>
    <w:rsid w:val="00620827"/>
    <w:rsid w:val="00621674"/>
    <w:rsid w:val="006239A2"/>
    <w:rsid w:val="00623FA6"/>
    <w:rsid w:val="0062443B"/>
    <w:rsid w:val="00625032"/>
    <w:rsid w:val="00626144"/>
    <w:rsid w:val="006279EC"/>
    <w:rsid w:val="00630FDC"/>
    <w:rsid w:val="00631B71"/>
    <w:rsid w:val="00632386"/>
    <w:rsid w:val="006324F9"/>
    <w:rsid w:val="00632DA9"/>
    <w:rsid w:val="00632EE1"/>
    <w:rsid w:val="00633F6E"/>
    <w:rsid w:val="006362A9"/>
    <w:rsid w:val="0063699E"/>
    <w:rsid w:val="0063763B"/>
    <w:rsid w:val="00637784"/>
    <w:rsid w:val="00641F01"/>
    <w:rsid w:val="006427DC"/>
    <w:rsid w:val="006428EA"/>
    <w:rsid w:val="00642A15"/>
    <w:rsid w:val="00645033"/>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67C5"/>
    <w:rsid w:val="006867DF"/>
    <w:rsid w:val="0068732B"/>
    <w:rsid w:val="00687815"/>
    <w:rsid w:val="00687E0F"/>
    <w:rsid w:val="00687F02"/>
    <w:rsid w:val="00690953"/>
    <w:rsid w:val="0069108E"/>
    <w:rsid w:val="006915D7"/>
    <w:rsid w:val="00691C69"/>
    <w:rsid w:val="00692A6D"/>
    <w:rsid w:val="00692BF0"/>
    <w:rsid w:val="00692F0C"/>
    <w:rsid w:val="00694735"/>
    <w:rsid w:val="00694A4D"/>
    <w:rsid w:val="00694C7A"/>
    <w:rsid w:val="00695526"/>
    <w:rsid w:val="00696958"/>
    <w:rsid w:val="00696CF1"/>
    <w:rsid w:val="00696E3F"/>
    <w:rsid w:val="00697B24"/>
    <w:rsid w:val="00697C39"/>
    <w:rsid w:val="006A0304"/>
    <w:rsid w:val="006A1E9D"/>
    <w:rsid w:val="006A22B8"/>
    <w:rsid w:val="006A2F8C"/>
    <w:rsid w:val="006A3C65"/>
    <w:rsid w:val="006A4888"/>
    <w:rsid w:val="006A492C"/>
    <w:rsid w:val="006A5770"/>
    <w:rsid w:val="006A5C04"/>
    <w:rsid w:val="006A6217"/>
    <w:rsid w:val="006A6486"/>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559A"/>
    <w:rsid w:val="006E582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6F7CC9"/>
    <w:rsid w:val="00700592"/>
    <w:rsid w:val="00700A89"/>
    <w:rsid w:val="00700CB4"/>
    <w:rsid w:val="00702999"/>
    <w:rsid w:val="00702AB3"/>
    <w:rsid w:val="00702D6C"/>
    <w:rsid w:val="00702EC1"/>
    <w:rsid w:val="00703D22"/>
    <w:rsid w:val="0070410A"/>
    <w:rsid w:val="00705F80"/>
    <w:rsid w:val="00706165"/>
    <w:rsid w:val="00706B4C"/>
    <w:rsid w:val="0070714B"/>
    <w:rsid w:val="00707833"/>
    <w:rsid w:val="007114A6"/>
    <w:rsid w:val="00711C2F"/>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CC6"/>
    <w:rsid w:val="00717D96"/>
    <w:rsid w:val="00720C09"/>
    <w:rsid w:val="00720C99"/>
    <w:rsid w:val="00721935"/>
    <w:rsid w:val="00721F85"/>
    <w:rsid w:val="007223D3"/>
    <w:rsid w:val="00722F1F"/>
    <w:rsid w:val="007233F1"/>
    <w:rsid w:val="00723CE6"/>
    <w:rsid w:val="007243F7"/>
    <w:rsid w:val="00724E97"/>
    <w:rsid w:val="00726B23"/>
    <w:rsid w:val="00727406"/>
    <w:rsid w:val="00727777"/>
    <w:rsid w:val="007279F1"/>
    <w:rsid w:val="007301B3"/>
    <w:rsid w:val="007301B5"/>
    <w:rsid w:val="00730DA1"/>
    <w:rsid w:val="00731E35"/>
    <w:rsid w:val="007330A2"/>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38A4"/>
    <w:rsid w:val="007645FD"/>
    <w:rsid w:val="00764BB9"/>
    <w:rsid w:val="00765F0F"/>
    <w:rsid w:val="00766507"/>
    <w:rsid w:val="00767650"/>
    <w:rsid w:val="00770059"/>
    <w:rsid w:val="00770542"/>
    <w:rsid w:val="007706C4"/>
    <w:rsid w:val="00771260"/>
    <w:rsid w:val="007712E3"/>
    <w:rsid w:val="00771574"/>
    <w:rsid w:val="0077182C"/>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4DF"/>
    <w:rsid w:val="00782797"/>
    <w:rsid w:val="007827BE"/>
    <w:rsid w:val="00783352"/>
    <w:rsid w:val="00783CF7"/>
    <w:rsid w:val="00783FC0"/>
    <w:rsid w:val="0078592E"/>
    <w:rsid w:val="0078610F"/>
    <w:rsid w:val="0078672A"/>
    <w:rsid w:val="00787F51"/>
    <w:rsid w:val="00790BD5"/>
    <w:rsid w:val="007913C9"/>
    <w:rsid w:val="00791DEA"/>
    <w:rsid w:val="00791FBA"/>
    <w:rsid w:val="007929BD"/>
    <w:rsid w:val="0079366B"/>
    <w:rsid w:val="007937D4"/>
    <w:rsid w:val="00794C3F"/>
    <w:rsid w:val="00794E7A"/>
    <w:rsid w:val="00796ABF"/>
    <w:rsid w:val="007978E5"/>
    <w:rsid w:val="00797A25"/>
    <w:rsid w:val="00797FC2"/>
    <w:rsid w:val="007A1BA0"/>
    <w:rsid w:val="007A24DF"/>
    <w:rsid w:val="007A3BCB"/>
    <w:rsid w:val="007A4418"/>
    <w:rsid w:val="007A44A2"/>
    <w:rsid w:val="007A4B49"/>
    <w:rsid w:val="007A4E76"/>
    <w:rsid w:val="007A6422"/>
    <w:rsid w:val="007A656F"/>
    <w:rsid w:val="007A76B4"/>
    <w:rsid w:val="007A7A84"/>
    <w:rsid w:val="007B1485"/>
    <w:rsid w:val="007B1DCF"/>
    <w:rsid w:val="007B3074"/>
    <w:rsid w:val="007B33FA"/>
    <w:rsid w:val="007B3A11"/>
    <w:rsid w:val="007B4AE4"/>
    <w:rsid w:val="007B5156"/>
    <w:rsid w:val="007B5F08"/>
    <w:rsid w:val="007B63EB"/>
    <w:rsid w:val="007B69D5"/>
    <w:rsid w:val="007B70F5"/>
    <w:rsid w:val="007B7703"/>
    <w:rsid w:val="007B7928"/>
    <w:rsid w:val="007C0D31"/>
    <w:rsid w:val="007C0F55"/>
    <w:rsid w:val="007C28AE"/>
    <w:rsid w:val="007C345F"/>
    <w:rsid w:val="007C4688"/>
    <w:rsid w:val="007C4CAF"/>
    <w:rsid w:val="007C6CD4"/>
    <w:rsid w:val="007C7559"/>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293"/>
    <w:rsid w:val="007F1B80"/>
    <w:rsid w:val="007F30E8"/>
    <w:rsid w:val="007F3C2D"/>
    <w:rsid w:val="007F3E2A"/>
    <w:rsid w:val="007F42CF"/>
    <w:rsid w:val="007F47DA"/>
    <w:rsid w:val="007F4929"/>
    <w:rsid w:val="007F4AD0"/>
    <w:rsid w:val="007F661E"/>
    <w:rsid w:val="007F6C29"/>
    <w:rsid w:val="007F7477"/>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10BCE"/>
    <w:rsid w:val="00811602"/>
    <w:rsid w:val="00812108"/>
    <w:rsid w:val="00812406"/>
    <w:rsid w:val="00812A56"/>
    <w:rsid w:val="00812D4A"/>
    <w:rsid w:val="00813ADB"/>
    <w:rsid w:val="00813ED8"/>
    <w:rsid w:val="00813EDA"/>
    <w:rsid w:val="00814449"/>
    <w:rsid w:val="00814D16"/>
    <w:rsid w:val="008159DD"/>
    <w:rsid w:val="00815C3F"/>
    <w:rsid w:val="0081675D"/>
    <w:rsid w:val="00816C08"/>
    <w:rsid w:val="00816C1C"/>
    <w:rsid w:val="00817546"/>
    <w:rsid w:val="00817BDB"/>
    <w:rsid w:val="0082139C"/>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A7A"/>
    <w:rsid w:val="008470AC"/>
    <w:rsid w:val="008474BF"/>
    <w:rsid w:val="0085014E"/>
    <w:rsid w:val="00850382"/>
    <w:rsid w:val="008505EA"/>
    <w:rsid w:val="008512A9"/>
    <w:rsid w:val="008529AC"/>
    <w:rsid w:val="0085344E"/>
    <w:rsid w:val="00854C6D"/>
    <w:rsid w:val="008554D3"/>
    <w:rsid w:val="00855AC9"/>
    <w:rsid w:val="00856446"/>
    <w:rsid w:val="00860747"/>
    <w:rsid w:val="0086088F"/>
    <w:rsid w:val="00861AF4"/>
    <w:rsid w:val="008625B6"/>
    <w:rsid w:val="00863344"/>
    <w:rsid w:val="008635A9"/>
    <w:rsid w:val="00863664"/>
    <w:rsid w:val="0086374D"/>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90224"/>
    <w:rsid w:val="00890C8B"/>
    <w:rsid w:val="00890E35"/>
    <w:rsid w:val="00891015"/>
    <w:rsid w:val="00891453"/>
    <w:rsid w:val="00892369"/>
    <w:rsid w:val="00893210"/>
    <w:rsid w:val="00893B24"/>
    <w:rsid w:val="00894B66"/>
    <w:rsid w:val="00894BDA"/>
    <w:rsid w:val="00894D21"/>
    <w:rsid w:val="00895230"/>
    <w:rsid w:val="008952E9"/>
    <w:rsid w:val="008962FC"/>
    <w:rsid w:val="008979C1"/>
    <w:rsid w:val="008A03A6"/>
    <w:rsid w:val="008A063C"/>
    <w:rsid w:val="008A215C"/>
    <w:rsid w:val="008A29DF"/>
    <w:rsid w:val="008A3085"/>
    <w:rsid w:val="008A3624"/>
    <w:rsid w:val="008A3D7C"/>
    <w:rsid w:val="008A4837"/>
    <w:rsid w:val="008A54D5"/>
    <w:rsid w:val="008A5A5E"/>
    <w:rsid w:val="008A5D89"/>
    <w:rsid w:val="008A7753"/>
    <w:rsid w:val="008A7DF6"/>
    <w:rsid w:val="008B0014"/>
    <w:rsid w:val="008B1204"/>
    <w:rsid w:val="008B146D"/>
    <w:rsid w:val="008B3893"/>
    <w:rsid w:val="008B49C8"/>
    <w:rsid w:val="008B4ED2"/>
    <w:rsid w:val="008B73BC"/>
    <w:rsid w:val="008C0497"/>
    <w:rsid w:val="008C1ECD"/>
    <w:rsid w:val="008C2B2C"/>
    <w:rsid w:val="008C2B5B"/>
    <w:rsid w:val="008C3E72"/>
    <w:rsid w:val="008C4128"/>
    <w:rsid w:val="008C47C1"/>
    <w:rsid w:val="008C65CD"/>
    <w:rsid w:val="008C660E"/>
    <w:rsid w:val="008C68DB"/>
    <w:rsid w:val="008C6C25"/>
    <w:rsid w:val="008C71B0"/>
    <w:rsid w:val="008C7251"/>
    <w:rsid w:val="008D25C0"/>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B80"/>
    <w:rsid w:val="008E41F8"/>
    <w:rsid w:val="008E4B1D"/>
    <w:rsid w:val="008E4ED8"/>
    <w:rsid w:val="008E4F49"/>
    <w:rsid w:val="008E4FED"/>
    <w:rsid w:val="008E5065"/>
    <w:rsid w:val="008E55FA"/>
    <w:rsid w:val="008E583E"/>
    <w:rsid w:val="008E5A7B"/>
    <w:rsid w:val="008E5BCD"/>
    <w:rsid w:val="008E6162"/>
    <w:rsid w:val="008E64A5"/>
    <w:rsid w:val="008E741A"/>
    <w:rsid w:val="008E74C7"/>
    <w:rsid w:val="008F10E9"/>
    <w:rsid w:val="008F1D43"/>
    <w:rsid w:val="008F1DF9"/>
    <w:rsid w:val="008F1FE3"/>
    <w:rsid w:val="008F21E4"/>
    <w:rsid w:val="008F25C9"/>
    <w:rsid w:val="008F27FD"/>
    <w:rsid w:val="008F326D"/>
    <w:rsid w:val="008F5228"/>
    <w:rsid w:val="008F5FC0"/>
    <w:rsid w:val="008F6170"/>
    <w:rsid w:val="008F6315"/>
    <w:rsid w:val="008F65B0"/>
    <w:rsid w:val="008F76E8"/>
    <w:rsid w:val="00900B28"/>
    <w:rsid w:val="0090324B"/>
    <w:rsid w:val="00903449"/>
    <w:rsid w:val="00904A6A"/>
    <w:rsid w:val="0090520C"/>
    <w:rsid w:val="00905804"/>
    <w:rsid w:val="00905F0F"/>
    <w:rsid w:val="00905F63"/>
    <w:rsid w:val="009065D1"/>
    <w:rsid w:val="0090721F"/>
    <w:rsid w:val="0090761C"/>
    <w:rsid w:val="00910226"/>
    <w:rsid w:val="009104C7"/>
    <w:rsid w:val="009107A3"/>
    <w:rsid w:val="00910B06"/>
    <w:rsid w:val="0091151E"/>
    <w:rsid w:val="00912418"/>
    <w:rsid w:val="0091297C"/>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3184"/>
    <w:rsid w:val="0094337D"/>
    <w:rsid w:val="009443F0"/>
    <w:rsid w:val="009454EB"/>
    <w:rsid w:val="00945681"/>
    <w:rsid w:val="00946298"/>
    <w:rsid w:val="00947FC2"/>
    <w:rsid w:val="0095005F"/>
    <w:rsid w:val="009525AA"/>
    <w:rsid w:val="009525B0"/>
    <w:rsid w:val="00954A06"/>
    <w:rsid w:val="00955144"/>
    <w:rsid w:val="009558B2"/>
    <w:rsid w:val="00956481"/>
    <w:rsid w:val="0095665C"/>
    <w:rsid w:val="009569AD"/>
    <w:rsid w:val="00957129"/>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9BF"/>
    <w:rsid w:val="00966D8D"/>
    <w:rsid w:val="00967A46"/>
    <w:rsid w:val="00967CC3"/>
    <w:rsid w:val="00967DE5"/>
    <w:rsid w:val="00972476"/>
    <w:rsid w:val="00972527"/>
    <w:rsid w:val="00973296"/>
    <w:rsid w:val="009741B0"/>
    <w:rsid w:val="009750B6"/>
    <w:rsid w:val="0097523C"/>
    <w:rsid w:val="0097587A"/>
    <w:rsid w:val="0097622E"/>
    <w:rsid w:val="00976ABA"/>
    <w:rsid w:val="00976DF2"/>
    <w:rsid w:val="00980994"/>
    <w:rsid w:val="009815BB"/>
    <w:rsid w:val="009816C6"/>
    <w:rsid w:val="00981A72"/>
    <w:rsid w:val="00981EFF"/>
    <w:rsid w:val="00982511"/>
    <w:rsid w:val="0098260A"/>
    <w:rsid w:val="009827F5"/>
    <w:rsid w:val="00982845"/>
    <w:rsid w:val="0098335C"/>
    <w:rsid w:val="009833C7"/>
    <w:rsid w:val="009835C7"/>
    <w:rsid w:val="009838A1"/>
    <w:rsid w:val="00983940"/>
    <w:rsid w:val="00983B9D"/>
    <w:rsid w:val="00983E47"/>
    <w:rsid w:val="009848C6"/>
    <w:rsid w:val="00984E0B"/>
    <w:rsid w:val="00986119"/>
    <w:rsid w:val="00986896"/>
    <w:rsid w:val="00987DAA"/>
    <w:rsid w:val="00990642"/>
    <w:rsid w:val="00990CF0"/>
    <w:rsid w:val="00991CE9"/>
    <w:rsid w:val="00993E34"/>
    <w:rsid w:val="00995697"/>
    <w:rsid w:val="009963F6"/>
    <w:rsid w:val="00996E33"/>
    <w:rsid w:val="009974AE"/>
    <w:rsid w:val="009A06FF"/>
    <w:rsid w:val="009A2763"/>
    <w:rsid w:val="009A3C03"/>
    <w:rsid w:val="009A3CDF"/>
    <w:rsid w:val="009A3D79"/>
    <w:rsid w:val="009A3E5B"/>
    <w:rsid w:val="009A5836"/>
    <w:rsid w:val="009A5DA8"/>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079"/>
    <w:rsid w:val="009C58E8"/>
    <w:rsid w:val="009C6182"/>
    <w:rsid w:val="009C6BEC"/>
    <w:rsid w:val="009C73A7"/>
    <w:rsid w:val="009C73DD"/>
    <w:rsid w:val="009C7542"/>
    <w:rsid w:val="009C7B48"/>
    <w:rsid w:val="009D03CA"/>
    <w:rsid w:val="009D05BC"/>
    <w:rsid w:val="009D1B6B"/>
    <w:rsid w:val="009D2453"/>
    <w:rsid w:val="009D2EE5"/>
    <w:rsid w:val="009D2F12"/>
    <w:rsid w:val="009D306F"/>
    <w:rsid w:val="009D3501"/>
    <w:rsid w:val="009D36D8"/>
    <w:rsid w:val="009D4161"/>
    <w:rsid w:val="009D483B"/>
    <w:rsid w:val="009D4EAD"/>
    <w:rsid w:val="009D7222"/>
    <w:rsid w:val="009D7277"/>
    <w:rsid w:val="009D7B2A"/>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2E9B"/>
    <w:rsid w:val="009F39E9"/>
    <w:rsid w:val="009F4394"/>
    <w:rsid w:val="009F4A41"/>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AC9"/>
    <w:rsid w:val="00A05E4D"/>
    <w:rsid w:val="00A066F9"/>
    <w:rsid w:val="00A079DB"/>
    <w:rsid w:val="00A1037D"/>
    <w:rsid w:val="00A117F6"/>
    <w:rsid w:val="00A11C26"/>
    <w:rsid w:val="00A11E73"/>
    <w:rsid w:val="00A1204E"/>
    <w:rsid w:val="00A12219"/>
    <w:rsid w:val="00A13D02"/>
    <w:rsid w:val="00A14575"/>
    <w:rsid w:val="00A1597D"/>
    <w:rsid w:val="00A17310"/>
    <w:rsid w:val="00A17A22"/>
    <w:rsid w:val="00A17CA0"/>
    <w:rsid w:val="00A21003"/>
    <w:rsid w:val="00A211A6"/>
    <w:rsid w:val="00A213BD"/>
    <w:rsid w:val="00A216F1"/>
    <w:rsid w:val="00A21841"/>
    <w:rsid w:val="00A226CB"/>
    <w:rsid w:val="00A22C7C"/>
    <w:rsid w:val="00A24182"/>
    <w:rsid w:val="00A24DD1"/>
    <w:rsid w:val="00A24E33"/>
    <w:rsid w:val="00A251AD"/>
    <w:rsid w:val="00A26101"/>
    <w:rsid w:val="00A26246"/>
    <w:rsid w:val="00A2761E"/>
    <w:rsid w:val="00A316C4"/>
    <w:rsid w:val="00A31875"/>
    <w:rsid w:val="00A31B0C"/>
    <w:rsid w:val="00A3289D"/>
    <w:rsid w:val="00A33300"/>
    <w:rsid w:val="00A342B9"/>
    <w:rsid w:val="00A346A7"/>
    <w:rsid w:val="00A34C23"/>
    <w:rsid w:val="00A34CEE"/>
    <w:rsid w:val="00A3612B"/>
    <w:rsid w:val="00A36BE9"/>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607"/>
    <w:rsid w:val="00A539EF"/>
    <w:rsid w:val="00A53B4D"/>
    <w:rsid w:val="00A53C63"/>
    <w:rsid w:val="00A5451B"/>
    <w:rsid w:val="00A556FC"/>
    <w:rsid w:val="00A566DD"/>
    <w:rsid w:val="00A56880"/>
    <w:rsid w:val="00A572EF"/>
    <w:rsid w:val="00A5754B"/>
    <w:rsid w:val="00A57FD1"/>
    <w:rsid w:val="00A600D0"/>
    <w:rsid w:val="00A60152"/>
    <w:rsid w:val="00A60355"/>
    <w:rsid w:val="00A606A4"/>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A1"/>
    <w:rsid w:val="00A735B1"/>
    <w:rsid w:val="00A73647"/>
    <w:rsid w:val="00A73F51"/>
    <w:rsid w:val="00A743AA"/>
    <w:rsid w:val="00A74725"/>
    <w:rsid w:val="00A75142"/>
    <w:rsid w:val="00A7550D"/>
    <w:rsid w:val="00A75731"/>
    <w:rsid w:val="00A762AD"/>
    <w:rsid w:val="00A76422"/>
    <w:rsid w:val="00A76B11"/>
    <w:rsid w:val="00A76ECF"/>
    <w:rsid w:val="00A77131"/>
    <w:rsid w:val="00A7750C"/>
    <w:rsid w:val="00A77D4A"/>
    <w:rsid w:val="00A77F43"/>
    <w:rsid w:val="00A8027E"/>
    <w:rsid w:val="00A8058B"/>
    <w:rsid w:val="00A80CDB"/>
    <w:rsid w:val="00A82454"/>
    <w:rsid w:val="00A833DF"/>
    <w:rsid w:val="00A83640"/>
    <w:rsid w:val="00A839E5"/>
    <w:rsid w:val="00A83AA6"/>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F5C"/>
    <w:rsid w:val="00A94077"/>
    <w:rsid w:val="00A9525D"/>
    <w:rsid w:val="00A954F2"/>
    <w:rsid w:val="00A95F77"/>
    <w:rsid w:val="00A96550"/>
    <w:rsid w:val="00A9708D"/>
    <w:rsid w:val="00A97131"/>
    <w:rsid w:val="00AA0B14"/>
    <w:rsid w:val="00AA1411"/>
    <w:rsid w:val="00AA349F"/>
    <w:rsid w:val="00AA3954"/>
    <w:rsid w:val="00AA3BB3"/>
    <w:rsid w:val="00AA4064"/>
    <w:rsid w:val="00AA4203"/>
    <w:rsid w:val="00AA543D"/>
    <w:rsid w:val="00AA575C"/>
    <w:rsid w:val="00AA6524"/>
    <w:rsid w:val="00AB16D9"/>
    <w:rsid w:val="00AB303B"/>
    <w:rsid w:val="00AB3AFB"/>
    <w:rsid w:val="00AB493C"/>
    <w:rsid w:val="00AB6279"/>
    <w:rsid w:val="00AB72D1"/>
    <w:rsid w:val="00AB7884"/>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0966"/>
    <w:rsid w:val="00AF13F0"/>
    <w:rsid w:val="00AF1430"/>
    <w:rsid w:val="00AF2947"/>
    <w:rsid w:val="00AF2949"/>
    <w:rsid w:val="00AF2BC9"/>
    <w:rsid w:val="00AF2CD4"/>
    <w:rsid w:val="00AF3280"/>
    <w:rsid w:val="00AF3582"/>
    <w:rsid w:val="00AF456F"/>
    <w:rsid w:val="00AF4D10"/>
    <w:rsid w:val="00AF51FF"/>
    <w:rsid w:val="00AF56A2"/>
    <w:rsid w:val="00AF6942"/>
    <w:rsid w:val="00AF727A"/>
    <w:rsid w:val="00AF74B3"/>
    <w:rsid w:val="00AF7A10"/>
    <w:rsid w:val="00AF7EB6"/>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212"/>
    <w:rsid w:val="00B0747F"/>
    <w:rsid w:val="00B0756D"/>
    <w:rsid w:val="00B07951"/>
    <w:rsid w:val="00B10046"/>
    <w:rsid w:val="00B10A00"/>
    <w:rsid w:val="00B112F5"/>
    <w:rsid w:val="00B11CCF"/>
    <w:rsid w:val="00B11E11"/>
    <w:rsid w:val="00B13199"/>
    <w:rsid w:val="00B131C7"/>
    <w:rsid w:val="00B13738"/>
    <w:rsid w:val="00B13B0D"/>
    <w:rsid w:val="00B13E42"/>
    <w:rsid w:val="00B145D6"/>
    <w:rsid w:val="00B14984"/>
    <w:rsid w:val="00B14E32"/>
    <w:rsid w:val="00B1731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34B0"/>
    <w:rsid w:val="00B3438F"/>
    <w:rsid w:val="00B346D5"/>
    <w:rsid w:val="00B34CF0"/>
    <w:rsid w:val="00B352BA"/>
    <w:rsid w:val="00B35823"/>
    <w:rsid w:val="00B35870"/>
    <w:rsid w:val="00B35ED6"/>
    <w:rsid w:val="00B362A2"/>
    <w:rsid w:val="00B3648E"/>
    <w:rsid w:val="00B369F7"/>
    <w:rsid w:val="00B36E68"/>
    <w:rsid w:val="00B4065F"/>
    <w:rsid w:val="00B4078F"/>
    <w:rsid w:val="00B40D51"/>
    <w:rsid w:val="00B418D3"/>
    <w:rsid w:val="00B41DC0"/>
    <w:rsid w:val="00B4287A"/>
    <w:rsid w:val="00B42E2B"/>
    <w:rsid w:val="00B43503"/>
    <w:rsid w:val="00B439BD"/>
    <w:rsid w:val="00B43EE5"/>
    <w:rsid w:val="00B44478"/>
    <w:rsid w:val="00B45624"/>
    <w:rsid w:val="00B45BF5"/>
    <w:rsid w:val="00B465C9"/>
    <w:rsid w:val="00B4672D"/>
    <w:rsid w:val="00B47532"/>
    <w:rsid w:val="00B47580"/>
    <w:rsid w:val="00B47AE7"/>
    <w:rsid w:val="00B51380"/>
    <w:rsid w:val="00B51828"/>
    <w:rsid w:val="00B51BFD"/>
    <w:rsid w:val="00B52D83"/>
    <w:rsid w:val="00B53856"/>
    <w:rsid w:val="00B53C60"/>
    <w:rsid w:val="00B550AB"/>
    <w:rsid w:val="00B552F6"/>
    <w:rsid w:val="00B56723"/>
    <w:rsid w:val="00B567DB"/>
    <w:rsid w:val="00B56E50"/>
    <w:rsid w:val="00B57A37"/>
    <w:rsid w:val="00B624D5"/>
    <w:rsid w:val="00B6294A"/>
    <w:rsid w:val="00B629BA"/>
    <w:rsid w:val="00B63112"/>
    <w:rsid w:val="00B632D4"/>
    <w:rsid w:val="00B64464"/>
    <w:rsid w:val="00B64496"/>
    <w:rsid w:val="00B64C21"/>
    <w:rsid w:val="00B64F5E"/>
    <w:rsid w:val="00B64FFC"/>
    <w:rsid w:val="00B6548F"/>
    <w:rsid w:val="00B65D7D"/>
    <w:rsid w:val="00B66704"/>
    <w:rsid w:val="00B667C3"/>
    <w:rsid w:val="00B66ED0"/>
    <w:rsid w:val="00B673D4"/>
    <w:rsid w:val="00B674F1"/>
    <w:rsid w:val="00B67CEA"/>
    <w:rsid w:val="00B67F43"/>
    <w:rsid w:val="00B67F8D"/>
    <w:rsid w:val="00B7161C"/>
    <w:rsid w:val="00B717D6"/>
    <w:rsid w:val="00B727B8"/>
    <w:rsid w:val="00B72ED7"/>
    <w:rsid w:val="00B745E4"/>
    <w:rsid w:val="00B74CCE"/>
    <w:rsid w:val="00B752D3"/>
    <w:rsid w:val="00B75948"/>
    <w:rsid w:val="00B7658F"/>
    <w:rsid w:val="00B76CD9"/>
    <w:rsid w:val="00B77930"/>
    <w:rsid w:val="00B77F90"/>
    <w:rsid w:val="00B81FCC"/>
    <w:rsid w:val="00B82E52"/>
    <w:rsid w:val="00B8314B"/>
    <w:rsid w:val="00B83534"/>
    <w:rsid w:val="00B84578"/>
    <w:rsid w:val="00B84C7D"/>
    <w:rsid w:val="00B87C34"/>
    <w:rsid w:val="00B9074D"/>
    <w:rsid w:val="00B9213D"/>
    <w:rsid w:val="00B92F7D"/>
    <w:rsid w:val="00B931B2"/>
    <w:rsid w:val="00B93305"/>
    <w:rsid w:val="00B93659"/>
    <w:rsid w:val="00B936CE"/>
    <w:rsid w:val="00B9683F"/>
    <w:rsid w:val="00B96A82"/>
    <w:rsid w:val="00B96F38"/>
    <w:rsid w:val="00BA1471"/>
    <w:rsid w:val="00BA1547"/>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7A8"/>
    <w:rsid w:val="00BB7BEB"/>
    <w:rsid w:val="00BC0D4E"/>
    <w:rsid w:val="00BC22DC"/>
    <w:rsid w:val="00BC2456"/>
    <w:rsid w:val="00BC248C"/>
    <w:rsid w:val="00BC2BAE"/>
    <w:rsid w:val="00BC336D"/>
    <w:rsid w:val="00BC4CF7"/>
    <w:rsid w:val="00BC5B21"/>
    <w:rsid w:val="00BC60D6"/>
    <w:rsid w:val="00BD0387"/>
    <w:rsid w:val="00BD04B7"/>
    <w:rsid w:val="00BD04F6"/>
    <w:rsid w:val="00BD069E"/>
    <w:rsid w:val="00BD0895"/>
    <w:rsid w:val="00BD10BB"/>
    <w:rsid w:val="00BD5216"/>
    <w:rsid w:val="00BD572A"/>
    <w:rsid w:val="00BD62C2"/>
    <w:rsid w:val="00BD70A1"/>
    <w:rsid w:val="00BD75AF"/>
    <w:rsid w:val="00BD798A"/>
    <w:rsid w:val="00BE0B66"/>
    <w:rsid w:val="00BE15E3"/>
    <w:rsid w:val="00BE1FE5"/>
    <w:rsid w:val="00BE4807"/>
    <w:rsid w:val="00BE5136"/>
    <w:rsid w:val="00BE534E"/>
    <w:rsid w:val="00BE58B8"/>
    <w:rsid w:val="00BE5DA7"/>
    <w:rsid w:val="00BE6C85"/>
    <w:rsid w:val="00BE70B2"/>
    <w:rsid w:val="00BE7277"/>
    <w:rsid w:val="00BE759D"/>
    <w:rsid w:val="00BF07D1"/>
    <w:rsid w:val="00BF0EAA"/>
    <w:rsid w:val="00BF1855"/>
    <w:rsid w:val="00BF19C0"/>
    <w:rsid w:val="00BF1B90"/>
    <w:rsid w:val="00BF1D71"/>
    <w:rsid w:val="00BF1EC3"/>
    <w:rsid w:val="00BF226E"/>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36C61"/>
    <w:rsid w:val="00C4094E"/>
    <w:rsid w:val="00C41924"/>
    <w:rsid w:val="00C41980"/>
    <w:rsid w:val="00C425E4"/>
    <w:rsid w:val="00C431D7"/>
    <w:rsid w:val="00C43BD0"/>
    <w:rsid w:val="00C44DA7"/>
    <w:rsid w:val="00C4539C"/>
    <w:rsid w:val="00C45460"/>
    <w:rsid w:val="00C46226"/>
    <w:rsid w:val="00C47344"/>
    <w:rsid w:val="00C4735A"/>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66A4"/>
    <w:rsid w:val="00C57012"/>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283B"/>
    <w:rsid w:val="00C732A2"/>
    <w:rsid w:val="00C73370"/>
    <w:rsid w:val="00C73797"/>
    <w:rsid w:val="00C74803"/>
    <w:rsid w:val="00C74A4A"/>
    <w:rsid w:val="00C75837"/>
    <w:rsid w:val="00C75F33"/>
    <w:rsid w:val="00C763E9"/>
    <w:rsid w:val="00C77BD4"/>
    <w:rsid w:val="00C80014"/>
    <w:rsid w:val="00C8034F"/>
    <w:rsid w:val="00C80CC0"/>
    <w:rsid w:val="00C82C43"/>
    <w:rsid w:val="00C83894"/>
    <w:rsid w:val="00C83C21"/>
    <w:rsid w:val="00C83F22"/>
    <w:rsid w:val="00C83F59"/>
    <w:rsid w:val="00C84DAC"/>
    <w:rsid w:val="00C85436"/>
    <w:rsid w:val="00C856C6"/>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C72"/>
    <w:rsid w:val="00CC0C91"/>
    <w:rsid w:val="00CC0DE1"/>
    <w:rsid w:val="00CC1241"/>
    <w:rsid w:val="00CC1A48"/>
    <w:rsid w:val="00CC1A8A"/>
    <w:rsid w:val="00CC2103"/>
    <w:rsid w:val="00CC23AF"/>
    <w:rsid w:val="00CC3277"/>
    <w:rsid w:val="00CC3F3D"/>
    <w:rsid w:val="00CC431E"/>
    <w:rsid w:val="00CC4766"/>
    <w:rsid w:val="00CC4F48"/>
    <w:rsid w:val="00CC5822"/>
    <w:rsid w:val="00CC5CB3"/>
    <w:rsid w:val="00CC609C"/>
    <w:rsid w:val="00CC68B3"/>
    <w:rsid w:val="00CC6BC5"/>
    <w:rsid w:val="00CC745B"/>
    <w:rsid w:val="00CC773F"/>
    <w:rsid w:val="00CD0533"/>
    <w:rsid w:val="00CD0751"/>
    <w:rsid w:val="00CD0CD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67CF"/>
    <w:rsid w:val="00CE6E42"/>
    <w:rsid w:val="00CE7A6A"/>
    <w:rsid w:val="00CE7CFF"/>
    <w:rsid w:val="00CF040C"/>
    <w:rsid w:val="00CF0445"/>
    <w:rsid w:val="00CF0586"/>
    <w:rsid w:val="00CF07DF"/>
    <w:rsid w:val="00CF081F"/>
    <w:rsid w:val="00CF0E23"/>
    <w:rsid w:val="00CF1644"/>
    <w:rsid w:val="00CF3436"/>
    <w:rsid w:val="00CF3B90"/>
    <w:rsid w:val="00CF46FE"/>
    <w:rsid w:val="00CF4883"/>
    <w:rsid w:val="00CF539C"/>
    <w:rsid w:val="00CF5C15"/>
    <w:rsid w:val="00CF5D25"/>
    <w:rsid w:val="00CF72E4"/>
    <w:rsid w:val="00CF7B87"/>
    <w:rsid w:val="00D008F8"/>
    <w:rsid w:val="00D00AAC"/>
    <w:rsid w:val="00D0239F"/>
    <w:rsid w:val="00D02795"/>
    <w:rsid w:val="00D038B3"/>
    <w:rsid w:val="00D03C98"/>
    <w:rsid w:val="00D04747"/>
    <w:rsid w:val="00D04E99"/>
    <w:rsid w:val="00D07646"/>
    <w:rsid w:val="00D07F17"/>
    <w:rsid w:val="00D10D87"/>
    <w:rsid w:val="00D11BDC"/>
    <w:rsid w:val="00D12EB3"/>
    <w:rsid w:val="00D135D5"/>
    <w:rsid w:val="00D15167"/>
    <w:rsid w:val="00D160DE"/>
    <w:rsid w:val="00D1615B"/>
    <w:rsid w:val="00D16722"/>
    <w:rsid w:val="00D167AF"/>
    <w:rsid w:val="00D1698A"/>
    <w:rsid w:val="00D1730B"/>
    <w:rsid w:val="00D222E5"/>
    <w:rsid w:val="00D2394E"/>
    <w:rsid w:val="00D23A05"/>
    <w:rsid w:val="00D243A8"/>
    <w:rsid w:val="00D251B8"/>
    <w:rsid w:val="00D258E2"/>
    <w:rsid w:val="00D26923"/>
    <w:rsid w:val="00D273F7"/>
    <w:rsid w:val="00D277B9"/>
    <w:rsid w:val="00D30E3D"/>
    <w:rsid w:val="00D32023"/>
    <w:rsid w:val="00D3202F"/>
    <w:rsid w:val="00D3305D"/>
    <w:rsid w:val="00D33C4B"/>
    <w:rsid w:val="00D34455"/>
    <w:rsid w:val="00D34777"/>
    <w:rsid w:val="00D34B5D"/>
    <w:rsid w:val="00D350F0"/>
    <w:rsid w:val="00D3572E"/>
    <w:rsid w:val="00D36153"/>
    <w:rsid w:val="00D361D9"/>
    <w:rsid w:val="00D3625D"/>
    <w:rsid w:val="00D362A1"/>
    <w:rsid w:val="00D36798"/>
    <w:rsid w:val="00D36B27"/>
    <w:rsid w:val="00D40A3F"/>
    <w:rsid w:val="00D41851"/>
    <w:rsid w:val="00D4208F"/>
    <w:rsid w:val="00D42212"/>
    <w:rsid w:val="00D42AF1"/>
    <w:rsid w:val="00D42FC5"/>
    <w:rsid w:val="00D4333B"/>
    <w:rsid w:val="00D44153"/>
    <w:rsid w:val="00D44887"/>
    <w:rsid w:val="00D44B40"/>
    <w:rsid w:val="00D451AA"/>
    <w:rsid w:val="00D45470"/>
    <w:rsid w:val="00D45963"/>
    <w:rsid w:val="00D46147"/>
    <w:rsid w:val="00D46C3C"/>
    <w:rsid w:val="00D47241"/>
    <w:rsid w:val="00D47261"/>
    <w:rsid w:val="00D47690"/>
    <w:rsid w:val="00D47FB9"/>
    <w:rsid w:val="00D50549"/>
    <w:rsid w:val="00D50A32"/>
    <w:rsid w:val="00D50E30"/>
    <w:rsid w:val="00D519FF"/>
    <w:rsid w:val="00D51D35"/>
    <w:rsid w:val="00D52496"/>
    <w:rsid w:val="00D525F3"/>
    <w:rsid w:val="00D5309E"/>
    <w:rsid w:val="00D531C4"/>
    <w:rsid w:val="00D5339B"/>
    <w:rsid w:val="00D547BA"/>
    <w:rsid w:val="00D54BB7"/>
    <w:rsid w:val="00D55D66"/>
    <w:rsid w:val="00D565C1"/>
    <w:rsid w:val="00D57C0D"/>
    <w:rsid w:val="00D6003F"/>
    <w:rsid w:val="00D602F4"/>
    <w:rsid w:val="00D60649"/>
    <w:rsid w:val="00D61385"/>
    <w:rsid w:val="00D615D7"/>
    <w:rsid w:val="00D61DBC"/>
    <w:rsid w:val="00D62046"/>
    <w:rsid w:val="00D65C80"/>
    <w:rsid w:val="00D65EB4"/>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3E85"/>
    <w:rsid w:val="00D85A4E"/>
    <w:rsid w:val="00D86218"/>
    <w:rsid w:val="00D86491"/>
    <w:rsid w:val="00D867FE"/>
    <w:rsid w:val="00D900EA"/>
    <w:rsid w:val="00D925D2"/>
    <w:rsid w:val="00D9280B"/>
    <w:rsid w:val="00D9362E"/>
    <w:rsid w:val="00D93A3B"/>
    <w:rsid w:val="00D946B6"/>
    <w:rsid w:val="00D946F0"/>
    <w:rsid w:val="00D94A91"/>
    <w:rsid w:val="00D95270"/>
    <w:rsid w:val="00D95CC3"/>
    <w:rsid w:val="00D96525"/>
    <w:rsid w:val="00D96F00"/>
    <w:rsid w:val="00D971C2"/>
    <w:rsid w:val="00D976D9"/>
    <w:rsid w:val="00DA0C2D"/>
    <w:rsid w:val="00DA0DF9"/>
    <w:rsid w:val="00DA2B31"/>
    <w:rsid w:val="00DA2DEA"/>
    <w:rsid w:val="00DA35ED"/>
    <w:rsid w:val="00DA59AA"/>
    <w:rsid w:val="00DA70CB"/>
    <w:rsid w:val="00DB058E"/>
    <w:rsid w:val="00DB08DB"/>
    <w:rsid w:val="00DB172F"/>
    <w:rsid w:val="00DB1873"/>
    <w:rsid w:val="00DB22B2"/>
    <w:rsid w:val="00DB2A40"/>
    <w:rsid w:val="00DB397F"/>
    <w:rsid w:val="00DB3DA3"/>
    <w:rsid w:val="00DB3ECB"/>
    <w:rsid w:val="00DB4AB6"/>
    <w:rsid w:val="00DB54F8"/>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0A1"/>
    <w:rsid w:val="00DD11B8"/>
    <w:rsid w:val="00DD1B19"/>
    <w:rsid w:val="00DD25E4"/>
    <w:rsid w:val="00DD2FF3"/>
    <w:rsid w:val="00DD38B7"/>
    <w:rsid w:val="00DD4668"/>
    <w:rsid w:val="00DD48D6"/>
    <w:rsid w:val="00DD4923"/>
    <w:rsid w:val="00DD4BE0"/>
    <w:rsid w:val="00DD5759"/>
    <w:rsid w:val="00DD5953"/>
    <w:rsid w:val="00DD652C"/>
    <w:rsid w:val="00DD6BA8"/>
    <w:rsid w:val="00DD7449"/>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560"/>
    <w:rsid w:val="00DF104E"/>
    <w:rsid w:val="00DF2000"/>
    <w:rsid w:val="00DF2B2C"/>
    <w:rsid w:val="00DF3516"/>
    <w:rsid w:val="00DF4121"/>
    <w:rsid w:val="00DF4599"/>
    <w:rsid w:val="00DF5A2E"/>
    <w:rsid w:val="00DF6D84"/>
    <w:rsid w:val="00DF7F3B"/>
    <w:rsid w:val="00E00D6F"/>
    <w:rsid w:val="00E01749"/>
    <w:rsid w:val="00E02C04"/>
    <w:rsid w:val="00E02C37"/>
    <w:rsid w:val="00E0322C"/>
    <w:rsid w:val="00E037E7"/>
    <w:rsid w:val="00E05F1E"/>
    <w:rsid w:val="00E07AF2"/>
    <w:rsid w:val="00E10418"/>
    <w:rsid w:val="00E10F13"/>
    <w:rsid w:val="00E10FA1"/>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4712"/>
    <w:rsid w:val="00E25FDD"/>
    <w:rsid w:val="00E26B28"/>
    <w:rsid w:val="00E27A25"/>
    <w:rsid w:val="00E27ADE"/>
    <w:rsid w:val="00E3066F"/>
    <w:rsid w:val="00E30FC8"/>
    <w:rsid w:val="00E327E8"/>
    <w:rsid w:val="00E3294A"/>
    <w:rsid w:val="00E32CAC"/>
    <w:rsid w:val="00E3303D"/>
    <w:rsid w:val="00E33AA4"/>
    <w:rsid w:val="00E33EF0"/>
    <w:rsid w:val="00E34D49"/>
    <w:rsid w:val="00E353B2"/>
    <w:rsid w:val="00E3556C"/>
    <w:rsid w:val="00E36CE6"/>
    <w:rsid w:val="00E36DD5"/>
    <w:rsid w:val="00E37083"/>
    <w:rsid w:val="00E40809"/>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3945"/>
    <w:rsid w:val="00E64CC8"/>
    <w:rsid w:val="00E656FC"/>
    <w:rsid w:val="00E65742"/>
    <w:rsid w:val="00E65B25"/>
    <w:rsid w:val="00E664B8"/>
    <w:rsid w:val="00E668D7"/>
    <w:rsid w:val="00E66BD8"/>
    <w:rsid w:val="00E66D47"/>
    <w:rsid w:val="00E671D5"/>
    <w:rsid w:val="00E67B0F"/>
    <w:rsid w:val="00E67F29"/>
    <w:rsid w:val="00E7061D"/>
    <w:rsid w:val="00E70657"/>
    <w:rsid w:val="00E70A2C"/>
    <w:rsid w:val="00E70DB6"/>
    <w:rsid w:val="00E7197B"/>
    <w:rsid w:val="00E71A66"/>
    <w:rsid w:val="00E721AA"/>
    <w:rsid w:val="00E7288E"/>
    <w:rsid w:val="00E73532"/>
    <w:rsid w:val="00E7419C"/>
    <w:rsid w:val="00E745A1"/>
    <w:rsid w:val="00E747F5"/>
    <w:rsid w:val="00E753E4"/>
    <w:rsid w:val="00E76E06"/>
    <w:rsid w:val="00E7777F"/>
    <w:rsid w:val="00E77CD6"/>
    <w:rsid w:val="00E80785"/>
    <w:rsid w:val="00E80E7D"/>
    <w:rsid w:val="00E82FFB"/>
    <w:rsid w:val="00E83C38"/>
    <w:rsid w:val="00E83ECB"/>
    <w:rsid w:val="00E8426E"/>
    <w:rsid w:val="00E8428B"/>
    <w:rsid w:val="00E8431A"/>
    <w:rsid w:val="00E846DA"/>
    <w:rsid w:val="00E8567E"/>
    <w:rsid w:val="00E86C4A"/>
    <w:rsid w:val="00E87827"/>
    <w:rsid w:val="00E87D2B"/>
    <w:rsid w:val="00E9035D"/>
    <w:rsid w:val="00E90E0A"/>
    <w:rsid w:val="00E9126E"/>
    <w:rsid w:val="00E91654"/>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E78"/>
    <w:rsid w:val="00EA770B"/>
    <w:rsid w:val="00EA776A"/>
    <w:rsid w:val="00EA7D9B"/>
    <w:rsid w:val="00EB1FE5"/>
    <w:rsid w:val="00EB216C"/>
    <w:rsid w:val="00EB26AE"/>
    <w:rsid w:val="00EB2D9B"/>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54E"/>
    <w:rsid w:val="00EC5733"/>
    <w:rsid w:val="00EC6FFE"/>
    <w:rsid w:val="00ED037B"/>
    <w:rsid w:val="00ED0C04"/>
    <w:rsid w:val="00ED1368"/>
    <w:rsid w:val="00ED1A7D"/>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6A6A"/>
    <w:rsid w:val="00EE7301"/>
    <w:rsid w:val="00EE77C4"/>
    <w:rsid w:val="00EF1179"/>
    <w:rsid w:val="00EF29F7"/>
    <w:rsid w:val="00EF2C39"/>
    <w:rsid w:val="00EF2D0C"/>
    <w:rsid w:val="00EF3545"/>
    <w:rsid w:val="00EF52A6"/>
    <w:rsid w:val="00EF5B38"/>
    <w:rsid w:val="00EF60DC"/>
    <w:rsid w:val="00EF66D1"/>
    <w:rsid w:val="00EF680B"/>
    <w:rsid w:val="00EF6D96"/>
    <w:rsid w:val="00F00647"/>
    <w:rsid w:val="00F00D1B"/>
    <w:rsid w:val="00F02605"/>
    <w:rsid w:val="00F0289E"/>
    <w:rsid w:val="00F02F30"/>
    <w:rsid w:val="00F033D8"/>
    <w:rsid w:val="00F038B6"/>
    <w:rsid w:val="00F03E5B"/>
    <w:rsid w:val="00F04CBC"/>
    <w:rsid w:val="00F055BC"/>
    <w:rsid w:val="00F05773"/>
    <w:rsid w:val="00F07402"/>
    <w:rsid w:val="00F079CB"/>
    <w:rsid w:val="00F07FFB"/>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99E"/>
    <w:rsid w:val="00F41EDA"/>
    <w:rsid w:val="00F420DD"/>
    <w:rsid w:val="00F44ABD"/>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43C1"/>
    <w:rsid w:val="00F54658"/>
    <w:rsid w:val="00F54AEF"/>
    <w:rsid w:val="00F55015"/>
    <w:rsid w:val="00F551C0"/>
    <w:rsid w:val="00F558BC"/>
    <w:rsid w:val="00F56261"/>
    <w:rsid w:val="00F56643"/>
    <w:rsid w:val="00F608D3"/>
    <w:rsid w:val="00F60E7D"/>
    <w:rsid w:val="00F621C4"/>
    <w:rsid w:val="00F62D80"/>
    <w:rsid w:val="00F635B5"/>
    <w:rsid w:val="00F63A43"/>
    <w:rsid w:val="00F64727"/>
    <w:rsid w:val="00F65105"/>
    <w:rsid w:val="00F6587B"/>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E78"/>
    <w:rsid w:val="00F84484"/>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623F"/>
    <w:rsid w:val="00FA6A48"/>
    <w:rsid w:val="00FA6ECA"/>
    <w:rsid w:val="00FB03CF"/>
    <w:rsid w:val="00FB0BA8"/>
    <w:rsid w:val="00FB17CC"/>
    <w:rsid w:val="00FB1F76"/>
    <w:rsid w:val="00FB208C"/>
    <w:rsid w:val="00FB2244"/>
    <w:rsid w:val="00FB2942"/>
    <w:rsid w:val="00FB2BFE"/>
    <w:rsid w:val="00FB39E3"/>
    <w:rsid w:val="00FB3EF7"/>
    <w:rsid w:val="00FB703E"/>
    <w:rsid w:val="00FB73E3"/>
    <w:rsid w:val="00FC016E"/>
    <w:rsid w:val="00FC0911"/>
    <w:rsid w:val="00FC0B52"/>
    <w:rsid w:val="00FC0F1F"/>
    <w:rsid w:val="00FC1437"/>
    <w:rsid w:val="00FC224A"/>
    <w:rsid w:val="00FC2841"/>
    <w:rsid w:val="00FC3A12"/>
    <w:rsid w:val="00FC4735"/>
    <w:rsid w:val="00FC48B1"/>
    <w:rsid w:val="00FC4F7C"/>
    <w:rsid w:val="00FC51C8"/>
    <w:rsid w:val="00FC5620"/>
    <w:rsid w:val="00FC5F2A"/>
    <w:rsid w:val="00FC7B33"/>
    <w:rsid w:val="00FC7EB6"/>
    <w:rsid w:val="00FD14C6"/>
    <w:rsid w:val="00FD1F6F"/>
    <w:rsid w:val="00FD2FA0"/>
    <w:rsid w:val="00FD2FCB"/>
    <w:rsid w:val="00FD4721"/>
    <w:rsid w:val="00FD494E"/>
    <w:rsid w:val="00FD4B12"/>
    <w:rsid w:val="00FD58C3"/>
    <w:rsid w:val="00FD5F08"/>
    <w:rsid w:val="00FD5F9D"/>
    <w:rsid w:val="00FD60BA"/>
    <w:rsid w:val="00FD6E28"/>
    <w:rsid w:val="00FD7376"/>
    <w:rsid w:val="00FE007D"/>
    <w:rsid w:val="00FE0344"/>
    <w:rsid w:val="00FE0FA7"/>
    <w:rsid w:val="00FE12BF"/>
    <w:rsid w:val="00FE1303"/>
    <w:rsid w:val="00FE13C2"/>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11DD"/>
    <w:rsid w:val="00FF12E7"/>
    <w:rsid w:val="00FF1957"/>
    <w:rsid w:val="00FF1D0A"/>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8EC"/>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www.npmjs.com/package/argon2" TargetMode="External"/><Relationship Id="rId84" Type="http://schemas.openxmlformats.org/officeDocument/2006/relationships/hyperlink" Target="https://www.typescriptlang.org/docs/" TargetMode="External"/><Relationship Id="rId89"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footer" Target="footer10.xml"/><Relationship Id="rId79" Type="http://schemas.openxmlformats.org/officeDocument/2006/relationships/hyperlink" Target="https://www.raspberrypi.com/documentation/" TargetMode="External"/><Relationship Id="rId5" Type="http://schemas.openxmlformats.org/officeDocument/2006/relationships/customXml" Target="../customXml/item5.xml"/><Relationship Id="rId14" Type="http://schemas.openxmlformats.org/officeDocument/2006/relationships/footer" Target="footer1.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png"/><Relationship Id="rId77" Type="http://schemas.openxmlformats.org/officeDocument/2006/relationships/hyperlink" Target="https://tailwindcss.com/"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yperlink" Target="https://docs.docker.com/" TargetMode="External"/><Relationship Id="rId85" Type="http://schemas.openxmlformats.org/officeDocument/2006/relationships/hyperlink" Target="https://expressjs.com/"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svg"/><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svg"/><Relationship Id="rId70" Type="http://schemas.openxmlformats.org/officeDocument/2006/relationships/image" Target="media/image49.png"/><Relationship Id="rId75" Type="http://schemas.openxmlformats.org/officeDocument/2006/relationships/hyperlink" Target="https://reactrouter.com/en/main" TargetMode="External"/><Relationship Id="rId83" Type="http://schemas.openxmlformats.org/officeDocument/2006/relationships/hyperlink" Target="https://v8.dev/features/dynamic-import" TargetMode="External"/><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image" Target="media/image45.svg"/><Relationship Id="rId73" Type="http://schemas.openxmlformats.org/officeDocument/2006/relationships/image" Target="media/image52.png"/><Relationship Id="rId78" Type="http://schemas.openxmlformats.org/officeDocument/2006/relationships/hyperlink" Target="https://daisyui.com/" TargetMode="External"/><Relationship Id="rId81" Type="http://schemas.openxmlformats.org/officeDocument/2006/relationships/hyperlink" Target="https://www.electronjs.org/fr/" TargetMode="External"/><Relationship Id="rId86" Type="http://schemas.openxmlformats.org/officeDocument/2006/relationships/hyperlink" Target="https://nodejs.org/en/doc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hyperlink" Target="https://restfulapi.net/" TargetMode="External"/><Relationship Id="rId7" Type="http://schemas.openxmlformats.org/officeDocument/2006/relationships/styles" Target="styl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s://sqlite.org/index.html" TargetMode="External"/><Relationship Id="rId19"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53CC"/>
    <w:rsid w:val="001C76EE"/>
    <w:rsid w:val="002700D6"/>
    <w:rsid w:val="00365AC6"/>
    <w:rsid w:val="00392030"/>
    <w:rsid w:val="003A32D3"/>
    <w:rsid w:val="00471348"/>
    <w:rsid w:val="005B39C7"/>
    <w:rsid w:val="005B3C7A"/>
    <w:rsid w:val="005D050B"/>
    <w:rsid w:val="0061547D"/>
    <w:rsid w:val="00650F15"/>
    <w:rsid w:val="006A6BF2"/>
    <w:rsid w:val="007356FE"/>
    <w:rsid w:val="007C5E6C"/>
    <w:rsid w:val="0080369B"/>
    <w:rsid w:val="00816CE2"/>
    <w:rsid w:val="00820936"/>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911AA"/>
    <w:rsid w:val="00BD6746"/>
    <w:rsid w:val="00BE36CD"/>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2.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7A4DD0-9178-4586-96B5-835BE880C778}">
  <ds:schemaRefs>
    <ds:schemaRef ds:uri="https://schemas.gaps.heig-vd.ch"/>
  </ds:schemaRefs>
</ds:datastoreItem>
</file>

<file path=customXml/itemProps2.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BCD38D0A-D126-479C-8000-182FE4253E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TB_Rapport.dotx</Template>
  <TotalTime>3637</TotalTime>
  <Pages>111</Pages>
  <Words>26073</Words>
  <Characters>143402</Characters>
  <Application>Microsoft Office Word</Application>
  <DocSecurity>0</DocSecurity>
  <Lines>1195</Lines>
  <Paragraphs>338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3642</cp:revision>
  <cp:lastPrinted>2023-07-21T14:02:00Z</cp:lastPrinted>
  <dcterms:created xsi:type="dcterms:W3CDTF">2023-04-11T13:24:00Z</dcterms:created>
  <dcterms:modified xsi:type="dcterms:W3CDTF">2023-07-23T16:58:00Z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