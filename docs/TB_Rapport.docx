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28C2FF5E"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6E2407">
            <w:rPr>
              <w:rStyle w:val="dateTB"/>
              <w:rFonts w:ascii="CMU Serif Roman" w:hAnsi="CMU Serif Roman" w:cs="CMU Serif Roman"/>
            </w:rPr>
            <w:t>6</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Loris Gavillet</w:t>
          </w:r>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Patrick Lachaize</w:t>
          </w:r>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1276775"/>
      <w:r w:rsidRPr="003C36AB">
        <w:rPr>
          <w:lang w:val="fr-CH"/>
        </w:rPr>
        <w:t>Préambule</w:t>
      </w:r>
      <w:bookmarkEnd w:id="0"/>
      <w:bookmarkEnd w:id="1"/>
    </w:p>
    <w:p w14:paraId="2357DCC1" w14:textId="705A2D65"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DC0E5B">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DC0E5B"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l'Ecole</w:t>
      </w:r>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2AC14F86"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FF23D1">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1276776"/>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7B40D6FA"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DC0E5B">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46E7A4E1"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DC0E5B">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0AE0A264"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w:t>
          </w:r>
          <w:r w:rsidR="000A2CF3">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1276777"/>
      <w:r w:rsidRPr="003C36AB">
        <w:rPr>
          <w:lang w:val="fr-CH"/>
        </w:rPr>
        <w:t>Résumé</w:t>
      </w:r>
      <w:bookmarkEnd w:id="4"/>
      <w:bookmarkEnd w:id="5"/>
    </w:p>
    <w:sdt>
      <w:sdtPr>
        <w:rPr>
          <w:bCs/>
        </w:rPr>
        <w:alias w:val="resume"/>
        <w:tag w:val="resume"/>
        <w:id w:val="141008175"/>
        <w:placeholder>
          <w:docPart w:val="28906C8B5A3DA54FA22256D3BDFF0DB5"/>
        </w:placeholder>
        <w15:dataBinding w:prefixMappings="xmlns:ns0='https://schemas.gaps.heig-vd.ch' " w:xpath="/ns0:dbProperties[1]/ns0:Summary[1]" w:storeItemID="{E97A4DD0-9178-4586-96B5-835BE880C778}"/>
      </w:sdtPr>
      <w:sdtContent>
        <w:p w14:paraId="047A475F" w14:textId="77D7010B" w:rsidR="0013672B" w:rsidRPr="009C5ECD" w:rsidRDefault="00795B70" w:rsidP="009C5ECD">
          <w:pPr>
            <w:jc w:val="both"/>
            <w:rPr>
              <w:rStyle w:val="lev"/>
            </w:rPr>
          </w:pPr>
          <w:r w:rsidRPr="009C5ECD">
            <w:rPr>
              <w:rStyle w:val="lev"/>
            </w:rPr>
            <w:t>L’entreprise Y</w:t>
          </w:r>
          <w:r w:rsidR="00AB2F74" w:rsidRPr="009C5ECD">
            <w:rPr>
              <w:rStyle w:val="lev"/>
            </w:rPr>
            <w:t xml:space="preserve">ALK </w:t>
          </w:r>
          <w:r w:rsidR="00B628C3" w:rsidRPr="009C5ECD">
            <w:rPr>
              <w:rStyle w:val="lev"/>
            </w:rPr>
            <w:t>a</w:t>
          </w:r>
          <w:r w:rsidR="00AB2F74" w:rsidRPr="009C5ECD">
            <w:rPr>
              <w:rStyle w:val="lev"/>
            </w:rPr>
            <w:t xml:space="preserve"> développ</w:t>
          </w:r>
          <w:r w:rsidR="00B628C3" w:rsidRPr="009C5ECD">
            <w:rPr>
              <w:rStyle w:val="lev"/>
            </w:rPr>
            <w:t>é</w:t>
          </w:r>
          <w:r w:rsidR="00AB2F74" w:rsidRPr="009C5ECD">
            <w:rPr>
              <w:rStyle w:val="lev"/>
            </w:rPr>
            <w:t xml:space="preserve"> un logiciel </w:t>
          </w:r>
          <w:r w:rsidR="00EB62A8">
            <w:rPr>
              <w:rStyle w:val="lev"/>
            </w:rPr>
            <w:t>facilitant</w:t>
          </w:r>
          <w:r w:rsidR="00AB2F74" w:rsidRPr="009C5ECD">
            <w:rPr>
              <w:rStyle w:val="lev"/>
            </w:rPr>
            <w:t xml:space="preserve"> </w:t>
          </w:r>
          <w:r w:rsidR="00B628C3" w:rsidRPr="009C5ECD">
            <w:rPr>
              <w:rStyle w:val="lev"/>
            </w:rPr>
            <w:t>les tâches administratives</w:t>
          </w:r>
          <w:r w:rsidR="00AB2F74" w:rsidRPr="009C5ECD">
            <w:rPr>
              <w:rStyle w:val="lev"/>
            </w:rPr>
            <w:t xml:space="preserve"> </w:t>
          </w:r>
          <w:r w:rsidR="00B628C3" w:rsidRPr="009C5ECD">
            <w:rPr>
              <w:rStyle w:val="lev"/>
            </w:rPr>
            <w:t xml:space="preserve">dans les entreprises pratiquant des </w:t>
          </w:r>
          <w:r w:rsidR="00AB2F74" w:rsidRPr="009C5ECD">
            <w:rPr>
              <w:rStyle w:val="lev"/>
            </w:rPr>
            <w:t xml:space="preserve">interventions </w:t>
          </w:r>
          <w:r w:rsidR="00B628C3" w:rsidRPr="009C5ECD">
            <w:rPr>
              <w:rStyle w:val="lev"/>
            </w:rPr>
            <w:t>sur le terrain. Ce travail propose d’</w:t>
          </w:r>
          <w:r w:rsidR="001C1A36">
            <w:rPr>
              <w:rStyle w:val="lev"/>
            </w:rPr>
            <w:t xml:space="preserve">élargir </w:t>
          </w:r>
          <w:r w:rsidR="00B628C3" w:rsidRPr="009C5ECD">
            <w:rPr>
              <w:rStyle w:val="lev"/>
            </w:rPr>
            <w:t xml:space="preserve">l’écosystème autour de </w:t>
          </w:r>
          <w:r w:rsidR="00F20251">
            <w:rPr>
              <w:rStyle w:val="lev"/>
            </w:rPr>
            <w:t xml:space="preserve">celui-ci </w:t>
          </w:r>
          <w:r w:rsidR="00B628C3" w:rsidRPr="009C5ECD">
            <w:rPr>
              <w:rStyle w:val="lev"/>
            </w:rPr>
            <w:t>en mettant en place une passerelle</w:t>
          </w:r>
          <w:r w:rsidR="00656BB7" w:rsidRPr="009C5ECD">
            <w:rPr>
              <w:rStyle w:val="lev"/>
            </w:rPr>
            <w:t>,</w:t>
          </w:r>
          <w:r w:rsidR="00B628C3" w:rsidRPr="009C5ECD">
            <w:rPr>
              <w:rStyle w:val="lev"/>
            </w:rPr>
            <w:t xml:space="preserve"> </w:t>
          </w:r>
          <w:r w:rsidR="009A6E03">
            <w:rPr>
              <w:rStyle w:val="lev"/>
            </w:rPr>
            <w:t xml:space="preserve">exécutant </w:t>
          </w:r>
          <w:r w:rsidR="00B628C3" w:rsidRPr="009C5ECD">
            <w:rPr>
              <w:rStyle w:val="lev"/>
            </w:rPr>
            <w:t>une application</w:t>
          </w:r>
          <w:r w:rsidR="0058151D">
            <w:rPr>
              <w:rStyle w:val="lev"/>
            </w:rPr>
            <w:t xml:space="preserve"> qui </w:t>
          </w:r>
          <w:r w:rsidR="00B628C3" w:rsidRPr="009C5ECD">
            <w:rPr>
              <w:rStyle w:val="lev"/>
            </w:rPr>
            <w:t>permet</w:t>
          </w:r>
          <w:r w:rsidR="00A34138">
            <w:rPr>
              <w:rStyle w:val="lev"/>
            </w:rPr>
            <w:t xml:space="preserve"> </w:t>
          </w:r>
          <w:r w:rsidR="00B628C3" w:rsidRPr="009C5ECD">
            <w:rPr>
              <w:rStyle w:val="lev"/>
            </w:rPr>
            <w:t>des intégrations avec des dispositifs locaux, ainsi que des fonctionnalités de visualisation.</w:t>
          </w:r>
          <w:r w:rsidR="008E10B8" w:rsidRPr="009C5ECD">
            <w:rPr>
              <w:rStyle w:val="lev"/>
            </w:rPr>
            <w:t xml:space="preserve"> </w:t>
          </w:r>
          <w:r w:rsidR="0013672B" w:rsidRPr="009C5ECD">
            <w:rPr>
              <w:rStyle w:val="lev"/>
            </w:rPr>
            <w:t xml:space="preserve">L’approche </w:t>
          </w:r>
          <w:r w:rsidR="00E837A8">
            <w:rPr>
              <w:rStyle w:val="lev"/>
            </w:rPr>
            <w:t>de</w:t>
          </w:r>
          <w:r w:rsidR="00C805ED" w:rsidRPr="009C5ECD">
            <w:rPr>
              <w:rStyle w:val="lev"/>
            </w:rPr>
            <w:t xml:space="preserve"> conception de l’application</w:t>
          </w:r>
          <w:r w:rsidR="0013672B" w:rsidRPr="009C5ECD">
            <w:rPr>
              <w:rStyle w:val="lev"/>
            </w:rPr>
            <w:t xml:space="preserve"> </w:t>
          </w:r>
          <w:r w:rsidR="00E837A8">
            <w:rPr>
              <w:rStyle w:val="lev"/>
            </w:rPr>
            <w:t xml:space="preserve">est générique, </w:t>
          </w:r>
          <w:r w:rsidR="00C805ED" w:rsidRPr="009C5ECD">
            <w:rPr>
              <w:rStyle w:val="lev"/>
            </w:rPr>
            <w:t xml:space="preserve">dissociée du logiciel </w:t>
          </w:r>
          <w:r w:rsidR="0013672B" w:rsidRPr="009C5ECD">
            <w:rPr>
              <w:rStyle w:val="lev"/>
            </w:rPr>
            <w:t>de l’entreprise</w:t>
          </w:r>
          <w:r w:rsidR="00252DDF" w:rsidRPr="009C5ECD">
            <w:rPr>
              <w:rStyle w:val="lev"/>
            </w:rPr>
            <w:t xml:space="preserve">, afin </w:t>
          </w:r>
          <w:r w:rsidR="000F0282">
            <w:rPr>
              <w:rStyle w:val="lev"/>
            </w:rPr>
            <w:t xml:space="preserve">de permettre son </w:t>
          </w:r>
          <w:r w:rsidR="00252DDF" w:rsidRPr="009C5ECD">
            <w:rPr>
              <w:rStyle w:val="lev"/>
            </w:rPr>
            <w:t xml:space="preserve">utilisation </w:t>
          </w:r>
          <w:r w:rsidR="000F0282">
            <w:rPr>
              <w:rStyle w:val="lev"/>
            </w:rPr>
            <w:t>dans différents contextes.</w:t>
          </w:r>
        </w:p>
        <w:p w14:paraId="1EDF5F97" w14:textId="77777777" w:rsidR="00C805ED" w:rsidRPr="009C5ECD" w:rsidRDefault="00C805ED" w:rsidP="009C5ECD">
          <w:pPr>
            <w:jc w:val="both"/>
            <w:rPr>
              <w:rStyle w:val="lev"/>
            </w:rPr>
          </w:pPr>
        </w:p>
        <w:p w14:paraId="7C589374" w14:textId="4D0AD04A" w:rsidR="008E24B4" w:rsidRPr="009C5ECD" w:rsidRDefault="00456543" w:rsidP="009C5ECD">
          <w:pPr>
            <w:jc w:val="both"/>
            <w:rPr>
              <w:rStyle w:val="lev"/>
            </w:rPr>
          </w:pPr>
          <w:r>
            <w:rPr>
              <w:rStyle w:val="lev"/>
            </w:rPr>
            <w:t>L’</w:t>
          </w:r>
          <w:r w:rsidR="00C805ED" w:rsidRPr="009C5ECD">
            <w:rPr>
              <w:rStyle w:val="lev"/>
            </w:rPr>
            <w:t xml:space="preserve">application </w:t>
          </w:r>
          <w:r w:rsidR="00B61CB8">
            <w:rPr>
              <w:rStyle w:val="lev"/>
            </w:rPr>
            <w:t>facilite la création d’</w:t>
          </w:r>
          <w:r w:rsidR="00FA43BC" w:rsidRPr="009C5ECD">
            <w:rPr>
              <w:rStyle w:val="lev"/>
            </w:rPr>
            <w:t xml:space="preserve">intégrations entre des services et dispositifs locaux n’ayant pas été conçu pour communiquer ensemble </w:t>
          </w:r>
          <w:r w:rsidR="00CD646D">
            <w:rPr>
              <w:rStyle w:val="lev"/>
            </w:rPr>
            <w:t>nativement</w:t>
          </w:r>
          <w:r w:rsidR="00FA43BC" w:rsidRPr="009C5ECD">
            <w:rPr>
              <w:rStyle w:val="lev"/>
            </w:rPr>
            <w:t>. L’approche d’implémentation de cette application est modulaire : les différentes intégrations sont construites sous la forme de modules indépendants</w:t>
          </w:r>
          <w:r w:rsidR="00CC25FD">
            <w:rPr>
              <w:rStyle w:val="lev"/>
            </w:rPr>
            <w:t>,</w:t>
          </w:r>
          <w:r w:rsidR="00FA43BC" w:rsidRPr="009C5ECD">
            <w:rPr>
              <w:rStyle w:val="lev"/>
            </w:rPr>
            <w:t xml:space="preserve"> </w:t>
          </w:r>
          <w:r w:rsidR="00CD0CF8">
            <w:rPr>
              <w:rStyle w:val="lev"/>
            </w:rPr>
            <w:t>importables</w:t>
          </w:r>
          <w:r w:rsidR="007953DD" w:rsidRPr="009C5ECD">
            <w:rPr>
              <w:rStyle w:val="lev"/>
            </w:rPr>
            <w:t xml:space="preserve"> dans l’application.</w:t>
          </w:r>
          <w:r w:rsidR="00F75957">
            <w:rPr>
              <w:rStyle w:val="lev"/>
            </w:rPr>
            <w:t xml:space="preserve"> </w:t>
          </w:r>
          <w:r w:rsidR="00136891" w:rsidRPr="009C5ECD">
            <w:rPr>
              <w:rStyle w:val="lev"/>
            </w:rPr>
            <w:t xml:space="preserve">Ces modules disposent d’un affichage </w:t>
          </w:r>
          <w:r w:rsidR="00A1724E">
            <w:rPr>
              <w:rStyle w:val="lev"/>
            </w:rPr>
            <w:t>offrant</w:t>
          </w:r>
          <w:r w:rsidR="00641B99" w:rsidRPr="009C5ECD">
            <w:rPr>
              <w:rStyle w:val="lev"/>
            </w:rPr>
            <w:t xml:space="preserve"> une</w:t>
          </w:r>
          <w:r w:rsidR="00136891" w:rsidRPr="009C5ECD">
            <w:rPr>
              <w:rStyle w:val="lev"/>
            </w:rPr>
            <w:t xml:space="preserve"> visualisation de données en temps réel.</w:t>
          </w:r>
          <w:r w:rsidR="005E0DC9">
            <w:rPr>
              <w:rStyle w:val="lev"/>
            </w:rPr>
            <w:t xml:space="preserve"> D</w:t>
          </w:r>
          <w:r w:rsidR="007953DD" w:rsidRPr="009C5ECD">
            <w:rPr>
              <w:rStyle w:val="lev"/>
            </w:rPr>
            <w:t>es fonctionnalités de configuration des modules</w:t>
          </w:r>
          <w:r w:rsidR="0030071B">
            <w:rPr>
              <w:rStyle w:val="lev"/>
            </w:rPr>
            <w:t xml:space="preserve"> et de</w:t>
          </w:r>
          <w:r w:rsidR="00B96294" w:rsidRPr="009C5ECD">
            <w:rPr>
              <w:rStyle w:val="lev"/>
            </w:rPr>
            <w:t xml:space="preserve"> </w:t>
          </w:r>
          <w:r w:rsidR="00641B99" w:rsidRPr="009C5ECD">
            <w:rPr>
              <w:rStyle w:val="lev"/>
            </w:rPr>
            <w:t>création d’écrans de visualisation permett</w:t>
          </w:r>
          <w:r w:rsidR="00FD428D" w:rsidRPr="009C5ECD">
            <w:rPr>
              <w:rStyle w:val="lev"/>
            </w:rPr>
            <w:t>a</w:t>
          </w:r>
          <w:r w:rsidR="00641B99" w:rsidRPr="009C5ECD">
            <w:rPr>
              <w:rStyle w:val="lev"/>
            </w:rPr>
            <w:t xml:space="preserve">nt </w:t>
          </w:r>
          <w:r w:rsidR="007437BC" w:rsidRPr="009C5ECD">
            <w:rPr>
              <w:rStyle w:val="lev"/>
            </w:rPr>
            <w:t>de</w:t>
          </w:r>
          <w:r w:rsidR="00641B99" w:rsidRPr="009C5ECD">
            <w:rPr>
              <w:rStyle w:val="lev"/>
            </w:rPr>
            <w:t xml:space="preserve"> disposer les affichages des modules</w:t>
          </w:r>
          <w:r w:rsidR="007437BC" w:rsidRPr="009C5ECD">
            <w:rPr>
              <w:rStyle w:val="lev"/>
            </w:rPr>
            <w:t xml:space="preserve"> </w:t>
          </w:r>
          <w:r w:rsidR="0068677E" w:rsidRPr="009C5ECD">
            <w:rPr>
              <w:rStyle w:val="lev"/>
            </w:rPr>
            <w:t>sur</w:t>
          </w:r>
          <w:r w:rsidR="000457B1" w:rsidRPr="009C5ECD">
            <w:rPr>
              <w:rStyle w:val="lev"/>
            </w:rPr>
            <w:t xml:space="preserve"> une grille </w:t>
          </w:r>
          <w:r w:rsidR="00116E66">
            <w:rPr>
              <w:rStyle w:val="lev"/>
            </w:rPr>
            <w:t>dynamique</w:t>
          </w:r>
          <w:r w:rsidR="000457B1" w:rsidRPr="009C5ECD">
            <w:rPr>
              <w:rStyle w:val="lev"/>
            </w:rPr>
            <w:t>. Ces écrans sont destinés à être affichés sur des moniteurs reliés à la passerelle.</w:t>
          </w:r>
          <w:r w:rsidR="009464E3">
            <w:rPr>
              <w:rStyle w:val="lev"/>
            </w:rPr>
            <w:t xml:space="preserve"> </w:t>
          </w:r>
          <w:r w:rsidR="008E24B4" w:rsidRPr="009C5ECD">
            <w:rPr>
              <w:rStyle w:val="lev"/>
            </w:rPr>
            <w:t xml:space="preserve">Ces fonctionnalités ont été implémentée en utilisant </w:t>
          </w:r>
          <w:r w:rsidR="00B5177D" w:rsidRPr="009C5ECD">
            <w:rPr>
              <w:rStyle w:val="lev"/>
            </w:rPr>
            <w:t xml:space="preserve">la librairie </w:t>
          </w:r>
          <w:r w:rsidR="008E24B4" w:rsidRPr="009C5ECD">
            <w:rPr>
              <w:rStyle w:val="lev"/>
            </w:rPr>
            <w:t>React pour l’interface web</w:t>
          </w:r>
          <w:r w:rsidR="00E1234C" w:rsidRPr="009C5ECD">
            <w:rPr>
              <w:rStyle w:val="lev"/>
            </w:rPr>
            <w:t xml:space="preserve">, </w:t>
          </w:r>
          <w:r w:rsidR="008E24B4" w:rsidRPr="009C5ECD">
            <w:rPr>
              <w:rStyle w:val="lev"/>
            </w:rPr>
            <w:t>l’environnement Node.js pour le backen</w:t>
          </w:r>
          <w:r w:rsidR="00DE5434" w:rsidRPr="009C5ECD">
            <w:rPr>
              <w:rStyle w:val="lev"/>
            </w:rPr>
            <w:t>d</w:t>
          </w:r>
          <w:r w:rsidR="007D7763" w:rsidRPr="009C5ECD">
            <w:rPr>
              <w:rStyle w:val="lev"/>
            </w:rPr>
            <w:t xml:space="preserve">, ainsi que </w:t>
          </w:r>
          <w:r w:rsidR="008E24B4" w:rsidRPr="009C5ECD">
            <w:rPr>
              <w:rStyle w:val="lev"/>
            </w:rPr>
            <w:t>TypeScript</w:t>
          </w:r>
          <w:r w:rsidR="007D7763" w:rsidRPr="009C5ECD">
            <w:rPr>
              <w:rStyle w:val="lev"/>
            </w:rPr>
            <w:t xml:space="preserve"> de manière commune</w:t>
          </w:r>
          <w:r w:rsidR="00B5177D" w:rsidRPr="009C5ECD">
            <w:rPr>
              <w:rStyle w:val="lev"/>
            </w:rPr>
            <w:t>.</w:t>
          </w:r>
        </w:p>
        <w:p w14:paraId="1BE5C2BF" w14:textId="77777777" w:rsidR="00F4652A" w:rsidRPr="009C5ECD" w:rsidRDefault="00F4652A" w:rsidP="009C5ECD">
          <w:pPr>
            <w:jc w:val="both"/>
            <w:rPr>
              <w:rStyle w:val="lev"/>
            </w:rPr>
          </w:pPr>
        </w:p>
        <w:p w14:paraId="41134200" w14:textId="058384A8" w:rsidR="008E10B8" w:rsidRDefault="00F4652A" w:rsidP="009C5ECD">
          <w:pPr>
            <w:jc w:val="both"/>
            <w:rPr>
              <w:rStyle w:val="lev"/>
            </w:rPr>
          </w:pPr>
          <w:r w:rsidRPr="009C5ECD">
            <w:rPr>
              <w:rStyle w:val="lev"/>
            </w:rPr>
            <w:t xml:space="preserve">Un module </w:t>
          </w:r>
          <w:r w:rsidR="00894CE4" w:rsidRPr="009C5ECD">
            <w:rPr>
              <w:rStyle w:val="lev"/>
            </w:rPr>
            <w:t>de preuve de concept a été développé</w:t>
          </w:r>
          <w:r w:rsidR="000C7A7F" w:rsidRPr="009C5ECD">
            <w:rPr>
              <w:rStyle w:val="lev"/>
            </w:rPr>
            <w:t>,</w:t>
          </w:r>
          <w:r w:rsidRPr="009C5ECD">
            <w:rPr>
              <w:rStyle w:val="lev"/>
            </w:rPr>
            <w:t xml:space="preserve"> permettant d’exploiter pleinement </w:t>
          </w:r>
          <w:r w:rsidR="000C7A7F" w:rsidRPr="009C5ECD">
            <w:rPr>
              <w:rStyle w:val="lev"/>
            </w:rPr>
            <w:t>les fonctionnalités offertes pa</w:t>
          </w:r>
          <w:r w:rsidR="009D4ED7">
            <w:rPr>
              <w:rStyle w:val="lev"/>
            </w:rPr>
            <w:t>r</w:t>
          </w:r>
          <w:r w:rsidR="000C7A7F" w:rsidRPr="009C5ECD">
            <w:rPr>
              <w:rStyle w:val="lev"/>
            </w:rPr>
            <w:t xml:space="preserve"> l’application. Celui-ci crée une intégration entre le logiciel de l’entreprise YALK et un lecteur de badge</w:t>
          </w:r>
          <w:r w:rsidR="009C5ECD">
            <w:rPr>
              <w:rStyle w:val="lev"/>
            </w:rPr>
            <w:t xml:space="preserve"> connecté à la passerelle</w:t>
          </w:r>
          <w:r w:rsidR="000C7A7F" w:rsidRPr="009C5ECD">
            <w:rPr>
              <w:rStyle w:val="lev"/>
            </w:rPr>
            <w:t>, permettant d’effectuer le timbrage des session</w:t>
          </w:r>
          <w:r w:rsidR="008E10B8" w:rsidRPr="009C5ECD">
            <w:rPr>
              <w:rStyle w:val="lev"/>
            </w:rPr>
            <w:t>s</w:t>
          </w:r>
          <w:r w:rsidR="000C7A7F" w:rsidRPr="009C5ECD">
            <w:rPr>
              <w:rStyle w:val="lev"/>
            </w:rPr>
            <w:t xml:space="preserve"> de travail des employés</w:t>
          </w:r>
          <w:r w:rsidR="00006CD9" w:rsidRPr="009C5ECD">
            <w:rPr>
              <w:rStyle w:val="lev"/>
            </w:rPr>
            <w:t>.</w:t>
          </w:r>
        </w:p>
        <w:p w14:paraId="26ED52E4" w14:textId="77777777" w:rsidR="00C70B05" w:rsidRPr="009C5ECD" w:rsidRDefault="00C70B05" w:rsidP="009C5ECD">
          <w:pPr>
            <w:jc w:val="both"/>
            <w:rPr>
              <w:rStyle w:val="lev"/>
            </w:rPr>
          </w:pPr>
        </w:p>
        <w:p w14:paraId="6B22692C" w14:textId="0EDBA505" w:rsidR="0096425E" w:rsidRPr="00854302" w:rsidRDefault="008E10B8" w:rsidP="00854302">
          <w:pPr>
            <w:jc w:val="both"/>
            <w:rPr>
              <w:rFonts w:ascii="CMU Serif Roman" w:hAnsi="CMU Serif Roman" w:cs="CMU Serif Roman"/>
            </w:rPr>
            <w:sectPr w:rsidR="0096425E" w:rsidRPr="00854302" w:rsidSect="00F02605">
              <w:footerReference w:type="first" r:id="rId21"/>
              <w:pgSz w:w="11906" w:h="16838" w:code="9"/>
              <w:pgMar w:top="284" w:right="851" w:bottom="1276" w:left="851" w:header="397" w:footer="45" w:gutter="0"/>
              <w:pgNumType w:fmt="upperRoman"/>
              <w:cols w:space="708"/>
              <w:titlePg/>
              <w:docGrid w:linePitch="360"/>
            </w:sectPr>
          </w:pPr>
          <w:r w:rsidRPr="009C5ECD">
            <w:rPr>
              <w:rStyle w:val="lev"/>
            </w:rPr>
            <w:t>L’application, fonctionnel</w:t>
          </w:r>
          <w:r w:rsidR="0061077A" w:rsidRPr="009C5ECD">
            <w:rPr>
              <w:rStyle w:val="lev"/>
            </w:rPr>
            <w:t>le</w:t>
          </w:r>
          <w:r w:rsidRPr="009C5ECD">
            <w:rPr>
              <w:rStyle w:val="lev"/>
            </w:rPr>
            <w:t xml:space="preserve"> et répondant aux besoins du </w:t>
          </w:r>
          <w:r w:rsidR="0061077A" w:rsidRPr="009C5ECD">
            <w:rPr>
              <w:rStyle w:val="lev"/>
            </w:rPr>
            <w:t>cahier</w:t>
          </w:r>
          <w:r w:rsidRPr="009C5ECD">
            <w:rPr>
              <w:rStyle w:val="lev"/>
            </w:rPr>
            <w:t xml:space="preserve"> des charges</w:t>
          </w:r>
          <w:r w:rsidR="00926073" w:rsidRPr="009C5ECD">
            <w:rPr>
              <w:rStyle w:val="lev"/>
            </w:rPr>
            <w:t>, compose une base solide et adaptée à de nombreuses possibilités d’améliorations et de nouvelle</w:t>
          </w:r>
          <w:r w:rsidR="004A2314">
            <w:rPr>
              <w:rStyle w:val="lev"/>
            </w:rPr>
            <w:t>s</w:t>
          </w:r>
          <w:r w:rsidR="00926073" w:rsidRPr="009C5ECD">
            <w:rPr>
              <w:rStyle w:val="lev"/>
            </w:rPr>
            <w:t xml:space="preserve"> fonctionnalité</w:t>
          </w:r>
          <w:r w:rsidR="004A2314">
            <w:rPr>
              <w:rStyle w:val="lev"/>
            </w:rPr>
            <w:t>s</w:t>
          </w:r>
          <w:r w:rsidR="00926073" w:rsidRPr="009C5ECD">
            <w:rPr>
              <w:rStyle w:val="lev"/>
            </w:rPr>
            <w:t xml:space="preserve">. Son utilisation en production </w:t>
          </w:r>
          <w:r w:rsidR="009A4113">
            <w:rPr>
              <w:rStyle w:val="lev"/>
            </w:rPr>
            <w:t>au sein</w:t>
          </w:r>
          <w:r w:rsidR="00926073" w:rsidRPr="009C5ECD">
            <w:rPr>
              <w:rStyle w:val="lev"/>
            </w:rPr>
            <w:t xml:space="preserve"> d’une entreprise </w:t>
          </w:r>
          <w:r w:rsidR="009C5ECD" w:rsidRPr="009C5ECD">
            <w:rPr>
              <w:rStyle w:val="lev"/>
            </w:rPr>
            <w:t>demandera</w:t>
          </w:r>
          <w:r w:rsidR="00926073" w:rsidRPr="009C5ECD">
            <w:rPr>
              <w:rStyle w:val="lev"/>
            </w:rPr>
            <w:t xml:space="preserve"> cependant </w:t>
          </w:r>
          <w:r w:rsidR="00055D99">
            <w:rPr>
              <w:rStyle w:val="lev"/>
            </w:rPr>
            <w:t xml:space="preserve">quelques </w:t>
          </w:r>
          <w:r w:rsidR="009C5ECD" w:rsidRPr="009C5ECD">
            <w:rPr>
              <w:rStyle w:val="lev"/>
            </w:rPr>
            <w:t>consolidations</w:t>
          </w:r>
          <w:r w:rsidR="00055D99">
            <w:rPr>
              <w:rStyle w:val="lev"/>
            </w:rPr>
            <w:t>.</w:t>
          </w:r>
        </w:p>
      </w:sdtContent>
    </w:sdt>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38D35279" w14:textId="4B835A50" w:rsidR="00B82654"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1276775" w:history="1">
        <w:r w:rsidR="00B82654" w:rsidRPr="00722A39">
          <w:rPr>
            <w:rStyle w:val="Lienhypertexte"/>
            <w:rFonts w:eastAsiaTheme="majorEastAsia"/>
            <w:noProof/>
            <w:lang w:val="fr-CH"/>
          </w:rPr>
          <w:t>Préambule</w:t>
        </w:r>
        <w:r w:rsidR="00B82654">
          <w:rPr>
            <w:noProof/>
            <w:webHidden/>
          </w:rPr>
          <w:tab/>
        </w:r>
        <w:r w:rsidR="00B82654">
          <w:rPr>
            <w:noProof/>
            <w:webHidden/>
          </w:rPr>
          <w:fldChar w:fldCharType="begin"/>
        </w:r>
        <w:r w:rsidR="00B82654">
          <w:rPr>
            <w:noProof/>
            <w:webHidden/>
          </w:rPr>
          <w:instrText xml:space="preserve"> PAGEREF _Toc141276775 \h </w:instrText>
        </w:r>
        <w:r w:rsidR="00B82654">
          <w:rPr>
            <w:noProof/>
            <w:webHidden/>
          </w:rPr>
        </w:r>
        <w:r w:rsidR="00B82654">
          <w:rPr>
            <w:noProof/>
            <w:webHidden/>
          </w:rPr>
          <w:fldChar w:fldCharType="separate"/>
        </w:r>
        <w:r w:rsidR="00B82654">
          <w:rPr>
            <w:noProof/>
            <w:webHidden/>
          </w:rPr>
          <w:t>I</w:t>
        </w:r>
        <w:r w:rsidR="00B82654">
          <w:rPr>
            <w:noProof/>
            <w:webHidden/>
          </w:rPr>
          <w:fldChar w:fldCharType="end"/>
        </w:r>
      </w:hyperlink>
    </w:p>
    <w:p w14:paraId="1E0FAEB8" w14:textId="4CF9E6A8" w:rsidR="00B82654" w:rsidRDefault="00B82654">
      <w:pPr>
        <w:pStyle w:val="TM1"/>
        <w:rPr>
          <w:rFonts w:asciiTheme="minorHAnsi" w:eastAsiaTheme="minorEastAsia" w:hAnsiTheme="minorHAnsi" w:cstheme="minorBidi"/>
          <w:noProof/>
          <w:kern w:val="2"/>
          <w:sz w:val="24"/>
          <w:szCs w:val="24"/>
          <w:lang w:val="fr-CH" w:eastAsia="fr-FR"/>
        </w:rPr>
      </w:pPr>
      <w:hyperlink w:anchor="_Toc141276776" w:history="1">
        <w:r w:rsidRPr="00722A39">
          <w:rPr>
            <w:rStyle w:val="Lienhypertexte"/>
            <w:rFonts w:eastAsiaTheme="majorEastAsia"/>
            <w:noProof/>
            <w:lang w:val="fr-CH"/>
          </w:rPr>
          <w:t>Authentification</w:t>
        </w:r>
        <w:r>
          <w:rPr>
            <w:noProof/>
            <w:webHidden/>
          </w:rPr>
          <w:tab/>
        </w:r>
        <w:r>
          <w:rPr>
            <w:noProof/>
            <w:webHidden/>
          </w:rPr>
          <w:fldChar w:fldCharType="begin"/>
        </w:r>
        <w:r>
          <w:rPr>
            <w:noProof/>
            <w:webHidden/>
          </w:rPr>
          <w:instrText xml:space="preserve"> PAGEREF _Toc141276776 \h </w:instrText>
        </w:r>
        <w:r>
          <w:rPr>
            <w:noProof/>
            <w:webHidden/>
          </w:rPr>
        </w:r>
        <w:r>
          <w:rPr>
            <w:noProof/>
            <w:webHidden/>
          </w:rPr>
          <w:fldChar w:fldCharType="separate"/>
        </w:r>
        <w:r>
          <w:rPr>
            <w:noProof/>
            <w:webHidden/>
          </w:rPr>
          <w:t>III</w:t>
        </w:r>
        <w:r>
          <w:rPr>
            <w:noProof/>
            <w:webHidden/>
          </w:rPr>
          <w:fldChar w:fldCharType="end"/>
        </w:r>
      </w:hyperlink>
    </w:p>
    <w:p w14:paraId="5AAE9C9D" w14:textId="580AC4F4" w:rsidR="00B82654" w:rsidRDefault="00B82654">
      <w:pPr>
        <w:pStyle w:val="TM1"/>
        <w:rPr>
          <w:rFonts w:asciiTheme="minorHAnsi" w:eastAsiaTheme="minorEastAsia" w:hAnsiTheme="minorHAnsi" w:cstheme="minorBidi"/>
          <w:noProof/>
          <w:kern w:val="2"/>
          <w:sz w:val="24"/>
          <w:szCs w:val="24"/>
          <w:lang w:val="fr-CH" w:eastAsia="fr-FR"/>
        </w:rPr>
      </w:pPr>
      <w:hyperlink w:anchor="_Toc141276777" w:history="1">
        <w:r w:rsidRPr="00722A39">
          <w:rPr>
            <w:rStyle w:val="Lienhypertexte"/>
            <w:rFonts w:eastAsiaTheme="majorEastAsia"/>
            <w:noProof/>
            <w:lang w:val="fr-CH"/>
          </w:rPr>
          <w:t>Résumé</w:t>
        </w:r>
        <w:r>
          <w:rPr>
            <w:noProof/>
            <w:webHidden/>
          </w:rPr>
          <w:tab/>
        </w:r>
        <w:r>
          <w:rPr>
            <w:noProof/>
            <w:webHidden/>
          </w:rPr>
          <w:fldChar w:fldCharType="begin"/>
        </w:r>
        <w:r>
          <w:rPr>
            <w:noProof/>
            <w:webHidden/>
          </w:rPr>
          <w:instrText xml:space="preserve"> PAGEREF _Toc141276777 \h </w:instrText>
        </w:r>
        <w:r>
          <w:rPr>
            <w:noProof/>
            <w:webHidden/>
          </w:rPr>
        </w:r>
        <w:r>
          <w:rPr>
            <w:noProof/>
            <w:webHidden/>
          </w:rPr>
          <w:fldChar w:fldCharType="separate"/>
        </w:r>
        <w:r>
          <w:rPr>
            <w:noProof/>
            <w:webHidden/>
          </w:rPr>
          <w:t>V</w:t>
        </w:r>
        <w:r>
          <w:rPr>
            <w:noProof/>
            <w:webHidden/>
          </w:rPr>
          <w:fldChar w:fldCharType="end"/>
        </w:r>
      </w:hyperlink>
    </w:p>
    <w:p w14:paraId="77BB0FB8" w14:textId="058F5F56" w:rsidR="00B82654" w:rsidRDefault="00B82654">
      <w:pPr>
        <w:pStyle w:val="TM1"/>
        <w:rPr>
          <w:rFonts w:asciiTheme="minorHAnsi" w:eastAsiaTheme="minorEastAsia" w:hAnsiTheme="minorHAnsi" w:cstheme="minorBidi"/>
          <w:noProof/>
          <w:kern w:val="2"/>
          <w:sz w:val="24"/>
          <w:szCs w:val="24"/>
          <w:lang w:val="fr-CH" w:eastAsia="fr-FR"/>
        </w:rPr>
      </w:pPr>
      <w:hyperlink w:anchor="_Toc141276778" w:history="1">
        <w:r w:rsidRPr="00722A39">
          <w:rPr>
            <w:rStyle w:val="Lienhypertexte"/>
            <w:rFonts w:eastAsiaTheme="majorEastAsia"/>
            <w:noProof/>
            <w:lang w:val="fr-CH"/>
          </w:rPr>
          <w:t>Table des figures</w:t>
        </w:r>
        <w:r>
          <w:rPr>
            <w:noProof/>
            <w:webHidden/>
          </w:rPr>
          <w:tab/>
        </w:r>
        <w:r>
          <w:rPr>
            <w:noProof/>
            <w:webHidden/>
          </w:rPr>
          <w:fldChar w:fldCharType="begin"/>
        </w:r>
        <w:r>
          <w:rPr>
            <w:noProof/>
            <w:webHidden/>
          </w:rPr>
          <w:instrText xml:space="preserve"> PAGEREF _Toc141276778 \h </w:instrText>
        </w:r>
        <w:r>
          <w:rPr>
            <w:noProof/>
            <w:webHidden/>
          </w:rPr>
        </w:r>
        <w:r>
          <w:rPr>
            <w:noProof/>
            <w:webHidden/>
          </w:rPr>
          <w:fldChar w:fldCharType="separate"/>
        </w:r>
        <w:r>
          <w:rPr>
            <w:noProof/>
            <w:webHidden/>
          </w:rPr>
          <w:t>XI</w:t>
        </w:r>
        <w:r>
          <w:rPr>
            <w:noProof/>
            <w:webHidden/>
          </w:rPr>
          <w:fldChar w:fldCharType="end"/>
        </w:r>
      </w:hyperlink>
    </w:p>
    <w:p w14:paraId="5E56FA22" w14:textId="3E45D1AC" w:rsidR="00B82654" w:rsidRDefault="00B82654">
      <w:pPr>
        <w:pStyle w:val="TM1"/>
        <w:rPr>
          <w:rFonts w:asciiTheme="minorHAnsi" w:eastAsiaTheme="minorEastAsia" w:hAnsiTheme="minorHAnsi" w:cstheme="minorBidi"/>
          <w:noProof/>
          <w:kern w:val="2"/>
          <w:sz w:val="24"/>
          <w:szCs w:val="24"/>
          <w:lang w:val="fr-CH" w:eastAsia="fr-FR"/>
        </w:rPr>
      </w:pPr>
      <w:hyperlink w:anchor="_Toc141276779" w:history="1">
        <w:r w:rsidRPr="00722A39">
          <w:rPr>
            <w:rStyle w:val="Lienhypertexte"/>
            <w:rFonts w:eastAsiaTheme="majorEastAsia"/>
            <w:noProof/>
            <w:lang w:val="fr-CH"/>
          </w:rPr>
          <w:t>Liste des codes sources</w:t>
        </w:r>
        <w:r>
          <w:rPr>
            <w:noProof/>
            <w:webHidden/>
          </w:rPr>
          <w:tab/>
        </w:r>
        <w:r>
          <w:rPr>
            <w:noProof/>
            <w:webHidden/>
          </w:rPr>
          <w:fldChar w:fldCharType="begin"/>
        </w:r>
        <w:r>
          <w:rPr>
            <w:noProof/>
            <w:webHidden/>
          </w:rPr>
          <w:instrText xml:space="preserve"> PAGEREF _Toc141276779 \h </w:instrText>
        </w:r>
        <w:r>
          <w:rPr>
            <w:noProof/>
            <w:webHidden/>
          </w:rPr>
        </w:r>
        <w:r>
          <w:rPr>
            <w:noProof/>
            <w:webHidden/>
          </w:rPr>
          <w:fldChar w:fldCharType="separate"/>
        </w:r>
        <w:r>
          <w:rPr>
            <w:noProof/>
            <w:webHidden/>
          </w:rPr>
          <w:t>XIV</w:t>
        </w:r>
        <w:r>
          <w:rPr>
            <w:noProof/>
            <w:webHidden/>
          </w:rPr>
          <w:fldChar w:fldCharType="end"/>
        </w:r>
      </w:hyperlink>
    </w:p>
    <w:p w14:paraId="49C6C098" w14:textId="0B59D5A5" w:rsidR="00B82654" w:rsidRDefault="00B82654">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76780" w:history="1">
        <w:r w:rsidRPr="00722A39">
          <w:rPr>
            <w:rStyle w:val="Lienhypertexte"/>
            <w:rFonts w:eastAsiaTheme="majorEastAsia"/>
            <w:noProof/>
            <w:lang w:val="fr-CH"/>
          </w:rPr>
          <w:t>Chapitre 1 Introduction</w:t>
        </w:r>
        <w:r>
          <w:rPr>
            <w:noProof/>
            <w:webHidden/>
          </w:rPr>
          <w:tab/>
        </w:r>
        <w:r>
          <w:rPr>
            <w:noProof/>
            <w:webHidden/>
          </w:rPr>
          <w:fldChar w:fldCharType="begin"/>
        </w:r>
        <w:r>
          <w:rPr>
            <w:noProof/>
            <w:webHidden/>
          </w:rPr>
          <w:instrText xml:space="preserve"> PAGEREF _Toc141276780 \h </w:instrText>
        </w:r>
        <w:r>
          <w:rPr>
            <w:noProof/>
            <w:webHidden/>
          </w:rPr>
        </w:r>
        <w:r>
          <w:rPr>
            <w:noProof/>
            <w:webHidden/>
          </w:rPr>
          <w:fldChar w:fldCharType="separate"/>
        </w:r>
        <w:r>
          <w:rPr>
            <w:noProof/>
            <w:webHidden/>
          </w:rPr>
          <w:t>1</w:t>
        </w:r>
        <w:r>
          <w:rPr>
            <w:noProof/>
            <w:webHidden/>
          </w:rPr>
          <w:fldChar w:fldCharType="end"/>
        </w:r>
      </w:hyperlink>
    </w:p>
    <w:p w14:paraId="68D763AE" w14:textId="38D1F2D0"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781" w:history="1">
        <w:r w:rsidRPr="00722A39">
          <w:rPr>
            <w:rStyle w:val="Lienhypertexte"/>
            <w:rFonts w:eastAsiaTheme="majorEastAsia"/>
            <w:noProof/>
            <w:lang w:val="fr-CH"/>
          </w:rPr>
          <w:t>1.1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lang w:val="fr-CH"/>
          </w:rPr>
          <w:t>Contexte</w:t>
        </w:r>
        <w:r>
          <w:rPr>
            <w:noProof/>
            <w:webHidden/>
          </w:rPr>
          <w:tab/>
        </w:r>
        <w:r>
          <w:rPr>
            <w:noProof/>
            <w:webHidden/>
          </w:rPr>
          <w:fldChar w:fldCharType="begin"/>
        </w:r>
        <w:r>
          <w:rPr>
            <w:noProof/>
            <w:webHidden/>
          </w:rPr>
          <w:instrText xml:space="preserve"> PAGEREF _Toc141276781 \h </w:instrText>
        </w:r>
        <w:r>
          <w:rPr>
            <w:noProof/>
            <w:webHidden/>
          </w:rPr>
        </w:r>
        <w:r>
          <w:rPr>
            <w:noProof/>
            <w:webHidden/>
          </w:rPr>
          <w:fldChar w:fldCharType="separate"/>
        </w:r>
        <w:r>
          <w:rPr>
            <w:noProof/>
            <w:webHidden/>
          </w:rPr>
          <w:t>1</w:t>
        </w:r>
        <w:r>
          <w:rPr>
            <w:noProof/>
            <w:webHidden/>
          </w:rPr>
          <w:fldChar w:fldCharType="end"/>
        </w:r>
      </w:hyperlink>
    </w:p>
    <w:p w14:paraId="2A17E999" w14:textId="4014534C"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782" w:history="1">
        <w:r w:rsidRPr="00722A39">
          <w:rPr>
            <w:rStyle w:val="Lienhypertexte"/>
            <w:rFonts w:eastAsiaTheme="majorEastAsia"/>
            <w:noProof/>
            <w:lang w:val="fr-CH"/>
          </w:rPr>
          <w:t>1.2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lang w:val="fr-CH"/>
          </w:rPr>
          <w:t>Cahier des charges</w:t>
        </w:r>
        <w:r>
          <w:rPr>
            <w:noProof/>
            <w:webHidden/>
          </w:rPr>
          <w:tab/>
        </w:r>
        <w:r>
          <w:rPr>
            <w:noProof/>
            <w:webHidden/>
          </w:rPr>
          <w:fldChar w:fldCharType="begin"/>
        </w:r>
        <w:r>
          <w:rPr>
            <w:noProof/>
            <w:webHidden/>
          </w:rPr>
          <w:instrText xml:space="preserve"> PAGEREF _Toc141276782 \h </w:instrText>
        </w:r>
        <w:r>
          <w:rPr>
            <w:noProof/>
            <w:webHidden/>
          </w:rPr>
        </w:r>
        <w:r>
          <w:rPr>
            <w:noProof/>
            <w:webHidden/>
          </w:rPr>
          <w:fldChar w:fldCharType="separate"/>
        </w:r>
        <w:r>
          <w:rPr>
            <w:noProof/>
            <w:webHidden/>
          </w:rPr>
          <w:t>2</w:t>
        </w:r>
        <w:r>
          <w:rPr>
            <w:noProof/>
            <w:webHidden/>
          </w:rPr>
          <w:fldChar w:fldCharType="end"/>
        </w:r>
      </w:hyperlink>
    </w:p>
    <w:p w14:paraId="72694ED2" w14:textId="428D5EF0"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83" w:history="1">
        <w:r w:rsidRPr="00722A39">
          <w:rPr>
            <w:rStyle w:val="Lienhypertexte"/>
            <w:rFonts w:eastAsiaTheme="majorEastAsia"/>
            <w:noProof/>
          </w:rPr>
          <w:t>1.2.1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Besoins fonctionnels</w:t>
        </w:r>
        <w:r>
          <w:rPr>
            <w:noProof/>
            <w:webHidden/>
          </w:rPr>
          <w:tab/>
        </w:r>
        <w:r>
          <w:rPr>
            <w:noProof/>
            <w:webHidden/>
          </w:rPr>
          <w:fldChar w:fldCharType="begin"/>
        </w:r>
        <w:r>
          <w:rPr>
            <w:noProof/>
            <w:webHidden/>
          </w:rPr>
          <w:instrText xml:space="preserve"> PAGEREF _Toc141276783 \h </w:instrText>
        </w:r>
        <w:r>
          <w:rPr>
            <w:noProof/>
            <w:webHidden/>
          </w:rPr>
        </w:r>
        <w:r>
          <w:rPr>
            <w:noProof/>
            <w:webHidden/>
          </w:rPr>
          <w:fldChar w:fldCharType="separate"/>
        </w:r>
        <w:r>
          <w:rPr>
            <w:noProof/>
            <w:webHidden/>
          </w:rPr>
          <w:t>2</w:t>
        </w:r>
        <w:r>
          <w:rPr>
            <w:noProof/>
            <w:webHidden/>
          </w:rPr>
          <w:fldChar w:fldCharType="end"/>
        </w:r>
      </w:hyperlink>
    </w:p>
    <w:p w14:paraId="4D01CFFD" w14:textId="53D90726"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84" w:history="1">
        <w:r w:rsidRPr="00722A39">
          <w:rPr>
            <w:rStyle w:val="Lienhypertexte"/>
            <w:rFonts w:eastAsiaTheme="majorEastAsia"/>
            <w:noProof/>
          </w:rPr>
          <w:t>1.2.2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Besoins non fonctionnels</w:t>
        </w:r>
        <w:r>
          <w:rPr>
            <w:noProof/>
            <w:webHidden/>
          </w:rPr>
          <w:tab/>
        </w:r>
        <w:r>
          <w:rPr>
            <w:noProof/>
            <w:webHidden/>
          </w:rPr>
          <w:fldChar w:fldCharType="begin"/>
        </w:r>
        <w:r>
          <w:rPr>
            <w:noProof/>
            <w:webHidden/>
          </w:rPr>
          <w:instrText xml:space="preserve"> PAGEREF _Toc141276784 \h </w:instrText>
        </w:r>
        <w:r>
          <w:rPr>
            <w:noProof/>
            <w:webHidden/>
          </w:rPr>
        </w:r>
        <w:r>
          <w:rPr>
            <w:noProof/>
            <w:webHidden/>
          </w:rPr>
          <w:fldChar w:fldCharType="separate"/>
        </w:r>
        <w:r>
          <w:rPr>
            <w:noProof/>
            <w:webHidden/>
          </w:rPr>
          <w:t>3</w:t>
        </w:r>
        <w:r>
          <w:rPr>
            <w:noProof/>
            <w:webHidden/>
          </w:rPr>
          <w:fldChar w:fldCharType="end"/>
        </w:r>
      </w:hyperlink>
    </w:p>
    <w:p w14:paraId="599506EF" w14:textId="5481002D"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85" w:history="1">
        <w:r w:rsidRPr="00722A39">
          <w:rPr>
            <w:rStyle w:val="Lienhypertexte"/>
            <w:rFonts w:eastAsiaTheme="majorEastAsia"/>
            <w:noProof/>
          </w:rPr>
          <w:t>1.2.3</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Extensions</w:t>
        </w:r>
        <w:r>
          <w:rPr>
            <w:noProof/>
            <w:webHidden/>
          </w:rPr>
          <w:tab/>
        </w:r>
        <w:r>
          <w:rPr>
            <w:noProof/>
            <w:webHidden/>
          </w:rPr>
          <w:fldChar w:fldCharType="begin"/>
        </w:r>
        <w:r>
          <w:rPr>
            <w:noProof/>
            <w:webHidden/>
          </w:rPr>
          <w:instrText xml:space="preserve"> PAGEREF _Toc141276785 \h </w:instrText>
        </w:r>
        <w:r>
          <w:rPr>
            <w:noProof/>
            <w:webHidden/>
          </w:rPr>
        </w:r>
        <w:r>
          <w:rPr>
            <w:noProof/>
            <w:webHidden/>
          </w:rPr>
          <w:fldChar w:fldCharType="separate"/>
        </w:r>
        <w:r>
          <w:rPr>
            <w:noProof/>
            <w:webHidden/>
          </w:rPr>
          <w:t>4</w:t>
        </w:r>
        <w:r>
          <w:rPr>
            <w:noProof/>
            <w:webHidden/>
          </w:rPr>
          <w:fldChar w:fldCharType="end"/>
        </w:r>
      </w:hyperlink>
    </w:p>
    <w:p w14:paraId="4537D97D" w14:textId="058F0D2A"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786" w:history="1">
        <w:r w:rsidRPr="00722A39">
          <w:rPr>
            <w:rStyle w:val="Lienhypertexte"/>
            <w:rFonts w:eastAsiaTheme="majorEastAsia"/>
            <w:noProof/>
            <w:lang w:val="fr-CH"/>
          </w:rPr>
          <w:t>1.3</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lang w:val="fr-CH"/>
          </w:rPr>
          <w:t>Contraintes client</w:t>
        </w:r>
        <w:r>
          <w:rPr>
            <w:noProof/>
            <w:webHidden/>
          </w:rPr>
          <w:tab/>
        </w:r>
        <w:r>
          <w:rPr>
            <w:noProof/>
            <w:webHidden/>
          </w:rPr>
          <w:fldChar w:fldCharType="begin"/>
        </w:r>
        <w:r>
          <w:rPr>
            <w:noProof/>
            <w:webHidden/>
          </w:rPr>
          <w:instrText xml:space="preserve"> PAGEREF _Toc141276786 \h </w:instrText>
        </w:r>
        <w:r>
          <w:rPr>
            <w:noProof/>
            <w:webHidden/>
          </w:rPr>
        </w:r>
        <w:r>
          <w:rPr>
            <w:noProof/>
            <w:webHidden/>
          </w:rPr>
          <w:fldChar w:fldCharType="separate"/>
        </w:r>
        <w:r>
          <w:rPr>
            <w:noProof/>
            <w:webHidden/>
          </w:rPr>
          <w:t>4</w:t>
        </w:r>
        <w:r>
          <w:rPr>
            <w:noProof/>
            <w:webHidden/>
          </w:rPr>
          <w:fldChar w:fldCharType="end"/>
        </w:r>
      </w:hyperlink>
    </w:p>
    <w:p w14:paraId="0A9F6203" w14:textId="441CFD49"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787" w:history="1">
        <w:r w:rsidRPr="00722A39">
          <w:rPr>
            <w:rStyle w:val="Lienhypertexte"/>
            <w:rFonts w:eastAsiaTheme="majorEastAsia"/>
            <w:noProof/>
            <w:lang w:val="fr-CH"/>
          </w:rPr>
          <w:t>1.4</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lang w:val="fr-CH"/>
          </w:rPr>
          <w:t>Solutions existantes</w:t>
        </w:r>
        <w:r>
          <w:rPr>
            <w:noProof/>
            <w:webHidden/>
          </w:rPr>
          <w:tab/>
        </w:r>
        <w:r>
          <w:rPr>
            <w:noProof/>
            <w:webHidden/>
          </w:rPr>
          <w:fldChar w:fldCharType="begin"/>
        </w:r>
        <w:r>
          <w:rPr>
            <w:noProof/>
            <w:webHidden/>
          </w:rPr>
          <w:instrText xml:space="preserve"> PAGEREF _Toc141276787 \h </w:instrText>
        </w:r>
        <w:r>
          <w:rPr>
            <w:noProof/>
            <w:webHidden/>
          </w:rPr>
        </w:r>
        <w:r>
          <w:rPr>
            <w:noProof/>
            <w:webHidden/>
          </w:rPr>
          <w:fldChar w:fldCharType="separate"/>
        </w:r>
        <w:r>
          <w:rPr>
            <w:noProof/>
            <w:webHidden/>
          </w:rPr>
          <w:t>5</w:t>
        </w:r>
        <w:r>
          <w:rPr>
            <w:noProof/>
            <w:webHidden/>
          </w:rPr>
          <w:fldChar w:fldCharType="end"/>
        </w:r>
      </w:hyperlink>
    </w:p>
    <w:p w14:paraId="1F7FB926" w14:textId="7754DA05" w:rsidR="00B82654" w:rsidRDefault="00B82654">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76788" w:history="1">
        <w:r w:rsidRPr="00722A39">
          <w:rPr>
            <w:rStyle w:val="Lienhypertexte"/>
            <w:rFonts w:eastAsiaTheme="majorEastAsia"/>
            <w:noProof/>
            <w:lang w:val="fr-CH"/>
          </w:rPr>
          <w:t>Chapitre 2 Analyse</w:t>
        </w:r>
        <w:r>
          <w:rPr>
            <w:noProof/>
            <w:webHidden/>
          </w:rPr>
          <w:tab/>
        </w:r>
        <w:r>
          <w:rPr>
            <w:noProof/>
            <w:webHidden/>
          </w:rPr>
          <w:fldChar w:fldCharType="begin"/>
        </w:r>
        <w:r>
          <w:rPr>
            <w:noProof/>
            <w:webHidden/>
          </w:rPr>
          <w:instrText xml:space="preserve"> PAGEREF _Toc141276788 \h </w:instrText>
        </w:r>
        <w:r>
          <w:rPr>
            <w:noProof/>
            <w:webHidden/>
          </w:rPr>
        </w:r>
        <w:r>
          <w:rPr>
            <w:noProof/>
            <w:webHidden/>
          </w:rPr>
          <w:fldChar w:fldCharType="separate"/>
        </w:r>
        <w:r>
          <w:rPr>
            <w:noProof/>
            <w:webHidden/>
          </w:rPr>
          <w:t>7</w:t>
        </w:r>
        <w:r>
          <w:rPr>
            <w:noProof/>
            <w:webHidden/>
          </w:rPr>
          <w:fldChar w:fldCharType="end"/>
        </w:r>
      </w:hyperlink>
    </w:p>
    <w:p w14:paraId="01EEB928" w14:textId="179B5C48"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789" w:history="1">
        <w:r w:rsidRPr="00722A39">
          <w:rPr>
            <w:rStyle w:val="Lienhypertexte"/>
            <w:rFonts w:eastAsiaTheme="majorEastAsia"/>
            <w:noProof/>
            <w:lang w:val="fr-CH"/>
          </w:rPr>
          <w:t>2.1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lang w:val="fr-CH"/>
          </w:rPr>
          <w:t>Modules</w:t>
        </w:r>
        <w:r>
          <w:rPr>
            <w:noProof/>
            <w:webHidden/>
          </w:rPr>
          <w:tab/>
        </w:r>
        <w:r>
          <w:rPr>
            <w:noProof/>
            <w:webHidden/>
          </w:rPr>
          <w:fldChar w:fldCharType="begin"/>
        </w:r>
        <w:r>
          <w:rPr>
            <w:noProof/>
            <w:webHidden/>
          </w:rPr>
          <w:instrText xml:space="preserve"> PAGEREF _Toc141276789 \h </w:instrText>
        </w:r>
        <w:r>
          <w:rPr>
            <w:noProof/>
            <w:webHidden/>
          </w:rPr>
        </w:r>
        <w:r>
          <w:rPr>
            <w:noProof/>
            <w:webHidden/>
          </w:rPr>
          <w:fldChar w:fldCharType="separate"/>
        </w:r>
        <w:r>
          <w:rPr>
            <w:noProof/>
            <w:webHidden/>
          </w:rPr>
          <w:t>7</w:t>
        </w:r>
        <w:r>
          <w:rPr>
            <w:noProof/>
            <w:webHidden/>
          </w:rPr>
          <w:fldChar w:fldCharType="end"/>
        </w:r>
      </w:hyperlink>
    </w:p>
    <w:p w14:paraId="3E41D88C" w14:textId="59678472"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90" w:history="1">
        <w:r w:rsidRPr="00722A39">
          <w:rPr>
            <w:rStyle w:val="Lienhypertexte"/>
            <w:rFonts w:eastAsiaTheme="majorEastAsia"/>
            <w:noProof/>
          </w:rPr>
          <w:t>2.1.1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Comportement</w:t>
        </w:r>
        <w:r>
          <w:rPr>
            <w:noProof/>
            <w:webHidden/>
          </w:rPr>
          <w:tab/>
        </w:r>
        <w:r>
          <w:rPr>
            <w:noProof/>
            <w:webHidden/>
          </w:rPr>
          <w:fldChar w:fldCharType="begin"/>
        </w:r>
        <w:r>
          <w:rPr>
            <w:noProof/>
            <w:webHidden/>
          </w:rPr>
          <w:instrText xml:space="preserve"> PAGEREF _Toc141276790 \h </w:instrText>
        </w:r>
        <w:r>
          <w:rPr>
            <w:noProof/>
            <w:webHidden/>
          </w:rPr>
        </w:r>
        <w:r>
          <w:rPr>
            <w:noProof/>
            <w:webHidden/>
          </w:rPr>
          <w:fldChar w:fldCharType="separate"/>
        </w:r>
        <w:r>
          <w:rPr>
            <w:noProof/>
            <w:webHidden/>
          </w:rPr>
          <w:t>8</w:t>
        </w:r>
        <w:r>
          <w:rPr>
            <w:noProof/>
            <w:webHidden/>
          </w:rPr>
          <w:fldChar w:fldCharType="end"/>
        </w:r>
      </w:hyperlink>
    </w:p>
    <w:p w14:paraId="7F1D425B" w14:textId="56FC7DCF"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91" w:history="1">
        <w:r w:rsidRPr="00722A39">
          <w:rPr>
            <w:rStyle w:val="Lienhypertexte"/>
            <w:rFonts w:eastAsiaTheme="majorEastAsia"/>
            <w:noProof/>
          </w:rPr>
          <w:t>2.1.2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_Toc141276791 \h </w:instrText>
        </w:r>
        <w:r>
          <w:rPr>
            <w:noProof/>
            <w:webHidden/>
          </w:rPr>
        </w:r>
        <w:r>
          <w:rPr>
            <w:noProof/>
            <w:webHidden/>
          </w:rPr>
          <w:fldChar w:fldCharType="separate"/>
        </w:r>
        <w:r>
          <w:rPr>
            <w:noProof/>
            <w:webHidden/>
          </w:rPr>
          <w:t>10</w:t>
        </w:r>
        <w:r>
          <w:rPr>
            <w:noProof/>
            <w:webHidden/>
          </w:rPr>
          <w:fldChar w:fldCharType="end"/>
        </w:r>
      </w:hyperlink>
    </w:p>
    <w:p w14:paraId="2087A98D" w14:textId="1C590AE0"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92" w:history="1">
        <w:r w:rsidRPr="00722A39">
          <w:rPr>
            <w:rStyle w:val="Lienhypertexte"/>
            <w:rFonts w:eastAsiaTheme="majorEastAsia"/>
            <w:noProof/>
          </w:rPr>
          <w:t>2.1.3</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Affichage</w:t>
        </w:r>
        <w:r>
          <w:rPr>
            <w:noProof/>
            <w:webHidden/>
          </w:rPr>
          <w:tab/>
        </w:r>
        <w:r>
          <w:rPr>
            <w:noProof/>
            <w:webHidden/>
          </w:rPr>
          <w:fldChar w:fldCharType="begin"/>
        </w:r>
        <w:r>
          <w:rPr>
            <w:noProof/>
            <w:webHidden/>
          </w:rPr>
          <w:instrText xml:space="preserve"> PAGEREF _Toc141276792 \h </w:instrText>
        </w:r>
        <w:r>
          <w:rPr>
            <w:noProof/>
            <w:webHidden/>
          </w:rPr>
        </w:r>
        <w:r>
          <w:rPr>
            <w:noProof/>
            <w:webHidden/>
          </w:rPr>
          <w:fldChar w:fldCharType="separate"/>
        </w:r>
        <w:r>
          <w:rPr>
            <w:noProof/>
            <w:webHidden/>
          </w:rPr>
          <w:t>13</w:t>
        </w:r>
        <w:r>
          <w:rPr>
            <w:noProof/>
            <w:webHidden/>
          </w:rPr>
          <w:fldChar w:fldCharType="end"/>
        </w:r>
      </w:hyperlink>
    </w:p>
    <w:p w14:paraId="0F804FE1" w14:textId="1F09FEE2"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93" w:history="1">
        <w:r w:rsidRPr="00722A39">
          <w:rPr>
            <w:rStyle w:val="Lienhypertexte"/>
            <w:rFonts w:eastAsiaTheme="majorEastAsia"/>
            <w:noProof/>
          </w:rPr>
          <w:t>2.1.4</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Récapitulatif</w:t>
        </w:r>
        <w:r>
          <w:rPr>
            <w:noProof/>
            <w:webHidden/>
          </w:rPr>
          <w:tab/>
        </w:r>
        <w:r>
          <w:rPr>
            <w:noProof/>
            <w:webHidden/>
          </w:rPr>
          <w:fldChar w:fldCharType="begin"/>
        </w:r>
        <w:r>
          <w:rPr>
            <w:noProof/>
            <w:webHidden/>
          </w:rPr>
          <w:instrText xml:space="preserve"> PAGEREF _Toc141276793 \h </w:instrText>
        </w:r>
        <w:r>
          <w:rPr>
            <w:noProof/>
            <w:webHidden/>
          </w:rPr>
        </w:r>
        <w:r>
          <w:rPr>
            <w:noProof/>
            <w:webHidden/>
          </w:rPr>
          <w:fldChar w:fldCharType="separate"/>
        </w:r>
        <w:r>
          <w:rPr>
            <w:noProof/>
            <w:webHidden/>
          </w:rPr>
          <w:t>14</w:t>
        </w:r>
        <w:r>
          <w:rPr>
            <w:noProof/>
            <w:webHidden/>
          </w:rPr>
          <w:fldChar w:fldCharType="end"/>
        </w:r>
      </w:hyperlink>
    </w:p>
    <w:p w14:paraId="4885336B" w14:textId="1C5CF943"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94" w:history="1">
        <w:r w:rsidRPr="00722A39">
          <w:rPr>
            <w:rStyle w:val="Lienhypertexte"/>
            <w:rFonts w:eastAsiaTheme="majorEastAsia"/>
            <w:noProof/>
          </w:rPr>
          <w:t>2.1.5</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Exemple</w:t>
        </w:r>
        <w:r>
          <w:rPr>
            <w:noProof/>
            <w:webHidden/>
          </w:rPr>
          <w:tab/>
        </w:r>
        <w:r>
          <w:rPr>
            <w:noProof/>
            <w:webHidden/>
          </w:rPr>
          <w:fldChar w:fldCharType="begin"/>
        </w:r>
        <w:r>
          <w:rPr>
            <w:noProof/>
            <w:webHidden/>
          </w:rPr>
          <w:instrText xml:space="preserve"> PAGEREF _Toc141276794 \h </w:instrText>
        </w:r>
        <w:r>
          <w:rPr>
            <w:noProof/>
            <w:webHidden/>
          </w:rPr>
        </w:r>
        <w:r>
          <w:rPr>
            <w:noProof/>
            <w:webHidden/>
          </w:rPr>
          <w:fldChar w:fldCharType="separate"/>
        </w:r>
        <w:r>
          <w:rPr>
            <w:noProof/>
            <w:webHidden/>
          </w:rPr>
          <w:t>15</w:t>
        </w:r>
        <w:r>
          <w:rPr>
            <w:noProof/>
            <w:webHidden/>
          </w:rPr>
          <w:fldChar w:fldCharType="end"/>
        </w:r>
      </w:hyperlink>
    </w:p>
    <w:p w14:paraId="3912710E" w14:textId="10008CC9"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795" w:history="1">
        <w:r w:rsidRPr="00722A39">
          <w:rPr>
            <w:rStyle w:val="Lienhypertexte"/>
            <w:rFonts w:eastAsiaTheme="majorEastAsia"/>
            <w:noProof/>
            <w:lang w:val="fr-CH"/>
          </w:rPr>
          <w:t>2.2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lang w:val="fr-CH"/>
          </w:rPr>
          <w:t>Gestionnaire de modules</w:t>
        </w:r>
        <w:r>
          <w:rPr>
            <w:noProof/>
            <w:webHidden/>
          </w:rPr>
          <w:tab/>
        </w:r>
        <w:r>
          <w:rPr>
            <w:noProof/>
            <w:webHidden/>
          </w:rPr>
          <w:fldChar w:fldCharType="begin"/>
        </w:r>
        <w:r>
          <w:rPr>
            <w:noProof/>
            <w:webHidden/>
          </w:rPr>
          <w:instrText xml:space="preserve"> PAGEREF _Toc141276795 \h </w:instrText>
        </w:r>
        <w:r>
          <w:rPr>
            <w:noProof/>
            <w:webHidden/>
          </w:rPr>
        </w:r>
        <w:r>
          <w:rPr>
            <w:noProof/>
            <w:webHidden/>
          </w:rPr>
          <w:fldChar w:fldCharType="separate"/>
        </w:r>
        <w:r>
          <w:rPr>
            <w:noProof/>
            <w:webHidden/>
          </w:rPr>
          <w:t>16</w:t>
        </w:r>
        <w:r>
          <w:rPr>
            <w:noProof/>
            <w:webHidden/>
          </w:rPr>
          <w:fldChar w:fldCharType="end"/>
        </w:r>
      </w:hyperlink>
    </w:p>
    <w:p w14:paraId="1387F01E" w14:textId="782074E8"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796" w:history="1">
        <w:r w:rsidRPr="00722A39">
          <w:rPr>
            <w:rStyle w:val="Lienhypertexte"/>
            <w:rFonts w:eastAsiaTheme="majorEastAsia"/>
            <w:noProof/>
            <w:lang w:val="fr-CH"/>
          </w:rPr>
          <w:t>2.3</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lang w:val="fr-CH"/>
          </w:rPr>
          <w:t>Application Web</w:t>
        </w:r>
        <w:r>
          <w:rPr>
            <w:noProof/>
            <w:webHidden/>
          </w:rPr>
          <w:tab/>
        </w:r>
        <w:r>
          <w:rPr>
            <w:noProof/>
            <w:webHidden/>
          </w:rPr>
          <w:fldChar w:fldCharType="begin"/>
        </w:r>
        <w:r>
          <w:rPr>
            <w:noProof/>
            <w:webHidden/>
          </w:rPr>
          <w:instrText xml:space="preserve"> PAGEREF _Toc141276796 \h </w:instrText>
        </w:r>
        <w:r>
          <w:rPr>
            <w:noProof/>
            <w:webHidden/>
          </w:rPr>
        </w:r>
        <w:r>
          <w:rPr>
            <w:noProof/>
            <w:webHidden/>
          </w:rPr>
          <w:fldChar w:fldCharType="separate"/>
        </w:r>
        <w:r>
          <w:rPr>
            <w:noProof/>
            <w:webHidden/>
          </w:rPr>
          <w:t>19</w:t>
        </w:r>
        <w:r>
          <w:rPr>
            <w:noProof/>
            <w:webHidden/>
          </w:rPr>
          <w:fldChar w:fldCharType="end"/>
        </w:r>
      </w:hyperlink>
    </w:p>
    <w:p w14:paraId="6113740E" w14:textId="6C21440C"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97" w:history="1">
        <w:r w:rsidRPr="00722A39">
          <w:rPr>
            <w:rStyle w:val="Lienhypertexte"/>
            <w:rFonts w:eastAsiaTheme="majorEastAsia"/>
            <w:noProof/>
          </w:rPr>
          <w:t>2.3.1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Interface</w:t>
        </w:r>
        <w:r>
          <w:rPr>
            <w:noProof/>
            <w:webHidden/>
          </w:rPr>
          <w:tab/>
        </w:r>
        <w:r>
          <w:rPr>
            <w:noProof/>
            <w:webHidden/>
          </w:rPr>
          <w:fldChar w:fldCharType="begin"/>
        </w:r>
        <w:r>
          <w:rPr>
            <w:noProof/>
            <w:webHidden/>
          </w:rPr>
          <w:instrText xml:space="preserve"> PAGEREF _Toc141276797 \h </w:instrText>
        </w:r>
        <w:r>
          <w:rPr>
            <w:noProof/>
            <w:webHidden/>
          </w:rPr>
        </w:r>
        <w:r>
          <w:rPr>
            <w:noProof/>
            <w:webHidden/>
          </w:rPr>
          <w:fldChar w:fldCharType="separate"/>
        </w:r>
        <w:r>
          <w:rPr>
            <w:noProof/>
            <w:webHidden/>
          </w:rPr>
          <w:t>20</w:t>
        </w:r>
        <w:r>
          <w:rPr>
            <w:noProof/>
            <w:webHidden/>
          </w:rPr>
          <w:fldChar w:fldCharType="end"/>
        </w:r>
      </w:hyperlink>
    </w:p>
    <w:p w14:paraId="42583007" w14:textId="365811E6"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98" w:history="1">
        <w:r w:rsidRPr="00722A39">
          <w:rPr>
            <w:rStyle w:val="Lienhypertexte"/>
            <w:rFonts w:eastAsiaTheme="majorEastAsia"/>
            <w:noProof/>
          </w:rPr>
          <w:t>2.3.2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API</w:t>
        </w:r>
        <w:r>
          <w:rPr>
            <w:noProof/>
            <w:webHidden/>
          </w:rPr>
          <w:tab/>
        </w:r>
        <w:r>
          <w:rPr>
            <w:noProof/>
            <w:webHidden/>
          </w:rPr>
          <w:fldChar w:fldCharType="begin"/>
        </w:r>
        <w:r>
          <w:rPr>
            <w:noProof/>
            <w:webHidden/>
          </w:rPr>
          <w:instrText xml:space="preserve"> PAGEREF _Toc141276798 \h </w:instrText>
        </w:r>
        <w:r>
          <w:rPr>
            <w:noProof/>
            <w:webHidden/>
          </w:rPr>
        </w:r>
        <w:r>
          <w:rPr>
            <w:noProof/>
            <w:webHidden/>
          </w:rPr>
          <w:fldChar w:fldCharType="separate"/>
        </w:r>
        <w:r>
          <w:rPr>
            <w:noProof/>
            <w:webHidden/>
          </w:rPr>
          <w:t>22</w:t>
        </w:r>
        <w:r>
          <w:rPr>
            <w:noProof/>
            <w:webHidden/>
          </w:rPr>
          <w:fldChar w:fldCharType="end"/>
        </w:r>
      </w:hyperlink>
    </w:p>
    <w:p w14:paraId="4C374872" w14:textId="65BA3A9C"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799" w:history="1">
        <w:r w:rsidRPr="00722A39">
          <w:rPr>
            <w:rStyle w:val="Lienhypertexte"/>
            <w:rFonts w:eastAsiaTheme="majorEastAsia"/>
            <w:noProof/>
            <w:lang w:val="fr-CH"/>
          </w:rPr>
          <w:t>2.4</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lang w:val="fr-CH"/>
          </w:rPr>
          <w:t>Base de données</w:t>
        </w:r>
        <w:r>
          <w:rPr>
            <w:noProof/>
            <w:webHidden/>
          </w:rPr>
          <w:tab/>
        </w:r>
        <w:r>
          <w:rPr>
            <w:noProof/>
            <w:webHidden/>
          </w:rPr>
          <w:fldChar w:fldCharType="begin"/>
        </w:r>
        <w:r>
          <w:rPr>
            <w:noProof/>
            <w:webHidden/>
          </w:rPr>
          <w:instrText xml:space="preserve"> PAGEREF _Toc141276799 \h </w:instrText>
        </w:r>
        <w:r>
          <w:rPr>
            <w:noProof/>
            <w:webHidden/>
          </w:rPr>
        </w:r>
        <w:r>
          <w:rPr>
            <w:noProof/>
            <w:webHidden/>
          </w:rPr>
          <w:fldChar w:fldCharType="separate"/>
        </w:r>
        <w:r>
          <w:rPr>
            <w:noProof/>
            <w:webHidden/>
          </w:rPr>
          <w:t>23</w:t>
        </w:r>
        <w:r>
          <w:rPr>
            <w:noProof/>
            <w:webHidden/>
          </w:rPr>
          <w:fldChar w:fldCharType="end"/>
        </w:r>
      </w:hyperlink>
    </w:p>
    <w:p w14:paraId="7FE31753" w14:textId="35D65EDF"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00" w:history="1">
        <w:r w:rsidRPr="00722A39">
          <w:rPr>
            <w:rStyle w:val="Lienhypertexte"/>
            <w:rFonts w:eastAsiaTheme="majorEastAsia"/>
            <w:noProof/>
          </w:rPr>
          <w:t>2.4.1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Modèle conceptuel</w:t>
        </w:r>
        <w:r>
          <w:rPr>
            <w:noProof/>
            <w:webHidden/>
          </w:rPr>
          <w:tab/>
        </w:r>
        <w:r>
          <w:rPr>
            <w:noProof/>
            <w:webHidden/>
          </w:rPr>
          <w:fldChar w:fldCharType="begin"/>
        </w:r>
        <w:r>
          <w:rPr>
            <w:noProof/>
            <w:webHidden/>
          </w:rPr>
          <w:instrText xml:space="preserve"> PAGEREF _Toc141276800 \h </w:instrText>
        </w:r>
        <w:r>
          <w:rPr>
            <w:noProof/>
            <w:webHidden/>
          </w:rPr>
        </w:r>
        <w:r>
          <w:rPr>
            <w:noProof/>
            <w:webHidden/>
          </w:rPr>
          <w:fldChar w:fldCharType="separate"/>
        </w:r>
        <w:r>
          <w:rPr>
            <w:noProof/>
            <w:webHidden/>
          </w:rPr>
          <w:t>24</w:t>
        </w:r>
        <w:r>
          <w:rPr>
            <w:noProof/>
            <w:webHidden/>
          </w:rPr>
          <w:fldChar w:fldCharType="end"/>
        </w:r>
      </w:hyperlink>
    </w:p>
    <w:p w14:paraId="4602CA28" w14:textId="50026FB1"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01" w:history="1">
        <w:r w:rsidRPr="00722A39">
          <w:rPr>
            <w:rStyle w:val="Lienhypertexte"/>
            <w:rFonts w:eastAsiaTheme="majorEastAsia"/>
            <w:noProof/>
          </w:rPr>
          <w:t>2.4.2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Synthèse</w:t>
        </w:r>
        <w:r>
          <w:rPr>
            <w:noProof/>
            <w:webHidden/>
          </w:rPr>
          <w:tab/>
        </w:r>
        <w:r>
          <w:rPr>
            <w:noProof/>
            <w:webHidden/>
          </w:rPr>
          <w:fldChar w:fldCharType="begin"/>
        </w:r>
        <w:r>
          <w:rPr>
            <w:noProof/>
            <w:webHidden/>
          </w:rPr>
          <w:instrText xml:space="preserve"> PAGEREF _Toc141276801 \h </w:instrText>
        </w:r>
        <w:r>
          <w:rPr>
            <w:noProof/>
            <w:webHidden/>
          </w:rPr>
        </w:r>
        <w:r>
          <w:rPr>
            <w:noProof/>
            <w:webHidden/>
          </w:rPr>
          <w:fldChar w:fldCharType="separate"/>
        </w:r>
        <w:r>
          <w:rPr>
            <w:noProof/>
            <w:webHidden/>
          </w:rPr>
          <w:t>25</w:t>
        </w:r>
        <w:r>
          <w:rPr>
            <w:noProof/>
            <w:webHidden/>
          </w:rPr>
          <w:fldChar w:fldCharType="end"/>
        </w:r>
      </w:hyperlink>
    </w:p>
    <w:p w14:paraId="741235DF" w14:textId="23B925AC"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02" w:history="1">
        <w:r w:rsidRPr="00722A39">
          <w:rPr>
            <w:rStyle w:val="Lienhypertexte"/>
            <w:rFonts w:eastAsiaTheme="majorEastAsia"/>
            <w:noProof/>
            <w:lang w:val="fr-CH"/>
          </w:rPr>
          <w:t>2.5</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lang w:val="fr-CH"/>
          </w:rPr>
          <w:t>Module Proof Of Concept</w:t>
        </w:r>
        <w:r>
          <w:rPr>
            <w:noProof/>
            <w:webHidden/>
          </w:rPr>
          <w:tab/>
        </w:r>
        <w:r>
          <w:rPr>
            <w:noProof/>
            <w:webHidden/>
          </w:rPr>
          <w:fldChar w:fldCharType="begin"/>
        </w:r>
        <w:r>
          <w:rPr>
            <w:noProof/>
            <w:webHidden/>
          </w:rPr>
          <w:instrText xml:space="preserve"> PAGEREF _Toc141276802 \h </w:instrText>
        </w:r>
        <w:r>
          <w:rPr>
            <w:noProof/>
            <w:webHidden/>
          </w:rPr>
        </w:r>
        <w:r>
          <w:rPr>
            <w:noProof/>
            <w:webHidden/>
          </w:rPr>
          <w:fldChar w:fldCharType="separate"/>
        </w:r>
        <w:r>
          <w:rPr>
            <w:noProof/>
            <w:webHidden/>
          </w:rPr>
          <w:t>26</w:t>
        </w:r>
        <w:r>
          <w:rPr>
            <w:noProof/>
            <w:webHidden/>
          </w:rPr>
          <w:fldChar w:fldCharType="end"/>
        </w:r>
      </w:hyperlink>
    </w:p>
    <w:p w14:paraId="79A9A7F1" w14:textId="4AFD57F6"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03" w:history="1">
        <w:r w:rsidRPr="00722A39">
          <w:rPr>
            <w:rStyle w:val="Lienhypertexte"/>
            <w:rFonts w:eastAsiaTheme="majorEastAsia"/>
            <w:noProof/>
          </w:rPr>
          <w:t>2.5.1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Intégration avec le logiciel Composal</w:t>
        </w:r>
        <w:r>
          <w:rPr>
            <w:noProof/>
            <w:webHidden/>
          </w:rPr>
          <w:tab/>
        </w:r>
        <w:r>
          <w:rPr>
            <w:noProof/>
            <w:webHidden/>
          </w:rPr>
          <w:fldChar w:fldCharType="begin"/>
        </w:r>
        <w:r>
          <w:rPr>
            <w:noProof/>
            <w:webHidden/>
          </w:rPr>
          <w:instrText xml:space="preserve"> PAGEREF _Toc141276803 \h </w:instrText>
        </w:r>
        <w:r>
          <w:rPr>
            <w:noProof/>
            <w:webHidden/>
          </w:rPr>
        </w:r>
        <w:r>
          <w:rPr>
            <w:noProof/>
            <w:webHidden/>
          </w:rPr>
          <w:fldChar w:fldCharType="separate"/>
        </w:r>
        <w:r>
          <w:rPr>
            <w:noProof/>
            <w:webHidden/>
          </w:rPr>
          <w:t>26</w:t>
        </w:r>
        <w:r>
          <w:rPr>
            <w:noProof/>
            <w:webHidden/>
          </w:rPr>
          <w:fldChar w:fldCharType="end"/>
        </w:r>
      </w:hyperlink>
    </w:p>
    <w:p w14:paraId="7C9CB305" w14:textId="39DF760B"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04" w:history="1">
        <w:r w:rsidRPr="00722A39">
          <w:rPr>
            <w:rStyle w:val="Lienhypertexte"/>
            <w:rFonts w:eastAsiaTheme="majorEastAsia"/>
            <w:noProof/>
            <w:lang w:val="fr-CH"/>
          </w:rPr>
          <w:t>2.6</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lang w:val="fr-CH"/>
          </w:rPr>
          <w:t>Planification</w:t>
        </w:r>
        <w:r>
          <w:rPr>
            <w:noProof/>
            <w:webHidden/>
          </w:rPr>
          <w:tab/>
        </w:r>
        <w:r>
          <w:rPr>
            <w:noProof/>
            <w:webHidden/>
          </w:rPr>
          <w:fldChar w:fldCharType="begin"/>
        </w:r>
        <w:r>
          <w:rPr>
            <w:noProof/>
            <w:webHidden/>
          </w:rPr>
          <w:instrText xml:space="preserve"> PAGEREF _Toc141276804 \h </w:instrText>
        </w:r>
        <w:r>
          <w:rPr>
            <w:noProof/>
            <w:webHidden/>
          </w:rPr>
        </w:r>
        <w:r>
          <w:rPr>
            <w:noProof/>
            <w:webHidden/>
          </w:rPr>
          <w:fldChar w:fldCharType="separate"/>
        </w:r>
        <w:r>
          <w:rPr>
            <w:noProof/>
            <w:webHidden/>
          </w:rPr>
          <w:t>28</w:t>
        </w:r>
        <w:r>
          <w:rPr>
            <w:noProof/>
            <w:webHidden/>
          </w:rPr>
          <w:fldChar w:fldCharType="end"/>
        </w:r>
      </w:hyperlink>
    </w:p>
    <w:p w14:paraId="228CCB5E" w14:textId="3947D9A9"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05" w:history="1">
        <w:r w:rsidRPr="00722A39">
          <w:rPr>
            <w:rStyle w:val="Lienhypertexte"/>
            <w:rFonts w:eastAsiaTheme="majorEastAsia"/>
            <w:noProof/>
          </w:rPr>
          <w:t>2.6.1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Livrables</w:t>
        </w:r>
        <w:r>
          <w:rPr>
            <w:noProof/>
            <w:webHidden/>
          </w:rPr>
          <w:tab/>
        </w:r>
        <w:r>
          <w:rPr>
            <w:noProof/>
            <w:webHidden/>
          </w:rPr>
          <w:fldChar w:fldCharType="begin"/>
        </w:r>
        <w:r>
          <w:rPr>
            <w:noProof/>
            <w:webHidden/>
          </w:rPr>
          <w:instrText xml:space="preserve"> PAGEREF _Toc141276805 \h </w:instrText>
        </w:r>
        <w:r>
          <w:rPr>
            <w:noProof/>
            <w:webHidden/>
          </w:rPr>
        </w:r>
        <w:r>
          <w:rPr>
            <w:noProof/>
            <w:webHidden/>
          </w:rPr>
          <w:fldChar w:fldCharType="separate"/>
        </w:r>
        <w:r>
          <w:rPr>
            <w:noProof/>
            <w:webHidden/>
          </w:rPr>
          <w:t>28</w:t>
        </w:r>
        <w:r>
          <w:rPr>
            <w:noProof/>
            <w:webHidden/>
          </w:rPr>
          <w:fldChar w:fldCharType="end"/>
        </w:r>
      </w:hyperlink>
    </w:p>
    <w:p w14:paraId="0E629511" w14:textId="39736DC4"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06" w:history="1">
        <w:r w:rsidRPr="00722A39">
          <w:rPr>
            <w:rStyle w:val="Lienhypertexte"/>
            <w:rFonts w:eastAsiaTheme="majorEastAsia"/>
            <w:noProof/>
          </w:rPr>
          <w:t>2.6.2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Étapes</w:t>
        </w:r>
        <w:r>
          <w:rPr>
            <w:noProof/>
            <w:webHidden/>
          </w:rPr>
          <w:tab/>
        </w:r>
        <w:r>
          <w:rPr>
            <w:noProof/>
            <w:webHidden/>
          </w:rPr>
          <w:fldChar w:fldCharType="begin"/>
        </w:r>
        <w:r>
          <w:rPr>
            <w:noProof/>
            <w:webHidden/>
          </w:rPr>
          <w:instrText xml:space="preserve"> PAGEREF _Toc141276806 \h </w:instrText>
        </w:r>
        <w:r>
          <w:rPr>
            <w:noProof/>
            <w:webHidden/>
          </w:rPr>
        </w:r>
        <w:r>
          <w:rPr>
            <w:noProof/>
            <w:webHidden/>
          </w:rPr>
          <w:fldChar w:fldCharType="separate"/>
        </w:r>
        <w:r>
          <w:rPr>
            <w:noProof/>
            <w:webHidden/>
          </w:rPr>
          <w:t>28</w:t>
        </w:r>
        <w:r>
          <w:rPr>
            <w:noProof/>
            <w:webHidden/>
          </w:rPr>
          <w:fldChar w:fldCharType="end"/>
        </w:r>
      </w:hyperlink>
    </w:p>
    <w:p w14:paraId="76FD5E53" w14:textId="49D49C5D"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07" w:history="1">
        <w:r w:rsidRPr="00722A39">
          <w:rPr>
            <w:rStyle w:val="Lienhypertexte"/>
            <w:rFonts w:eastAsiaTheme="majorEastAsia"/>
            <w:noProof/>
            <w:lang w:val="fr-CH"/>
          </w:rPr>
          <w:t>2.7</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lang w:val="fr-CH"/>
          </w:rPr>
          <w:t>Prototypes et essais effectués</w:t>
        </w:r>
        <w:r>
          <w:rPr>
            <w:noProof/>
            <w:webHidden/>
          </w:rPr>
          <w:tab/>
        </w:r>
        <w:r>
          <w:rPr>
            <w:noProof/>
            <w:webHidden/>
          </w:rPr>
          <w:fldChar w:fldCharType="begin"/>
        </w:r>
        <w:r>
          <w:rPr>
            <w:noProof/>
            <w:webHidden/>
          </w:rPr>
          <w:instrText xml:space="preserve"> PAGEREF _Toc141276807 \h </w:instrText>
        </w:r>
        <w:r>
          <w:rPr>
            <w:noProof/>
            <w:webHidden/>
          </w:rPr>
        </w:r>
        <w:r>
          <w:rPr>
            <w:noProof/>
            <w:webHidden/>
          </w:rPr>
          <w:fldChar w:fldCharType="separate"/>
        </w:r>
        <w:r>
          <w:rPr>
            <w:noProof/>
            <w:webHidden/>
          </w:rPr>
          <w:t>30</w:t>
        </w:r>
        <w:r>
          <w:rPr>
            <w:noProof/>
            <w:webHidden/>
          </w:rPr>
          <w:fldChar w:fldCharType="end"/>
        </w:r>
      </w:hyperlink>
    </w:p>
    <w:p w14:paraId="71189C59" w14:textId="19BA97C2"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08" w:history="1">
        <w:r w:rsidRPr="00722A39">
          <w:rPr>
            <w:rStyle w:val="Lienhypertexte"/>
            <w:rFonts w:eastAsiaTheme="majorEastAsia"/>
            <w:noProof/>
          </w:rPr>
          <w:t>2.7.1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Architecture serveur HTTP</w:t>
        </w:r>
        <w:r>
          <w:rPr>
            <w:noProof/>
            <w:webHidden/>
          </w:rPr>
          <w:tab/>
        </w:r>
        <w:r>
          <w:rPr>
            <w:noProof/>
            <w:webHidden/>
          </w:rPr>
          <w:fldChar w:fldCharType="begin"/>
        </w:r>
        <w:r>
          <w:rPr>
            <w:noProof/>
            <w:webHidden/>
          </w:rPr>
          <w:instrText xml:space="preserve"> PAGEREF _Toc141276808 \h </w:instrText>
        </w:r>
        <w:r>
          <w:rPr>
            <w:noProof/>
            <w:webHidden/>
          </w:rPr>
        </w:r>
        <w:r>
          <w:rPr>
            <w:noProof/>
            <w:webHidden/>
          </w:rPr>
          <w:fldChar w:fldCharType="separate"/>
        </w:r>
        <w:r>
          <w:rPr>
            <w:noProof/>
            <w:webHidden/>
          </w:rPr>
          <w:t>30</w:t>
        </w:r>
        <w:r>
          <w:rPr>
            <w:noProof/>
            <w:webHidden/>
          </w:rPr>
          <w:fldChar w:fldCharType="end"/>
        </w:r>
      </w:hyperlink>
    </w:p>
    <w:p w14:paraId="5832E875" w14:textId="0602FCA9"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09" w:history="1">
        <w:r w:rsidRPr="00722A39">
          <w:rPr>
            <w:rStyle w:val="Lienhypertexte"/>
            <w:rFonts w:eastAsiaTheme="majorEastAsia"/>
            <w:noProof/>
          </w:rPr>
          <w:t>2.7.2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Architecture Electron.js</w:t>
        </w:r>
        <w:r>
          <w:rPr>
            <w:noProof/>
            <w:webHidden/>
          </w:rPr>
          <w:tab/>
        </w:r>
        <w:r>
          <w:rPr>
            <w:noProof/>
            <w:webHidden/>
          </w:rPr>
          <w:fldChar w:fldCharType="begin"/>
        </w:r>
        <w:r>
          <w:rPr>
            <w:noProof/>
            <w:webHidden/>
          </w:rPr>
          <w:instrText xml:space="preserve"> PAGEREF _Toc141276809 \h </w:instrText>
        </w:r>
        <w:r>
          <w:rPr>
            <w:noProof/>
            <w:webHidden/>
          </w:rPr>
        </w:r>
        <w:r>
          <w:rPr>
            <w:noProof/>
            <w:webHidden/>
          </w:rPr>
          <w:fldChar w:fldCharType="separate"/>
        </w:r>
        <w:r>
          <w:rPr>
            <w:noProof/>
            <w:webHidden/>
          </w:rPr>
          <w:t>35</w:t>
        </w:r>
        <w:r>
          <w:rPr>
            <w:noProof/>
            <w:webHidden/>
          </w:rPr>
          <w:fldChar w:fldCharType="end"/>
        </w:r>
      </w:hyperlink>
    </w:p>
    <w:p w14:paraId="340CC086" w14:textId="3E5400F0"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10" w:history="1">
        <w:r w:rsidRPr="00722A39">
          <w:rPr>
            <w:rStyle w:val="Lienhypertexte"/>
            <w:rFonts w:eastAsiaTheme="majorEastAsia"/>
            <w:noProof/>
          </w:rPr>
          <w:t>2.7.3</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Choix</w:t>
        </w:r>
        <w:r>
          <w:rPr>
            <w:noProof/>
            <w:webHidden/>
          </w:rPr>
          <w:tab/>
        </w:r>
        <w:r>
          <w:rPr>
            <w:noProof/>
            <w:webHidden/>
          </w:rPr>
          <w:fldChar w:fldCharType="begin"/>
        </w:r>
        <w:r>
          <w:rPr>
            <w:noProof/>
            <w:webHidden/>
          </w:rPr>
          <w:instrText xml:space="preserve"> PAGEREF _Toc141276810 \h </w:instrText>
        </w:r>
        <w:r>
          <w:rPr>
            <w:noProof/>
            <w:webHidden/>
          </w:rPr>
        </w:r>
        <w:r>
          <w:rPr>
            <w:noProof/>
            <w:webHidden/>
          </w:rPr>
          <w:fldChar w:fldCharType="separate"/>
        </w:r>
        <w:r>
          <w:rPr>
            <w:noProof/>
            <w:webHidden/>
          </w:rPr>
          <w:t>36</w:t>
        </w:r>
        <w:r>
          <w:rPr>
            <w:noProof/>
            <w:webHidden/>
          </w:rPr>
          <w:fldChar w:fldCharType="end"/>
        </w:r>
      </w:hyperlink>
    </w:p>
    <w:p w14:paraId="68429D5C" w14:textId="4229712A"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11" w:history="1">
        <w:r w:rsidRPr="00722A39">
          <w:rPr>
            <w:rStyle w:val="Lienhypertexte"/>
            <w:rFonts w:eastAsiaTheme="majorEastAsia"/>
            <w:noProof/>
            <w:lang w:val="fr-CH"/>
          </w:rPr>
          <w:t>2.8</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lang w:val="fr-CH"/>
          </w:rPr>
          <w:t>Choix technologiques</w:t>
        </w:r>
        <w:r>
          <w:rPr>
            <w:noProof/>
            <w:webHidden/>
          </w:rPr>
          <w:tab/>
        </w:r>
        <w:r>
          <w:rPr>
            <w:noProof/>
            <w:webHidden/>
          </w:rPr>
          <w:fldChar w:fldCharType="begin"/>
        </w:r>
        <w:r>
          <w:rPr>
            <w:noProof/>
            <w:webHidden/>
          </w:rPr>
          <w:instrText xml:space="preserve"> PAGEREF _Toc141276811 \h </w:instrText>
        </w:r>
        <w:r>
          <w:rPr>
            <w:noProof/>
            <w:webHidden/>
          </w:rPr>
        </w:r>
        <w:r>
          <w:rPr>
            <w:noProof/>
            <w:webHidden/>
          </w:rPr>
          <w:fldChar w:fldCharType="separate"/>
        </w:r>
        <w:r>
          <w:rPr>
            <w:noProof/>
            <w:webHidden/>
          </w:rPr>
          <w:t>37</w:t>
        </w:r>
        <w:r>
          <w:rPr>
            <w:noProof/>
            <w:webHidden/>
          </w:rPr>
          <w:fldChar w:fldCharType="end"/>
        </w:r>
      </w:hyperlink>
    </w:p>
    <w:p w14:paraId="5E9BB39A" w14:textId="7C48086E"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12" w:history="1">
        <w:r w:rsidRPr="00722A39">
          <w:rPr>
            <w:rStyle w:val="Lienhypertexte"/>
            <w:rFonts w:eastAsiaTheme="majorEastAsia"/>
            <w:noProof/>
          </w:rPr>
          <w:t>2.8.1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Choix généraux</w:t>
        </w:r>
        <w:r>
          <w:rPr>
            <w:noProof/>
            <w:webHidden/>
          </w:rPr>
          <w:tab/>
        </w:r>
        <w:r>
          <w:rPr>
            <w:noProof/>
            <w:webHidden/>
          </w:rPr>
          <w:fldChar w:fldCharType="begin"/>
        </w:r>
        <w:r>
          <w:rPr>
            <w:noProof/>
            <w:webHidden/>
          </w:rPr>
          <w:instrText xml:space="preserve"> PAGEREF _Toc141276812 \h </w:instrText>
        </w:r>
        <w:r>
          <w:rPr>
            <w:noProof/>
            <w:webHidden/>
          </w:rPr>
        </w:r>
        <w:r>
          <w:rPr>
            <w:noProof/>
            <w:webHidden/>
          </w:rPr>
          <w:fldChar w:fldCharType="separate"/>
        </w:r>
        <w:r>
          <w:rPr>
            <w:noProof/>
            <w:webHidden/>
          </w:rPr>
          <w:t>37</w:t>
        </w:r>
        <w:r>
          <w:rPr>
            <w:noProof/>
            <w:webHidden/>
          </w:rPr>
          <w:fldChar w:fldCharType="end"/>
        </w:r>
      </w:hyperlink>
    </w:p>
    <w:p w14:paraId="16460B57" w14:textId="691A1B8E"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13" w:history="1">
        <w:r w:rsidRPr="00722A39">
          <w:rPr>
            <w:rStyle w:val="Lienhypertexte"/>
            <w:rFonts w:eastAsiaTheme="majorEastAsia"/>
            <w:noProof/>
          </w:rPr>
          <w:t>2.8.2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Backend</w:t>
        </w:r>
        <w:r>
          <w:rPr>
            <w:noProof/>
            <w:webHidden/>
          </w:rPr>
          <w:tab/>
        </w:r>
        <w:r>
          <w:rPr>
            <w:noProof/>
            <w:webHidden/>
          </w:rPr>
          <w:fldChar w:fldCharType="begin"/>
        </w:r>
        <w:r>
          <w:rPr>
            <w:noProof/>
            <w:webHidden/>
          </w:rPr>
          <w:instrText xml:space="preserve"> PAGEREF _Toc141276813 \h </w:instrText>
        </w:r>
        <w:r>
          <w:rPr>
            <w:noProof/>
            <w:webHidden/>
          </w:rPr>
        </w:r>
        <w:r>
          <w:rPr>
            <w:noProof/>
            <w:webHidden/>
          </w:rPr>
          <w:fldChar w:fldCharType="separate"/>
        </w:r>
        <w:r>
          <w:rPr>
            <w:noProof/>
            <w:webHidden/>
          </w:rPr>
          <w:t>37</w:t>
        </w:r>
        <w:r>
          <w:rPr>
            <w:noProof/>
            <w:webHidden/>
          </w:rPr>
          <w:fldChar w:fldCharType="end"/>
        </w:r>
      </w:hyperlink>
    </w:p>
    <w:p w14:paraId="182DCDC4" w14:textId="5DF70471"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14" w:history="1">
        <w:r w:rsidRPr="00722A39">
          <w:rPr>
            <w:rStyle w:val="Lienhypertexte"/>
            <w:rFonts w:eastAsiaTheme="majorEastAsia"/>
            <w:noProof/>
          </w:rPr>
          <w:t>2.8.3</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Frontend</w:t>
        </w:r>
        <w:r>
          <w:rPr>
            <w:noProof/>
            <w:webHidden/>
          </w:rPr>
          <w:tab/>
        </w:r>
        <w:r>
          <w:rPr>
            <w:noProof/>
            <w:webHidden/>
          </w:rPr>
          <w:fldChar w:fldCharType="begin"/>
        </w:r>
        <w:r>
          <w:rPr>
            <w:noProof/>
            <w:webHidden/>
          </w:rPr>
          <w:instrText xml:space="preserve"> PAGEREF _Toc141276814 \h </w:instrText>
        </w:r>
        <w:r>
          <w:rPr>
            <w:noProof/>
            <w:webHidden/>
          </w:rPr>
        </w:r>
        <w:r>
          <w:rPr>
            <w:noProof/>
            <w:webHidden/>
          </w:rPr>
          <w:fldChar w:fldCharType="separate"/>
        </w:r>
        <w:r>
          <w:rPr>
            <w:noProof/>
            <w:webHidden/>
          </w:rPr>
          <w:t>38</w:t>
        </w:r>
        <w:r>
          <w:rPr>
            <w:noProof/>
            <w:webHidden/>
          </w:rPr>
          <w:fldChar w:fldCharType="end"/>
        </w:r>
      </w:hyperlink>
    </w:p>
    <w:p w14:paraId="303BA4C8" w14:textId="199CAFC9"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15" w:history="1">
        <w:r w:rsidRPr="00722A39">
          <w:rPr>
            <w:rStyle w:val="Lienhypertexte"/>
            <w:rFonts w:eastAsiaTheme="majorEastAsia"/>
            <w:noProof/>
            <w:lang w:val="fr-CH"/>
          </w:rPr>
          <w:t>2.9</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lang w:val="fr-CH"/>
          </w:rPr>
          <w:t>Méthodologies et outils</w:t>
        </w:r>
        <w:r>
          <w:rPr>
            <w:noProof/>
            <w:webHidden/>
          </w:rPr>
          <w:tab/>
        </w:r>
        <w:r>
          <w:rPr>
            <w:noProof/>
            <w:webHidden/>
          </w:rPr>
          <w:fldChar w:fldCharType="begin"/>
        </w:r>
        <w:r>
          <w:rPr>
            <w:noProof/>
            <w:webHidden/>
          </w:rPr>
          <w:instrText xml:space="preserve"> PAGEREF _Toc141276815 \h </w:instrText>
        </w:r>
        <w:r>
          <w:rPr>
            <w:noProof/>
            <w:webHidden/>
          </w:rPr>
        </w:r>
        <w:r>
          <w:rPr>
            <w:noProof/>
            <w:webHidden/>
          </w:rPr>
          <w:fldChar w:fldCharType="separate"/>
        </w:r>
        <w:r>
          <w:rPr>
            <w:noProof/>
            <w:webHidden/>
          </w:rPr>
          <w:t>40</w:t>
        </w:r>
        <w:r>
          <w:rPr>
            <w:noProof/>
            <w:webHidden/>
          </w:rPr>
          <w:fldChar w:fldCharType="end"/>
        </w:r>
      </w:hyperlink>
    </w:p>
    <w:p w14:paraId="7B2D588E" w14:textId="2A90C2EB"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16" w:history="1">
        <w:r w:rsidRPr="00722A39">
          <w:rPr>
            <w:rStyle w:val="Lienhypertexte"/>
            <w:rFonts w:eastAsiaTheme="majorEastAsia"/>
            <w:noProof/>
          </w:rPr>
          <w:t>2.9.1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Monorepo</w:t>
        </w:r>
        <w:r>
          <w:rPr>
            <w:noProof/>
            <w:webHidden/>
          </w:rPr>
          <w:tab/>
        </w:r>
        <w:r>
          <w:rPr>
            <w:noProof/>
            <w:webHidden/>
          </w:rPr>
          <w:fldChar w:fldCharType="begin"/>
        </w:r>
        <w:r>
          <w:rPr>
            <w:noProof/>
            <w:webHidden/>
          </w:rPr>
          <w:instrText xml:space="preserve"> PAGEREF _Toc141276816 \h </w:instrText>
        </w:r>
        <w:r>
          <w:rPr>
            <w:noProof/>
            <w:webHidden/>
          </w:rPr>
        </w:r>
        <w:r>
          <w:rPr>
            <w:noProof/>
            <w:webHidden/>
          </w:rPr>
          <w:fldChar w:fldCharType="separate"/>
        </w:r>
        <w:r>
          <w:rPr>
            <w:noProof/>
            <w:webHidden/>
          </w:rPr>
          <w:t>40</w:t>
        </w:r>
        <w:r>
          <w:rPr>
            <w:noProof/>
            <w:webHidden/>
          </w:rPr>
          <w:fldChar w:fldCharType="end"/>
        </w:r>
      </w:hyperlink>
    </w:p>
    <w:p w14:paraId="15AB3FDE" w14:textId="283266DC"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17" w:history="1">
        <w:r w:rsidRPr="00722A39">
          <w:rPr>
            <w:rStyle w:val="Lienhypertexte"/>
            <w:rFonts w:eastAsiaTheme="majorEastAsia"/>
            <w:noProof/>
          </w:rPr>
          <w:t>2.9.2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Contrôle de version</w:t>
        </w:r>
        <w:r>
          <w:rPr>
            <w:noProof/>
            <w:webHidden/>
          </w:rPr>
          <w:tab/>
        </w:r>
        <w:r>
          <w:rPr>
            <w:noProof/>
            <w:webHidden/>
          </w:rPr>
          <w:fldChar w:fldCharType="begin"/>
        </w:r>
        <w:r>
          <w:rPr>
            <w:noProof/>
            <w:webHidden/>
          </w:rPr>
          <w:instrText xml:space="preserve"> PAGEREF _Toc141276817 \h </w:instrText>
        </w:r>
        <w:r>
          <w:rPr>
            <w:noProof/>
            <w:webHidden/>
          </w:rPr>
        </w:r>
        <w:r>
          <w:rPr>
            <w:noProof/>
            <w:webHidden/>
          </w:rPr>
          <w:fldChar w:fldCharType="separate"/>
        </w:r>
        <w:r>
          <w:rPr>
            <w:noProof/>
            <w:webHidden/>
          </w:rPr>
          <w:t>40</w:t>
        </w:r>
        <w:r>
          <w:rPr>
            <w:noProof/>
            <w:webHidden/>
          </w:rPr>
          <w:fldChar w:fldCharType="end"/>
        </w:r>
      </w:hyperlink>
    </w:p>
    <w:p w14:paraId="65BDD9EC" w14:textId="3A0E0FE7"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18" w:history="1">
        <w:r w:rsidRPr="00722A39">
          <w:rPr>
            <w:rStyle w:val="Lienhypertexte"/>
            <w:rFonts w:eastAsiaTheme="majorEastAsia"/>
            <w:noProof/>
          </w:rPr>
          <w:t>2.9.3</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CI / CD</w:t>
        </w:r>
        <w:r>
          <w:rPr>
            <w:noProof/>
            <w:webHidden/>
          </w:rPr>
          <w:tab/>
        </w:r>
        <w:r>
          <w:rPr>
            <w:noProof/>
            <w:webHidden/>
          </w:rPr>
          <w:fldChar w:fldCharType="begin"/>
        </w:r>
        <w:r>
          <w:rPr>
            <w:noProof/>
            <w:webHidden/>
          </w:rPr>
          <w:instrText xml:space="preserve"> PAGEREF _Toc141276818 \h </w:instrText>
        </w:r>
        <w:r>
          <w:rPr>
            <w:noProof/>
            <w:webHidden/>
          </w:rPr>
        </w:r>
        <w:r>
          <w:rPr>
            <w:noProof/>
            <w:webHidden/>
          </w:rPr>
          <w:fldChar w:fldCharType="separate"/>
        </w:r>
        <w:r>
          <w:rPr>
            <w:noProof/>
            <w:webHidden/>
          </w:rPr>
          <w:t>40</w:t>
        </w:r>
        <w:r>
          <w:rPr>
            <w:noProof/>
            <w:webHidden/>
          </w:rPr>
          <w:fldChar w:fldCharType="end"/>
        </w:r>
      </w:hyperlink>
    </w:p>
    <w:p w14:paraId="3F5E2E5E" w14:textId="7FBF47C0"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19" w:history="1">
        <w:r w:rsidRPr="00722A39">
          <w:rPr>
            <w:rStyle w:val="Lienhypertexte"/>
            <w:rFonts w:eastAsiaTheme="majorEastAsia"/>
            <w:noProof/>
          </w:rPr>
          <w:t>2.9.4</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Production</w:t>
        </w:r>
        <w:r>
          <w:rPr>
            <w:noProof/>
            <w:webHidden/>
          </w:rPr>
          <w:tab/>
        </w:r>
        <w:r>
          <w:rPr>
            <w:noProof/>
            <w:webHidden/>
          </w:rPr>
          <w:fldChar w:fldCharType="begin"/>
        </w:r>
        <w:r>
          <w:rPr>
            <w:noProof/>
            <w:webHidden/>
          </w:rPr>
          <w:instrText xml:space="preserve"> PAGEREF _Toc141276819 \h </w:instrText>
        </w:r>
        <w:r>
          <w:rPr>
            <w:noProof/>
            <w:webHidden/>
          </w:rPr>
        </w:r>
        <w:r>
          <w:rPr>
            <w:noProof/>
            <w:webHidden/>
          </w:rPr>
          <w:fldChar w:fldCharType="separate"/>
        </w:r>
        <w:r>
          <w:rPr>
            <w:noProof/>
            <w:webHidden/>
          </w:rPr>
          <w:t>41</w:t>
        </w:r>
        <w:r>
          <w:rPr>
            <w:noProof/>
            <w:webHidden/>
          </w:rPr>
          <w:fldChar w:fldCharType="end"/>
        </w:r>
      </w:hyperlink>
    </w:p>
    <w:p w14:paraId="1B259AC0" w14:textId="76B41437" w:rsidR="00B82654" w:rsidRDefault="00B82654">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76820" w:history="1">
        <w:r w:rsidRPr="00722A39">
          <w:rPr>
            <w:rStyle w:val="Lienhypertexte"/>
            <w:rFonts w:eastAsiaTheme="majorEastAsia"/>
            <w:noProof/>
            <w:lang w:val="fr-CH"/>
          </w:rPr>
          <w:t>Chapitre 3 Modules</w:t>
        </w:r>
        <w:r>
          <w:rPr>
            <w:noProof/>
            <w:webHidden/>
          </w:rPr>
          <w:tab/>
        </w:r>
        <w:r>
          <w:rPr>
            <w:noProof/>
            <w:webHidden/>
          </w:rPr>
          <w:fldChar w:fldCharType="begin"/>
        </w:r>
        <w:r>
          <w:rPr>
            <w:noProof/>
            <w:webHidden/>
          </w:rPr>
          <w:instrText xml:space="preserve"> PAGEREF _Toc141276820 \h </w:instrText>
        </w:r>
        <w:r>
          <w:rPr>
            <w:noProof/>
            <w:webHidden/>
          </w:rPr>
        </w:r>
        <w:r>
          <w:rPr>
            <w:noProof/>
            <w:webHidden/>
          </w:rPr>
          <w:fldChar w:fldCharType="separate"/>
        </w:r>
        <w:r>
          <w:rPr>
            <w:noProof/>
            <w:webHidden/>
          </w:rPr>
          <w:t>44</w:t>
        </w:r>
        <w:r>
          <w:rPr>
            <w:noProof/>
            <w:webHidden/>
          </w:rPr>
          <w:fldChar w:fldCharType="end"/>
        </w:r>
      </w:hyperlink>
    </w:p>
    <w:p w14:paraId="0CAE7FFC" w14:textId="15651C83"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21" w:history="1">
        <w:r w:rsidRPr="00722A39">
          <w:rPr>
            <w:rStyle w:val="Lienhypertexte"/>
            <w:rFonts w:eastAsiaTheme="majorEastAsia"/>
            <w:noProof/>
          </w:rPr>
          <w:t>3.1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Comportement</w:t>
        </w:r>
        <w:r>
          <w:rPr>
            <w:noProof/>
            <w:webHidden/>
          </w:rPr>
          <w:tab/>
        </w:r>
        <w:r>
          <w:rPr>
            <w:noProof/>
            <w:webHidden/>
          </w:rPr>
          <w:fldChar w:fldCharType="begin"/>
        </w:r>
        <w:r>
          <w:rPr>
            <w:noProof/>
            <w:webHidden/>
          </w:rPr>
          <w:instrText xml:space="preserve"> PAGEREF _Toc141276821 \h </w:instrText>
        </w:r>
        <w:r>
          <w:rPr>
            <w:noProof/>
            <w:webHidden/>
          </w:rPr>
        </w:r>
        <w:r>
          <w:rPr>
            <w:noProof/>
            <w:webHidden/>
          </w:rPr>
          <w:fldChar w:fldCharType="separate"/>
        </w:r>
        <w:r>
          <w:rPr>
            <w:noProof/>
            <w:webHidden/>
          </w:rPr>
          <w:t>45</w:t>
        </w:r>
        <w:r>
          <w:rPr>
            <w:noProof/>
            <w:webHidden/>
          </w:rPr>
          <w:fldChar w:fldCharType="end"/>
        </w:r>
      </w:hyperlink>
    </w:p>
    <w:p w14:paraId="1D709DEC" w14:textId="56541FED"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22" w:history="1">
        <w:r w:rsidRPr="00722A39">
          <w:rPr>
            <w:rStyle w:val="Lienhypertexte"/>
            <w:rFonts w:eastAsiaTheme="majorEastAsia"/>
            <w:noProof/>
          </w:rPr>
          <w:t>3.2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_Toc141276822 \h </w:instrText>
        </w:r>
        <w:r>
          <w:rPr>
            <w:noProof/>
            <w:webHidden/>
          </w:rPr>
        </w:r>
        <w:r>
          <w:rPr>
            <w:noProof/>
            <w:webHidden/>
          </w:rPr>
          <w:fldChar w:fldCharType="separate"/>
        </w:r>
        <w:r>
          <w:rPr>
            <w:noProof/>
            <w:webHidden/>
          </w:rPr>
          <w:t>48</w:t>
        </w:r>
        <w:r>
          <w:rPr>
            <w:noProof/>
            <w:webHidden/>
          </w:rPr>
          <w:fldChar w:fldCharType="end"/>
        </w:r>
      </w:hyperlink>
    </w:p>
    <w:p w14:paraId="04672321" w14:textId="15546AC8"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23" w:history="1">
        <w:r w:rsidRPr="00722A39">
          <w:rPr>
            <w:rStyle w:val="Lienhypertexte"/>
            <w:rFonts w:eastAsiaTheme="majorEastAsia"/>
            <w:noProof/>
          </w:rPr>
          <w:t>3.2.1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Utilisation</w:t>
        </w:r>
        <w:r>
          <w:rPr>
            <w:noProof/>
            <w:webHidden/>
          </w:rPr>
          <w:tab/>
        </w:r>
        <w:r>
          <w:rPr>
            <w:noProof/>
            <w:webHidden/>
          </w:rPr>
          <w:fldChar w:fldCharType="begin"/>
        </w:r>
        <w:r>
          <w:rPr>
            <w:noProof/>
            <w:webHidden/>
          </w:rPr>
          <w:instrText xml:space="preserve"> PAGEREF _Toc141276823 \h </w:instrText>
        </w:r>
        <w:r>
          <w:rPr>
            <w:noProof/>
            <w:webHidden/>
          </w:rPr>
        </w:r>
        <w:r>
          <w:rPr>
            <w:noProof/>
            <w:webHidden/>
          </w:rPr>
          <w:fldChar w:fldCharType="separate"/>
        </w:r>
        <w:r>
          <w:rPr>
            <w:noProof/>
            <w:webHidden/>
          </w:rPr>
          <w:t>51</w:t>
        </w:r>
        <w:r>
          <w:rPr>
            <w:noProof/>
            <w:webHidden/>
          </w:rPr>
          <w:fldChar w:fldCharType="end"/>
        </w:r>
      </w:hyperlink>
    </w:p>
    <w:p w14:paraId="03BB6BE7" w14:textId="15AD21DF"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24" w:history="1">
        <w:r w:rsidRPr="00722A39">
          <w:rPr>
            <w:rStyle w:val="Lienhypertexte"/>
            <w:rFonts w:eastAsiaTheme="majorEastAsia"/>
            <w:noProof/>
          </w:rPr>
          <w:t>3.2.2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Validation</w:t>
        </w:r>
        <w:r>
          <w:rPr>
            <w:noProof/>
            <w:webHidden/>
          </w:rPr>
          <w:tab/>
        </w:r>
        <w:r>
          <w:rPr>
            <w:noProof/>
            <w:webHidden/>
          </w:rPr>
          <w:fldChar w:fldCharType="begin"/>
        </w:r>
        <w:r>
          <w:rPr>
            <w:noProof/>
            <w:webHidden/>
          </w:rPr>
          <w:instrText xml:space="preserve"> PAGEREF _Toc141276824 \h </w:instrText>
        </w:r>
        <w:r>
          <w:rPr>
            <w:noProof/>
            <w:webHidden/>
          </w:rPr>
        </w:r>
        <w:r>
          <w:rPr>
            <w:noProof/>
            <w:webHidden/>
          </w:rPr>
          <w:fldChar w:fldCharType="separate"/>
        </w:r>
        <w:r>
          <w:rPr>
            <w:noProof/>
            <w:webHidden/>
          </w:rPr>
          <w:t>52</w:t>
        </w:r>
        <w:r>
          <w:rPr>
            <w:noProof/>
            <w:webHidden/>
          </w:rPr>
          <w:fldChar w:fldCharType="end"/>
        </w:r>
      </w:hyperlink>
    </w:p>
    <w:p w14:paraId="48273843" w14:textId="7B7E9978"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25" w:history="1">
        <w:r w:rsidRPr="00722A39">
          <w:rPr>
            <w:rStyle w:val="Lienhypertexte"/>
            <w:rFonts w:eastAsiaTheme="majorEastAsia"/>
            <w:noProof/>
          </w:rPr>
          <w:t>3.3</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Affichage</w:t>
        </w:r>
        <w:r>
          <w:rPr>
            <w:noProof/>
            <w:webHidden/>
          </w:rPr>
          <w:tab/>
        </w:r>
        <w:r>
          <w:rPr>
            <w:noProof/>
            <w:webHidden/>
          </w:rPr>
          <w:fldChar w:fldCharType="begin"/>
        </w:r>
        <w:r>
          <w:rPr>
            <w:noProof/>
            <w:webHidden/>
          </w:rPr>
          <w:instrText xml:space="preserve"> PAGEREF _Toc141276825 \h </w:instrText>
        </w:r>
        <w:r>
          <w:rPr>
            <w:noProof/>
            <w:webHidden/>
          </w:rPr>
        </w:r>
        <w:r>
          <w:rPr>
            <w:noProof/>
            <w:webHidden/>
          </w:rPr>
          <w:fldChar w:fldCharType="separate"/>
        </w:r>
        <w:r>
          <w:rPr>
            <w:noProof/>
            <w:webHidden/>
          </w:rPr>
          <w:t>54</w:t>
        </w:r>
        <w:r>
          <w:rPr>
            <w:noProof/>
            <w:webHidden/>
          </w:rPr>
          <w:fldChar w:fldCharType="end"/>
        </w:r>
      </w:hyperlink>
    </w:p>
    <w:p w14:paraId="23A636C9" w14:textId="40EB842D"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26" w:history="1">
        <w:r w:rsidRPr="00722A39">
          <w:rPr>
            <w:rStyle w:val="Lienhypertexte"/>
            <w:rFonts w:eastAsiaTheme="majorEastAsia"/>
            <w:noProof/>
          </w:rPr>
          <w:t>3.3.1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Définition du composant</w:t>
        </w:r>
        <w:r>
          <w:rPr>
            <w:noProof/>
            <w:webHidden/>
          </w:rPr>
          <w:tab/>
        </w:r>
        <w:r>
          <w:rPr>
            <w:noProof/>
            <w:webHidden/>
          </w:rPr>
          <w:fldChar w:fldCharType="begin"/>
        </w:r>
        <w:r>
          <w:rPr>
            <w:noProof/>
            <w:webHidden/>
          </w:rPr>
          <w:instrText xml:space="preserve"> PAGEREF _Toc141276826 \h </w:instrText>
        </w:r>
        <w:r>
          <w:rPr>
            <w:noProof/>
            <w:webHidden/>
          </w:rPr>
        </w:r>
        <w:r>
          <w:rPr>
            <w:noProof/>
            <w:webHidden/>
          </w:rPr>
          <w:fldChar w:fldCharType="separate"/>
        </w:r>
        <w:r>
          <w:rPr>
            <w:noProof/>
            <w:webHidden/>
          </w:rPr>
          <w:t>55</w:t>
        </w:r>
        <w:r>
          <w:rPr>
            <w:noProof/>
            <w:webHidden/>
          </w:rPr>
          <w:fldChar w:fldCharType="end"/>
        </w:r>
      </w:hyperlink>
    </w:p>
    <w:p w14:paraId="3A908BB2" w14:textId="6240A136"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27" w:history="1">
        <w:r w:rsidRPr="00722A39">
          <w:rPr>
            <w:rStyle w:val="Lienhypertexte"/>
            <w:rFonts w:eastAsiaTheme="majorEastAsia"/>
            <w:noProof/>
          </w:rPr>
          <w:t>3.3.2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Processus de rendu</w:t>
        </w:r>
        <w:r>
          <w:rPr>
            <w:noProof/>
            <w:webHidden/>
          </w:rPr>
          <w:tab/>
        </w:r>
        <w:r>
          <w:rPr>
            <w:noProof/>
            <w:webHidden/>
          </w:rPr>
          <w:fldChar w:fldCharType="begin"/>
        </w:r>
        <w:r>
          <w:rPr>
            <w:noProof/>
            <w:webHidden/>
          </w:rPr>
          <w:instrText xml:space="preserve"> PAGEREF _Toc141276827 \h </w:instrText>
        </w:r>
        <w:r>
          <w:rPr>
            <w:noProof/>
            <w:webHidden/>
          </w:rPr>
        </w:r>
        <w:r>
          <w:rPr>
            <w:noProof/>
            <w:webHidden/>
          </w:rPr>
          <w:fldChar w:fldCharType="separate"/>
        </w:r>
        <w:r>
          <w:rPr>
            <w:noProof/>
            <w:webHidden/>
          </w:rPr>
          <w:t>56</w:t>
        </w:r>
        <w:r>
          <w:rPr>
            <w:noProof/>
            <w:webHidden/>
          </w:rPr>
          <w:fldChar w:fldCharType="end"/>
        </w:r>
      </w:hyperlink>
    </w:p>
    <w:p w14:paraId="564BFADD" w14:textId="539BF7FA"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28" w:history="1">
        <w:r w:rsidRPr="00722A39">
          <w:rPr>
            <w:rStyle w:val="Lienhypertexte"/>
            <w:rFonts w:eastAsiaTheme="majorEastAsia"/>
            <w:noProof/>
          </w:rPr>
          <w:t>3.3.3</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Style</w:t>
        </w:r>
        <w:r>
          <w:rPr>
            <w:noProof/>
            <w:webHidden/>
          </w:rPr>
          <w:tab/>
        </w:r>
        <w:r>
          <w:rPr>
            <w:noProof/>
            <w:webHidden/>
          </w:rPr>
          <w:fldChar w:fldCharType="begin"/>
        </w:r>
        <w:r>
          <w:rPr>
            <w:noProof/>
            <w:webHidden/>
          </w:rPr>
          <w:instrText xml:space="preserve"> PAGEREF _Toc141276828 \h </w:instrText>
        </w:r>
        <w:r>
          <w:rPr>
            <w:noProof/>
            <w:webHidden/>
          </w:rPr>
        </w:r>
        <w:r>
          <w:rPr>
            <w:noProof/>
            <w:webHidden/>
          </w:rPr>
          <w:fldChar w:fldCharType="separate"/>
        </w:r>
        <w:r>
          <w:rPr>
            <w:noProof/>
            <w:webHidden/>
          </w:rPr>
          <w:t>57</w:t>
        </w:r>
        <w:r>
          <w:rPr>
            <w:noProof/>
            <w:webHidden/>
          </w:rPr>
          <w:fldChar w:fldCharType="end"/>
        </w:r>
      </w:hyperlink>
    </w:p>
    <w:p w14:paraId="3BE3C9E6" w14:textId="2B3525B4"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29" w:history="1">
        <w:r w:rsidRPr="00722A39">
          <w:rPr>
            <w:rStyle w:val="Lienhypertexte"/>
            <w:rFonts w:eastAsiaTheme="majorEastAsia"/>
            <w:noProof/>
          </w:rPr>
          <w:t>3.4</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Accès aux dispositifs</w:t>
        </w:r>
        <w:r>
          <w:rPr>
            <w:noProof/>
            <w:webHidden/>
          </w:rPr>
          <w:tab/>
        </w:r>
        <w:r>
          <w:rPr>
            <w:noProof/>
            <w:webHidden/>
          </w:rPr>
          <w:fldChar w:fldCharType="begin"/>
        </w:r>
        <w:r>
          <w:rPr>
            <w:noProof/>
            <w:webHidden/>
          </w:rPr>
          <w:instrText xml:space="preserve"> PAGEREF _Toc141276829 \h </w:instrText>
        </w:r>
        <w:r>
          <w:rPr>
            <w:noProof/>
            <w:webHidden/>
          </w:rPr>
        </w:r>
        <w:r>
          <w:rPr>
            <w:noProof/>
            <w:webHidden/>
          </w:rPr>
          <w:fldChar w:fldCharType="separate"/>
        </w:r>
        <w:r>
          <w:rPr>
            <w:noProof/>
            <w:webHidden/>
          </w:rPr>
          <w:t>59</w:t>
        </w:r>
        <w:r>
          <w:rPr>
            <w:noProof/>
            <w:webHidden/>
          </w:rPr>
          <w:fldChar w:fldCharType="end"/>
        </w:r>
      </w:hyperlink>
    </w:p>
    <w:p w14:paraId="2CC55FB0" w14:textId="32FB95C6"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30" w:history="1">
        <w:r w:rsidRPr="00722A39">
          <w:rPr>
            <w:rStyle w:val="Lienhypertexte"/>
            <w:rFonts w:eastAsiaTheme="majorEastAsia"/>
            <w:noProof/>
          </w:rPr>
          <w:t>3.5</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Gestionnaire de module</w:t>
        </w:r>
        <w:r>
          <w:rPr>
            <w:noProof/>
            <w:webHidden/>
          </w:rPr>
          <w:tab/>
        </w:r>
        <w:r>
          <w:rPr>
            <w:noProof/>
            <w:webHidden/>
          </w:rPr>
          <w:fldChar w:fldCharType="begin"/>
        </w:r>
        <w:r>
          <w:rPr>
            <w:noProof/>
            <w:webHidden/>
          </w:rPr>
          <w:instrText xml:space="preserve"> PAGEREF _Toc141276830 \h </w:instrText>
        </w:r>
        <w:r>
          <w:rPr>
            <w:noProof/>
            <w:webHidden/>
          </w:rPr>
        </w:r>
        <w:r>
          <w:rPr>
            <w:noProof/>
            <w:webHidden/>
          </w:rPr>
          <w:fldChar w:fldCharType="separate"/>
        </w:r>
        <w:r>
          <w:rPr>
            <w:noProof/>
            <w:webHidden/>
          </w:rPr>
          <w:t>62</w:t>
        </w:r>
        <w:r>
          <w:rPr>
            <w:noProof/>
            <w:webHidden/>
          </w:rPr>
          <w:fldChar w:fldCharType="end"/>
        </w:r>
      </w:hyperlink>
    </w:p>
    <w:p w14:paraId="2AF4A254" w14:textId="00551F67"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31" w:history="1">
        <w:r w:rsidRPr="00722A39">
          <w:rPr>
            <w:rStyle w:val="Lienhypertexte"/>
            <w:rFonts w:eastAsiaTheme="majorEastAsia"/>
            <w:noProof/>
          </w:rPr>
          <w:t>3.5.1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Identifiant</w:t>
        </w:r>
        <w:r>
          <w:rPr>
            <w:noProof/>
            <w:webHidden/>
          </w:rPr>
          <w:tab/>
        </w:r>
        <w:r>
          <w:rPr>
            <w:noProof/>
            <w:webHidden/>
          </w:rPr>
          <w:fldChar w:fldCharType="begin"/>
        </w:r>
        <w:r>
          <w:rPr>
            <w:noProof/>
            <w:webHidden/>
          </w:rPr>
          <w:instrText xml:space="preserve"> PAGEREF _Toc141276831 \h </w:instrText>
        </w:r>
        <w:r>
          <w:rPr>
            <w:noProof/>
            <w:webHidden/>
          </w:rPr>
        </w:r>
        <w:r>
          <w:rPr>
            <w:noProof/>
            <w:webHidden/>
          </w:rPr>
          <w:fldChar w:fldCharType="separate"/>
        </w:r>
        <w:r>
          <w:rPr>
            <w:noProof/>
            <w:webHidden/>
          </w:rPr>
          <w:t>62</w:t>
        </w:r>
        <w:r>
          <w:rPr>
            <w:noProof/>
            <w:webHidden/>
          </w:rPr>
          <w:fldChar w:fldCharType="end"/>
        </w:r>
      </w:hyperlink>
    </w:p>
    <w:p w14:paraId="06043D9F" w14:textId="543CBC3A"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32" w:history="1">
        <w:r w:rsidRPr="00722A39">
          <w:rPr>
            <w:rStyle w:val="Lienhypertexte"/>
            <w:rFonts w:eastAsiaTheme="majorEastAsia"/>
            <w:noProof/>
          </w:rPr>
          <w:t>3.5.2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État et stockage</w:t>
        </w:r>
        <w:r>
          <w:rPr>
            <w:noProof/>
            <w:webHidden/>
          </w:rPr>
          <w:tab/>
        </w:r>
        <w:r>
          <w:rPr>
            <w:noProof/>
            <w:webHidden/>
          </w:rPr>
          <w:fldChar w:fldCharType="begin"/>
        </w:r>
        <w:r>
          <w:rPr>
            <w:noProof/>
            <w:webHidden/>
          </w:rPr>
          <w:instrText xml:space="preserve"> PAGEREF _Toc141276832 \h </w:instrText>
        </w:r>
        <w:r>
          <w:rPr>
            <w:noProof/>
            <w:webHidden/>
          </w:rPr>
        </w:r>
        <w:r>
          <w:rPr>
            <w:noProof/>
            <w:webHidden/>
          </w:rPr>
          <w:fldChar w:fldCharType="separate"/>
        </w:r>
        <w:r>
          <w:rPr>
            <w:noProof/>
            <w:webHidden/>
          </w:rPr>
          <w:t>63</w:t>
        </w:r>
        <w:r>
          <w:rPr>
            <w:noProof/>
            <w:webHidden/>
          </w:rPr>
          <w:fldChar w:fldCharType="end"/>
        </w:r>
      </w:hyperlink>
    </w:p>
    <w:p w14:paraId="6BBCACB7" w14:textId="5BB394A1"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33" w:history="1">
        <w:r w:rsidRPr="00722A39">
          <w:rPr>
            <w:rStyle w:val="Lienhypertexte"/>
            <w:rFonts w:eastAsiaTheme="majorEastAsia"/>
            <w:noProof/>
          </w:rPr>
          <w:t>3.6</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Module d’exemple</w:t>
        </w:r>
        <w:r>
          <w:rPr>
            <w:noProof/>
            <w:webHidden/>
          </w:rPr>
          <w:tab/>
        </w:r>
        <w:r>
          <w:rPr>
            <w:noProof/>
            <w:webHidden/>
          </w:rPr>
          <w:fldChar w:fldCharType="begin"/>
        </w:r>
        <w:r>
          <w:rPr>
            <w:noProof/>
            <w:webHidden/>
          </w:rPr>
          <w:instrText xml:space="preserve"> PAGEREF _Toc141276833 \h </w:instrText>
        </w:r>
        <w:r>
          <w:rPr>
            <w:noProof/>
            <w:webHidden/>
          </w:rPr>
        </w:r>
        <w:r>
          <w:rPr>
            <w:noProof/>
            <w:webHidden/>
          </w:rPr>
          <w:fldChar w:fldCharType="separate"/>
        </w:r>
        <w:r>
          <w:rPr>
            <w:noProof/>
            <w:webHidden/>
          </w:rPr>
          <w:t>65</w:t>
        </w:r>
        <w:r>
          <w:rPr>
            <w:noProof/>
            <w:webHidden/>
          </w:rPr>
          <w:fldChar w:fldCharType="end"/>
        </w:r>
      </w:hyperlink>
    </w:p>
    <w:p w14:paraId="403ACBE9" w14:textId="3C5A40D7" w:rsidR="00B82654" w:rsidRDefault="00B82654">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76834" w:history="1">
        <w:r w:rsidRPr="00722A39">
          <w:rPr>
            <w:rStyle w:val="Lienhypertexte"/>
            <w:rFonts w:eastAsiaTheme="majorEastAsia"/>
            <w:noProof/>
            <w:lang w:val="fr-CH"/>
          </w:rPr>
          <w:t>Chapitre 4 Application Web</w:t>
        </w:r>
        <w:r>
          <w:rPr>
            <w:noProof/>
            <w:webHidden/>
          </w:rPr>
          <w:tab/>
        </w:r>
        <w:r>
          <w:rPr>
            <w:noProof/>
            <w:webHidden/>
          </w:rPr>
          <w:fldChar w:fldCharType="begin"/>
        </w:r>
        <w:r>
          <w:rPr>
            <w:noProof/>
            <w:webHidden/>
          </w:rPr>
          <w:instrText xml:space="preserve"> PAGEREF _Toc141276834 \h </w:instrText>
        </w:r>
        <w:r>
          <w:rPr>
            <w:noProof/>
            <w:webHidden/>
          </w:rPr>
        </w:r>
        <w:r>
          <w:rPr>
            <w:noProof/>
            <w:webHidden/>
          </w:rPr>
          <w:fldChar w:fldCharType="separate"/>
        </w:r>
        <w:r>
          <w:rPr>
            <w:noProof/>
            <w:webHidden/>
          </w:rPr>
          <w:t>66</w:t>
        </w:r>
        <w:r>
          <w:rPr>
            <w:noProof/>
            <w:webHidden/>
          </w:rPr>
          <w:fldChar w:fldCharType="end"/>
        </w:r>
      </w:hyperlink>
    </w:p>
    <w:p w14:paraId="2AAD84FC" w14:textId="525678EA"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35" w:history="1">
        <w:r w:rsidRPr="00722A39">
          <w:rPr>
            <w:rStyle w:val="Lienhypertexte"/>
            <w:rFonts w:eastAsiaTheme="majorEastAsia"/>
            <w:noProof/>
          </w:rPr>
          <w:t>4.1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Backend</w:t>
        </w:r>
        <w:r>
          <w:rPr>
            <w:noProof/>
            <w:webHidden/>
          </w:rPr>
          <w:tab/>
        </w:r>
        <w:r>
          <w:rPr>
            <w:noProof/>
            <w:webHidden/>
          </w:rPr>
          <w:fldChar w:fldCharType="begin"/>
        </w:r>
        <w:r>
          <w:rPr>
            <w:noProof/>
            <w:webHidden/>
          </w:rPr>
          <w:instrText xml:space="preserve"> PAGEREF _Toc141276835 \h </w:instrText>
        </w:r>
        <w:r>
          <w:rPr>
            <w:noProof/>
            <w:webHidden/>
          </w:rPr>
        </w:r>
        <w:r>
          <w:rPr>
            <w:noProof/>
            <w:webHidden/>
          </w:rPr>
          <w:fldChar w:fldCharType="separate"/>
        </w:r>
        <w:r>
          <w:rPr>
            <w:noProof/>
            <w:webHidden/>
          </w:rPr>
          <w:t>66</w:t>
        </w:r>
        <w:r>
          <w:rPr>
            <w:noProof/>
            <w:webHidden/>
          </w:rPr>
          <w:fldChar w:fldCharType="end"/>
        </w:r>
      </w:hyperlink>
    </w:p>
    <w:p w14:paraId="5DD37B21" w14:textId="5B976243"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36" w:history="1">
        <w:r w:rsidRPr="00722A39">
          <w:rPr>
            <w:rStyle w:val="Lienhypertexte"/>
            <w:rFonts w:eastAsiaTheme="majorEastAsia"/>
            <w:noProof/>
          </w:rPr>
          <w:t>4.1.1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Base de données</w:t>
        </w:r>
        <w:r>
          <w:rPr>
            <w:noProof/>
            <w:webHidden/>
          </w:rPr>
          <w:tab/>
        </w:r>
        <w:r>
          <w:rPr>
            <w:noProof/>
            <w:webHidden/>
          </w:rPr>
          <w:fldChar w:fldCharType="begin"/>
        </w:r>
        <w:r>
          <w:rPr>
            <w:noProof/>
            <w:webHidden/>
          </w:rPr>
          <w:instrText xml:space="preserve"> PAGEREF _Toc141276836 \h </w:instrText>
        </w:r>
        <w:r>
          <w:rPr>
            <w:noProof/>
            <w:webHidden/>
          </w:rPr>
        </w:r>
        <w:r>
          <w:rPr>
            <w:noProof/>
            <w:webHidden/>
          </w:rPr>
          <w:fldChar w:fldCharType="separate"/>
        </w:r>
        <w:r>
          <w:rPr>
            <w:noProof/>
            <w:webHidden/>
          </w:rPr>
          <w:t>66</w:t>
        </w:r>
        <w:r>
          <w:rPr>
            <w:noProof/>
            <w:webHidden/>
          </w:rPr>
          <w:fldChar w:fldCharType="end"/>
        </w:r>
      </w:hyperlink>
    </w:p>
    <w:p w14:paraId="15279B0D" w14:textId="7BE25BF2"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37" w:history="1">
        <w:r w:rsidRPr="00722A39">
          <w:rPr>
            <w:rStyle w:val="Lienhypertexte"/>
            <w:rFonts w:eastAsiaTheme="majorEastAsia"/>
            <w:noProof/>
          </w:rPr>
          <w:t>4.1.2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API REST</w:t>
        </w:r>
        <w:r>
          <w:rPr>
            <w:noProof/>
            <w:webHidden/>
          </w:rPr>
          <w:tab/>
        </w:r>
        <w:r>
          <w:rPr>
            <w:noProof/>
            <w:webHidden/>
          </w:rPr>
          <w:fldChar w:fldCharType="begin"/>
        </w:r>
        <w:r>
          <w:rPr>
            <w:noProof/>
            <w:webHidden/>
          </w:rPr>
          <w:instrText xml:space="preserve"> PAGEREF _Toc141276837 \h </w:instrText>
        </w:r>
        <w:r>
          <w:rPr>
            <w:noProof/>
            <w:webHidden/>
          </w:rPr>
        </w:r>
        <w:r>
          <w:rPr>
            <w:noProof/>
            <w:webHidden/>
          </w:rPr>
          <w:fldChar w:fldCharType="separate"/>
        </w:r>
        <w:r>
          <w:rPr>
            <w:noProof/>
            <w:webHidden/>
          </w:rPr>
          <w:t>69</w:t>
        </w:r>
        <w:r>
          <w:rPr>
            <w:noProof/>
            <w:webHidden/>
          </w:rPr>
          <w:fldChar w:fldCharType="end"/>
        </w:r>
      </w:hyperlink>
    </w:p>
    <w:p w14:paraId="2B73F114" w14:textId="7226D302"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38" w:history="1">
        <w:r w:rsidRPr="00722A39">
          <w:rPr>
            <w:rStyle w:val="Lienhypertexte"/>
            <w:rFonts w:eastAsiaTheme="majorEastAsia"/>
            <w:noProof/>
          </w:rPr>
          <w:t>4.1.3</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Authentification</w:t>
        </w:r>
        <w:r>
          <w:rPr>
            <w:noProof/>
            <w:webHidden/>
          </w:rPr>
          <w:tab/>
        </w:r>
        <w:r>
          <w:rPr>
            <w:noProof/>
            <w:webHidden/>
          </w:rPr>
          <w:fldChar w:fldCharType="begin"/>
        </w:r>
        <w:r>
          <w:rPr>
            <w:noProof/>
            <w:webHidden/>
          </w:rPr>
          <w:instrText xml:space="preserve"> PAGEREF _Toc141276838 \h </w:instrText>
        </w:r>
        <w:r>
          <w:rPr>
            <w:noProof/>
            <w:webHidden/>
          </w:rPr>
        </w:r>
        <w:r>
          <w:rPr>
            <w:noProof/>
            <w:webHidden/>
          </w:rPr>
          <w:fldChar w:fldCharType="separate"/>
        </w:r>
        <w:r>
          <w:rPr>
            <w:noProof/>
            <w:webHidden/>
          </w:rPr>
          <w:t>70</w:t>
        </w:r>
        <w:r>
          <w:rPr>
            <w:noProof/>
            <w:webHidden/>
          </w:rPr>
          <w:fldChar w:fldCharType="end"/>
        </w:r>
      </w:hyperlink>
    </w:p>
    <w:p w14:paraId="19F45E51" w14:textId="225A502D"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39" w:history="1">
        <w:r w:rsidRPr="00722A39">
          <w:rPr>
            <w:rStyle w:val="Lienhypertexte"/>
            <w:rFonts w:eastAsiaTheme="majorEastAsia"/>
            <w:noProof/>
          </w:rPr>
          <w:t>4.1.4</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Architecture du code</w:t>
        </w:r>
        <w:r>
          <w:rPr>
            <w:noProof/>
            <w:webHidden/>
          </w:rPr>
          <w:tab/>
        </w:r>
        <w:r>
          <w:rPr>
            <w:noProof/>
            <w:webHidden/>
          </w:rPr>
          <w:fldChar w:fldCharType="begin"/>
        </w:r>
        <w:r>
          <w:rPr>
            <w:noProof/>
            <w:webHidden/>
          </w:rPr>
          <w:instrText xml:space="preserve"> PAGEREF _Toc141276839 \h </w:instrText>
        </w:r>
        <w:r>
          <w:rPr>
            <w:noProof/>
            <w:webHidden/>
          </w:rPr>
        </w:r>
        <w:r>
          <w:rPr>
            <w:noProof/>
            <w:webHidden/>
          </w:rPr>
          <w:fldChar w:fldCharType="separate"/>
        </w:r>
        <w:r>
          <w:rPr>
            <w:noProof/>
            <w:webHidden/>
          </w:rPr>
          <w:t>74</w:t>
        </w:r>
        <w:r>
          <w:rPr>
            <w:noProof/>
            <w:webHidden/>
          </w:rPr>
          <w:fldChar w:fldCharType="end"/>
        </w:r>
      </w:hyperlink>
    </w:p>
    <w:p w14:paraId="4ED2F8EE" w14:textId="5D637355"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40" w:history="1">
        <w:r w:rsidRPr="00722A39">
          <w:rPr>
            <w:rStyle w:val="Lienhypertexte"/>
            <w:rFonts w:eastAsiaTheme="majorEastAsia"/>
            <w:noProof/>
          </w:rPr>
          <w:t>4.1.5</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Évènements en temps réel</w:t>
        </w:r>
        <w:r>
          <w:rPr>
            <w:noProof/>
            <w:webHidden/>
          </w:rPr>
          <w:tab/>
        </w:r>
        <w:r>
          <w:rPr>
            <w:noProof/>
            <w:webHidden/>
          </w:rPr>
          <w:fldChar w:fldCharType="begin"/>
        </w:r>
        <w:r>
          <w:rPr>
            <w:noProof/>
            <w:webHidden/>
          </w:rPr>
          <w:instrText xml:space="preserve"> PAGEREF _Toc141276840 \h </w:instrText>
        </w:r>
        <w:r>
          <w:rPr>
            <w:noProof/>
            <w:webHidden/>
          </w:rPr>
        </w:r>
        <w:r>
          <w:rPr>
            <w:noProof/>
            <w:webHidden/>
          </w:rPr>
          <w:fldChar w:fldCharType="separate"/>
        </w:r>
        <w:r>
          <w:rPr>
            <w:noProof/>
            <w:webHidden/>
          </w:rPr>
          <w:t>76</w:t>
        </w:r>
        <w:r>
          <w:rPr>
            <w:noProof/>
            <w:webHidden/>
          </w:rPr>
          <w:fldChar w:fldCharType="end"/>
        </w:r>
      </w:hyperlink>
    </w:p>
    <w:p w14:paraId="0EA4A273" w14:textId="02CF4139"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41" w:history="1">
        <w:r w:rsidRPr="00722A39">
          <w:rPr>
            <w:rStyle w:val="Lienhypertexte"/>
            <w:rFonts w:eastAsiaTheme="majorEastAsia"/>
            <w:noProof/>
          </w:rPr>
          <w:t>4.2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Interface</w:t>
        </w:r>
        <w:r>
          <w:rPr>
            <w:noProof/>
            <w:webHidden/>
          </w:rPr>
          <w:tab/>
        </w:r>
        <w:r>
          <w:rPr>
            <w:noProof/>
            <w:webHidden/>
          </w:rPr>
          <w:fldChar w:fldCharType="begin"/>
        </w:r>
        <w:r>
          <w:rPr>
            <w:noProof/>
            <w:webHidden/>
          </w:rPr>
          <w:instrText xml:space="preserve"> PAGEREF _Toc141276841 \h </w:instrText>
        </w:r>
        <w:r>
          <w:rPr>
            <w:noProof/>
            <w:webHidden/>
          </w:rPr>
        </w:r>
        <w:r>
          <w:rPr>
            <w:noProof/>
            <w:webHidden/>
          </w:rPr>
          <w:fldChar w:fldCharType="separate"/>
        </w:r>
        <w:r>
          <w:rPr>
            <w:noProof/>
            <w:webHidden/>
          </w:rPr>
          <w:t>78</w:t>
        </w:r>
        <w:r>
          <w:rPr>
            <w:noProof/>
            <w:webHidden/>
          </w:rPr>
          <w:fldChar w:fldCharType="end"/>
        </w:r>
      </w:hyperlink>
    </w:p>
    <w:p w14:paraId="5CF8BD0A" w14:textId="771C9406"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42" w:history="1">
        <w:r w:rsidRPr="00722A39">
          <w:rPr>
            <w:rStyle w:val="Lienhypertexte"/>
            <w:rFonts w:eastAsiaTheme="majorEastAsia"/>
            <w:noProof/>
          </w:rPr>
          <w:t>4.2.1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Fonctionnalités</w:t>
        </w:r>
        <w:r>
          <w:rPr>
            <w:noProof/>
            <w:webHidden/>
          </w:rPr>
          <w:tab/>
        </w:r>
        <w:r>
          <w:rPr>
            <w:noProof/>
            <w:webHidden/>
          </w:rPr>
          <w:fldChar w:fldCharType="begin"/>
        </w:r>
        <w:r>
          <w:rPr>
            <w:noProof/>
            <w:webHidden/>
          </w:rPr>
          <w:instrText xml:space="preserve"> PAGEREF _Toc141276842 \h </w:instrText>
        </w:r>
        <w:r>
          <w:rPr>
            <w:noProof/>
            <w:webHidden/>
          </w:rPr>
        </w:r>
        <w:r>
          <w:rPr>
            <w:noProof/>
            <w:webHidden/>
          </w:rPr>
          <w:fldChar w:fldCharType="separate"/>
        </w:r>
        <w:r>
          <w:rPr>
            <w:noProof/>
            <w:webHidden/>
          </w:rPr>
          <w:t>78</w:t>
        </w:r>
        <w:r>
          <w:rPr>
            <w:noProof/>
            <w:webHidden/>
          </w:rPr>
          <w:fldChar w:fldCharType="end"/>
        </w:r>
      </w:hyperlink>
    </w:p>
    <w:p w14:paraId="4D79095D" w14:textId="0E0AE621"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43" w:history="1">
        <w:r w:rsidRPr="00722A39">
          <w:rPr>
            <w:rStyle w:val="Lienhypertexte"/>
            <w:rFonts w:eastAsiaTheme="majorEastAsia"/>
            <w:noProof/>
          </w:rPr>
          <w:t>4.2.2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Internationalisation</w:t>
        </w:r>
        <w:r>
          <w:rPr>
            <w:noProof/>
            <w:webHidden/>
          </w:rPr>
          <w:tab/>
        </w:r>
        <w:r>
          <w:rPr>
            <w:noProof/>
            <w:webHidden/>
          </w:rPr>
          <w:fldChar w:fldCharType="begin"/>
        </w:r>
        <w:r>
          <w:rPr>
            <w:noProof/>
            <w:webHidden/>
          </w:rPr>
          <w:instrText xml:space="preserve"> PAGEREF _Toc141276843 \h </w:instrText>
        </w:r>
        <w:r>
          <w:rPr>
            <w:noProof/>
            <w:webHidden/>
          </w:rPr>
        </w:r>
        <w:r>
          <w:rPr>
            <w:noProof/>
            <w:webHidden/>
          </w:rPr>
          <w:fldChar w:fldCharType="separate"/>
        </w:r>
        <w:r>
          <w:rPr>
            <w:noProof/>
            <w:webHidden/>
          </w:rPr>
          <w:t>88</w:t>
        </w:r>
        <w:r>
          <w:rPr>
            <w:noProof/>
            <w:webHidden/>
          </w:rPr>
          <w:fldChar w:fldCharType="end"/>
        </w:r>
      </w:hyperlink>
    </w:p>
    <w:p w14:paraId="376921BB" w14:textId="3A18757A"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44" w:history="1">
        <w:r w:rsidRPr="00722A39">
          <w:rPr>
            <w:rStyle w:val="Lienhypertexte"/>
            <w:rFonts w:eastAsiaTheme="majorEastAsia"/>
            <w:noProof/>
          </w:rPr>
          <w:t>4.3</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Production</w:t>
        </w:r>
        <w:r>
          <w:rPr>
            <w:noProof/>
            <w:webHidden/>
          </w:rPr>
          <w:tab/>
        </w:r>
        <w:r>
          <w:rPr>
            <w:noProof/>
            <w:webHidden/>
          </w:rPr>
          <w:fldChar w:fldCharType="begin"/>
        </w:r>
        <w:r>
          <w:rPr>
            <w:noProof/>
            <w:webHidden/>
          </w:rPr>
          <w:instrText xml:space="preserve"> PAGEREF _Toc141276844 \h </w:instrText>
        </w:r>
        <w:r>
          <w:rPr>
            <w:noProof/>
            <w:webHidden/>
          </w:rPr>
        </w:r>
        <w:r>
          <w:rPr>
            <w:noProof/>
            <w:webHidden/>
          </w:rPr>
          <w:fldChar w:fldCharType="separate"/>
        </w:r>
        <w:r>
          <w:rPr>
            <w:noProof/>
            <w:webHidden/>
          </w:rPr>
          <w:t>89</w:t>
        </w:r>
        <w:r>
          <w:rPr>
            <w:noProof/>
            <w:webHidden/>
          </w:rPr>
          <w:fldChar w:fldCharType="end"/>
        </w:r>
      </w:hyperlink>
    </w:p>
    <w:p w14:paraId="573FE0D1" w14:textId="08ADB1CB" w:rsidR="00B82654" w:rsidRDefault="00B82654">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76845" w:history="1">
        <w:r w:rsidRPr="00722A39">
          <w:rPr>
            <w:rStyle w:val="Lienhypertexte"/>
            <w:rFonts w:eastAsiaTheme="majorEastAsia"/>
            <w:noProof/>
            <w:lang w:val="fr-CH"/>
          </w:rPr>
          <w:t>Chapitre 5 Proof of Concept</w:t>
        </w:r>
        <w:r>
          <w:rPr>
            <w:noProof/>
            <w:webHidden/>
          </w:rPr>
          <w:tab/>
        </w:r>
        <w:r>
          <w:rPr>
            <w:noProof/>
            <w:webHidden/>
          </w:rPr>
          <w:fldChar w:fldCharType="begin"/>
        </w:r>
        <w:r>
          <w:rPr>
            <w:noProof/>
            <w:webHidden/>
          </w:rPr>
          <w:instrText xml:space="preserve"> PAGEREF _Toc141276845 \h </w:instrText>
        </w:r>
        <w:r>
          <w:rPr>
            <w:noProof/>
            <w:webHidden/>
          </w:rPr>
        </w:r>
        <w:r>
          <w:rPr>
            <w:noProof/>
            <w:webHidden/>
          </w:rPr>
          <w:fldChar w:fldCharType="separate"/>
        </w:r>
        <w:r>
          <w:rPr>
            <w:noProof/>
            <w:webHidden/>
          </w:rPr>
          <w:t>90</w:t>
        </w:r>
        <w:r>
          <w:rPr>
            <w:noProof/>
            <w:webHidden/>
          </w:rPr>
          <w:fldChar w:fldCharType="end"/>
        </w:r>
      </w:hyperlink>
    </w:p>
    <w:p w14:paraId="48A0A29E" w14:textId="5356AD40"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46" w:history="1">
        <w:r w:rsidRPr="00722A39">
          <w:rPr>
            <w:rStyle w:val="Lienhypertexte"/>
            <w:rFonts w:eastAsiaTheme="majorEastAsia"/>
            <w:noProof/>
          </w:rPr>
          <w:t>5.1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Matériel et ressources</w:t>
        </w:r>
        <w:r>
          <w:rPr>
            <w:noProof/>
            <w:webHidden/>
          </w:rPr>
          <w:tab/>
        </w:r>
        <w:r>
          <w:rPr>
            <w:noProof/>
            <w:webHidden/>
          </w:rPr>
          <w:fldChar w:fldCharType="begin"/>
        </w:r>
        <w:r>
          <w:rPr>
            <w:noProof/>
            <w:webHidden/>
          </w:rPr>
          <w:instrText xml:space="preserve"> PAGEREF _Toc141276846 \h </w:instrText>
        </w:r>
        <w:r>
          <w:rPr>
            <w:noProof/>
            <w:webHidden/>
          </w:rPr>
        </w:r>
        <w:r>
          <w:rPr>
            <w:noProof/>
            <w:webHidden/>
          </w:rPr>
          <w:fldChar w:fldCharType="separate"/>
        </w:r>
        <w:r>
          <w:rPr>
            <w:noProof/>
            <w:webHidden/>
          </w:rPr>
          <w:t>90</w:t>
        </w:r>
        <w:r>
          <w:rPr>
            <w:noProof/>
            <w:webHidden/>
          </w:rPr>
          <w:fldChar w:fldCharType="end"/>
        </w:r>
      </w:hyperlink>
    </w:p>
    <w:p w14:paraId="558B686E" w14:textId="736A25E8"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47" w:history="1">
        <w:r w:rsidRPr="00722A39">
          <w:rPr>
            <w:rStyle w:val="Lienhypertexte"/>
            <w:rFonts w:eastAsiaTheme="majorEastAsia"/>
            <w:noProof/>
          </w:rPr>
          <w:t>5.2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Module</w:t>
        </w:r>
        <w:r>
          <w:rPr>
            <w:noProof/>
            <w:webHidden/>
          </w:rPr>
          <w:tab/>
        </w:r>
        <w:r>
          <w:rPr>
            <w:noProof/>
            <w:webHidden/>
          </w:rPr>
          <w:fldChar w:fldCharType="begin"/>
        </w:r>
        <w:r>
          <w:rPr>
            <w:noProof/>
            <w:webHidden/>
          </w:rPr>
          <w:instrText xml:space="preserve"> PAGEREF _Toc141276847 \h </w:instrText>
        </w:r>
        <w:r>
          <w:rPr>
            <w:noProof/>
            <w:webHidden/>
          </w:rPr>
        </w:r>
        <w:r>
          <w:rPr>
            <w:noProof/>
            <w:webHidden/>
          </w:rPr>
          <w:fldChar w:fldCharType="separate"/>
        </w:r>
        <w:r>
          <w:rPr>
            <w:noProof/>
            <w:webHidden/>
          </w:rPr>
          <w:t>91</w:t>
        </w:r>
        <w:r>
          <w:rPr>
            <w:noProof/>
            <w:webHidden/>
          </w:rPr>
          <w:fldChar w:fldCharType="end"/>
        </w:r>
      </w:hyperlink>
    </w:p>
    <w:p w14:paraId="6032266A" w14:textId="60EAA407"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48" w:history="1">
        <w:r w:rsidRPr="00722A39">
          <w:rPr>
            <w:rStyle w:val="Lienhypertexte"/>
            <w:rFonts w:eastAsiaTheme="majorEastAsia"/>
            <w:noProof/>
          </w:rPr>
          <w:t>5.2.1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Lecture RFID</w:t>
        </w:r>
        <w:r>
          <w:rPr>
            <w:noProof/>
            <w:webHidden/>
          </w:rPr>
          <w:tab/>
        </w:r>
        <w:r>
          <w:rPr>
            <w:noProof/>
            <w:webHidden/>
          </w:rPr>
          <w:fldChar w:fldCharType="begin"/>
        </w:r>
        <w:r>
          <w:rPr>
            <w:noProof/>
            <w:webHidden/>
          </w:rPr>
          <w:instrText xml:space="preserve"> PAGEREF _Toc141276848 \h </w:instrText>
        </w:r>
        <w:r>
          <w:rPr>
            <w:noProof/>
            <w:webHidden/>
          </w:rPr>
        </w:r>
        <w:r>
          <w:rPr>
            <w:noProof/>
            <w:webHidden/>
          </w:rPr>
          <w:fldChar w:fldCharType="separate"/>
        </w:r>
        <w:r>
          <w:rPr>
            <w:noProof/>
            <w:webHidden/>
          </w:rPr>
          <w:t>91</w:t>
        </w:r>
        <w:r>
          <w:rPr>
            <w:noProof/>
            <w:webHidden/>
          </w:rPr>
          <w:fldChar w:fldCharType="end"/>
        </w:r>
      </w:hyperlink>
    </w:p>
    <w:p w14:paraId="7EF8A445" w14:textId="7DFA68C5"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49" w:history="1">
        <w:r w:rsidRPr="00722A39">
          <w:rPr>
            <w:rStyle w:val="Lienhypertexte"/>
            <w:rFonts w:eastAsiaTheme="majorEastAsia"/>
            <w:noProof/>
          </w:rPr>
          <w:t>5.2.2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Requêtes de timbrage</w:t>
        </w:r>
        <w:r>
          <w:rPr>
            <w:noProof/>
            <w:webHidden/>
          </w:rPr>
          <w:tab/>
        </w:r>
        <w:r>
          <w:rPr>
            <w:noProof/>
            <w:webHidden/>
          </w:rPr>
          <w:fldChar w:fldCharType="begin"/>
        </w:r>
        <w:r>
          <w:rPr>
            <w:noProof/>
            <w:webHidden/>
          </w:rPr>
          <w:instrText xml:space="preserve"> PAGEREF _Toc141276849 \h </w:instrText>
        </w:r>
        <w:r>
          <w:rPr>
            <w:noProof/>
            <w:webHidden/>
          </w:rPr>
        </w:r>
        <w:r>
          <w:rPr>
            <w:noProof/>
            <w:webHidden/>
          </w:rPr>
          <w:fldChar w:fldCharType="separate"/>
        </w:r>
        <w:r>
          <w:rPr>
            <w:noProof/>
            <w:webHidden/>
          </w:rPr>
          <w:t>93</w:t>
        </w:r>
        <w:r>
          <w:rPr>
            <w:noProof/>
            <w:webHidden/>
          </w:rPr>
          <w:fldChar w:fldCharType="end"/>
        </w:r>
      </w:hyperlink>
    </w:p>
    <w:p w14:paraId="23C2DD42" w14:textId="6BC3E72F"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50" w:history="1">
        <w:r w:rsidRPr="00722A39">
          <w:rPr>
            <w:rStyle w:val="Lienhypertexte"/>
            <w:rFonts w:eastAsiaTheme="majorEastAsia"/>
            <w:noProof/>
          </w:rPr>
          <w:t>5.2.3</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Affic</w:t>
        </w:r>
        <w:r w:rsidRPr="00722A39">
          <w:rPr>
            <w:rStyle w:val="Lienhypertexte"/>
            <w:rFonts w:eastAsiaTheme="majorEastAsia"/>
            <w:noProof/>
          </w:rPr>
          <w:t>h</w:t>
        </w:r>
        <w:r w:rsidRPr="00722A39">
          <w:rPr>
            <w:rStyle w:val="Lienhypertexte"/>
            <w:rFonts w:eastAsiaTheme="majorEastAsia"/>
            <w:noProof/>
          </w:rPr>
          <w:t>age</w:t>
        </w:r>
        <w:r>
          <w:rPr>
            <w:noProof/>
            <w:webHidden/>
          </w:rPr>
          <w:tab/>
        </w:r>
        <w:r>
          <w:rPr>
            <w:noProof/>
            <w:webHidden/>
          </w:rPr>
          <w:fldChar w:fldCharType="begin"/>
        </w:r>
        <w:r>
          <w:rPr>
            <w:noProof/>
            <w:webHidden/>
          </w:rPr>
          <w:instrText xml:space="preserve"> PAGEREF _Toc141276850 \h </w:instrText>
        </w:r>
        <w:r>
          <w:rPr>
            <w:noProof/>
            <w:webHidden/>
          </w:rPr>
        </w:r>
        <w:r>
          <w:rPr>
            <w:noProof/>
            <w:webHidden/>
          </w:rPr>
          <w:fldChar w:fldCharType="separate"/>
        </w:r>
        <w:r>
          <w:rPr>
            <w:noProof/>
            <w:webHidden/>
          </w:rPr>
          <w:t>93</w:t>
        </w:r>
        <w:r>
          <w:rPr>
            <w:noProof/>
            <w:webHidden/>
          </w:rPr>
          <w:fldChar w:fldCharType="end"/>
        </w:r>
      </w:hyperlink>
    </w:p>
    <w:p w14:paraId="05AEFFED" w14:textId="07B420A3" w:rsidR="00B82654" w:rsidRDefault="00B82654">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76851" w:history="1">
        <w:r w:rsidRPr="00722A39">
          <w:rPr>
            <w:rStyle w:val="Lienhypertexte"/>
            <w:rFonts w:eastAsiaTheme="majorEastAsia"/>
            <w:noProof/>
            <w:lang w:val="fr-CH"/>
          </w:rPr>
          <w:t>Chapitre 6 Bilan et perspectives</w:t>
        </w:r>
        <w:r>
          <w:rPr>
            <w:noProof/>
            <w:webHidden/>
          </w:rPr>
          <w:tab/>
        </w:r>
        <w:r>
          <w:rPr>
            <w:noProof/>
            <w:webHidden/>
          </w:rPr>
          <w:fldChar w:fldCharType="begin"/>
        </w:r>
        <w:r>
          <w:rPr>
            <w:noProof/>
            <w:webHidden/>
          </w:rPr>
          <w:instrText xml:space="preserve"> PAGEREF _Toc141276851 \h </w:instrText>
        </w:r>
        <w:r>
          <w:rPr>
            <w:noProof/>
            <w:webHidden/>
          </w:rPr>
        </w:r>
        <w:r>
          <w:rPr>
            <w:noProof/>
            <w:webHidden/>
          </w:rPr>
          <w:fldChar w:fldCharType="separate"/>
        </w:r>
        <w:r>
          <w:rPr>
            <w:noProof/>
            <w:webHidden/>
          </w:rPr>
          <w:t>96</w:t>
        </w:r>
        <w:r>
          <w:rPr>
            <w:noProof/>
            <w:webHidden/>
          </w:rPr>
          <w:fldChar w:fldCharType="end"/>
        </w:r>
      </w:hyperlink>
    </w:p>
    <w:p w14:paraId="259CDD7F" w14:textId="54E55F99"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52" w:history="1">
        <w:r w:rsidRPr="00722A39">
          <w:rPr>
            <w:rStyle w:val="Lienhypertexte"/>
            <w:rFonts w:eastAsiaTheme="majorEastAsia"/>
            <w:noProof/>
          </w:rPr>
          <w:t>6.1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État actuel de l’application</w:t>
        </w:r>
        <w:r>
          <w:rPr>
            <w:noProof/>
            <w:webHidden/>
          </w:rPr>
          <w:tab/>
        </w:r>
        <w:r>
          <w:rPr>
            <w:noProof/>
            <w:webHidden/>
          </w:rPr>
          <w:fldChar w:fldCharType="begin"/>
        </w:r>
        <w:r>
          <w:rPr>
            <w:noProof/>
            <w:webHidden/>
          </w:rPr>
          <w:instrText xml:space="preserve"> PAGEREF _Toc141276852 \h </w:instrText>
        </w:r>
        <w:r>
          <w:rPr>
            <w:noProof/>
            <w:webHidden/>
          </w:rPr>
        </w:r>
        <w:r>
          <w:rPr>
            <w:noProof/>
            <w:webHidden/>
          </w:rPr>
          <w:fldChar w:fldCharType="separate"/>
        </w:r>
        <w:r>
          <w:rPr>
            <w:noProof/>
            <w:webHidden/>
          </w:rPr>
          <w:t>96</w:t>
        </w:r>
        <w:r>
          <w:rPr>
            <w:noProof/>
            <w:webHidden/>
          </w:rPr>
          <w:fldChar w:fldCharType="end"/>
        </w:r>
      </w:hyperlink>
    </w:p>
    <w:p w14:paraId="0DEA2609" w14:textId="39CEE074"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53" w:history="1">
        <w:r w:rsidRPr="00722A39">
          <w:rPr>
            <w:rStyle w:val="Lienhypertexte"/>
            <w:rFonts w:eastAsiaTheme="majorEastAsia"/>
            <w:noProof/>
          </w:rPr>
          <w:t>6.1.1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Points à améliorer</w:t>
        </w:r>
        <w:r>
          <w:rPr>
            <w:noProof/>
            <w:webHidden/>
          </w:rPr>
          <w:tab/>
        </w:r>
        <w:r>
          <w:rPr>
            <w:noProof/>
            <w:webHidden/>
          </w:rPr>
          <w:fldChar w:fldCharType="begin"/>
        </w:r>
        <w:r>
          <w:rPr>
            <w:noProof/>
            <w:webHidden/>
          </w:rPr>
          <w:instrText xml:space="preserve"> PAGEREF _Toc141276853 \h </w:instrText>
        </w:r>
        <w:r>
          <w:rPr>
            <w:noProof/>
            <w:webHidden/>
          </w:rPr>
        </w:r>
        <w:r>
          <w:rPr>
            <w:noProof/>
            <w:webHidden/>
          </w:rPr>
          <w:fldChar w:fldCharType="separate"/>
        </w:r>
        <w:r>
          <w:rPr>
            <w:noProof/>
            <w:webHidden/>
          </w:rPr>
          <w:t>97</w:t>
        </w:r>
        <w:r>
          <w:rPr>
            <w:noProof/>
            <w:webHidden/>
          </w:rPr>
          <w:fldChar w:fldCharType="end"/>
        </w:r>
      </w:hyperlink>
    </w:p>
    <w:p w14:paraId="6AC1D306" w14:textId="4B2DB23D"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54" w:history="1">
        <w:r w:rsidRPr="00722A39">
          <w:rPr>
            <w:rStyle w:val="Lienhypertexte"/>
            <w:rFonts w:eastAsiaTheme="majorEastAsia"/>
            <w:noProof/>
          </w:rPr>
          <w:t>6.2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Déroulement du projet</w:t>
        </w:r>
        <w:r>
          <w:rPr>
            <w:noProof/>
            <w:webHidden/>
          </w:rPr>
          <w:tab/>
        </w:r>
        <w:r>
          <w:rPr>
            <w:noProof/>
            <w:webHidden/>
          </w:rPr>
          <w:fldChar w:fldCharType="begin"/>
        </w:r>
        <w:r>
          <w:rPr>
            <w:noProof/>
            <w:webHidden/>
          </w:rPr>
          <w:instrText xml:space="preserve"> PAGEREF _Toc141276854 \h </w:instrText>
        </w:r>
        <w:r>
          <w:rPr>
            <w:noProof/>
            <w:webHidden/>
          </w:rPr>
        </w:r>
        <w:r>
          <w:rPr>
            <w:noProof/>
            <w:webHidden/>
          </w:rPr>
          <w:fldChar w:fldCharType="separate"/>
        </w:r>
        <w:r>
          <w:rPr>
            <w:noProof/>
            <w:webHidden/>
          </w:rPr>
          <w:t>98</w:t>
        </w:r>
        <w:r>
          <w:rPr>
            <w:noProof/>
            <w:webHidden/>
          </w:rPr>
          <w:fldChar w:fldCharType="end"/>
        </w:r>
      </w:hyperlink>
    </w:p>
    <w:p w14:paraId="28C99062" w14:textId="23AEBF51"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55" w:history="1">
        <w:r w:rsidRPr="00722A39">
          <w:rPr>
            <w:rStyle w:val="Lienhypertexte"/>
            <w:rFonts w:eastAsiaTheme="majorEastAsia"/>
            <w:noProof/>
          </w:rPr>
          <w:t>6.3</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Nouvelles fonctionnalités</w:t>
        </w:r>
        <w:r>
          <w:rPr>
            <w:noProof/>
            <w:webHidden/>
          </w:rPr>
          <w:tab/>
        </w:r>
        <w:r>
          <w:rPr>
            <w:noProof/>
            <w:webHidden/>
          </w:rPr>
          <w:fldChar w:fldCharType="begin"/>
        </w:r>
        <w:r>
          <w:rPr>
            <w:noProof/>
            <w:webHidden/>
          </w:rPr>
          <w:instrText xml:space="preserve"> PAGEREF _Toc141276855 \h </w:instrText>
        </w:r>
        <w:r>
          <w:rPr>
            <w:noProof/>
            <w:webHidden/>
          </w:rPr>
        </w:r>
        <w:r>
          <w:rPr>
            <w:noProof/>
            <w:webHidden/>
          </w:rPr>
          <w:fldChar w:fldCharType="separate"/>
        </w:r>
        <w:r>
          <w:rPr>
            <w:noProof/>
            <w:webHidden/>
          </w:rPr>
          <w:t>99</w:t>
        </w:r>
        <w:r>
          <w:rPr>
            <w:noProof/>
            <w:webHidden/>
          </w:rPr>
          <w:fldChar w:fldCharType="end"/>
        </w:r>
      </w:hyperlink>
    </w:p>
    <w:p w14:paraId="57B4B519" w14:textId="3EDEE568"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56" w:history="1">
        <w:r w:rsidRPr="00722A39">
          <w:rPr>
            <w:rStyle w:val="Lienhypertexte"/>
            <w:rFonts w:eastAsiaTheme="majorEastAsia"/>
            <w:noProof/>
          </w:rPr>
          <w:t>6.3.1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Détection d’écrans</w:t>
        </w:r>
        <w:r>
          <w:rPr>
            <w:noProof/>
            <w:webHidden/>
          </w:rPr>
          <w:tab/>
        </w:r>
        <w:r>
          <w:rPr>
            <w:noProof/>
            <w:webHidden/>
          </w:rPr>
          <w:fldChar w:fldCharType="begin"/>
        </w:r>
        <w:r>
          <w:rPr>
            <w:noProof/>
            <w:webHidden/>
          </w:rPr>
          <w:instrText xml:space="preserve"> PAGEREF _Toc141276856 \h </w:instrText>
        </w:r>
        <w:r>
          <w:rPr>
            <w:noProof/>
            <w:webHidden/>
          </w:rPr>
        </w:r>
        <w:r>
          <w:rPr>
            <w:noProof/>
            <w:webHidden/>
          </w:rPr>
          <w:fldChar w:fldCharType="separate"/>
        </w:r>
        <w:r>
          <w:rPr>
            <w:noProof/>
            <w:webHidden/>
          </w:rPr>
          <w:t>99</w:t>
        </w:r>
        <w:r>
          <w:rPr>
            <w:noProof/>
            <w:webHidden/>
          </w:rPr>
          <w:fldChar w:fldCharType="end"/>
        </w:r>
      </w:hyperlink>
    </w:p>
    <w:p w14:paraId="4A947472" w14:textId="5B9FB7CA"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57" w:history="1">
        <w:r w:rsidRPr="00722A39">
          <w:rPr>
            <w:rStyle w:val="Lienhypertexte"/>
            <w:rFonts w:eastAsiaTheme="majorEastAsia"/>
            <w:noProof/>
          </w:rPr>
          <w:t>6.3.2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_Toc141276857 \h </w:instrText>
        </w:r>
        <w:r>
          <w:rPr>
            <w:noProof/>
            <w:webHidden/>
          </w:rPr>
        </w:r>
        <w:r>
          <w:rPr>
            <w:noProof/>
            <w:webHidden/>
          </w:rPr>
          <w:fldChar w:fldCharType="separate"/>
        </w:r>
        <w:r>
          <w:rPr>
            <w:noProof/>
            <w:webHidden/>
          </w:rPr>
          <w:t>99</w:t>
        </w:r>
        <w:r>
          <w:rPr>
            <w:noProof/>
            <w:webHidden/>
          </w:rPr>
          <w:fldChar w:fldCharType="end"/>
        </w:r>
      </w:hyperlink>
    </w:p>
    <w:p w14:paraId="3C4416A0" w14:textId="5366BAF8"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58" w:history="1">
        <w:r w:rsidRPr="00722A39">
          <w:rPr>
            <w:rStyle w:val="Lienhypertexte"/>
            <w:rFonts w:eastAsiaTheme="majorEastAsia"/>
            <w:noProof/>
          </w:rPr>
          <w:t>6.3.3</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Documentation d’un module</w:t>
        </w:r>
        <w:r>
          <w:rPr>
            <w:noProof/>
            <w:webHidden/>
          </w:rPr>
          <w:tab/>
        </w:r>
        <w:r>
          <w:rPr>
            <w:noProof/>
            <w:webHidden/>
          </w:rPr>
          <w:fldChar w:fldCharType="begin"/>
        </w:r>
        <w:r>
          <w:rPr>
            <w:noProof/>
            <w:webHidden/>
          </w:rPr>
          <w:instrText xml:space="preserve"> PAGEREF _Toc141276858 \h </w:instrText>
        </w:r>
        <w:r>
          <w:rPr>
            <w:noProof/>
            <w:webHidden/>
          </w:rPr>
        </w:r>
        <w:r>
          <w:rPr>
            <w:noProof/>
            <w:webHidden/>
          </w:rPr>
          <w:fldChar w:fldCharType="separate"/>
        </w:r>
        <w:r>
          <w:rPr>
            <w:noProof/>
            <w:webHidden/>
          </w:rPr>
          <w:t>100</w:t>
        </w:r>
        <w:r>
          <w:rPr>
            <w:noProof/>
            <w:webHidden/>
          </w:rPr>
          <w:fldChar w:fldCharType="end"/>
        </w:r>
      </w:hyperlink>
    </w:p>
    <w:p w14:paraId="1B24D078" w14:textId="44116F33"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59" w:history="1">
        <w:r w:rsidRPr="00722A39">
          <w:rPr>
            <w:rStyle w:val="Lienhypertexte"/>
            <w:rFonts w:eastAsiaTheme="majorEastAsia"/>
            <w:noProof/>
          </w:rPr>
          <w:t>6.3.4</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Niveaux d’accès utilisateurs</w:t>
        </w:r>
        <w:r>
          <w:rPr>
            <w:noProof/>
            <w:webHidden/>
          </w:rPr>
          <w:tab/>
        </w:r>
        <w:r>
          <w:rPr>
            <w:noProof/>
            <w:webHidden/>
          </w:rPr>
          <w:fldChar w:fldCharType="begin"/>
        </w:r>
        <w:r>
          <w:rPr>
            <w:noProof/>
            <w:webHidden/>
          </w:rPr>
          <w:instrText xml:space="preserve"> PAGEREF _Toc141276859 \h </w:instrText>
        </w:r>
        <w:r>
          <w:rPr>
            <w:noProof/>
            <w:webHidden/>
          </w:rPr>
        </w:r>
        <w:r>
          <w:rPr>
            <w:noProof/>
            <w:webHidden/>
          </w:rPr>
          <w:fldChar w:fldCharType="separate"/>
        </w:r>
        <w:r>
          <w:rPr>
            <w:noProof/>
            <w:webHidden/>
          </w:rPr>
          <w:t>100</w:t>
        </w:r>
        <w:r>
          <w:rPr>
            <w:noProof/>
            <w:webHidden/>
          </w:rPr>
          <w:fldChar w:fldCharType="end"/>
        </w:r>
      </w:hyperlink>
    </w:p>
    <w:p w14:paraId="6E5E44FC" w14:textId="555D425E"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60" w:history="1">
        <w:r w:rsidRPr="00722A39">
          <w:rPr>
            <w:rStyle w:val="Lienhypertexte"/>
            <w:rFonts w:eastAsiaTheme="majorEastAsia"/>
            <w:noProof/>
          </w:rPr>
          <w:t>6.3.5</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Vérification d’intégrité des modules</w:t>
        </w:r>
        <w:r>
          <w:rPr>
            <w:noProof/>
            <w:webHidden/>
          </w:rPr>
          <w:tab/>
        </w:r>
        <w:r>
          <w:rPr>
            <w:noProof/>
            <w:webHidden/>
          </w:rPr>
          <w:fldChar w:fldCharType="begin"/>
        </w:r>
        <w:r>
          <w:rPr>
            <w:noProof/>
            <w:webHidden/>
          </w:rPr>
          <w:instrText xml:space="preserve"> PAGEREF _Toc141276860 \h </w:instrText>
        </w:r>
        <w:r>
          <w:rPr>
            <w:noProof/>
            <w:webHidden/>
          </w:rPr>
        </w:r>
        <w:r>
          <w:rPr>
            <w:noProof/>
            <w:webHidden/>
          </w:rPr>
          <w:fldChar w:fldCharType="separate"/>
        </w:r>
        <w:r>
          <w:rPr>
            <w:noProof/>
            <w:webHidden/>
          </w:rPr>
          <w:t>100</w:t>
        </w:r>
        <w:r>
          <w:rPr>
            <w:noProof/>
            <w:webHidden/>
          </w:rPr>
          <w:fldChar w:fldCharType="end"/>
        </w:r>
      </w:hyperlink>
    </w:p>
    <w:p w14:paraId="31897CFF" w14:textId="16FF72C0"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61" w:history="1">
        <w:r w:rsidRPr="00722A39">
          <w:rPr>
            <w:rStyle w:val="Lienhypertexte"/>
            <w:rFonts w:eastAsiaTheme="majorEastAsia"/>
            <w:noProof/>
          </w:rPr>
          <w:t>6.3.6</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Catalogue de modules</w:t>
        </w:r>
        <w:r>
          <w:rPr>
            <w:noProof/>
            <w:webHidden/>
          </w:rPr>
          <w:tab/>
        </w:r>
        <w:r>
          <w:rPr>
            <w:noProof/>
            <w:webHidden/>
          </w:rPr>
          <w:fldChar w:fldCharType="begin"/>
        </w:r>
        <w:r>
          <w:rPr>
            <w:noProof/>
            <w:webHidden/>
          </w:rPr>
          <w:instrText xml:space="preserve"> PAGEREF _Toc141276861 \h </w:instrText>
        </w:r>
        <w:r>
          <w:rPr>
            <w:noProof/>
            <w:webHidden/>
          </w:rPr>
        </w:r>
        <w:r>
          <w:rPr>
            <w:noProof/>
            <w:webHidden/>
          </w:rPr>
          <w:fldChar w:fldCharType="separate"/>
        </w:r>
        <w:r>
          <w:rPr>
            <w:noProof/>
            <w:webHidden/>
          </w:rPr>
          <w:t>100</w:t>
        </w:r>
        <w:r>
          <w:rPr>
            <w:noProof/>
            <w:webHidden/>
          </w:rPr>
          <w:fldChar w:fldCharType="end"/>
        </w:r>
      </w:hyperlink>
    </w:p>
    <w:p w14:paraId="028D0973" w14:textId="5025C3E6"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62" w:history="1">
        <w:r w:rsidRPr="00722A39">
          <w:rPr>
            <w:rStyle w:val="Lienhypertexte"/>
            <w:rFonts w:eastAsiaTheme="majorEastAsia"/>
            <w:noProof/>
          </w:rPr>
          <w:t>6.3.7</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Stockage de données persistantes pour les modules</w:t>
        </w:r>
        <w:r>
          <w:rPr>
            <w:noProof/>
            <w:webHidden/>
          </w:rPr>
          <w:tab/>
        </w:r>
        <w:r>
          <w:rPr>
            <w:noProof/>
            <w:webHidden/>
          </w:rPr>
          <w:fldChar w:fldCharType="begin"/>
        </w:r>
        <w:r>
          <w:rPr>
            <w:noProof/>
            <w:webHidden/>
          </w:rPr>
          <w:instrText xml:space="preserve"> PAGEREF _Toc141276862 \h </w:instrText>
        </w:r>
        <w:r>
          <w:rPr>
            <w:noProof/>
            <w:webHidden/>
          </w:rPr>
        </w:r>
        <w:r>
          <w:rPr>
            <w:noProof/>
            <w:webHidden/>
          </w:rPr>
          <w:fldChar w:fldCharType="separate"/>
        </w:r>
        <w:r>
          <w:rPr>
            <w:noProof/>
            <w:webHidden/>
          </w:rPr>
          <w:t>101</w:t>
        </w:r>
        <w:r>
          <w:rPr>
            <w:noProof/>
            <w:webHidden/>
          </w:rPr>
          <w:fldChar w:fldCharType="end"/>
        </w:r>
      </w:hyperlink>
    </w:p>
    <w:p w14:paraId="77B026D6" w14:textId="3786A690"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63" w:history="1">
        <w:r w:rsidRPr="00722A39">
          <w:rPr>
            <w:rStyle w:val="Lienhypertexte"/>
            <w:rFonts w:eastAsiaTheme="majorEastAsia"/>
            <w:noProof/>
          </w:rPr>
          <w:t>6.3.8</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Internationalisation du backend</w:t>
        </w:r>
        <w:r>
          <w:rPr>
            <w:noProof/>
            <w:webHidden/>
          </w:rPr>
          <w:tab/>
        </w:r>
        <w:r>
          <w:rPr>
            <w:noProof/>
            <w:webHidden/>
          </w:rPr>
          <w:fldChar w:fldCharType="begin"/>
        </w:r>
        <w:r>
          <w:rPr>
            <w:noProof/>
            <w:webHidden/>
          </w:rPr>
          <w:instrText xml:space="preserve"> PAGEREF _Toc141276863 \h </w:instrText>
        </w:r>
        <w:r>
          <w:rPr>
            <w:noProof/>
            <w:webHidden/>
          </w:rPr>
        </w:r>
        <w:r>
          <w:rPr>
            <w:noProof/>
            <w:webHidden/>
          </w:rPr>
          <w:fldChar w:fldCharType="separate"/>
        </w:r>
        <w:r>
          <w:rPr>
            <w:noProof/>
            <w:webHidden/>
          </w:rPr>
          <w:t>101</w:t>
        </w:r>
        <w:r>
          <w:rPr>
            <w:noProof/>
            <w:webHidden/>
          </w:rPr>
          <w:fldChar w:fldCharType="end"/>
        </w:r>
      </w:hyperlink>
    </w:p>
    <w:p w14:paraId="3BCEEA70" w14:textId="408FB450" w:rsidR="00B82654" w:rsidRDefault="00B82654">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64" w:history="1">
        <w:r w:rsidRPr="00722A39">
          <w:rPr>
            <w:rStyle w:val="Lienhypertexte"/>
            <w:rFonts w:eastAsiaTheme="majorEastAsia"/>
            <w:noProof/>
          </w:rPr>
          <w:t>6.3.9</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Affichage des logs</w:t>
        </w:r>
        <w:r>
          <w:rPr>
            <w:noProof/>
            <w:webHidden/>
          </w:rPr>
          <w:tab/>
        </w:r>
        <w:r>
          <w:rPr>
            <w:noProof/>
            <w:webHidden/>
          </w:rPr>
          <w:fldChar w:fldCharType="begin"/>
        </w:r>
        <w:r>
          <w:rPr>
            <w:noProof/>
            <w:webHidden/>
          </w:rPr>
          <w:instrText xml:space="preserve"> PAGEREF _Toc141276864 \h </w:instrText>
        </w:r>
        <w:r>
          <w:rPr>
            <w:noProof/>
            <w:webHidden/>
          </w:rPr>
        </w:r>
        <w:r>
          <w:rPr>
            <w:noProof/>
            <w:webHidden/>
          </w:rPr>
          <w:fldChar w:fldCharType="separate"/>
        </w:r>
        <w:r>
          <w:rPr>
            <w:noProof/>
            <w:webHidden/>
          </w:rPr>
          <w:t>101</w:t>
        </w:r>
        <w:r>
          <w:rPr>
            <w:noProof/>
            <w:webHidden/>
          </w:rPr>
          <w:fldChar w:fldCharType="end"/>
        </w:r>
      </w:hyperlink>
    </w:p>
    <w:p w14:paraId="0C049D7D" w14:textId="4F6ABB56" w:rsidR="00B82654" w:rsidRDefault="00B82654">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76865" w:history="1">
        <w:r w:rsidRPr="00722A39">
          <w:rPr>
            <w:rStyle w:val="Lienhypertexte"/>
            <w:rFonts w:eastAsiaTheme="majorEastAsia"/>
            <w:noProof/>
            <w:lang w:val="fr-CH"/>
          </w:rPr>
          <w:t>Chapitre 7 Conclusion</w:t>
        </w:r>
        <w:r>
          <w:rPr>
            <w:noProof/>
            <w:webHidden/>
          </w:rPr>
          <w:tab/>
        </w:r>
        <w:r>
          <w:rPr>
            <w:noProof/>
            <w:webHidden/>
          </w:rPr>
          <w:fldChar w:fldCharType="begin"/>
        </w:r>
        <w:r>
          <w:rPr>
            <w:noProof/>
            <w:webHidden/>
          </w:rPr>
          <w:instrText xml:space="preserve"> PAGEREF _Toc141276865 \h </w:instrText>
        </w:r>
        <w:r>
          <w:rPr>
            <w:noProof/>
            <w:webHidden/>
          </w:rPr>
        </w:r>
        <w:r>
          <w:rPr>
            <w:noProof/>
            <w:webHidden/>
          </w:rPr>
          <w:fldChar w:fldCharType="separate"/>
        </w:r>
        <w:r>
          <w:rPr>
            <w:noProof/>
            <w:webHidden/>
          </w:rPr>
          <w:t>102</w:t>
        </w:r>
        <w:r>
          <w:rPr>
            <w:noProof/>
            <w:webHidden/>
          </w:rPr>
          <w:fldChar w:fldCharType="end"/>
        </w:r>
      </w:hyperlink>
    </w:p>
    <w:p w14:paraId="281A6CE0" w14:textId="0FE7C9C9"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66" w:history="1">
        <w:r w:rsidRPr="00722A39">
          <w:rPr>
            <w:rStyle w:val="Lienhypertexte"/>
            <w:rFonts w:eastAsiaTheme="majorEastAsia"/>
            <w:noProof/>
          </w:rPr>
          <w:t>7.1</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Retour personnel</w:t>
        </w:r>
        <w:r>
          <w:rPr>
            <w:noProof/>
            <w:webHidden/>
          </w:rPr>
          <w:tab/>
        </w:r>
        <w:r>
          <w:rPr>
            <w:noProof/>
            <w:webHidden/>
          </w:rPr>
          <w:fldChar w:fldCharType="begin"/>
        </w:r>
        <w:r>
          <w:rPr>
            <w:noProof/>
            <w:webHidden/>
          </w:rPr>
          <w:instrText xml:space="preserve"> PAGEREF _Toc141276866 \h </w:instrText>
        </w:r>
        <w:r>
          <w:rPr>
            <w:noProof/>
            <w:webHidden/>
          </w:rPr>
        </w:r>
        <w:r>
          <w:rPr>
            <w:noProof/>
            <w:webHidden/>
          </w:rPr>
          <w:fldChar w:fldCharType="separate"/>
        </w:r>
        <w:r>
          <w:rPr>
            <w:noProof/>
            <w:webHidden/>
          </w:rPr>
          <w:t>102</w:t>
        </w:r>
        <w:r>
          <w:rPr>
            <w:noProof/>
            <w:webHidden/>
          </w:rPr>
          <w:fldChar w:fldCharType="end"/>
        </w:r>
      </w:hyperlink>
    </w:p>
    <w:p w14:paraId="18CF8426" w14:textId="277C4AAA" w:rsidR="00B82654" w:rsidRDefault="00B82654">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67" w:history="1">
        <w:r w:rsidRPr="00722A39">
          <w:rPr>
            <w:rStyle w:val="Lienhypertexte"/>
            <w:rFonts w:eastAsiaTheme="majorEastAsia"/>
            <w:noProof/>
          </w:rPr>
          <w:t>7.2</w:t>
        </w:r>
        <w:r>
          <w:rPr>
            <w:rFonts w:asciiTheme="minorHAnsi" w:eastAsiaTheme="minorEastAsia" w:hAnsiTheme="minorHAnsi" w:cstheme="minorBidi"/>
            <w:noProof/>
            <w:kern w:val="2"/>
            <w:sz w:val="24"/>
            <w:szCs w:val="24"/>
            <w:lang w:val="fr-CH" w:eastAsia="fr-FR"/>
          </w:rPr>
          <w:tab/>
        </w:r>
        <w:r w:rsidRPr="00722A39">
          <w:rPr>
            <w:rStyle w:val="Lienhypertexte"/>
            <w:rFonts w:eastAsiaTheme="majorEastAsia"/>
            <w:noProof/>
          </w:rPr>
          <w:t>Remerciements</w:t>
        </w:r>
        <w:r>
          <w:rPr>
            <w:noProof/>
            <w:webHidden/>
          </w:rPr>
          <w:tab/>
        </w:r>
        <w:r>
          <w:rPr>
            <w:noProof/>
            <w:webHidden/>
          </w:rPr>
          <w:fldChar w:fldCharType="begin"/>
        </w:r>
        <w:r>
          <w:rPr>
            <w:noProof/>
            <w:webHidden/>
          </w:rPr>
          <w:instrText xml:space="preserve"> PAGEREF _Toc141276867 \h </w:instrText>
        </w:r>
        <w:r>
          <w:rPr>
            <w:noProof/>
            <w:webHidden/>
          </w:rPr>
        </w:r>
        <w:r>
          <w:rPr>
            <w:noProof/>
            <w:webHidden/>
          </w:rPr>
          <w:fldChar w:fldCharType="separate"/>
        </w:r>
        <w:r>
          <w:rPr>
            <w:noProof/>
            <w:webHidden/>
          </w:rPr>
          <w:t>102</w:t>
        </w:r>
        <w:r>
          <w:rPr>
            <w:noProof/>
            <w:webHidden/>
          </w:rPr>
          <w:fldChar w:fldCharType="end"/>
        </w:r>
      </w:hyperlink>
    </w:p>
    <w:p w14:paraId="6C0D772D" w14:textId="18C57427" w:rsidR="00B82654" w:rsidRDefault="00B82654">
      <w:pPr>
        <w:pStyle w:val="TM1"/>
        <w:rPr>
          <w:rFonts w:asciiTheme="minorHAnsi" w:eastAsiaTheme="minorEastAsia" w:hAnsiTheme="minorHAnsi" w:cstheme="minorBidi"/>
          <w:noProof/>
          <w:kern w:val="2"/>
          <w:sz w:val="24"/>
          <w:szCs w:val="24"/>
          <w:lang w:val="fr-CH" w:eastAsia="fr-FR"/>
        </w:rPr>
      </w:pPr>
      <w:hyperlink w:anchor="_Toc141276868" w:history="1">
        <w:r w:rsidRPr="00722A39">
          <w:rPr>
            <w:rStyle w:val="Lienhypertexte"/>
            <w:rFonts w:eastAsiaTheme="majorEastAsia"/>
            <w:noProof/>
            <w:lang w:val="en-US"/>
          </w:rPr>
          <w:t>Bibliographie</w:t>
        </w:r>
        <w:r>
          <w:rPr>
            <w:noProof/>
            <w:webHidden/>
          </w:rPr>
          <w:tab/>
        </w:r>
        <w:r>
          <w:rPr>
            <w:noProof/>
            <w:webHidden/>
          </w:rPr>
          <w:fldChar w:fldCharType="begin"/>
        </w:r>
        <w:r>
          <w:rPr>
            <w:noProof/>
            <w:webHidden/>
          </w:rPr>
          <w:instrText xml:space="preserve"> PAGEREF _Toc141276868 \h </w:instrText>
        </w:r>
        <w:r>
          <w:rPr>
            <w:noProof/>
            <w:webHidden/>
          </w:rPr>
        </w:r>
        <w:r>
          <w:rPr>
            <w:noProof/>
            <w:webHidden/>
          </w:rPr>
          <w:fldChar w:fldCharType="separate"/>
        </w:r>
        <w:r>
          <w:rPr>
            <w:noProof/>
            <w:webHidden/>
          </w:rPr>
          <w:t>103</w:t>
        </w:r>
        <w:r>
          <w:rPr>
            <w:noProof/>
            <w:webHidden/>
          </w:rPr>
          <w:fldChar w:fldCharType="end"/>
        </w:r>
      </w:hyperlink>
    </w:p>
    <w:p w14:paraId="5BA1DD3A" w14:textId="0D9CD32C" w:rsidR="00B82654" w:rsidRDefault="00B82654">
      <w:pPr>
        <w:pStyle w:val="TM1"/>
        <w:rPr>
          <w:rFonts w:asciiTheme="minorHAnsi" w:eastAsiaTheme="minorEastAsia" w:hAnsiTheme="minorHAnsi" w:cstheme="minorBidi"/>
          <w:noProof/>
          <w:kern w:val="2"/>
          <w:sz w:val="24"/>
          <w:szCs w:val="24"/>
          <w:lang w:val="fr-CH" w:eastAsia="fr-FR"/>
        </w:rPr>
      </w:pPr>
      <w:hyperlink w:anchor="_Toc141276869" w:history="1">
        <w:r w:rsidRPr="00722A39">
          <w:rPr>
            <w:rStyle w:val="Lienhypertexte"/>
            <w:rFonts w:eastAsiaTheme="majorEastAsia"/>
            <w:noProof/>
            <w:lang w:val="fr-CH"/>
          </w:rPr>
          <w:t>Annexes</w:t>
        </w:r>
        <w:r>
          <w:rPr>
            <w:noProof/>
            <w:webHidden/>
          </w:rPr>
          <w:tab/>
        </w:r>
        <w:r>
          <w:rPr>
            <w:noProof/>
            <w:webHidden/>
          </w:rPr>
          <w:fldChar w:fldCharType="begin"/>
        </w:r>
        <w:r>
          <w:rPr>
            <w:noProof/>
            <w:webHidden/>
          </w:rPr>
          <w:instrText xml:space="preserve"> PAGEREF _Toc141276869 \h </w:instrText>
        </w:r>
        <w:r>
          <w:rPr>
            <w:noProof/>
            <w:webHidden/>
          </w:rPr>
        </w:r>
        <w:r>
          <w:rPr>
            <w:noProof/>
            <w:webHidden/>
          </w:rPr>
          <w:fldChar w:fldCharType="separate"/>
        </w:r>
        <w:r>
          <w:rPr>
            <w:noProof/>
            <w:webHidden/>
          </w:rPr>
          <w:t>104</w:t>
        </w:r>
        <w:r>
          <w:rPr>
            <w:noProof/>
            <w:webHidden/>
          </w:rPr>
          <w:fldChar w:fldCharType="end"/>
        </w:r>
      </w:hyperlink>
    </w:p>
    <w:p w14:paraId="6BB0D8DA" w14:textId="4D091C25" w:rsidR="00B82654" w:rsidRDefault="00B82654">
      <w:pPr>
        <w:pStyle w:val="TM1"/>
        <w:rPr>
          <w:rFonts w:asciiTheme="minorHAnsi" w:eastAsiaTheme="minorEastAsia" w:hAnsiTheme="minorHAnsi" w:cstheme="minorBidi"/>
          <w:noProof/>
          <w:kern w:val="2"/>
          <w:sz w:val="24"/>
          <w:szCs w:val="24"/>
          <w:lang w:val="fr-CH" w:eastAsia="fr-FR"/>
        </w:rPr>
      </w:pPr>
      <w:hyperlink w:anchor="_Toc141276870" w:history="1">
        <w:r w:rsidRPr="00722A39">
          <w:rPr>
            <w:rStyle w:val="Lienhypertexte"/>
            <w:rFonts w:eastAsiaTheme="majorEastAsia"/>
            <w:noProof/>
            <w:lang w:val="en-US"/>
          </w:rPr>
          <w:t>Liste des abréviations</w:t>
        </w:r>
        <w:r>
          <w:rPr>
            <w:noProof/>
            <w:webHidden/>
          </w:rPr>
          <w:tab/>
        </w:r>
        <w:r>
          <w:rPr>
            <w:noProof/>
            <w:webHidden/>
          </w:rPr>
          <w:fldChar w:fldCharType="begin"/>
        </w:r>
        <w:r>
          <w:rPr>
            <w:noProof/>
            <w:webHidden/>
          </w:rPr>
          <w:instrText xml:space="preserve"> PAGEREF _Toc141276870 \h </w:instrText>
        </w:r>
        <w:r>
          <w:rPr>
            <w:noProof/>
            <w:webHidden/>
          </w:rPr>
        </w:r>
        <w:r>
          <w:rPr>
            <w:noProof/>
            <w:webHidden/>
          </w:rPr>
          <w:fldChar w:fldCharType="separate"/>
        </w:r>
        <w:r>
          <w:rPr>
            <w:noProof/>
            <w:webHidden/>
          </w:rPr>
          <w:t>105</w:t>
        </w:r>
        <w:r>
          <w:rPr>
            <w:noProof/>
            <w:webHidden/>
          </w:rPr>
          <w:fldChar w:fldCharType="end"/>
        </w:r>
      </w:hyperlink>
    </w:p>
    <w:p w14:paraId="773135F0" w14:textId="7A7C1AC7" w:rsidR="00CB6F13" w:rsidRDefault="00080E15" w:rsidP="0060376F">
      <w:pPr>
        <w:pStyle w:val="TM1"/>
        <w:rPr>
          <w:rFonts w:cs="CMU Serif Roman"/>
          <w:lang w:val="fr-CH"/>
        </w:rPr>
      </w:pPr>
      <w:r w:rsidRPr="003C36AB">
        <w:rPr>
          <w:rFonts w:cs="CMU Serif Roman"/>
          <w:lang w:val="fr-CH"/>
        </w:rPr>
        <w:fldChar w:fldCharType="end"/>
      </w:r>
    </w:p>
    <w:p w14:paraId="33E8F65F" w14:textId="77777777" w:rsidR="00061DF7" w:rsidRPr="00061DF7" w:rsidRDefault="00061DF7" w:rsidP="00061DF7">
      <w:pPr>
        <w:rPr>
          <w:lang w:eastAsia="fr-CH"/>
        </w:rPr>
      </w:pPr>
    </w:p>
    <w:p w14:paraId="410A65E5" w14:textId="77777777" w:rsidR="00061DF7" w:rsidRPr="00061DF7" w:rsidRDefault="00061DF7" w:rsidP="00061DF7">
      <w:pPr>
        <w:rPr>
          <w:lang w:eastAsia="fr-CH"/>
        </w:rPr>
      </w:pPr>
    </w:p>
    <w:p w14:paraId="158082BE" w14:textId="77777777" w:rsidR="00061DF7" w:rsidRPr="00061DF7" w:rsidRDefault="00061DF7" w:rsidP="00061DF7">
      <w:pPr>
        <w:rPr>
          <w:lang w:eastAsia="fr-CH"/>
        </w:rPr>
      </w:pPr>
    </w:p>
    <w:p w14:paraId="58544D74" w14:textId="77777777" w:rsidR="00061DF7" w:rsidRPr="00061DF7" w:rsidRDefault="00061DF7" w:rsidP="00061DF7">
      <w:pPr>
        <w:rPr>
          <w:lang w:eastAsia="fr-CH"/>
        </w:rPr>
      </w:pPr>
    </w:p>
    <w:p w14:paraId="061E7286" w14:textId="77777777" w:rsidR="00061DF7" w:rsidRDefault="00061DF7" w:rsidP="00061DF7">
      <w:pPr>
        <w:rPr>
          <w:rFonts w:ascii="CMU Serif Roman" w:hAnsi="CMU Serif Roman" w:cs="CMU Serif Roman"/>
          <w:sz w:val="22"/>
          <w:szCs w:val="20"/>
          <w:lang w:eastAsia="fr-CH"/>
          <w14:ligatures w14:val="standardContextual"/>
        </w:rPr>
      </w:pPr>
    </w:p>
    <w:p w14:paraId="32F0EAF2" w14:textId="58204E4D" w:rsidR="00061DF7" w:rsidRDefault="00061DF7" w:rsidP="00061DF7">
      <w:pPr>
        <w:jc w:val="center"/>
        <w:rPr>
          <w:rFonts w:ascii="CMU Serif Roman" w:hAnsi="CMU Serif Roman" w:cs="CMU Serif Roman"/>
          <w:sz w:val="22"/>
          <w:szCs w:val="20"/>
          <w:lang w:eastAsia="fr-CH"/>
          <w14:ligatures w14:val="standardContextual"/>
        </w:rPr>
      </w:pPr>
    </w:p>
    <w:p w14:paraId="2E57D29E" w14:textId="70B4CB66" w:rsidR="00E63659" w:rsidRDefault="00061DF7" w:rsidP="009A3EE2">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br w:type="page"/>
      </w:r>
    </w:p>
    <w:p w14:paraId="62EC0149" w14:textId="77777777" w:rsidR="00E63659" w:rsidRDefault="00E63659">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lastRenderedPageBreak/>
        <w:br w:type="page"/>
      </w:r>
    </w:p>
    <w:p w14:paraId="27728DC0" w14:textId="77777777" w:rsidR="009A3EE2" w:rsidRPr="009A3EE2" w:rsidRDefault="009A3EE2" w:rsidP="009A3EE2">
      <w:pPr>
        <w:spacing w:after="160" w:line="259" w:lineRule="auto"/>
        <w:rPr>
          <w:rFonts w:ascii="CMU Serif Roman" w:hAnsi="CMU Serif Roman" w:cs="CMU Serif Roman"/>
          <w:sz w:val="22"/>
          <w:szCs w:val="20"/>
          <w:lang w:eastAsia="fr-CH"/>
          <w14:ligatures w14:val="standardContextual"/>
        </w:rPr>
      </w:pPr>
    </w:p>
    <w:p w14:paraId="1D159385" w14:textId="744715ED" w:rsidR="009A3EE2" w:rsidRDefault="009A3EE2" w:rsidP="00061DF7">
      <w:pPr>
        <w:tabs>
          <w:tab w:val="center" w:pos="5102"/>
        </w:tabs>
        <w:rPr>
          <w:lang w:eastAsia="fr-CH"/>
        </w:rPr>
      </w:pPr>
    </w:p>
    <w:p w14:paraId="34E757AE" w14:textId="77777777" w:rsidR="009A3EE2" w:rsidRDefault="009A3EE2" w:rsidP="009A3EE2">
      <w:pPr>
        <w:pStyle w:val="Titre1"/>
        <w:rPr>
          <w:lang w:val="fr-CH"/>
        </w:rPr>
      </w:pPr>
    </w:p>
    <w:p w14:paraId="5345EAB0" w14:textId="36E972D6" w:rsidR="009A3EE2" w:rsidRPr="003C36AB" w:rsidRDefault="009A3EE2" w:rsidP="009A3EE2">
      <w:pPr>
        <w:pStyle w:val="Titre1"/>
        <w:rPr>
          <w:lang w:val="fr-CH"/>
        </w:rPr>
      </w:pPr>
      <w:bookmarkStart w:id="6" w:name="_Toc141276778"/>
      <w:r w:rsidRPr="003C36AB">
        <w:rPr>
          <w:lang w:val="fr-CH"/>
        </w:rPr>
        <w:t>Table des figures</w:t>
      </w:r>
      <w:bookmarkEnd w:id="6"/>
    </w:p>
    <w:p w14:paraId="3DC517D8" w14:textId="7EE233BB" w:rsidR="00B82654" w:rsidRDefault="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1276871" w:history="1">
        <w:r w:rsidR="00B82654" w:rsidRPr="0070330C">
          <w:rPr>
            <w:rStyle w:val="Lienhypertexte"/>
            <w:noProof/>
            <w:lang w:val="fr-CH"/>
          </w:rPr>
          <w:t>Figure 1: Contexte d’utilisation de la passerelle</w:t>
        </w:r>
        <w:r w:rsidR="00B82654">
          <w:rPr>
            <w:noProof/>
            <w:webHidden/>
          </w:rPr>
          <w:tab/>
        </w:r>
        <w:r w:rsidR="00B82654">
          <w:rPr>
            <w:noProof/>
            <w:webHidden/>
          </w:rPr>
          <w:fldChar w:fldCharType="begin"/>
        </w:r>
        <w:r w:rsidR="00B82654">
          <w:rPr>
            <w:noProof/>
            <w:webHidden/>
          </w:rPr>
          <w:instrText xml:space="preserve"> PAGEREF _Toc141276871 \h </w:instrText>
        </w:r>
        <w:r w:rsidR="00B82654">
          <w:rPr>
            <w:noProof/>
            <w:webHidden/>
          </w:rPr>
        </w:r>
        <w:r w:rsidR="00B82654">
          <w:rPr>
            <w:noProof/>
            <w:webHidden/>
          </w:rPr>
          <w:fldChar w:fldCharType="separate"/>
        </w:r>
        <w:r w:rsidR="00B82654">
          <w:rPr>
            <w:noProof/>
            <w:webHidden/>
          </w:rPr>
          <w:t>1</w:t>
        </w:r>
        <w:r w:rsidR="00B82654">
          <w:rPr>
            <w:noProof/>
            <w:webHidden/>
          </w:rPr>
          <w:fldChar w:fldCharType="end"/>
        </w:r>
      </w:hyperlink>
    </w:p>
    <w:p w14:paraId="4D3085AC" w14:textId="379D3273"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72" w:history="1">
        <w:r w:rsidRPr="0070330C">
          <w:rPr>
            <w:rStyle w:val="Lienhypertexte"/>
            <w:noProof/>
            <w:lang w:val="fr-CH"/>
          </w:rPr>
          <w:t>Figure 2 : Structure d’un module</w:t>
        </w:r>
        <w:r>
          <w:rPr>
            <w:noProof/>
            <w:webHidden/>
          </w:rPr>
          <w:tab/>
        </w:r>
        <w:r>
          <w:rPr>
            <w:noProof/>
            <w:webHidden/>
          </w:rPr>
          <w:fldChar w:fldCharType="begin"/>
        </w:r>
        <w:r>
          <w:rPr>
            <w:noProof/>
            <w:webHidden/>
          </w:rPr>
          <w:instrText xml:space="preserve"> PAGEREF _Toc141276872 \h </w:instrText>
        </w:r>
        <w:r>
          <w:rPr>
            <w:noProof/>
            <w:webHidden/>
          </w:rPr>
        </w:r>
        <w:r>
          <w:rPr>
            <w:noProof/>
            <w:webHidden/>
          </w:rPr>
          <w:fldChar w:fldCharType="separate"/>
        </w:r>
        <w:r>
          <w:rPr>
            <w:noProof/>
            <w:webHidden/>
          </w:rPr>
          <w:t>8</w:t>
        </w:r>
        <w:r>
          <w:rPr>
            <w:noProof/>
            <w:webHidden/>
          </w:rPr>
          <w:fldChar w:fldCharType="end"/>
        </w:r>
      </w:hyperlink>
    </w:p>
    <w:p w14:paraId="5984E6E8" w14:textId="071F17FE"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73" w:history="1">
        <w:r w:rsidRPr="0070330C">
          <w:rPr>
            <w:rStyle w:val="Lienhypertexte"/>
            <w:noProof/>
            <w:lang w:val="fr-CH"/>
          </w:rPr>
          <w:t>Figure 3: Cycle de vie d'un module</w:t>
        </w:r>
        <w:r>
          <w:rPr>
            <w:noProof/>
            <w:webHidden/>
          </w:rPr>
          <w:tab/>
        </w:r>
        <w:r>
          <w:rPr>
            <w:noProof/>
            <w:webHidden/>
          </w:rPr>
          <w:fldChar w:fldCharType="begin"/>
        </w:r>
        <w:r>
          <w:rPr>
            <w:noProof/>
            <w:webHidden/>
          </w:rPr>
          <w:instrText xml:space="preserve"> PAGEREF _Toc141276873 \h </w:instrText>
        </w:r>
        <w:r>
          <w:rPr>
            <w:noProof/>
            <w:webHidden/>
          </w:rPr>
        </w:r>
        <w:r>
          <w:rPr>
            <w:noProof/>
            <w:webHidden/>
          </w:rPr>
          <w:fldChar w:fldCharType="separate"/>
        </w:r>
        <w:r>
          <w:rPr>
            <w:noProof/>
            <w:webHidden/>
          </w:rPr>
          <w:t>8</w:t>
        </w:r>
        <w:r>
          <w:rPr>
            <w:noProof/>
            <w:webHidden/>
          </w:rPr>
          <w:fldChar w:fldCharType="end"/>
        </w:r>
      </w:hyperlink>
    </w:p>
    <w:p w14:paraId="5A9B40CD" w14:textId="69FA40C6"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74" w:history="1">
        <w:r w:rsidRPr="0070330C">
          <w:rPr>
            <w:rStyle w:val="Lienhypertexte"/>
            <w:noProof/>
            <w:lang w:val="fr-CH"/>
          </w:rPr>
          <w:t>Figure 4 : Modélisation initiale de la classe Module</w:t>
        </w:r>
        <w:r>
          <w:rPr>
            <w:noProof/>
            <w:webHidden/>
          </w:rPr>
          <w:tab/>
        </w:r>
        <w:r>
          <w:rPr>
            <w:noProof/>
            <w:webHidden/>
          </w:rPr>
          <w:fldChar w:fldCharType="begin"/>
        </w:r>
        <w:r>
          <w:rPr>
            <w:noProof/>
            <w:webHidden/>
          </w:rPr>
          <w:instrText xml:space="preserve"> PAGEREF _Toc141276874 \h </w:instrText>
        </w:r>
        <w:r>
          <w:rPr>
            <w:noProof/>
            <w:webHidden/>
          </w:rPr>
        </w:r>
        <w:r>
          <w:rPr>
            <w:noProof/>
            <w:webHidden/>
          </w:rPr>
          <w:fldChar w:fldCharType="separate"/>
        </w:r>
        <w:r>
          <w:rPr>
            <w:noProof/>
            <w:webHidden/>
          </w:rPr>
          <w:t>9</w:t>
        </w:r>
        <w:r>
          <w:rPr>
            <w:noProof/>
            <w:webHidden/>
          </w:rPr>
          <w:fldChar w:fldCharType="end"/>
        </w:r>
      </w:hyperlink>
    </w:p>
    <w:p w14:paraId="1111CF3E" w14:textId="2E96C44D"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75" w:history="1">
        <w:r w:rsidRPr="0070330C">
          <w:rPr>
            <w:rStyle w:val="Lienhypertexte"/>
            <w:noProof/>
            <w:lang w:val="fr-CH"/>
          </w:rPr>
          <w:t>Figure 5: Pattern Observer, selon le GoF</w:t>
        </w:r>
        <w:r>
          <w:rPr>
            <w:noProof/>
            <w:webHidden/>
          </w:rPr>
          <w:tab/>
        </w:r>
        <w:r>
          <w:rPr>
            <w:noProof/>
            <w:webHidden/>
          </w:rPr>
          <w:fldChar w:fldCharType="begin"/>
        </w:r>
        <w:r>
          <w:rPr>
            <w:noProof/>
            <w:webHidden/>
          </w:rPr>
          <w:instrText xml:space="preserve"> PAGEREF _Toc141276875 \h </w:instrText>
        </w:r>
        <w:r>
          <w:rPr>
            <w:noProof/>
            <w:webHidden/>
          </w:rPr>
        </w:r>
        <w:r>
          <w:rPr>
            <w:noProof/>
            <w:webHidden/>
          </w:rPr>
          <w:fldChar w:fldCharType="separate"/>
        </w:r>
        <w:r>
          <w:rPr>
            <w:noProof/>
            <w:webHidden/>
          </w:rPr>
          <w:t>10</w:t>
        </w:r>
        <w:r>
          <w:rPr>
            <w:noProof/>
            <w:webHidden/>
          </w:rPr>
          <w:fldChar w:fldCharType="end"/>
        </w:r>
      </w:hyperlink>
    </w:p>
    <w:p w14:paraId="73483E09" w14:textId="23B48BCC"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76" w:history="1">
        <w:r w:rsidRPr="0070330C">
          <w:rPr>
            <w:rStyle w:val="Lienhypertexte"/>
            <w:noProof/>
            <w:lang w:val="fr-CH"/>
          </w:rPr>
          <w:t>Figure 6: Modélisation du domaine : configuration d'un module</w:t>
        </w:r>
        <w:r>
          <w:rPr>
            <w:noProof/>
            <w:webHidden/>
          </w:rPr>
          <w:tab/>
        </w:r>
        <w:r>
          <w:rPr>
            <w:noProof/>
            <w:webHidden/>
          </w:rPr>
          <w:fldChar w:fldCharType="begin"/>
        </w:r>
        <w:r>
          <w:rPr>
            <w:noProof/>
            <w:webHidden/>
          </w:rPr>
          <w:instrText xml:space="preserve"> PAGEREF _Toc141276876 \h </w:instrText>
        </w:r>
        <w:r>
          <w:rPr>
            <w:noProof/>
            <w:webHidden/>
          </w:rPr>
        </w:r>
        <w:r>
          <w:rPr>
            <w:noProof/>
            <w:webHidden/>
          </w:rPr>
          <w:fldChar w:fldCharType="separate"/>
        </w:r>
        <w:r>
          <w:rPr>
            <w:noProof/>
            <w:webHidden/>
          </w:rPr>
          <w:t>12</w:t>
        </w:r>
        <w:r>
          <w:rPr>
            <w:noProof/>
            <w:webHidden/>
          </w:rPr>
          <w:fldChar w:fldCharType="end"/>
        </w:r>
      </w:hyperlink>
    </w:p>
    <w:p w14:paraId="3580C82C" w14:textId="009B9EBE"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77" w:history="1">
        <w:r w:rsidRPr="0070330C">
          <w:rPr>
            <w:rStyle w:val="Lienhypertexte"/>
            <w:noProof/>
            <w:lang w:val="fr-CH"/>
          </w:rPr>
          <w:t>Figure 7: Séquence de "rendering" d'un "templating engine"</w:t>
        </w:r>
        <w:r>
          <w:rPr>
            <w:noProof/>
            <w:webHidden/>
          </w:rPr>
          <w:tab/>
        </w:r>
        <w:r>
          <w:rPr>
            <w:noProof/>
            <w:webHidden/>
          </w:rPr>
          <w:fldChar w:fldCharType="begin"/>
        </w:r>
        <w:r>
          <w:rPr>
            <w:noProof/>
            <w:webHidden/>
          </w:rPr>
          <w:instrText xml:space="preserve"> PAGEREF _Toc141276877 \h </w:instrText>
        </w:r>
        <w:r>
          <w:rPr>
            <w:noProof/>
            <w:webHidden/>
          </w:rPr>
        </w:r>
        <w:r>
          <w:rPr>
            <w:noProof/>
            <w:webHidden/>
          </w:rPr>
          <w:fldChar w:fldCharType="separate"/>
        </w:r>
        <w:r>
          <w:rPr>
            <w:noProof/>
            <w:webHidden/>
          </w:rPr>
          <w:t>13</w:t>
        </w:r>
        <w:r>
          <w:rPr>
            <w:noProof/>
            <w:webHidden/>
          </w:rPr>
          <w:fldChar w:fldCharType="end"/>
        </w:r>
      </w:hyperlink>
    </w:p>
    <w:p w14:paraId="288BFEDA" w14:textId="4BD88C43"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78" w:history="1">
        <w:r w:rsidRPr="0070330C">
          <w:rPr>
            <w:rStyle w:val="Lienhypertexte"/>
            <w:noProof/>
            <w:lang w:val="fr-CH"/>
          </w:rPr>
          <w:t>Figure 8: Modélisation du domaine : module</w:t>
        </w:r>
        <w:r>
          <w:rPr>
            <w:noProof/>
            <w:webHidden/>
          </w:rPr>
          <w:tab/>
        </w:r>
        <w:r>
          <w:rPr>
            <w:noProof/>
            <w:webHidden/>
          </w:rPr>
          <w:fldChar w:fldCharType="begin"/>
        </w:r>
        <w:r>
          <w:rPr>
            <w:noProof/>
            <w:webHidden/>
          </w:rPr>
          <w:instrText xml:space="preserve"> PAGEREF _Toc141276878 \h </w:instrText>
        </w:r>
        <w:r>
          <w:rPr>
            <w:noProof/>
            <w:webHidden/>
          </w:rPr>
        </w:r>
        <w:r>
          <w:rPr>
            <w:noProof/>
            <w:webHidden/>
          </w:rPr>
          <w:fldChar w:fldCharType="separate"/>
        </w:r>
        <w:r>
          <w:rPr>
            <w:noProof/>
            <w:webHidden/>
          </w:rPr>
          <w:t>14</w:t>
        </w:r>
        <w:r>
          <w:rPr>
            <w:noProof/>
            <w:webHidden/>
          </w:rPr>
          <w:fldChar w:fldCharType="end"/>
        </w:r>
      </w:hyperlink>
    </w:p>
    <w:p w14:paraId="1DBCB3E2" w14:textId="7529DA31"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79" w:history="1">
        <w:r w:rsidRPr="0070330C">
          <w:rPr>
            <w:rStyle w:val="Lienhypertexte"/>
            <w:noProof/>
            <w:lang w:val="fr-CH"/>
          </w:rPr>
          <w:t>Figure 9: Module d'exemple, diagramme de séquence</w:t>
        </w:r>
        <w:r>
          <w:rPr>
            <w:noProof/>
            <w:webHidden/>
          </w:rPr>
          <w:tab/>
        </w:r>
        <w:r>
          <w:rPr>
            <w:noProof/>
            <w:webHidden/>
          </w:rPr>
          <w:fldChar w:fldCharType="begin"/>
        </w:r>
        <w:r>
          <w:rPr>
            <w:noProof/>
            <w:webHidden/>
          </w:rPr>
          <w:instrText xml:space="preserve"> PAGEREF _Toc141276879 \h </w:instrText>
        </w:r>
        <w:r>
          <w:rPr>
            <w:noProof/>
            <w:webHidden/>
          </w:rPr>
        </w:r>
        <w:r>
          <w:rPr>
            <w:noProof/>
            <w:webHidden/>
          </w:rPr>
          <w:fldChar w:fldCharType="separate"/>
        </w:r>
        <w:r>
          <w:rPr>
            <w:noProof/>
            <w:webHidden/>
          </w:rPr>
          <w:t>15</w:t>
        </w:r>
        <w:r>
          <w:rPr>
            <w:noProof/>
            <w:webHidden/>
          </w:rPr>
          <w:fldChar w:fldCharType="end"/>
        </w:r>
      </w:hyperlink>
    </w:p>
    <w:p w14:paraId="6B4DB1E7" w14:textId="7FE6A77D"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80" w:history="1">
        <w:r w:rsidRPr="0070330C">
          <w:rPr>
            <w:rStyle w:val="Lienhypertexte"/>
            <w:noProof/>
            <w:lang w:val="fr-CH"/>
          </w:rPr>
          <w:t>Figure 10: Modélisation du domaine : gestionnaire de modules</w:t>
        </w:r>
        <w:r>
          <w:rPr>
            <w:noProof/>
            <w:webHidden/>
          </w:rPr>
          <w:tab/>
        </w:r>
        <w:r>
          <w:rPr>
            <w:noProof/>
            <w:webHidden/>
          </w:rPr>
          <w:fldChar w:fldCharType="begin"/>
        </w:r>
        <w:r>
          <w:rPr>
            <w:noProof/>
            <w:webHidden/>
          </w:rPr>
          <w:instrText xml:space="preserve"> PAGEREF _Toc141276880 \h </w:instrText>
        </w:r>
        <w:r>
          <w:rPr>
            <w:noProof/>
            <w:webHidden/>
          </w:rPr>
        </w:r>
        <w:r>
          <w:rPr>
            <w:noProof/>
            <w:webHidden/>
          </w:rPr>
          <w:fldChar w:fldCharType="separate"/>
        </w:r>
        <w:r>
          <w:rPr>
            <w:noProof/>
            <w:webHidden/>
          </w:rPr>
          <w:t>16</w:t>
        </w:r>
        <w:r>
          <w:rPr>
            <w:noProof/>
            <w:webHidden/>
          </w:rPr>
          <w:fldChar w:fldCharType="end"/>
        </w:r>
      </w:hyperlink>
    </w:p>
    <w:p w14:paraId="1EAECBBA" w14:textId="487748D1"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81" w:history="1">
        <w:r w:rsidRPr="0070330C">
          <w:rPr>
            <w:rStyle w:val="Lienhypertexte"/>
            <w:noProof/>
            <w:lang w:val="fr-CH"/>
          </w:rPr>
          <w:t>Figure 11: Diagramme d'activité, import d'un module</w:t>
        </w:r>
        <w:r>
          <w:rPr>
            <w:noProof/>
            <w:webHidden/>
          </w:rPr>
          <w:tab/>
        </w:r>
        <w:r>
          <w:rPr>
            <w:noProof/>
            <w:webHidden/>
          </w:rPr>
          <w:fldChar w:fldCharType="begin"/>
        </w:r>
        <w:r>
          <w:rPr>
            <w:noProof/>
            <w:webHidden/>
          </w:rPr>
          <w:instrText xml:space="preserve"> PAGEREF _Toc141276881 \h </w:instrText>
        </w:r>
        <w:r>
          <w:rPr>
            <w:noProof/>
            <w:webHidden/>
          </w:rPr>
        </w:r>
        <w:r>
          <w:rPr>
            <w:noProof/>
            <w:webHidden/>
          </w:rPr>
          <w:fldChar w:fldCharType="separate"/>
        </w:r>
        <w:r>
          <w:rPr>
            <w:noProof/>
            <w:webHidden/>
          </w:rPr>
          <w:t>18</w:t>
        </w:r>
        <w:r>
          <w:rPr>
            <w:noProof/>
            <w:webHidden/>
          </w:rPr>
          <w:fldChar w:fldCharType="end"/>
        </w:r>
      </w:hyperlink>
    </w:p>
    <w:p w14:paraId="32CA6C1F" w14:textId="19CB69CE"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82" w:history="1">
        <w:r w:rsidRPr="0070330C">
          <w:rPr>
            <w:rStyle w:val="Lienhypertexte"/>
            <w:noProof/>
            <w:lang w:val="fr-CH"/>
          </w:rPr>
          <w:t>Figure 12: Architecture trois tiers</w:t>
        </w:r>
        <w:r>
          <w:rPr>
            <w:noProof/>
            <w:webHidden/>
          </w:rPr>
          <w:tab/>
        </w:r>
        <w:r>
          <w:rPr>
            <w:noProof/>
            <w:webHidden/>
          </w:rPr>
          <w:fldChar w:fldCharType="begin"/>
        </w:r>
        <w:r>
          <w:rPr>
            <w:noProof/>
            <w:webHidden/>
          </w:rPr>
          <w:instrText xml:space="preserve"> PAGEREF _Toc141276882 \h </w:instrText>
        </w:r>
        <w:r>
          <w:rPr>
            <w:noProof/>
            <w:webHidden/>
          </w:rPr>
        </w:r>
        <w:r>
          <w:rPr>
            <w:noProof/>
            <w:webHidden/>
          </w:rPr>
          <w:fldChar w:fldCharType="separate"/>
        </w:r>
        <w:r>
          <w:rPr>
            <w:noProof/>
            <w:webHidden/>
          </w:rPr>
          <w:t>19</w:t>
        </w:r>
        <w:r>
          <w:rPr>
            <w:noProof/>
            <w:webHidden/>
          </w:rPr>
          <w:fldChar w:fldCharType="end"/>
        </w:r>
      </w:hyperlink>
    </w:p>
    <w:p w14:paraId="1AA2BB07" w14:textId="291499CD"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83" w:history="1">
        <w:r w:rsidRPr="0070330C">
          <w:rPr>
            <w:rStyle w:val="Lienhypertexte"/>
            <w:noProof/>
          </w:rPr>
          <w:t>Figure 13: Maquette du formulaire de connexion</w:t>
        </w:r>
        <w:r>
          <w:rPr>
            <w:noProof/>
            <w:webHidden/>
          </w:rPr>
          <w:tab/>
        </w:r>
        <w:r>
          <w:rPr>
            <w:noProof/>
            <w:webHidden/>
          </w:rPr>
          <w:fldChar w:fldCharType="begin"/>
        </w:r>
        <w:r>
          <w:rPr>
            <w:noProof/>
            <w:webHidden/>
          </w:rPr>
          <w:instrText xml:space="preserve"> PAGEREF _Toc141276883 \h </w:instrText>
        </w:r>
        <w:r>
          <w:rPr>
            <w:noProof/>
            <w:webHidden/>
          </w:rPr>
        </w:r>
        <w:r>
          <w:rPr>
            <w:noProof/>
            <w:webHidden/>
          </w:rPr>
          <w:fldChar w:fldCharType="separate"/>
        </w:r>
        <w:r>
          <w:rPr>
            <w:noProof/>
            <w:webHidden/>
          </w:rPr>
          <w:t>20</w:t>
        </w:r>
        <w:r>
          <w:rPr>
            <w:noProof/>
            <w:webHidden/>
          </w:rPr>
          <w:fldChar w:fldCharType="end"/>
        </w:r>
      </w:hyperlink>
    </w:p>
    <w:p w14:paraId="6FEDC63E" w14:textId="520A7520"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3" w:anchor="_Toc141276884" w:history="1">
        <w:r w:rsidRPr="0070330C">
          <w:rPr>
            <w:rStyle w:val="Lienhypertexte"/>
            <w:noProof/>
          </w:rPr>
          <w:t>Figure 14: Maquette de la liste des modules</w:t>
        </w:r>
        <w:r>
          <w:rPr>
            <w:noProof/>
            <w:webHidden/>
          </w:rPr>
          <w:tab/>
        </w:r>
        <w:r>
          <w:rPr>
            <w:noProof/>
            <w:webHidden/>
          </w:rPr>
          <w:fldChar w:fldCharType="begin"/>
        </w:r>
        <w:r>
          <w:rPr>
            <w:noProof/>
            <w:webHidden/>
          </w:rPr>
          <w:instrText xml:space="preserve"> PAGEREF _Toc141276884 \h </w:instrText>
        </w:r>
        <w:r>
          <w:rPr>
            <w:noProof/>
            <w:webHidden/>
          </w:rPr>
        </w:r>
        <w:r>
          <w:rPr>
            <w:noProof/>
            <w:webHidden/>
          </w:rPr>
          <w:fldChar w:fldCharType="separate"/>
        </w:r>
        <w:r>
          <w:rPr>
            <w:noProof/>
            <w:webHidden/>
          </w:rPr>
          <w:t>20</w:t>
        </w:r>
        <w:r>
          <w:rPr>
            <w:noProof/>
            <w:webHidden/>
          </w:rPr>
          <w:fldChar w:fldCharType="end"/>
        </w:r>
      </w:hyperlink>
    </w:p>
    <w:p w14:paraId="0FDB3C67" w14:textId="3128521D"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85" w:history="1">
        <w:r w:rsidRPr="0070330C">
          <w:rPr>
            <w:rStyle w:val="Lienhypertexte"/>
            <w:noProof/>
          </w:rPr>
          <w:t>Figure 15: Actions rapides sur un module de la liste</w:t>
        </w:r>
        <w:r>
          <w:rPr>
            <w:noProof/>
            <w:webHidden/>
          </w:rPr>
          <w:tab/>
        </w:r>
        <w:r>
          <w:rPr>
            <w:noProof/>
            <w:webHidden/>
          </w:rPr>
          <w:fldChar w:fldCharType="begin"/>
        </w:r>
        <w:r>
          <w:rPr>
            <w:noProof/>
            <w:webHidden/>
          </w:rPr>
          <w:instrText xml:space="preserve"> PAGEREF _Toc141276885 \h </w:instrText>
        </w:r>
        <w:r>
          <w:rPr>
            <w:noProof/>
            <w:webHidden/>
          </w:rPr>
        </w:r>
        <w:r>
          <w:rPr>
            <w:noProof/>
            <w:webHidden/>
          </w:rPr>
          <w:fldChar w:fldCharType="separate"/>
        </w:r>
        <w:r>
          <w:rPr>
            <w:noProof/>
            <w:webHidden/>
          </w:rPr>
          <w:t>20</w:t>
        </w:r>
        <w:r>
          <w:rPr>
            <w:noProof/>
            <w:webHidden/>
          </w:rPr>
          <w:fldChar w:fldCharType="end"/>
        </w:r>
      </w:hyperlink>
    </w:p>
    <w:p w14:paraId="68A8E2E7" w14:textId="07A1B296"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86" w:history="1">
        <w:r w:rsidRPr="0070330C">
          <w:rPr>
            <w:rStyle w:val="Lienhypertexte"/>
            <w:noProof/>
          </w:rPr>
          <w:t>Figure 16: Page de configuration d'un module</w:t>
        </w:r>
        <w:r>
          <w:rPr>
            <w:noProof/>
            <w:webHidden/>
          </w:rPr>
          <w:tab/>
        </w:r>
        <w:r>
          <w:rPr>
            <w:noProof/>
            <w:webHidden/>
          </w:rPr>
          <w:fldChar w:fldCharType="begin"/>
        </w:r>
        <w:r>
          <w:rPr>
            <w:noProof/>
            <w:webHidden/>
          </w:rPr>
          <w:instrText xml:space="preserve"> PAGEREF _Toc141276886 \h </w:instrText>
        </w:r>
        <w:r>
          <w:rPr>
            <w:noProof/>
            <w:webHidden/>
          </w:rPr>
        </w:r>
        <w:r>
          <w:rPr>
            <w:noProof/>
            <w:webHidden/>
          </w:rPr>
          <w:fldChar w:fldCharType="separate"/>
        </w:r>
        <w:r>
          <w:rPr>
            <w:noProof/>
            <w:webHidden/>
          </w:rPr>
          <w:t>21</w:t>
        </w:r>
        <w:r>
          <w:rPr>
            <w:noProof/>
            <w:webHidden/>
          </w:rPr>
          <w:fldChar w:fldCharType="end"/>
        </w:r>
      </w:hyperlink>
    </w:p>
    <w:p w14:paraId="3215AD8E" w14:textId="06A80943"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87" w:history="1">
        <w:r w:rsidRPr="0070330C">
          <w:rPr>
            <w:rStyle w:val="Lienhypertexte"/>
            <w:noProof/>
          </w:rPr>
          <w:t>Figure 17: édition d'écrans de visualisation</w:t>
        </w:r>
        <w:r>
          <w:rPr>
            <w:noProof/>
            <w:webHidden/>
          </w:rPr>
          <w:tab/>
        </w:r>
        <w:r>
          <w:rPr>
            <w:noProof/>
            <w:webHidden/>
          </w:rPr>
          <w:fldChar w:fldCharType="begin"/>
        </w:r>
        <w:r>
          <w:rPr>
            <w:noProof/>
            <w:webHidden/>
          </w:rPr>
          <w:instrText xml:space="preserve"> PAGEREF _Toc141276887 \h </w:instrText>
        </w:r>
        <w:r>
          <w:rPr>
            <w:noProof/>
            <w:webHidden/>
          </w:rPr>
        </w:r>
        <w:r>
          <w:rPr>
            <w:noProof/>
            <w:webHidden/>
          </w:rPr>
          <w:fldChar w:fldCharType="separate"/>
        </w:r>
        <w:r>
          <w:rPr>
            <w:noProof/>
            <w:webHidden/>
          </w:rPr>
          <w:t>21</w:t>
        </w:r>
        <w:r>
          <w:rPr>
            <w:noProof/>
            <w:webHidden/>
          </w:rPr>
          <w:fldChar w:fldCharType="end"/>
        </w:r>
      </w:hyperlink>
    </w:p>
    <w:p w14:paraId="04B0012C" w14:textId="2F2AA048"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88" w:history="1">
        <w:r w:rsidRPr="0070330C">
          <w:rPr>
            <w:rStyle w:val="Lienhypertexte"/>
            <w:noProof/>
          </w:rPr>
          <w:t>Figure 18: écran de visualisation</w:t>
        </w:r>
        <w:r>
          <w:rPr>
            <w:noProof/>
            <w:webHidden/>
          </w:rPr>
          <w:tab/>
        </w:r>
        <w:r>
          <w:rPr>
            <w:noProof/>
            <w:webHidden/>
          </w:rPr>
          <w:fldChar w:fldCharType="begin"/>
        </w:r>
        <w:r>
          <w:rPr>
            <w:noProof/>
            <w:webHidden/>
          </w:rPr>
          <w:instrText xml:space="preserve"> PAGEREF _Toc141276888 \h </w:instrText>
        </w:r>
        <w:r>
          <w:rPr>
            <w:noProof/>
            <w:webHidden/>
          </w:rPr>
        </w:r>
        <w:r>
          <w:rPr>
            <w:noProof/>
            <w:webHidden/>
          </w:rPr>
          <w:fldChar w:fldCharType="separate"/>
        </w:r>
        <w:r>
          <w:rPr>
            <w:noProof/>
            <w:webHidden/>
          </w:rPr>
          <w:t>21</w:t>
        </w:r>
        <w:r>
          <w:rPr>
            <w:noProof/>
            <w:webHidden/>
          </w:rPr>
          <w:fldChar w:fldCharType="end"/>
        </w:r>
      </w:hyperlink>
    </w:p>
    <w:p w14:paraId="6F29ADA1" w14:textId="163A2F9B"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89" w:history="1">
        <w:r w:rsidRPr="0070330C">
          <w:rPr>
            <w:rStyle w:val="Lienhypertexte"/>
            <w:noProof/>
            <w:lang w:val="fr-CH"/>
          </w:rPr>
          <w:t>Figure 19: Base de données, modèle conceptuel</w:t>
        </w:r>
        <w:r>
          <w:rPr>
            <w:noProof/>
            <w:webHidden/>
          </w:rPr>
          <w:tab/>
        </w:r>
        <w:r>
          <w:rPr>
            <w:noProof/>
            <w:webHidden/>
          </w:rPr>
          <w:fldChar w:fldCharType="begin"/>
        </w:r>
        <w:r>
          <w:rPr>
            <w:noProof/>
            <w:webHidden/>
          </w:rPr>
          <w:instrText xml:space="preserve"> PAGEREF _Toc141276889 \h </w:instrText>
        </w:r>
        <w:r>
          <w:rPr>
            <w:noProof/>
            <w:webHidden/>
          </w:rPr>
        </w:r>
        <w:r>
          <w:rPr>
            <w:noProof/>
            <w:webHidden/>
          </w:rPr>
          <w:fldChar w:fldCharType="separate"/>
        </w:r>
        <w:r>
          <w:rPr>
            <w:noProof/>
            <w:webHidden/>
          </w:rPr>
          <w:t>24</w:t>
        </w:r>
        <w:r>
          <w:rPr>
            <w:noProof/>
            <w:webHidden/>
          </w:rPr>
          <w:fldChar w:fldCharType="end"/>
        </w:r>
      </w:hyperlink>
    </w:p>
    <w:p w14:paraId="2CF6DF9E" w14:textId="60F9A93B"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90" w:history="1">
        <w:r w:rsidRPr="0070330C">
          <w:rPr>
            <w:rStyle w:val="Lienhypertexte"/>
            <w:noProof/>
          </w:rPr>
          <w:t>Figure 20: Architecture logique de l'application</w:t>
        </w:r>
        <w:r>
          <w:rPr>
            <w:noProof/>
            <w:webHidden/>
          </w:rPr>
          <w:tab/>
        </w:r>
        <w:r>
          <w:rPr>
            <w:noProof/>
            <w:webHidden/>
          </w:rPr>
          <w:fldChar w:fldCharType="begin"/>
        </w:r>
        <w:r>
          <w:rPr>
            <w:noProof/>
            <w:webHidden/>
          </w:rPr>
          <w:instrText xml:space="preserve"> PAGEREF _Toc141276890 \h </w:instrText>
        </w:r>
        <w:r>
          <w:rPr>
            <w:noProof/>
            <w:webHidden/>
          </w:rPr>
        </w:r>
        <w:r>
          <w:rPr>
            <w:noProof/>
            <w:webHidden/>
          </w:rPr>
          <w:fldChar w:fldCharType="separate"/>
        </w:r>
        <w:r>
          <w:rPr>
            <w:noProof/>
            <w:webHidden/>
          </w:rPr>
          <w:t>25</w:t>
        </w:r>
        <w:r>
          <w:rPr>
            <w:noProof/>
            <w:webHidden/>
          </w:rPr>
          <w:fldChar w:fldCharType="end"/>
        </w:r>
      </w:hyperlink>
    </w:p>
    <w:p w14:paraId="15ED7A0E" w14:textId="55668A72"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91" w:history="1">
        <w:r w:rsidRPr="0070330C">
          <w:rPr>
            <w:rStyle w:val="Lienhypertexte"/>
            <w:noProof/>
            <w:lang w:val="fr-CH"/>
          </w:rPr>
          <w:t>Figure 21: Timbrage sur l'application Composal</w:t>
        </w:r>
        <w:r>
          <w:rPr>
            <w:noProof/>
            <w:webHidden/>
          </w:rPr>
          <w:tab/>
        </w:r>
        <w:r>
          <w:rPr>
            <w:noProof/>
            <w:webHidden/>
          </w:rPr>
          <w:fldChar w:fldCharType="begin"/>
        </w:r>
        <w:r>
          <w:rPr>
            <w:noProof/>
            <w:webHidden/>
          </w:rPr>
          <w:instrText xml:space="preserve"> PAGEREF _Toc141276891 \h </w:instrText>
        </w:r>
        <w:r>
          <w:rPr>
            <w:noProof/>
            <w:webHidden/>
          </w:rPr>
        </w:r>
        <w:r>
          <w:rPr>
            <w:noProof/>
            <w:webHidden/>
          </w:rPr>
          <w:fldChar w:fldCharType="separate"/>
        </w:r>
        <w:r>
          <w:rPr>
            <w:noProof/>
            <w:webHidden/>
          </w:rPr>
          <w:t>26</w:t>
        </w:r>
        <w:r>
          <w:rPr>
            <w:noProof/>
            <w:webHidden/>
          </w:rPr>
          <w:fldChar w:fldCharType="end"/>
        </w:r>
      </w:hyperlink>
    </w:p>
    <w:p w14:paraId="527033C4" w14:textId="054815EA"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92" w:history="1">
        <w:r w:rsidRPr="0070330C">
          <w:rPr>
            <w:rStyle w:val="Lienhypertexte"/>
            <w:noProof/>
            <w:lang w:val="fr-CH"/>
          </w:rPr>
          <w:t>Figure 22: Lecteur RFID avec carte</w:t>
        </w:r>
        <w:r>
          <w:rPr>
            <w:noProof/>
            <w:webHidden/>
          </w:rPr>
          <w:tab/>
        </w:r>
        <w:r>
          <w:rPr>
            <w:noProof/>
            <w:webHidden/>
          </w:rPr>
          <w:fldChar w:fldCharType="begin"/>
        </w:r>
        <w:r>
          <w:rPr>
            <w:noProof/>
            <w:webHidden/>
          </w:rPr>
          <w:instrText xml:space="preserve"> PAGEREF _Toc141276892 \h </w:instrText>
        </w:r>
        <w:r>
          <w:rPr>
            <w:noProof/>
            <w:webHidden/>
          </w:rPr>
        </w:r>
        <w:r>
          <w:rPr>
            <w:noProof/>
            <w:webHidden/>
          </w:rPr>
          <w:fldChar w:fldCharType="separate"/>
        </w:r>
        <w:r>
          <w:rPr>
            <w:noProof/>
            <w:webHidden/>
          </w:rPr>
          <w:t>27</w:t>
        </w:r>
        <w:r>
          <w:rPr>
            <w:noProof/>
            <w:webHidden/>
          </w:rPr>
          <w:fldChar w:fldCharType="end"/>
        </w:r>
      </w:hyperlink>
    </w:p>
    <w:p w14:paraId="357EC763" w14:textId="6C17AA2E"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93" w:history="1">
        <w:r w:rsidRPr="0070330C">
          <w:rPr>
            <w:rStyle w:val="Lienhypertexte"/>
            <w:noProof/>
            <w:lang w:val="fr-CH"/>
          </w:rPr>
          <w:t>Figure 23: Idéalisation du module Proof Of Concept</w:t>
        </w:r>
        <w:r>
          <w:rPr>
            <w:noProof/>
            <w:webHidden/>
          </w:rPr>
          <w:tab/>
        </w:r>
        <w:r>
          <w:rPr>
            <w:noProof/>
            <w:webHidden/>
          </w:rPr>
          <w:fldChar w:fldCharType="begin"/>
        </w:r>
        <w:r>
          <w:rPr>
            <w:noProof/>
            <w:webHidden/>
          </w:rPr>
          <w:instrText xml:space="preserve"> PAGEREF _Toc141276893 \h </w:instrText>
        </w:r>
        <w:r>
          <w:rPr>
            <w:noProof/>
            <w:webHidden/>
          </w:rPr>
        </w:r>
        <w:r>
          <w:rPr>
            <w:noProof/>
            <w:webHidden/>
          </w:rPr>
          <w:fldChar w:fldCharType="separate"/>
        </w:r>
        <w:r>
          <w:rPr>
            <w:noProof/>
            <w:webHidden/>
          </w:rPr>
          <w:t>27</w:t>
        </w:r>
        <w:r>
          <w:rPr>
            <w:noProof/>
            <w:webHidden/>
          </w:rPr>
          <w:fldChar w:fldCharType="end"/>
        </w:r>
      </w:hyperlink>
    </w:p>
    <w:p w14:paraId="5BB3EAFE" w14:textId="4D5A562C"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94" w:history="1">
        <w:r w:rsidRPr="0070330C">
          <w:rPr>
            <w:rStyle w:val="Lienhypertexte"/>
            <w:noProof/>
            <w:lang w:val="en-US"/>
          </w:rPr>
          <w:t>Figure 24: Prototype, architecture Server Side Events – WebSocket</w:t>
        </w:r>
        <w:r>
          <w:rPr>
            <w:noProof/>
            <w:webHidden/>
          </w:rPr>
          <w:tab/>
        </w:r>
        <w:r>
          <w:rPr>
            <w:noProof/>
            <w:webHidden/>
          </w:rPr>
          <w:fldChar w:fldCharType="begin"/>
        </w:r>
        <w:r>
          <w:rPr>
            <w:noProof/>
            <w:webHidden/>
          </w:rPr>
          <w:instrText xml:space="preserve"> PAGEREF _Toc141276894 \h </w:instrText>
        </w:r>
        <w:r>
          <w:rPr>
            <w:noProof/>
            <w:webHidden/>
          </w:rPr>
        </w:r>
        <w:r>
          <w:rPr>
            <w:noProof/>
            <w:webHidden/>
          </w:rPr>
          <w:fldChar w:fldCharType="separate"/>
        </w:r>
        <w:r>
          <w:rPr>
            <w:noProof/>
            <w:webHidden/>
          </w:rPr>
          <w:t>34</w:t>
        </w:r>
        <w:r>
          <w:rPr>
            <w:noProof/>
            <w:webHidden/>
          </w:rPr>
          <w:fldChar w:fldCharType="end"/>
        </w:r>
      </w:hyperlink>
    </w:p>
    <w:p w14:paraId="204AFDCC" w14:textId="7605EC1C"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95" w:history="1">
        <w:r w:rsidRPr="0070330C">
          <w:rPr>
            <w:rStyle w:val="Lienhypertexte"/>
            <w:noProof/>
            <w:lang w:val="fr-CH"/>
          </w:rPr>
          <w:t>Figure 25: Prototype, architecture Electron</w:t>
        </w:r>
        <w:r>
          <w:rPr>
            <w:noProof/>
            <w:webHidden/>
          </w:rPr>
          <w:tab/>
        </w:r>
        <w:r>
          <w:rPr>
            <w:noProof/>
            <w:webHidden/>
          </w:rPr>
          <w:fldChar w:fldCharType="begin"/>
        </w:r>
        <w:r>
          <w:rPr>
            <w:noProof/>
            <w:webHidden/>
          </w:rPr>
          <w:instrText xml:space="preserve"> PAGEREF _Toc141276895 \h </w:instrText>
        </w:r>
        <w:r>
          <w:rPr>
            <w:noProof/>
            <w:webHidden/>
          </w:rPr>
        </w:r>
        <w:r>
          <w:rPr>
            <w:noProof/>
            <w:webHidden/>
          </w:rPr>
          <w:fldChar w:fldCharType="separate"/>
        </w:r>
        <w:r>
          <w:rPr>
            <w:noProof/>
            <w:webHidden/>
          </w:rPr>
          <w:t>35</w:t>
        </w:r>
        <w:r>
          <w:rPr>
            <w:noProof/>
            <w:webHidden/>
          </w:rPr>
          <w:fldChar w:fldCharType="end"/>
        </w:r>
      </w:hyperlink>
    </w:p>
    <w:p w14:paraId="77F747AF" w14:textId="3E34ECC8"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96" w:history="1">
        <w:r w:rsidRPr="0070330C">
          <w:rPr>
            <w:rStyle w:val="Lienhypertexte"/>
            <w:noProof/>
          </w:rPr>
          <w:t>Figure 26: Résultat commun aux deux approches</w:t>
        </w:r>
        <w:r>
          <w:rPr>
            <w:noProof/>
            <w:webHidden/>
          </w:rPr>
          <w:tab/>
        </w:r>
        <w:r>
          <w:rPr>
            <w:noProof/>
            <w:webHidden/>
          </w:rPr>
          <w:fldChar w:fldCharType="begin"/>
        </w:r>
        <w:r>
          <w:rPr>
            <w:noProof/>
            <w:webHidden/>
          </w:rPr>
          <w:instrText xml:space="preserve"> PAGEREF _Toc141276896 \h </w:instrText>
        </w:r>
        <w:r>
          <w:rPr>
            <w:noProof/>
            <w:webHidden/>
          </w:rPr>
        </w:r>
        <w:r>
          <w:rPr>
            <w:noProof/>
            <w:webHidden/>
          </w:rPr>
          <w:fldChar w:fldCharType="separate"/>
        </w:r>
        <w:r>
          <w:rPr>
            <w:noProof/>
            <w:webHidden/>
          </w:rPr>
          <w:t>39</w:t>
        </w:r>
        <w:r>
          <w:rPr>
            <w:noProof/>
            <w:webHidden/>
          </w:rPr>
          <w:fldChar w:fldCharType="end"/>
        </w:r>
      </w:hyperlink>
    </w:p>
    <w:p w14:paraId="6485F6D7" w14:textId="2436DDD6"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97" w:history="1">
        <w:r w:rsidRPr="0070330C">
          <w:rPr>
            <w:rStyle w:val="Lienhypertexte"/>
            <w:noProof/>
            <w:lang w:val="fr-CH"/>
          </w:rPr>
          <w:t>Figure 27: Pipeline CI/CD</w:t>
        </w:r>
        <w:r>
          <w:rPr>
            <w:noProof/>
            <w:webHidden/>
          </w:rPr>
          <w:tab/>
        </w:r>
        <w:r>
          <w:rPr>
            <w:noProof/>
            <w:webHidden/>
          </w:rPr>
          <w:fldChar w:fldCharType="begin"/>
        </w:r>
        <w:r>
          <w:rPr>
            <w:noProof/>
            <w:webHidden/>
          </w:rPr>
          <w:instrText xml:space="preserve"> PAGEREF _Toc141276897 \h </w:instrText>
        </w:r>
        <w:r>
          <w:rPr>
            <w:noProof/>
            <w:webHidden/>
          </w:rPr>
        </w:r>
        <w:r>
          <w:rPr>
            <w:noProof/>
            <w:webHidden/>
          </w:rPr>
          <w:fldChar w:fldCharType="separate"/>
        </w:r>
        <w:r>
          <w:rPr>
            <w:noProof/>
            <w:webHidden/>
          </w:rPr>
          <w:t>41</w:t>
        </w:r>
        <w:r>
          <w:rPr>
            <w:noProof/>
            <w:webHidden/>
          </w:rPr>
          <w:fldChar w:fldCharType="end"/>
        </w:r>
      </w:hyperlink>
    </w:p>
    <w:p w14:paraId="025B7019" w14:textId="4A15DF0F"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98" w:history="1">
        <w:r w:rsidRPr="0070330C">
          <w:rPr>
            <w:rStyle w:val="Lienhypertexte"/>
            <w:noProof/>
            <w:lang w:val="fr-CH"/>
          </w:rPr>
          <w:t>Figure 28: Raspberry Pi 4 Model B, présentation du constructeur</w:t>
        </w:r>
        <w:r>
          <w:rPr>
            <w:noProof/>
            <w:webHidden/>
          </w:rPr>
          <w:tab/>
        </w:r>
        <w:r>
          <w:rPr>
            <w:noProof/>
            <w:webHidden/>
          </w:rPr>
          <w:fldChar w:fldCharType="begin"/>
        </w:r>
        <w:r>
          <w:rPr>
            <w:noProof/>
            <w:webHidden/>
          </w:rPr>
          <w:instrText xml:space="preserve"> PAGEREF _Toc141276898 \h </w:instrText>
        </w:r>
        <w:r>
          <w:rPr>
            <w:noProof/>
            <w:webHidden/>
          </w:rPr>
        </w:r>
        <w:r>
          <w:rPr>
            <w:noProof/>
            <w:webHidden/>
          </w:rPr>
          <w:fldChar w:fldCharType="separate"/>
        </w:r>
        <w:r>
          <w:rPr>
            <w:noProof/>
            <w:webHidden/>
          </w:rPr>
          <w:t>41</w:t>
        </w:r>
        <w:r>
          <w:rPr>
            <w:noProof/>
            <w:webHidden/>
          </w:rPr>
          <w:fldChar w:fldCharType="end"/>
        </w:r>
      </w:hyperlink>
    </w:p>
    <w:p w14:paraId="08E82855" w14:textId="7C0E00EF"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899" w:history="1">
        <w:r w:rsidRPr="0070330C">
          <w:rPr>
            <w:rStyle w:val="Lienhypertexte"/>
            <w:noProof/>
          </w:rPr>
          <w:t>Figure 29: Diagramme de classe UML, classe Module</w:t>
        </w:r>
        <w:r>
          <w:rPr>
            <w:noProof/>
            <w:webHidden/>
          </w:rPr>
          <w:tab/>
        </w:r>
        <w:r>
          <w:rPr>
            <w:noProof/>
            <w:webHidden/>
          </w:rPr>
          <w:fldChar w:fldCharType="begin"/>
        </w:r>
        <w:r>
          <w:rPr>
            <w:noProof/>
            <w:webHidden/>
          </w:rPr>
          <w:instrText xml:space="preserve"> PAGEREF _Toc141276899 \h </w:instrText>
        </w:r>
        <w:r>
          <w:rPr>
            <w:noProof/>
            <w:webHidden/>
          </w:rPr>
        </w:r>
        <w:r>
          <w:rPr>
            <w:noProof/>
            <w:webHidden/>
          </w:rPr>
          <w:fldChar w:fldCharType="separate"/>
        </w:r>
        <w:r>
          <w:rPr>
            <w:noProof/>
            <w:webHidden/>
          </w:rPr>
          <w:t>45</w:t>
        </w:r>
        <w:r>
          <w:rPr>
            <w:noProof/>
            <w:webHidden/>
          </w:rPr>
          <w:fldChar w:fldCharType="end"/>
        </w:r>
      </w:hyperlink>
    </w:p>
    <w:p w14:paraId="4D5FEFAA" w14:textId="0D35552D"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00" w:history="1">
        <w:r w:rsidRPr="0070330C">
          <w:rPr>
            <w:rStyle w:val="Lienhypertexte"/>
            <w:noProof/>
          </w:rPr>
          <w:t>Figure 30: Diagramme de classe UML, configuration</w:t>
        </w:r>
        <w:r>
          <w:rPr>
            <w:noProof/>
            <w:webHidden/>
          </w:rPr>
          <w:tab/>
        </w:r>
        <w:r>
          <w:rPr>
            <w:noProof/>
            <w:webHidden/>
          </w:rPr>
          <w:fldChar w:fldCharType="begin"/>
        </w:r>
        <w:r>
          <w:rPr>
            <w:noProof/>
            <w:webHidden/>
          </w:rPr>
          <w:instrText xml:space="preserve"> PAGEREF _Toc141276900 \h </w:instrText>
        </w:r>
        <w:r>
          <w:rPr>
            <w:noProof/>
            <w:webHidden/>
          </w:rPr>
        </w:r>
        <w:r>
          <w:rPr>
            <w:noProof/>
            <w:webHidden/>
          </w:rPr>
          <w:fldChar w:fldCharType="separate"/>
        </w:r>
        <w:r>
          <w:rPr>
            <w:noProof/>
            <w:webHidden/>
          </w:rPr>
          <w:t>49</w:t>
        </w:r>
        <w:r>
          <w:rPr>
            <w:noProof/>
            <w:webHidden/>
          </w:rPr>
          <w:fldChar w:fldCharType="end"/>
        </w:r>
      </w:hyperlink>
    </w:p>
    <w:p w14:paraId="747A32B9" w14:textId="09B4F07C"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01" w:history="1">
        <w:r w:rsidRPr="0070330C">
          <w:rPr>
            <w:rStyle w:val="Lienhypertexte"/>
            <w:noProof/>
          </w:rPr>
          <w:t>Figure 31: Validation immédiate par JSON Schema dans un IDE, ici VSCode</w:t>
        </w:r>
        <w:r>
          <w:rPr>
            <w:noProof/>
            <w:webHidden/>
          </w:rPr>
          <w:tab/>
        </w:r>
        <w:r>
          <w:rPr>
            <w:noProof/>
            <w:webHidden/>
          </w:rPr>
          <w:fldChar w:fldCharType="begin"/>
        </w:r>
        <w:r>
          <w:rPr>
            <w:noProof/>
            <w:webHidden/>
          </w:rPr>
          <w:instrText xml:space="preserve"> PAGEREF _Toc141276901 \h </w:instrText>
        </w:r>
        <w:r>
          <w:rPr>
            <w:noProof/>
            <w:webHidden/>
          </w:rPr>
        </w:r>
        <w:r>
          <w:rPr>
            <w:noProof/>
            <w:webHidden/>
          </w:rPr>
          <w:fldChar w:fldCharType="separate"/>
        </w:r>
        <w:r>
          <w:rPr>
            <w:noProof/>
            <w:webHidden/>
          </w:rPr>
          <w:t>53</w:t>
        </w:r>
        <w:r>
          <w:rPr>
            <w:noProof/>
            <w:webHidden/>
          </w:rPr>
          <w:fldChar w:fldCharType="end"/>
        </w:r>
      </w:hyperlink>
    </w:p>
    <w:p w14:paraId="0EF8DC4B" w14:textId="4818519E"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02" w:history="1">
        <w:r w:rsidRPr="0070330C">
          <w:rPr>
            <w:rStyle w:val="Lienhypertexte"/>
            <w:noProof/>
          </w:rPr>
          <w:t>Figure 32: Diagramme de classe UML, ModuleRenderer</w:t>
        </w:r>
        <w:r>
          <w:rPr>
            <w:noProof/>
            <w:webHidden/>
          </w:rPr>
          <w:tab/>
        </w:r>
        <w:r>
          <w:rPr>
            <w:noProof/>
            <w:webHidden/>
          </w:rPr>
          <w:fldChar w:fldCharType="begin"/>
        </w:r>
        <w:r>
          <w:rPr>
            <w:noProof/>
            <w:webHidden/>
          </w:rPr>
          <w:instrText xml:space="preserve"> PAGEREF _Toc141276902 \h </w:instrText>
        </w:r>
        <w:r>
          <w:rPr>
            <w:noProof/>
            <w:webHidden/>
          </w:rPr>
        </w:r>
        <w:r>
          <w:rPr>
            <w:noProof/>
            <w:webHidden/>
          </w:rPr>
          <w:fldChar w:fldCharType="separate"/>
        </w:r>
        <w:r>
          <w:rPr>
            <w:noProof/>
            <w:webHidden/>
          </w:rPr>
          <w:t>54</w:t>
        </w:r>
        <w:r>
          <w:rPr>
            <w:noProof/>
            <w:webHidden/>
          </w:rPr>
          <w:fldChar w:fldCharType="end"/>
        </w:r>
      </w:hyperlink>
    </w:p>
    <w:p w14:paraId="7C27F119" w14:textId="73BC485E"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03" w:history="1">
        <w:r w:rsidRPr="0070330C">
          <w:rPr>
            <w:rStyle w:val="Lienhypertexte"/>
            <w:noProof/>
          </w:rPr>
          <w:t>Figure 33: Diagramme de classe UML, Accessors</w:t>
        </w:r>
        <w:r>
          <w:rPr>
            <w:noProof/>
            <w:webHidden/>
          </w:rPr>
          <w:tab/>
        </w:r>
        <w:r>
          <w:rPr>
            <w:noProof/>
            <w:webHidden/>
          </w:rPr>
          <w:fldChar w:fldCharType="begin"/>
        </w:r>
        <w:r>
          <w:rPr>
            <w:noProof/>
            <w:webHidden/>
          </w:rPr>
          <w:instrText xml:space="preserve"> PAGEREF _Toc141276903 \h </w:instrText>
        </w:r>
        <w:r>
          <w:rPr>
            <w:noProof/>
            <w:webHidden/>
          </w:rPr>
        </w:r>
        <w:r>
          <w:rPr>
            <w:noProof/>
            <w:webHidden/>
          </w:rPr>
          <w:fldChar w:fldCharType="separate"/>
        </w:r>
        <w:r>
          <w:rPr>
            <w:noProof/>
            <w:webHidden/>
          </w:rPr>
          <w:t>59</w:t>
        </w:r>
        <w:r>
          <w:rPr>
            <w:noProof/>
            <w:webHidden/>
          </w:rPr>
          <w:fldChar w:fldCharType="end"/>
        </w:r>
      </w:hyperlink>
    </w:p>
    <w:p w14:paraId="235953B4" w14:textId="7945EF65"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04" w:history="1">
        <w:r w:rsidRPr="0070330C">
          <w:rPr>
            <w:rStyle w:val="Lienhypertexte"/>
            <w:noProof/>
          </w:rPr>
          <w:t>Figure 34: UML du ModuleManager</w:t>
        </w:r>
        <w:r>
          <w:rPr>
            <w:noProof/>
            <w:webHidden/>
          </w:rPr>
          <w:tab/>
        </w:r>
        <w:r>
          <w:rPr>
            <w:noProof/>
            <w:webHidden/>
          </w:rPr>
          <w:fldChar w:fldCharType="begin"/>
        </w:r>
        <w:r>
          <w:rPr>
            <w:noProof/>
            <w:webHidden/>
          </w:rPr>
          <w:instrText xml:space="preserve"> PAGEREF _Toc141276904 \h </w:instrText>
        </w:r>
        <w:r>
          <w:rPr>
            <w:noProof/>
            <w:webHidden/>
          </w:rPr>
        </w:r>
        <w:r>
          <w:rPr>
            <w:noProof/>
            <w:webHidden/>
          </w:rPr>
          <w:fldChar w:fldCharType="separate"/>
        </w:r>
        <w:r>
          <w:rPr>
            <w:noProof/>
            <w:webHidden/>
          </w:rPr>
          <w:t>62</w:t>
        </w:r>
        <w:r>
          <w:rPr>
            <w:noProof/>
            <w:webHidden/>
          </w:rPr>
          <w:fldChar w:fldCharType="end"/>
        </w:r>
      </w:hyperlink>
    </w:p>
    <w:p w14:paraId="34ECF164" w14:textId="35499584"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05" w:history="1">
        <w:r w:rsidRPr="0070330C">
          <w:rPr>
            <w:rStyle w:val="Lienhypertexte"/>
            <w:noProof/>
          </w:rPr>
          <w:t>Figure 35: Modèle physique de la base de données</w:t>
        </w:r>
        <w:r>
          <w:rPr>
            <w:noProof/>
            <w:webHidden/>
          </w:rPr>
          <w:tab/>
        </w:r>
        <w:r>
          <w:rPr>
            <w:noProof/>
            <w:webHidden/>
          </w:rPr>
          <w:fldChar w:fldCharType="begin"/>
        </w:r>
        <w:r>
          <w:rPr>
            <w:noProof/>
            <w:webHidden/>
          </w:rPr>
          <w:instrText xml:space="preserve"> PAGEREF _Toc141276905 \h </w:instrText>
        </w:r>
        <w:r>
          <w:rPr>
            <w:noProof/>
            <w:webHidden/>
          </w:rPr>
        </w:r>
        <w:r>
          <w:rPr>
            <w:noProof/>
            <w:webHidden/>
          </w:rPr>
          <w:fldChar w:fldCharType="separate"/>
        </w:r>
        <w:r>
          <w:rPr>
            <w:noProof/>
            <w:webHidden/>
          </w:rPr>
          <w:t>66</w:t>
        </w:r>
        <w:r>
          <w:rPr>
            <w:noProof/>
            <w:webHidden/>
          </w:rPr>
          <w:fldChar w:fldCharType="end"/>
        </w:r>
      </w:hyperlink>
    </w:p>
    <w:p w14:paraId="00F54A5F" w14:textId="5AB3A313"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06" w:history="1">
        <w:r w:rsidRPr="0070330C">
          <w:rPr>
            <w:rStyle w:val="Lienhypertexte"/>
            <w:noProof/>
          </w:rPr>
          <w:t>Figure 36: Formulaire de connexion</w:t>
        </w:r>
        <w:r>
          <w:rPr>
            <w:noProof/>
            <w:webHidden/>
          </w:rPr>
          <w:tab/>
        </w:r>
        <w:r>
          <w:rPr>
            <w:noProof/>
            <w:webHidden/>
          </w:rPr>
          <w:fldChar w:fldCharType="begin"/>
        </w:r>
        <w:r>
          <w:rPr>
            <w:noProof/>
            <w:webHidden/>
          </w:rPr>
          <w:instrText xml:space="preserve"> PAGEREF _Toc141276906 \h </w:instrText>
        </w:r>
        <w:r>
          <w:rPr>
            <w:noProof/>
            <w:webHidden/>
          </w:rPr>
        </w:r>
        <w:r>
          <w:rPr>
            <w:noProof/>
            <w:webHidden/>
          </w:rPr>
          <w:fldChar w:fldCharType="separate"/>
        </w:r>
        <w:r>
          <w:rPr>
            <w:noProof/>
            <w:webHidden/>
          </w:rPr>
          <w:t>78</w:t>
        </w:r>
        <w:r>
          <w:rPr>
            <w:noProof/>
            <w:webHidden/>
          </w:rPr>
          <w:fldChar w:fldCharType="end"/>
        </w:r>
      </w:hyperlink>
    </w:p>
    <w:p w14:paraId="5D32C519" w14:textId="02999912"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07" w:history="1">
        <w:r w:rsidRPr="0070330C">
          <w:rPr>
            <w:rStyle w:val="Lienhypertexte"/>
            <w:noProof/>
          </w:rPr>
          <w:t>Figure 37: Écran d'accueil</w:t>
        </w:r>
        <w:r>
          <w:rPr>
            <w:noProof/>
            <w:webHidden/>
          </w:rPr>
          <w:tab/>
        </w:r>
        <w:r>
          <w:rPr>
            <w:noProof/>
            <w:webHidden/>
          </w:rPr>
          <w:fldChar w:fldCharType="begin"/>
        </w:r>
        <w:r>
          <w:rPr>
            <w:noProof/>
            <w:webHidden/>
          </w:rPr>
          <w:instrText xml:space="preserve"> PAGEREF _Toc141276907 \h </w:instrText>
        </w:r>
        <w:r>
          <w:rPr>
            <w:noProof/>
            <w:webHidden/>
          </w:rPr>
        </w:r>
        <w:r>
          <w:rPr>
            <w:noProof/>
            <w:webHidden/>
          </w:rPr>
          <w:fldChar w:fldCharType="separate"/>
        </w:r>
        <w:r>
          <w:rPr>
            <w:noProof/>
            <w:webHidden/>
          </w:rPr>
          <w:t>79</w:t>
        </w:r>
        <w:r>
          <w:rPr>
            <w:noProof/>
            <w:webHidden/>
          </w:rPr>
          <w:fldChar w:fldCharType="end"/>
        </w:r>
      </w:hyperlink>
    </w:p>
    <w:p w14:paraId="7FC03ED3" w14:textId="1CF6D1A8"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4" w:anchor="_Toc141276908" w:history="1">
        <w:r w:rsidRPr="0070330C">
          <w:rPr>
            <w:rStyle w:val="Lienhypertexte"/>
            <w:noProof/>
          </w:rPr>
          <w:t>Figure 38: Edition de l'utilisateur connecté</w:t>
        </w:r>
        <w:r>
          <w:rPr>
            <w:noProof/>
            <w:webHidden/>
          </w:rPr>
          <w:tab/>
        </w:r>
        <w:r>
          <w:rPr>
            <w:noProof/>
            <w:webHidden/>
          </w:rPr>
          <w:fldChar w:fldCharType="begin"/>
        </w:r>
        <w:r>
          <w:rPr>
            <w:noProof/>
            <w:webHidden/>
          </w:rPr>
          <w:instrText xml:space="preserve"> PAGEREF _Toc141276908 \h </w:instrText>
        </w:r>
        <w:r>
          <w:rPr>
            <w:noProof/>
            <w:webHidden/>
          </w:rPr>
        </w:r>
        <w:r>
          <w:rPr>
            <w:noProof/>
            <w:webHidden/>
          </w:rPr>
          <w:fldChar w:fldCharType="separate"/>
        </w:r>
        <w:r>
          <w:rPr>
            <w:noProof/>
            <w:webHidden/>
          </w:rPr>
          <w:t>79</w:t>
        </w:r>
        <w:r>
          <w:rPr>
            <w:noProof/>
            <w:webHidden/>
          </w:rPr>
          <w:fldChar w:fldCharType="end"/>
        </w:r>
      </w:hyperlink>
    </w:p>
    <w:p w14:paraId="0D371BCB" w14:textId="4307A0B5"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09" w:history="1">
        <w:r w:rsidRPr="0070330C">
          <w:rPr>
            <w:rStyle w:val="Lienhypertexte"/>
            <w:noProof/>
          </w:rPr>
          <w:t>Figure 39: Menu déroulant de l'utilisateur</w:t>
        </w:r>
        <w:r>
          <w:rPr>
            <w:noProof/>
            <w:webHidden/>
          </w:rPr>
          <w:tab/>
        </w:r>
        <w:r>
          <w:rPr>
            <w:noProof/>
            <w:webHidden/>
          </w:rPr>
          <w:fldChar w:fldCharType="begin"/>
        </w:r>
        <w:r>
          <w:rPr>
            <w:noProof/>
            <w:webHidden/>
          </w:rPr>
          <w:instrText xml:space="preserve"> PAGEREF _Toc141276909 \h </w:instrText>
        </w:r>
        <w:r>
          <w:rPr>
            <w:noProof/>
            <w:webHidden/>
          </w:rPr>
        </w:r>
        <w:r>
          <w:rPr>
            <w:noProof/>
            <w:webHidden/>
          </w:rPr>
          <w:fldChar w:fldCharType="separate"/>
        </w:r>
        <w:r>
          <w:rPr>
            <w:noProof/>
            <w:webHidden/>
          </w:rPr>
          <w:t>79</w:t>
        </w:r>
        <w:r>
          <w:rPr>
            <w:noProof/>
            <w:webHidden/>
          </w:rPr>
          <w:fldChar w:fldCharType="end"/>
        </w:r>
      </w:hyperlink>
    </w:p>
    <w:p w14:paraId="1631E6E2" w14:textId="45488BCE"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10" w:history="1">
        <w:r w:rsidRPr="0070330C">
          <w:rPr>
            <w:rStyle w:val="Lienhypertexte"/>
            <w:noProof/>
          </w:rPr>
          <w:t>Figure 40: Modules importé dans l'application, affichage en mode liste</w:t>
        </w:r>
        <w:r>
          <w:rPr>
            <w:noProof/>
            <w:webHidden/>
          </w:rPr>
          <w:tab/>
        </w:r>
        <w:r>
          <w:rPr>
            <w:noProof/>
            <w:webHidden/>
          </w:rPr>
          <w:fldChar w:fldCharType="begin"/>
        </w:r>
        <w:r>
          <w:rPr>
            <w:noProof/>
            <w:webHidden/>
          </w:rPr>
          <w:instrText xml:space="preserve"> PAGEREF _Toc141276910 \h </w:instrText>
        </w:r>
        <w:r>
          <w:rPr>
            <w:noProof/>
            <w:webHidden/>
          </w:rPr>
        </w:r>
        <w:r>
          <w:rPr>
            <w:noProof/>
            <w:webHidden/>
          </w:rPr>
          <w:fldChar w:fldCharType="separate"/>
        </w:r>
        <w:r>
          <w:rPr>
            <w:noProof/>
            <w:webHidden/>
          </w:rPr>
          <w:t>80</w:t>
        </w:r>
        <w:r>
          <w:rPr>
            <w:noProof/>
            <w:webHidden/>
          </w:rPr>
          <w:fldChar w:fldCharType="end"/>
        </w:r>
      </w:hyperlink>
    </w:p>
    <w:p w14:paraId="13731F0E" w14:textId="63CFD8A0"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11" w:history="1">
        <w:r w:rsidRPr="0070330C">
          <w:rPr>
            <w:rStyle w:val="Lienhypertexte"/>
            <w:noProof/>
          </w:rPr>
          <w:t>Figure 41: Actions rapides sur un module (mode grille)</w:t>
        </w:r>
        <w:r>
          <w:rPr>
            <w:noProof/>
            <w:webHidden/>
          </w:rPr>
          <w:tab/>
        </w:r>
        <w:r>
          <w:rPr>
            <w:noProof/>
            <w:webHidden/>
          </w:rPr>
          <w:fldChar w:fldCharType="begin"/>
        </w:r>
        <w:r>
          <w:rPr>
            <w:noProof/>
            <w:webHidden/>
          </w:rPr>
          <w:instrText xml:space="preserve"> PAGEREF _Toc141276911 \h </w:instrText>
        </w:r>
        <w:r>
          <w:rPr>
            <w:noProof/>
            <w:webHidden/>
          </w:rPr>
        </w:r>
        <w:r>
          <w:rPr>
            <w:noProof/>
            <w:webHidden/>
          </w:rPr>
          <w:fldChar w:fldCharType="separate"/>
        </w:r>
        <w:r>
          <w:rPr>
            <w:noProof/>
            <w:webHidden/>
          </w:rPr>
          <w:t>80</w:t>
        </w:r>
        <w:r>
          <w:rPr>
            <w:noProof/>
            <w:webHidden/>
          </w:rPr>
          <w:fldChar w:fldCharType="end"/>
        </w:r>
      </w:hyperlink>
    </w:p>
    <w:p w14:paraId="427B2358" w14:textId="5EA78363"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12" w:history="1">
        <w:r w:rsidRPr="0070330C">
          <w:rPr>
            <w:rStyle w:val="Lienhypertexte"/>
            <w:noProof/>
          </w:rPr>
          <w:t>Figure 42: Import de l'archive d'un module</w:t>
        </w:r>
        <w:r>
          <w:rPr>
            <w:noProof/>
            <w:webHidden/>
          </w:rPr>
          <w:tab/>
        </w:r>
        <w:r>
          <w:rPr>
            <w:noProof/>
            <w:webHidden/>
          </w:rPr>
          <w:fldChar w:fldCharType="begin"/>
        </w:r>
        <w:r>
          <w:rPr>
            <w:noProof/>
            <w:webHidden/>
          </w:rPr>
          <w:instrText xml:space="preserve"> PAGEREF _Toc141276912 \h </w:instrText>
        </w:r>
        <w:r>
          <w:rPr>
            <w:noProof/>
            <w:webHidden/>
          </w:rPr>
        </w:r>
        <w:r>
          <w:rPr>
            <w:noProof/>
            <w:webHidden/>
          </w:rPr>
          <w:fldChar w:fldCharType="separate"/>
        </w:r>
        <w:r>
          <w:rPr>
            <w:noProof/>
            <w:webHidden/>
          </w:rPr>
          <w:t>80</w:t>
        </w:r>
        <w:r>
          <w:rPr>
            <w:noProof/>
            <w:webHidden/>
          </w:rPr>
          <w:fldChar w:fldCharType="end"/>
        </w:r>
      </w:hyperlink>
    </w:p>
    <w:p w14:paraId="0907B6D9" w14:textId="6CA03846"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13" w:history="1">
        <w:r w:rsidRPr="0070330C">
          <w:rPr>
            <w:rStyle w:val="Lienhypertexte"/>
            <w:noProof/>
          </w:rPr>
          <w:t>Figure 43: Informations d'un module</w:t>
        </w:r>
        <w:r>
          <w:rPr>
            <w:noProof/>
            <w:webHidden/>
          </w:rPr>
          <w:tab/>
        </w:r>
        <w:r>
          <w:rPr>
            <w:noProof/>
            <w:webHidden/>
          </w:rPr>
          <w:fldChar w:fldCharType="begin"/>
        </w:r>
        <w:r>
          <w:rPr>
            <w:noProof/>
            <w:webHidden/>
          </w:rPr>
          <w:instrText xml:space="preserve"> PAGEREF _Toc141276913 \h </w:instrText>
        </w:r>
        <w:r>
          <w:rPr>
            <w:noProof/>
            <w:webHidden/>
          </w:rPr>
        </w:r>
        <w:r>
          <w:rPr>
            <w:noProof/>
            <w:webHidden/>
          </w:rPr>
          <w:fldChar w:fldCharType="separate"/>
        </w:r>
        <w:r>
          <w:rPr>
            <w:noProof/>
            <w:webHidden/>
          </w:rPr>
          <w:t>81</w:t>
        </w:r>
        <w:r>
          <w:rPr>
            <w:noProof/>
            <w:webHidden/>
          </w:rPr>
          <w:fldChar w:fldCharType="end"/>
        </w:r>
      </w:hyperlink>
    </w:p>
    <w:p w14:paraId="07FE4813" w14:textId="6613F24A"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14" w:history="1">
        <w:r w:rsidRPr="0070330C">
          <w:rPr>
            <w:rStyle w:val="Lienhypertexte"/>
            <w:noProof/>
          </w:rPr>
          <w:t>Figure 44: Exemple d'affichage d'un module (module donnant l'heure)</w:t>
        </w:r>
        <w:r>
          <w:rPr>
            <w:noProof/>
            <w:webHidden/>
          </w:rPr>
          <w:tab/>
        </w:r>
        <w:r>
          <w:rPr>
            <w:noProof/>
            <w:webHidden/>
          </w:rPr>
          <w:fldChar w:fldCharType="begin"/>
        </w:r>
        <w:r>
          <w:rPr>
            <w:noProof/>
            <w:webHidden/>
          </w:rPr>
          <w:instrText xml:space="preserve"> PAGEREF _Toc141276914 \h </w:instrText>
        </w:r>
        <w:r>
          <w:rPr>
            <w:noProof/>
            <w:webHidden/>
          </w:rPr>
        </w:r>
        <w:r>
          <w:rPr>
            <w:noProof/>
            <w:webHidden/>
          </w:rPr>
          <w:fldChar w:fldCharType="separate"/>
        </w:r>
        <w:r>
          <w:rPr>
            <w:noProof/>
            <w:webHidden/>
          </w:rPr>
          <w:t>81</w:t>
        </w:r>
        <w:r>
          <w:rPr>
            <w:noProof/>
            <w:webHidden/>
          </w:rPr>
          <w:fldChar w:fldCharType="end"/>
        </w:r>
      </w:hyperlink>
    </w:p>
    <w:p w14:paraId="411FBEF1" w14:textId="7B072C40"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15" w:history="1">
        <w:r w:rsidRPr="0070330C">
          <w:rPr>
            <w:rStyle w:val="Lienhypertexte"/>
            <w:noProof/>
          </w:rPr>
          <w:t>Figure 45: Informations d'un module, partie 2</w:t>
        </w:r>
        <w:r>
          <w:rPr>
            <w:noProof/>
            <w:webHidden/>
          </w:rPr>
          <w:tab/>
        </w:r>
        <w:r>
          <w:rPr>
            <w:noProof/>
            <w:webHidden/>
          </w:rPr>
          <w:fldChar w:fldCharType="begin"/>
        </w:r>
        <w:r>
          <w:rPr>
            <w:noProof/>
            <w:webHidden/>
          </w:rPr>
          <w:instrText xml:space="preserve"> PAGEREF _Toc141276915 \h </w:instrText>
        </w:r>
        <w:r>
          <w:rPr>
            <w:noProof/>
            <w:webHidden/>
          </w:rPr>
        </w:r>
        <w:r>
          <w:rPr>
            <w:noProof/>
            <w:webHidden/>
          </w:rPr>
          <w:fldChar w:fldCharType="separate"/>
        </w:r>
        <w:r>
          <w:rPr>
            <w:noProof/>
            <w:webHidden/>
          </w:rPr>
          <w:t>82</w:t>
        </w:r>
        <w:r>
          <w:rPr>
            <w:noProof/>
            <w:webHidden/>
          </w:rPr>
          <w:fldChar w:fldCharType="end"/>
        </w:r>
      </w:hyperlink>
    </w:p>
    <w:p w14:paraId="79ED0CAC" w14:textId="3619AF4A"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16" w:history="1">
        <w:r w:rsidRPr="0070330C">
          <w:rPr>
            <w:rStyle w:val="Lienhypertexte"/>
            <w:noProof/>
          </w:rPr>
          <w:t>Figure 46: Affichage du nickname</w:t>
        </w:r>
        <w:r>
          <w:rPr>
            <w:noProof/>
            <w:webHidden/>
          </w:rPr>
          <w:tab/>
        </w:r>
        <w:r>
          <w:rPr>
            <w:noProof/>
            <w:webHidden/>
          </w:rPr>
          <w:fldChar w:fldCharType="begin"/>
        </w:r>
        <w:r>
          <w:rPr>
            <w:noProof/>
            <w:webHidden/>
          </w:rPr>
          <w:instrText xml:space="preserve"> PAGEREF _Toc141276916 \h </w:instrText>
        </w:r>
        <w:r>
          <w:rPr>
            <w:noProof/>
            <w:webHidden/>
          </w:rPr>
        </w:r>
        <w:r>
          <w:rPr>
            <w:noProof/>
            <w:webHidden/>
          </w:rPr>
          <w:fldChar w:fldCharType="separate"/>
        </w:r>
        <w:r>
          <w:rPr>
            <w:noProof/>
            <w:webHidden/>
          </w:rPr>
          <w:t>82</w:t>
        </w:r>
        <w:r>
          <w:rPr>
            <w:noProof/>
            <w:webHidden/>
          </w:rPr>
          <w:fldChar w:fldCharType="end"/>
        </w:r>
      </w:hyperlink>
    </w:p>
    <w:p w14:paraId="160C1C9F" w14:textId="69E1B36E"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17" w:history="1">
        <w:r w:rsidRPr="0070330C">
          <w:rPr>
            <w:rStyle w:val="Lienhypertexte"/>
            <w:noProof/>
          </w:rPr>
          <w:t>Figure 47: Edition de la configuration spécifique d'un module, selon leur type</w:t>
        </w:r>
        <w:r>
          <w:rPr>
            <w:noProof/>
            <w:webHidden/>
          </w:rPr>
          <w:tab/>
        </w:r>
        <w:r>
          <w:rPr>
            <w:noProof/>
            <w:webHidden/>
          </w:rPr>
          <w:fldChar w:fldCharType="begin"/>
        </w:r>
        <w:r>
          <w:rPr>
            <w:noProof/>
            <w:webHidden/>
          </w:rPr>
          <w:instrText xml:space="preserve"> PAGEREF _Toc141276917 \h </w:instrText>
        </w:r>
        <w:r>
          <w:rPr>
            <w:noProof/>
            <w:webHidden/>
          </w:rPr>
        </w:r>
        <w:r>
          <w:rPr>
            <w:noProof/>
            <w:webHidden/>
          </w:rPr>
          <w:fldChar w:fldCharType="separate"/>
        </w:r>
        <w:r>
          <w:rPr>
            <w:noProof/>
            <w:webHidden/>
          </w:rPr>
          <w:t>83</w:t>
        </w:r>
        <w:r>
          <w:rPr>
            <w:noProof/>
            <w:webHidden/>
          </w:rPr>
          <w:fldChar w:fldCharType="end"/>
        </w:r>
      </w:hyperlink>
    </w:p>
    <w:p w14:paraId="69B2B615" w14:textId="52F6223D"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18" w:history="1">
        <w:r w:rsidRPr="0070330C">
          <w:rPr>
            <w:rStyle w:val="Lienhypertexte"/>
            <w:noProof/>
          </w:rPr>
          <w:t>Figure 48: Edition des écrans de visualisation</w:t>
        </w:r>
        <w:r>
          <w:rPr>
            <w:noProof/>
            <w:webHidden/>
          </w:rPr>
          <w:tab/>
        </w:r>
        <w:r>
          <w:rPr>
            <w:noProof/>
            <w:webHidden/>
          </w:rPr>
          <w:fldChar w:fldCharType="begin"/>
        </w:r>
        <w:r>
          <w:rPr>
            <w:noProof/>
            <w:webHidden/>
          </w:rPr>
          <w:instrText xml:space="preserve"> PAGEREF _Toc141276918 \h </w:instrText>
        </w:r>
        <w:r>
          <w:rPr>
            <w:noProof/>
            <w:webHidden/>
          </w:rPr>
        </w:r>
        <w:r>
          <w:rPr>
            <w:noProof/>
            <w:webHidden/>
          </w:rPr>
          <w:fldChar w:fldCharType="separate"/>
        </w:r>
        <w:r>
          <w:rPr>
            <w:noProof/>
            <w:webHidden/>
          </w:rPr>
          <w:t>84</w:t>
        </w:r>
        <w:r>
          <w:rPr>
            <w:noProof/>
            <w:webHidden/>
          </w:rPr>
          <w:fldChar w:fldCharType="end"/>
        </w:r>
      </w:hyperlink>
    </w:p>
    <w:p w14:paraId="080037EC" w14:textId="791E64DB"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19" w:history="1">
        <w:r w:rsidRPr="0070330C">
          <w:rPr>
            <w:rStyle w:val="Lienhypertexte"/>
            <w:noProof/>
          </w:rPr>
          <w:t>Figure 49: Sélection de modules pour l'ajout sur un écran</w:t>
        </w:r>
        <w:r>
          <w:rPr>
            <w:noProof/>
            <w:webHidden/>
          </w:rPr>
          <w:tab/>
        </w:r>
        <w:r>
          <w:rPr>
            <w:noProof/>
            <w:webHidden/>
          </w:rPr>
          <w:fldChar w:fldCharType="begin"/>
        </w:r>
        <w:r>
          <w:rPr>
            <w:noProof/>
            <w:webHidden/>
          </w:rPr>
          <w:instrText xml:space="preserve"> PAGEREF _Toc141276919 \h </w:instrText>
        </w:r>
        <w:r>
          <w:rPr>
            <w:noProof/>
            <w:webHidden/>
          </w:rPr>
        </w:r>
        <w:r>
          <w:rPr>
            <w:noProof/>
            <w:webHidden/>
          </w:rPr>
          <w:fldChar w:fldCharType="separate"/>
        </w:r>
        <w:r>
          <w:rPr>
            <w:noProof/>
            <w:webHidden/>
          </w:rPr>
          <w:t>84</w:t>
        </w:r>
        <w:r>
          <w:rPr>
            <w:noProof/>
            <w:webHidden/>
          </w:rPr>
          <w:fldChar w:fldCharType="end"/>
        </w:r>
      </w:hyperlink>
    </w:p>
    <w:p w14:paraId="0B6E089E" w14:textId="08E4ACBC"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20" w:history="1">
        <w:r w:rsidRPr="0070330C">
          <w:rPr>
            <w:rStyle w:val="Lienhypertexte"/>
            <w:noProof/>
          </w:rPr>
          <w:t>Figure 50: Écran de visualisation</w:t>
        </w:r>
        <w:r>
          <w:rPr>
            <w:noProof/>
            <w:webHidden/>
          </w:rPr>
          <w:tab/>
        </w:r>
        <w:r>
          <w:rPr>
            <w:noProof/>
            <w:webHidden/>
          </w:rPr>
          <w:fldChar w:fldCharType="begin"/>
        </w:r>
        <w:r>
          <w:rPr>
            <w:noProof/>
            <w:webHidden/>
          </w:rPr>
          <w:instrText xml:space="preserve"> PAGEREF _Toc141276920 \h </w:instrText>
        </w:r>
        <w:r>
          <w:rPr>
            <w:noProof/>
            <w:webHidden/>
          </w:rPr>
        </w:r>
        <w:r>
          <w:rPr>
            <w:noProof/>
            <w:webHidden/>
          </w:rPr>
          <w:fldChar w:fldCharType="separate"/>
        </w:r>
        <w:r>
          <w:rPr>
            <w:noProof/>
            <w:webHidden/>
          </w:rPr>
          <w:t>85</w:t>
        </w:r>
        <w:r>
          <w:rPr>
            <w:noProof/>
            <w:webHidden/>
          </w:rPr>
          <w:fldChar w:fldCharType="end"/>
        </w:r>
      </w:hyperlink>
    </w:p>
    <w:p w14:paraId="174D4B80" w14:textId="322452AD"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21" w:history="1">
        <w:r w:rsidRPr="0070330C">
          <w:rPr>
            <w:rStyle w:val="Lienhypertexte"/>
            <w:noProof/>
          </w:rPr>
          <w:t>Figure 51: Informations et préférences utilisateur</w:t>
        </w:r>
        <w:r>
          <w:rPr>
            <w:noProof/>
            <w:webHidden/>
          </w:rPr>
          <w:tab/>
        </w:r>
        <w:r>
          <w:rPr>
            <w:noProof/>
            <w:webHidden/>
          </w:rPr>
          <w:fldChar w:fldCharType="begin"/>
        </w:r>
        <w:r>
          <w:rPr>
            <w:noProof/>
            <w:webHidden/>
          </w:rPr>
          <w:instrText xml:space="preserve"> PAGEREF _Toc141276921 \h </w:instrText>
        </w:r>
        <w:r>
          <w:rPr>
            <w:noProof/>
            <w:webHidden/>
          </w:rPr>
        </w:r>
        <w:r>
          <w:rPr>
            <w:noProof/>
            <w:webHidden/>
          </w:rPr>
          <w:fldChar w:fldCharType="separate"/>
        </w:r>
        <w:r>
          <w:rPr>
            <w:noProof/>
            <w:webHidden/>
          </w:rPr>
          <w:t>86</w:t>
        </w:r>
        <w:r>
          <w:rPr>
            <w:noProof/>
            <w:webHidden/>
          </w:rPr>
          <w:fldChar w:fldCharType="end"/>
        </w:r>
      </w:hyperlink>
    </w:p>
    <w:p w14:paraId="0B562686" w14:textId="6A7570B9"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22" w:history="1">
        <w:r w:rsidRPr="0070330C">
          <w:rPr>
            <w:rStyle w:val="Lienhypertexte"/>
            <w:noProof/>
          </w:rPr>
          <w:t>Figure 52: Personnalisation des informations de la box</w:t>
        </w:r>
        <w:r>
          <w:rPr>
            <w:noProof/>
            <w:webHidden/>
          </w:rPr>
          <w:tab/>
        </w:r>
        <w:r>
          <w:rPr>
            <w:noProof/>
            <w:webHidden/>
          </w:rPr>
          <w:fldChar w:fldCharType="begin"/>
        </w:r>
        <w:r>
          <w:rPr>
            <w:noProof/>
            <w:webHidden/>
          </w:rPr>
          <w:instrText xml:space="preserve"> PAGEREF _Toc141276922 \h </w:instrText>
        </w:r>
        <w:r>
          <w:rPr>
            <w:noProof/>
            <w:webHidden/>
          </w:rPr>
        </w:r>
        <w:r>
          <w:rPr>
            <w:noProof/>
            <w:webHidden/>
          </w:rPr>
          <w:fldChar w:fldCharType="separate"/>
        </w:r>
        <w:r>
          <w:rPr>
            <w:noProof/>
            <w:webHidden/>
          </w:rPr>
          <w:t>86</w:t>
        </w:r>
        <w:r>
          <w:rPr>
            <w:noProof/>
            <w:webHidden/>
          </w:rPr>
          <w:fldChar w:fldCharType="end"/>
        </w:r>
      </w:hyperlink>
    </w:p>
    <w:p w14:paraId="03109EED" w14:textId="2AE7089D"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23" w:history="1">
        <w:r w:rsidRPr="0070330C">
          <w:rPr>
            <w:rStyle w:val="Lienhypertexte"/>
            <w:noProof/>
          </w:rPr>
          <w:t>Figure 53: Utilisateurs et clés API</w:t>
        </w:r>
        <w:r>
          <w:rPr>
            <w:noProof/>
            <w:webHidden/>
          </w:rPr>
          <w:tab/>
        </w:r>
        <w:r>
          <w:rPr>
            <w:noProof/>
            <w:webHidden/>
          </w:rPr>
          <w:fldChar w:fldCharType="begin"/>
        </w:r>
        <w:r>
          <w:rPr>
            <w:noProof/>
            <w:webHidden/>
          </w:rPr>
          <w:instrText xml:space="preserve"> PAGEREF _Toc141276923 \h </w:instrText>
        </w:r>
        <w:r>
          <w:rPr>
            <w:noProof/>
            <w:webHidden/>
          </w:rPr>
        </w:r>
        <w:r>
          <w:rPr>
            <w:noProof/>
            <w:webHidden/>
          </w:rPr>
          <w:fldChar w:fldCharType="separate"/>
        </w:r>
        <w:r>
          <w:rPr>
            <w:noProof/>
            <w:webHidden/>
          </w:rPr>
          <w:t>87</w:t>
        </w:r>
        <w:r>
          <w:rPr>
            <w:noProof/>
            <w:webHidden/>
          </w:rPr>
          <w:fldChar w:fldCharType="end"/>
        </w:r>
      </w:hyperlink>
    </w:p>
    <w:p w14:paraId="2FAD9F13" w14:textId="7761265C"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5" w:anchor="_Toc141276924" w:history="1">
        <w:r w:rsidRPr="0070330C">
          <w:rPr>
            <w:rStyle w:val="Lienhypertexte"/>
            <w:noProof/>
          </w:rPr>
          <w:t>Figure 54: Génération de clé API, étape 1</w:t>
        </w:r>
        <w:r>
          <w:rPr>
            <w:noProof/>
            <w:webHidden/>
          </w:rPr>
          <w:tab/>
        </w:r>
        <w:r>
          <w:rPr>
            <w:noProof/>
            <w:webHidden/>
          </w:rPr>
          <w:fldChar w:fldCharType="begin"/>
        </w:r>
        <w:r>
          <w:rPr>
            <w:noProof/>
            <w:webHidden/>
          </w:rPr>
          <w:instrText xml:space="preserve"> PAGEREF _Toc141276924 \h </w:instrText>
        </w:r>
        <w:r>
          <w:rPr>
            <w:noProof/>
            <w:webHidden/>
          </w:rPr>
        </w:r>
        <w:r>
          <w:rPr>
            <w:noProof/>
            <w:webHidden/>
          </w:rPr>
          <w:fldChar w:fldCharType="separate"/>
        </w:r>
        <w:r>
          <w:rPr>
            <w:noProof/>
            <w:webHidden/>
          </w:rPr>
          <w:t>87</w:t>
        </w:r>
        <w:r>
          <w:rPr>
            <w:noProof/>
            <w:webHidden/>
          </w:rPr>
          <w:fldChar w:fldCharType="end"/>
        </w:r>
      </w:hyperlink>
    </w:p>
    <w:p w14:paraId="32BC5F7E" w14:textId="04AB4130"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6" w:anchor="_Toc141276925" w:history="1">
        <w:r w:rsidRPr="0070330C">
          <w:rPr>
            <w:rStyle w:val="Lienhypertexte"/>
            <w:noProof/>
          </w:rPr>
          <w:t>Figure 55: Génération de clé API, étape 2</w:t>
        </w:r>
        <w:r>
          <w:rPr>
            <w:noProof/>
            <w:webHidden/>
          </w:rPr>
          <w:tab/>
        </w:r>
        <w:r>
          <w:rPr>
            <w:noProof/>
            <w:webHidden/>
          </w:rPr>
          <w:fldChar w:fldCharType="begin"/>
        </w:r>
        <w:r>
          <w:rPr>
            <w:noProof/>
            <w:webHidden/>
          </w:rPr>
          <w:instrText xml:space="preserve"> PAGEREF _Toc141276925 \h </w:instrText>
        </w:r>
        <w:r>
          <w:rPr>
            <w:noProof/>
            <w:webHidden/>
          </w:rPr>
        </w:r>
        <w:r>
          <w:rPr>
            <w:noProof/>
            <w:webHidden/>
          </w:rPr>
          <w:fldChar w:fldCharType="separate"/>
        </w:r>
        <w:r>
          <w:rPr>
            <w:noProof/>
            <w:webHidden/>
          </w:rPr>
          <w:t>87</w:t>
        </w:r>
        <w:r>
          <w:rPr>
            <w:noProof/>
            <w:webHidden/>
          </w:rPr>
          <w:fldChar w:fldCharType="end"/>
        </w:r>
      </w:hyperlink>
    </w:p>
    <w:p w14:paraId="7FA8291B" w14:textId="471FF023"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26" w:history="1">
        <w:r w:rsidRPr="0070330C">
          <w:rPr>
            <w:rStyle w:val="Lienhypertexte"/>
            <w:noProof/>
          </w:rPr>
          <w:t>Figure 56: Environnement de production sous Docker</w:t>
        </w:r>
        <w:r>
          <w:rPr>
            <w:noProof/>
            <w:webHidden/>
          </w:rPr>
          <w:tab/>
        </w:r>
        <w:r>
          <w:rPr>
            <w:noProof/>
            <w:webHidden/>
          </w:rPr>
          <w:fldChar w:fldCharType="begin"/>
        </w:r>
        <w:r>
          <w:rPr>
            <w:noProof/>
            <w:webHidden/>
          </w:rPr>
          <w:instrText xml:space="preserve"> PAGEREF _Toc141276926 \h </w:instrText>
        </w:r>
        <w:r>
          <w:rPr>
            <w:noProof/>
            <w:webHidden/>
          </w:rPr>
        </w:r>
        <w:r>
          <w:rPr>
            <w:noProof/>
            <w:webHidden/>
          </w:rPr>
          <w:fldChar w:fldCharType="separate"/>
        </w:r>
        <w:r>
          <w:rPr>
            <w:noProof/>
            <w:webHidden/>
          </w:rPr>
          <w:t>89</w:t>
        </w:r>
        <w:r>
          <w:rPr>
            <w:noProof/>
            <w:webHidden/>
          </w:rPr>
          <w:fldChar w:fldCharType="end"/>
        </w:r>
      </w:hyperlink>
    </w:p>
    <w:p w14:paraId="713DE3D2" w14:textId="2FD901E0"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27" w:history="1">
        <w:r w:rsidRPr="0070330C">
          <w:rPr>
            <w:rStyle w:val="Lienhypertexte"/>
            <w:noProof/>
          </w:rPr>
          <w:t>Figure 57: Le Raspberry Pi dans son boitier, le lecteur RFID et son tag</w:t>
        </w:r>
        <w:r>
          <w:rPr>
            <w:noProof/>
            <w:webHidden/>
          </w:rPr>
          <w:tab/>
        </w:r>
        <w:r>
          <w:rPr>
            <w:noProof/>
            <w:webHidden/>
          </w:rPr>
          <w:fldChar w:fldCharType="begin"/>
        </w:r>
        <w:r>
          <w:rPr>
            <w:noProof/>
            <w:webHidden/>
          </w:rPr>
          <w:instrText xml:space="preserve"> PAGEREF _Toc141276927 \h </w:instrText>
        </w:r>
        <w:r>
          <w:rPr>
            <w:noProof/>
            <w:webHidden/>
          </w:rPr>
        </w:r>
        <w:r>
          <w:rPr>
            <w:noProof/>
            <w:webHidden/>
          </w:rPr>
          <w:fldChar w:fldCharType="separate"/>
        </w:r>
        <w:r>
          <w:rPr>
            <w:noProof/>
            <w:webHidden/>
          </w:rPr>
          <w:t>90</w:t>
        </w:r>
        <w:r>
          <w:rPr>
            <w:noProof/>
            <w:webHidden/>
          </w:rPr>
          <w:fldChar w:fldCharType="end"/>
        </w:r>
      </w:hyperlink>
    </w:p>
    <w:p w14:paraId="6E59E898" w14:textId="6441F382"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28" w:history="1">
        <w:r w:rsidRPr="0070330C">
          <w:rPr>
            <w:rStyle w:val="Lienhypertexte"/>
            <w:noProof/>
          </w:rPr>
          <w:t>Figure 58: Configuration spécifique du module PoC</w:t>
        </w:r>
        <w:r>
          <w:rPr>
            <w:noProof/>
            <w:webHidden/>
          </w:rPr>
          <w:tab/>
        </w:r>
        <w:r>
          <w:rPr>
            <w:noProof/>
            <w:webHidden/>
          </w:rPr>
          <w:fldChar w:fldCharType="begin"/>
        </w:r>
        <w:r>
          <w:rPr>
            <w:noProof/>
            <w:webHidden/>
          </w:rPr>
          <w:instrText xml:space="preserve"> PAGEREF _Toc141276928 \h </w:instrText>
        </w:r>
        <w:r>
          <w:rPr>
            <w:noProof/>
            <w:webHidden/>
          </w:rPr>
        </w:r>
        <w:r>
          <w:rPr>
            <w:noProof/>
            <w:webHidden/>
          </w:rPr>
          <w:fldChar w:fldCharType="separate"/>
        </w:r>
        <w:r>
          <w:rPr>
            <w:noProof/>
            <w:webHidden/>
          </w:rPr>
          <w:t>91</w:t>
        </w:r>
        <w:r>
          <w:rPr>
            <w:noProof/>
            <w:webHidden/>
          </w:rPr>
          <w:fldChar w:fldCharType="end"/>
        </w:r>
      </w:hyperlink>
    </w:p>
    <w:p w14:paraId="0A3D126C" w14:textId="46E34871"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29" w:history="1">
        <w:r w:rsidRPr="0070330C">
          <w:rPr>
            <w:rStyle w:val="Lienhypertexte"/>
            <w:noProof/>
          </w:rPr>
          <w:t>Figure 59: Affichage du module PoC, état d'attente</w:t>
        </w:r>
        <w:r>
          <w:rPr>
            <w:noProof/>
            <w:webHidden/>
          </w:rPr>
          <w:tab/>
        </w:r>
        <w:r>
          <w:rPr>
            <w:noProof/>
            <w:webHidden/>
          </w:rPr>
          <w:fldChar w:fldCharType="begin"/>
        </w:r>
        <w:r>
          <w:rPr>
            <w:noProof/>
            <w:webHidden/>
          </w:rPr>
          <w:instrText xml:space="preserve"> PAGEREF _Toc141276929 \h </w:instrText>
        </w:r>
        <w:r>
          <w:rPr>
            <w:noProof/>
            <w:webHidden/>
          </w:rPr>
        </w:r>
        <w:r>
          <w:rPr>
            <w:noProof/>
            <w:webHidden/>
          </w:rPr>
          <w:fldChar w:fldCharType="separate"/>
        </w:r>
        <w:r>
          <w:rPr>
            <w:noProof/>
            <w:webHidden/>
          </w:rPr>
          <w:t>93</w:t>
        </w:r>
        <w:r>
          <w:rPr>
            <w:noProof/>
            <w:webHidden/>
          </w:rPr>
          <w:fldChar w:fldCharType="end"/>
        </w:r>
      </w:hyperlink>
    </w:p>
    <w:p w14:paraId="63F86ECE" w14:textId="713C8AD5"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30" w:history="1">
        <w:r w:rsidRPr="0070330C">
          <w:rPr>
            <w:rStyle w:val="Lienhypertexte"/>
            <w:noProof/>
          </w:rPr>
          <w:t>Figure 60: Affichage du module PoC, début de session de travail</w:t>
        </w:r>
        <w:r>
          <w:rPr>
            <w:noProof/>
            <w:webHidden/>
          </w:rPr>
          <w:tab/>
        </w:r>
        <w:r>
          <w:rPr>
            <w:noProof/>
            <w:webHidden/>
          </w:rPr>
          <w:fldChar w:fldCharType="begin"/>
        </w:r>
        <w:r>
          <w:rPr>
            <w:noProof/>
            <w:webHidden/>
          </w:rPr>
          <w:instrText xml:space="preserve"> PAGEREF _Toc141276930 \h </w:instrText>
        </w:r>
        <w:r>
          <w:rPr>
            <w:noProof/>
            <w:webHidden/>
          </w:rPr>
        </w:r>
        <w:r>
          <w:rPr>
            <w:noProof/>
            <w:webHidden/>
          </w:rPr>
          <w:fldChar w:fldCharType="separate"/>
        </w:r>
        <w:r>
          <w:rPr>
            <w:noProof/>
            <w:webHidden/>
          </w:rPr>
          <w:t>94</w:t>
        </w:r>
        <w:r>
          <w:rPr>
            <w:noProof/>
            <w:webHidden/>
          </w:rPr>
          <w:fldChar w:fldCharType="end"/>
        </w:r>
      </w:hyperlink>
    </w:p>
    <w:p w14:paraId="4CBFD02B" w14:textId="63712D7C"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31" w:history="1">
        <w:r w:rsidRPr="0070330C">
          <w:rPr>
            <w:rStyle w:val="Lienhypertexte"/>
            <w:noProof/>
          </w:rPr>
          <w:t>Figure 61 : Affichage du module PoC, fin de session de travail</w:t>
        </w:r>
        <w:r>
          <w:rPr>
            <w:noProof/>
            <w:webHidden/>
          </w:rPr>
          <w:tab/>
        </w:r>
        <w:r>
          <w:rPr>
            <w:noProof/>
            <w:webHidden/>
          </w:rPr>
          <w:fldChar w:fldCharType="begin"/>
        </w:r>
        <w:r>
          <w:rPr>
            <w:noProof/>
            <w:webHidden/>
          </w:rPr>
          <w:instrText xml:space="preserve"> PAGEREF _Toc141276931 \h </w:instrText>
        </w:r>
        <w:r>
          <w:rPr>
            <w:noProof/>
            <w:webHidden/>
          </w:rPr>
        </w:r>
        <w:r>
          <w:rPr>
            <w:noProof/>
            <w:webHidden/>
          </w:rPr>
          <w:fldChar w:fldCharType="separate"/>
        </w:r>
        <w:r>
          <w:rPr>
            <w:noProof/>
            <w:webHidden/>
          </w:rPr>
          <w:t>94</w:t>
        </w:r>
        <w:r>
          <w:rPr>
            <w:noProof/>
            <w:webHidden/>
          </w:rPr>
          <w:fldChar w:fldCharType="end"/>
        </w:r>
      </w:hyperlink>
    </w:p>
    <w:p w14:paraId="75A1DAB5" w14:textId="10E0AC48"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32" w:history="1">
        <w:r w:rsidRPr="0070330C">
          <w:rPr>
            <w:rStyle w:val="Lienhypertexte"/>
            <w:noProof/>
          </w:rPr>
          <w:t>Figure 62: Affichage du module PoC, état de chargement</w:t>
        </w:r>
        <w:r>
          <w:rPr>
            <w:noProof/>
            <w:webHidden/>
          </w:rPr>
          <w:tab/>
        </w:r>
        <w:r>
          <w:rPr>
            <w:noProof/>
            <w:webHidden/>
          </w:rPr>
          <w:fldChar w:fldCharType="begin"/>
        </w:r>
        <w:r>
          <w:rPr>
            <w:noProof/>
            <w:webHidden/>
          </w:rPr>
          <w:instrText xml:space="preserve"> PAGEREF _Toc141276932 \h </w:instrText>
        </w:r>
        <w:r>
          <w:rPr>
            <w:noProof/>
            <w:webHidden/>
          </w:rPr>
        </w:r>
        <w:r>
          <w:rPr>
            <w:noProof/>
            <w:webHidden/>
          </w:rPr>
          <w:fldChar w:fldCharType="separate"/>
        </w:r>
        <w:r>
          <w:rPr>
            <w:noProof/>
            <w:webHidden/>
          </w:rPr>
          <w:t>95</w:t>
        </w:r>
        <w:r>
          <w:rPr>
            <w:noProof/>
            <w:webHidden/>
          </w:rPr>
          <w:fldChar w:fldCharType="end"/>
        </w:r>
      </w:hyperlink>
    </w:p>
    <w:p w14:paraId="5D5050D5" w14:textId="0F92DDCD"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33" w:history="1">
        <w:r w:rsidRPr="0070330C">
          <w:rPr>
            <w:rStyle w:val="Lienhypertexte"/>
            <w:noProof/>
          </w:rPr>
          <w:t>Figure 63: Affichage du module PoC, état d'erreur</w:t>
        </w:r>
        <w:r>
          <w:rPr>
            <w:noProof/>
            <w:webHidden/>
          </w:rPr>
          <w:tab/>
        </w:r>
        <w:r>
          <w:rPr>
            <w:noProof/>
            <w:webHidden/>
          </w:rPr>
          <w:fldChar w:fldCharType="begin"/>
        </w:r>
        <w:r>
          <w:rPr>
            <w:noProof/>
            <w:webHidden/>
          </w:rPr>
          <w:instrText xml:space="preserve"> PAGEREF _Toc141276933 \h </w:instrText>
        </w:r>
        <w:r>
          <w:rPr>
            <w:noProof/>
            <w:webHidden/>
          </w:rPr>
        </w:r>
        <w:r>
          <w:rPr>
            <w:noProof/>
            <w:webHidden/>
          </w:rPr>
          <w:fldChar w:fldCharType="separate"/>
        </w:r>
        <w:r>
          <w:rPr>
            <w:noProof/>
            <w:webHidden/>
          </w:rPr>
          <w:t>95</w:t>
        </w:r>
        <w:r>
          <w:rPr>
            <w:noProof/>
            <w:webHidden/>
          </w:rPr>
          <w:fldChar w:fldCharType="end"/>
        </w:r>
      </w:hyperlink>
    </w:p>
    <w:p w14:paraId="6D39D79D" w14:textId="010D0B4D"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34" w:history="1">
        <w:r w:rsidRPr="0070330C">
          <w:rPr>
            <w:rStyle w:val="Lienhypertexte"/>
            <w:noProof/>
          </w:rPr>
          <w:t>Figure 64: Maquette de la nouvelle fonctionnalité de configuration d'écrans</w:t>
        </w:r>
        <w:r>
          <w:rPr>
            <w:noProof/>
            <w:webHidden/>
          </w:rPr>
          <w:tab/>
        </w:r>
        <w:r>
          <w:rPr>
            <w:noProof/>
            <w:webHidden/>
          </w:rPr>
          <w:fldChar w:fldCharType="begin"/>
        </w:r>
        <w:r>
          <w:rPr>
            <w:noProof/>
            <w:webHidden/>
          </w:rPr>
          <w:instrText xml:space="preserve"> PAGEREF _Toc141276934 \h </w:instrText>
        </w:r>
        <w:r>
          <w:rPr>
            <w:noProof/>
            <w:webHidden/>
          </w:rPr>
        </w:r>
        <w:r>
          <w:rPr>
            <w:noProof/>
            <w:webHidden/>
          </w:rPr>
          <w:fldChar w:fldCharType="separate"/>
        </w:r>
        <w:r>
          <w:rPr>
            <w:noProof/>
            <w:webHidden/>
          </w:rPr>
          <w:t>99</w:t>
        </w:r>
        <w:r>
          <w:rPr>
            <w:noProof/>
            <w:webHidden/>
          </w:rPr>
          <w:fldChar w:fldCharType="end"/>
        </w:r>
      </w:hyperlink>
    </w:p>
    <w:p w14:paraId="57C67A1A" w14:textId="5F1192E0" w:rsidR="00E63659" w:rsidRDefault="009A3EE2" w:rsidP="009A3EE2">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fldChar w:fldCharType="end"/>
      </w:r>
    </w:p>
    <w:p w14:paraId="2AB2B98E" w14:textId="77777777" w:rsidR="00E63659" w:rsidRDefault="00E63659">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br w:type="page"/>
      </w:r>
    </w:p>
    <w:p w14:paraId="6D26F1F7" w14:textId="5DBFEE45" w:rsidR="00E63659" w:rsidRDefault="00E63659" w:rsidP="009A3EE2">
      <w:pPr>
        <w:spacing w:after="160" w:line="259" w:lineRule="auto"/>
        <w:rPr>
          <w:lang w:eastAsia="fr-CH"/>
        </w:rPr>
      </w:pPr>
    </w:p>
    <w:p w14:paraId="5DC19881" w14:textId="77777777" w:rsidR="00E63659" w:rsidRDefault="00E63659" w:rsidP="00E63659">
      <w:pPr>
        <w:pStyle w:val="Titre1"/>
      </w:pPr>
      <w:r>
        <w:br w:type="page"/>
      </w:r>
    </w:p>
    <w:p w14:paraId="75EE0484" w14:textId="77777777" w:rsidR="00E63659" w:rsidRDefault="00E63659" w:rsidP="00E63659">
      <w:pPr>
        <w:pStyle w:val="Titre1"/>
      </w:pPr>
    </w:p>
    <w:p w14:paraId="42DA61F8" w14:textId="1478B615" w:rsidR="00E63659" w:rsidRPr="003C36AB" w:rsidRDefault="00E63659" w:rsidP="00E63659">
      <w:pPr>
        <w:pStyle w:val="Titre1"/>
        <w:rPr>
          <w:lang w:val="fr-CH"/>
        </w:rPr>
      </w:pPr>
      <w:bookmarkStart w:id="7" w:name="_Toc141276779"/>
      <w:r w:rsidRPr="003C36AB">
        <w:rPr>
          <w:lang w:val="fr-CH"/>
        </w:rPr>
        <w:t>Liste des codes sources</w:t>
      </w:r>
      <w:bookmarkEnd w:id="7"/>
    </w:p>
    <w:p w14:paraId="3D0C5740" w14:textId="1A894A3E" w:rsidR="00B82654" w:rsidRDefault="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41276935" w:history="1">
        <w:r w:rsidR="00B82654" w:rsidRPr="006A0C85">
          <w:rPr>
            <w:rStyle w:val="Lienhypertexte"/>
            <w:noProof/>
            <w:lang w:val="fr-CH"/>
          </w:rPr>
          <w:t>Listing 1 - Exemple de configuration d’un module</w:t>
        </w:r>
        <w:r w:rsidR="00B82654">
          <w:rPr>
            <w:noProof/>
            <w:webHidden/>
          </w:rPr>
          <w:tab/>
        </w:r>
        <w:r w:rsidR="00B82654">
          <w:rPr>
            <w:noProof/>
            <w:webHidden/>
          </w:rPr>
          <w:fldChar w:fldCharType="begin"/>
        </w:r>
        <w:r w:rsidR="00B82654">
          <w:rPr>
            <w:noProof/>
            <w:webHidden/>
          </w:rPr>
          <w:instrText xml:space="preserve"> PAGEREF _Toc141276935 \h </w:instrText>
        </w:r>
        <w:r w:rsidR="00B82654">
          <w:rPr>
            <w:noProof/>
            <w:webHidden/>
          </w:rPr>
        </w:r>
        <w:r w:rsidR="00B82654">
          <w:rPr>
            <w:noProof/>
            <w:webHidden/>
          </w:rPr>
          <w:fldChar w:fldCharType="separate"/>
        </w:r>
        <w:r w:rsidR="00B82654">
          <w:rPr>
            <w:noProof/>
            <w:webHidden/>
          </w:rPr>
          <w:t>11</w:t>
        </w:r>
        <w:r w:rsidR="00B82654">
          <w:rPr>
            <w:noProof/>
            <w:webHidden/>
          </w:rPr>
          <w:fldChar w:fldCharType="end"/>
        </w:r>
      </w:hyperlink>
    </w:p>
    <w:p w14:paraId="1D7C05B9" w14:textId="7B14B04A"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36" w:history="1">
        <w:r w:rsidRPr="006A0C85">
          <w:rPr>
            <w:rStyle w:val="Lienhypertexte"/>
            <w:noProof/>
            <w:lang w:val="fr-CH"/>
          </w:rPr>
          <w:t>Listing 2: HTTP Polling, codec client</w:t>
        </w:r>
        <w:r>
          <w:rPr>
            <w:noProof/>
            <w:webHidden/>
          </w:rPr>
          <w:tab/>
        </w:r>
        <w:r>
          <w:rPr>
            <w:noProof/>
            <w:webHidden/>
          </w:rPr>
          <w:fldChar w:fldCharType="begin"/>
        </w:r>
        <w:r>
          <w:rPr>
            <w:noProof/>
            <w:webHidden/>
          </w:rPr>
          <w:instrText xml:space="preserve"> PAGEREF _Toc141276936 \h </w:instrText>
        </w:r>
        <w:r>
          <w:rPr>
            <w:noProof/>
            <w:webHidden/>
          </w:rPr>
        </w:r>
        <w:r>
          <w:rPr>
            <w:noProof/>
            <w:webHidden/>
          </w:rPr>
          <w:fldChar w:fldCharType="separate"/>
        </w:r>
        <w:r>
          <w:rPr>
            <w:noProof/>
            <w:webHidden/>
          </w:rPr>
          <w:t>31</w:t>
        </w:r>
        <w:r>
          <w:rPr>
            <w:noProof/>
            <w:webHidden/>
          </w:rPr>
          <w:fldChar w:fldCharType="end"/>
        </w:r>
      </w:hyperlink>
    </w:p>
    <w:p w14:paraId="39F44B05" w14:textId="17D23720"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37" w:history="1">
        <w:r w:rsidRPr="006A0C85">
          <w:rPr>
            <w:rStyle w:val="Lienhypertexte"/>
            <w:noProof/>
            <w:lang w:val="en-US"/>
          </w:rPr>
          <w:t>Listing 3: HTTP Long Polling, code client</w:t>
        </w:r>
        <w:r>
          <w:rPr>
            <w:noProof/>
            <w:webHidden/>
          </w:rPr>
          <w:tab/>
        </w:r>
        <w:r>
          <w:rPr>
            <w:noProof/>
            <w:webHidden/>
          </w:rPr>
          <w:fldChar w:fldCharType="begin"/>
        </w:r>
        <w:r>
          <w:rPr>
            <w:noProof/>
            <w:webHidden/>
          </w:rPr>
          <w:instrText xml:space="preserve"> PAGEREF _Toc141276937 \h </w:instrText>
        </w:r>
        <w:r>
          <w:rPr>
            <w:noProof/>
            <w:webHidden/>
          </w:rPr>
        </w:r>
        <w:r>
          <w:rPr>
            <w:noProof/>
            <w:webHidden/>
          </w:rPr>
          <w:fldChar w:fldCharType="separate"/>
        </w:r>
        <w:r>
          <w:rPr>
            <w:noProof/>
            <w:webHidden/>
          </w:rPr>
          <w:t>32</w:t>
        </w:r>
        <w:r>
          <w:rPr>
            <w:noProof/>
            <w:webHidden/>
          </w:rPr>
          <w:fldChar w:fldCharType="end"/>
        </w:r>
      </w:hyperlink>
    </w:p>
    <w:p w14:paraId="6BEEDD39" w14:textId="564C242D"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38" w:history="1">
        <w:r w:rsidRPr="006A0C85">
          <w:rPr>
            <w:rStyle w:val="Lienhypertexte"/>
            <w:noProof/>
            <w:lang w:val="fr-CH"/>
          </w:rPr>
          <w:t>Listing 4: Server Sent Events, code client</w:t>
        </w:r>
        <w:r>
          <w:rPr>
            <w:noProof/>
            <w:webHidden/>
          </w:rPr>
          <w:tab/>
        </w:r>
        <w:r>
          <w:rPr>
            <w:noProof/>
            <w:webHidden/>
          </w:rPr>
          <w:fldChar w:fldCharType="begin"/>
        </w:r>
        <w:r>
          <w:rPr>
            <w:noProof/>
            <w:webHidden/>
          </w:rPr>
          <w:instrText xml:space="preserve"> PAGEREF _Toc141276938 \h </w:instrText>
        </w:r>
        <w:r>
          <w:rPr>
            <w:noProof/>
            <w:webHidden/>
          </w:rPr>
        </w:r>
        <w:r>
          <w:rPr>
            <w:noProof/>
            <w:webHidden/>
          </w:rPr>
          <w:fldChar w:fldCharType="separate"/>
        </w:r>
        <w:r>
          <w:rPr>
            <w:noProof/>
            <w:webHidden/>
          </w:rPr>
          <w:t>32</w:t>
        </w:r>
        <w:r>
          <w:rPr>
            <w:noProof/>
            <w:webHidden/>
          </w:rPr>
          <w:fldChar w:fldCharType="end"/>
        </w:r>
      </w:hyperlink>
    </w:p>
    <w:p w14:paraId="45A9CED0" w14:textId="3B41C5CA"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39" w:history="1">
        <w:r w:rsidRPr="006A0C85">
          <w:rPr>
            <w:rStyle w:val="Lienhypertexte"/>
            <w:noProof/>
            <w:lang w:val="fr-CH"/>
          </w:rPr>
          <w:t>Listing 5: Server Sent Events, code serveur</w:t>
        </w:r>
        <w:r>
          <w:rPr>
            <w:noProof/>
            <w:webHidden/>
          </w:rPr>
          <w:tab/>
        </w:r>
        <w:r>
          <w:rPr>
            <w:noProof/>
            <w:webHidden/>
          </w:rPr>
          <w:fldChar w:fldCharType="begin"/>
        </w:r>
        <w:r>
          <w:rPr>
            <w:noProof/>
            <w:webHidden/>
          </w:rPr>
          <w:instrText xml:space="preserve"> PAGEREF _Toc141276939 \h </w:instrText>
        </w:r>
        <w:r>
          <w:rPr>
            <w:noProof/>
            <w:webHidden/>
          </w:rPr>
        </w:r>
        <w:r>
          <w:rPr>
            <w:noProof/>
            <w:webHidden/>
          </w:rPr>
          <w:fldChar w:fldCharType="separate"/>
        </w:r>
        <w:r>
          <w:rPr>
            <w:noProof/>
            <w:webHidden/>
          </w:rPr>
          <w:t>33</w:t>
        </w:r>
        <w:r>
          <w:rPr>
            <w:noProof/>
            <w:webHidden/>
          </w:rPr>
          <w:fldChar w:fldCharType="end"/>
        </w:r>
      </w:hyperlink>
    </w:p>
    <w:p w14:paraId="1E6FEC30" w14:textId="2D7845AB"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40" w:history="1">
        <w:r w:rsidRPr="006A0C85">
          <w:rPr>
            <w:rStyle w:val="Lienhypertexte"/>
            <w:noProof/>
            <w:lang w:val="fr-CH"/>
          </w:rPr>
          <w:t>Listing 6: WebSocket, code client</w:t>
        </w:r>
        <w:r>
          <w:rPr>
            <w:noProof/>
            <w:webHidden/>
          </w:rPr>
          <w:tab/>
        </w:r>
        <w:r>
          <w:rPr>
            <w:noProof/>
            <w:webHidden/>
          </w:rPr>
          <w:fldChar w:fldCharType="begin"/>
        </w:r>
        <w:r>
          <w:rPr>
            <w:noProof/>
            <w:webHidden/>
          </w:rPr>
          <w:instrText xml:space="preserve"> PAGEREF _Toc141276940 \h </w:instrText>
        </w:r>
        <w:r>
          <w:rPr>
            <w:noProof/>
            <w:webHidden/>
          </w:rPr>
        </w:r>
        <w:r>
          <w:rPr>
            <w:noProof/>
            <w:webHidden/>
          </w:rPr>
          <w:fldChar w:fldCharType="separate"/>
        </w:r>
        <w:r>
          <w:rPr>
            <w:noProof/>
            <w:webHidden/>
          </w:rPr>
          <w:t>33</w:t>
        </w:r>
        <w:r>
          <w:rPr>
            <w:noProof/>
            <w:webHidden/>
          </w:rPr>
          <w:fldChar w:fldCharType="end"/>
        </w:r>
      </w:hyperlink>
    </w:p>
    <w:p w14:paraId="46C4B31F" w14:textId="2FF61C33"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41" w:history="1">
        <w:r w:rsidRPr="006A0C85">
          <w:rPr>
            <w:rStyle w:val="Lienhypertexte"/>
            <w:noProof/>
            <w:lang w:val="en-US"/>
          </w:rPr>
          <w:t>Listing 7: JSX, composant React</w:t>
        </w:r>
        <w:r>
          <w:rPr>
            <w:noProof/>
            <w:webHidden/>
          </w:rPr>
          <w:tab/>
        </w:r>
        <w:r>
          <w:rPr>
            <w:noProof/>
            <w:webHidden/>
          </w:rPr>
          <w:fldChar w:fldCharType="begin"/>
        </w:r>
        <w:r>
          <w:rPr>
            <w:noProof/>
            <w:webHidden/>
          </w:rPr>
          <w:instrText xml:space="preserve"> PAGEREF _Toc141276941 \h </w:instrText>
        </w:r>
        <w:r>
          <w:rPr>
            <w:noProof/>
            <w:webHidden/>
          </w:rPr>
        </w:r>
        <w:r>
          <w:rPr>
            <w:noProof/>
            <w:webHidden/>
          </w:rPr>
          <w:fldChar w:fldCharType="separate"/>
        </w:r>
        <w:r>
          <w:rPr>
            <w:noProof/>
            <w:webHidden/>
          </w:rPr>
          <w:t>38</w:t>
        </w:r>
        <w:r>
          <w:rPr>
            <w:noProof/>
            <w:webHidden/>
          </w:rPr>
          <w:fldChar w:fldCharType="end"/>
        </w:r>
      </w:hyperlink>
    </w:p>
    <w:p w14:paraId="03188342" w14:textId="104E2093"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42" w:history="1">
        <w:r w:rsidRPr="006A0C85">
          <w:rPr>
            <w:rStyle w:val="Lienhypertexte"/>
            <w:noProof/>
            <w:lang w:val="fr-CH"/>
          </w:rPr>
          <w:t>Listing 8: Exemple de l'approche utilitaire, Tailwind CSS</w:t>
        </w:r>
        <w:r>
          <w:rPr>
            <w:noProof/>
            <w:webHidden/>
          </w:rPr>
          <w:tab/>
        </w:r>
        <w:r>
          <w:rPr>
            <w:noProof/>
            <w:webHidden/>
          </w:rPr>
          <w:fldChar w:fldCharType="begin"/>
        </w:r>
        <w:r>
          <w:rPr>
            <w:noProof/>
            <w:webHidden/>
          </w:rPr>
          <w:instrText xml:space="preserve"> PAGEREF _Toc141276942 \h </w:instrText>
        </w:r>
        <w:r>
          <w:rPr>
            <w:noProof/>
            <w:webHidden/>
          </w:rPr>
        </w:r>
        <w:r>
          <w:rPr>
            <w:noProof/>
            <w:webHidden/>
          </w:rPr>
          <w:fldChar w:fldCharType="separate"/>
        </w:r>
        <w:r>
          <w:rPr>
            <w:noProof/>
            <w:webHidden/>
          </w:rPr>
          <w:t>39</w:t>
        </w:r>
        <w:r>
          <w:rPr>
            <w:noProof/>
            <w:webHidden/>
          </w:rPr>
          <w:fldChar w:fldCharType="end"/>
        </w:r>
      </w:hyperlink>
    </w:p>
    <w:p w14:paraId="5E702A08" w14:textId="3834F8EF"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43" w:history="1">
        <w:r w:rsidRPr="006A0C85">
          <w:rPr>
            <w:rStyle w:val="Lienhypertexte"/>
            <w:noProof/>
            <w:lang w:val="fr-CH"/>
          </w:rPr>
          <w:t>Listing 9: Équivalant du listing 8, Daisy UI</w:t>
        </w:r>
        <w:r>
          <w:rPr>
            <w:noProof/>
            <w:webHidden/>
          </w:rPr>
          <w:tab/>
        </w:r>
        <w:r>
          <w:rPr>
            <w:noProof/>
            <w:webHidden/>
          </w:rPr>
          <w:fldChar w:fldCharType="begin"/>
        </w:r>
        <w:r>
          <w:rPr>
            <w:noProof/>
            <w:webHidden/>
          </w:rPr>
          <w:instrText xml:space="preserve"> PAGEREF _Toc141276943 \h </w:instrText>
        </w:r>
        <w:r>
          <w:rPr>
            <w:noProof/>
            <w:webHidden/>
          </w:rPr>
        </w:r>
        <w:r>
          <w:rPr>
            <w:noProof/>
            <w:webHidden/>
          </w:rPr>
          <w:fldChar w:fldCharType="separate"/>
        </w:r>
        <w:r>
          <w:rPr>
            <w:noProof/>
            <w:webHidden/>
          </w:rPr>
          <w:t>39</w:t>
        </w:r>
        <w:r>
          <w:rPr>
            <w:noProof/>
            <w:webHidden/>
          </w:rPr>
          <w:fldChar w:fldCharType="end"/>
        </w:r>
      </w:hyperlink>
    </w:p>
    <w:p w14:paraId="10095173" w14:textId="57AA893B"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44" w:history="1">
        <w:r w:rsidRPr="006A0C85">
          <w:rPr>
            <w:rStyle w:val="Lienhypertexte"/>
            <w:noProof/>
          </w:rPr>
          <w:t>Listing 10: Exemple d'utilisation de EventEmitter</w:t>
        </w:r>
        <w:r>
          <w:rPr>
            <w:noProof/>
            <w:webHidden/>
          </w:rPr>
          <w:tab/>
        </w:r>
        <w:r>
          <w:rPr>
            <w:noProof/>
            <w:webHidden/>
          </w:rPr>
          <w:fldChar w:fldCharType="begin"/>
        </w:r>
        <w:r>
          <w:rPr>
            <w:noProof/>
            <w:webHidden/>
          </w:rPr>
          <w:instrText xml:space="preserve"> PAGEREF _Toc141276944 \h </w:instrText>
        </w:r>
        <w:r>
          <w:rPr>
            <w:noProof/>
            <w:webHidden/>
          </w:rPr>
        </w:r>
        <w:r>
          <w:rPr>
            <w:noProof/>
            <w:webHidden/>
          </w:rPr>
          <w:fldChar w:fldCharType="separate"/>
        </w:r>
        <w:r>
          <w:rPr>
            <w:noProof/>
            <w:webHidden/>
          </w:rPr>
          <w:t>47</w:t>
        </w:r>
        <w:r>
          <w:rPr>
            <w:noProof/>
            <w:webHidden/>
          </w:rPr>
          <w:fldChar w:fldCharType="end"/>
        </w:r>
      </w:hyperlink>
    </w:p>
    <w:p w14:paraId="50865968" w14:textId="2D2CCB0D"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45" w:history="1">
        <w:r w:rsidRPr="006A0C85">
          <w:rPr>
            <w:rStyle w:val="Lienhypertexte"/>
            <w:noProof/>
          </w:rPr>
          <w:t>Listing 11: Configuration principale d'un module</w:t>
        </w:r>
        <w:r>
          <w:rPr>
            <w:noProof/>
            <w:webHidden/>
          </w:rPr>
          <w:tab/>
        </w:r>
        <w:r>
          <w:rPr>
            <w:noProof/>
            <w:webHidden/>
          </w:rPr>
          <w:fldChar w:fldCharType="begin"/>
        </w:r>
        <w:r>
          <w:rPr>
            <w:noProof/>
            <w:webHidden/>
          </w:rPr>
          <w:instrText xml:space="preserve"> PAGEREF _Toc141276945 \h </w:instrText>
        </w:r>
        <w:r>
          <w:rPr>
            <w:noProof/>
            <w:webHidden/>
          </w:rPr>
        </w:r>
        <w:r>
          <w:rPr>
            <w:noProof/>
            <w:webHidden/>
          </w:rPr>
          <w:fldChar w:fldCharType="separate"/>
        </w:r>
        <w:r>
          <w:rPr>
            <w:noProof/>
            <w:webHidden/>
          </w:rPr>
          <w:t>48</w:t>
        </w:r>
        <w:r>
          <w:rPr>
            <w:noProof/>
            <w:webHidden/>
          </w:rPr>
          <w:fldChar w:fldCharType="end"/>
        </w:r>
      </w:hyperlink>
    </w:p>
    <w:p w14:paraId="4D20C033" w14:textId="43CE9BFC"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46" w:history="1">
        <w:r w:rsidRPr="006A0C85">
          <w:rPr>
            <w:rStyle w:val="Lienhypertexte"/>
            <w:noProof/>
          </w:rPr>
          <w:t>Listing 12: Type d'entrée "secret" de la configuration spécifique</w:t>
        </w:r>
        <w:r>
          <w:rPr>
            <w:noProof/>
            <w:webHidden/>
          </w:rPr>
          <w:tab/>
        </w:r>
        <w:r>
          <w:rPr>
            <w:noProof/>
            <w:webHidden/>
          </w:rPr>
          <w:fldChar w:fldCharType="begin"/>
        </w:r>
        <w:r>
          <w:rPr>
            <w:noProof/>
            <w:webHidden/>
          </w:rPr>
          <w:instrText xml:space="preserve"> PAGEREF _Toc141276946 \h </w:instrText>
        </w:r>
        <w:r>
          <w:rPr>
            <w:noProof/>
            <w:webHidden/>
          </w:rPr>
        </w:r>
        <w:r>
          <w:rPr>
            <w:noProof/>
            <w:webHidden/>
          </w:rPr>
          <w:fldChar w:fldCharType="separate"/>
        </w:r>
        <w:r>
          <w:rPr>
            <w:noProof/>
            <w:webHidden/>
          </w:rPr>
          <w:t>48</w:t>
        </w:r>
        <w:r>
          <w:rPr>
            <w:noProof/>
            <w:webHidden/>
          </w:rPr>
          <w:fldChar w:fldCharType="end"/>
        </w:r>
      </w:hyperlink>
    </w:p>
    <w:p w14:paraId="7C7A410F" w14:textId="4A41F7CA"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47" w:history="1">
        <w:r w:rsidRPr="006A0C85">
          <w:rPr>
            <w:rStyle w:val="Lienhypertexte"/>
            <w:noProof/>
          </w:rPr>
          <w:t>Listing 13: Utilisation d'Union Types et de Conditional Type dans l'implémentation des entrée de la configuration spécifique</w:t>
        </w:r>
        <w:r>
          <w:rPr>
            <w:noProof/>
            <w:webHidden/>
          </w:rPr>
          <w:tab/>
        </w:r>
        <w:r>
          <w:rPr>
            <w:noProof/>
            <w:webHidden/>
          </w:rPr>
          <w:fldChar w:fldCharType="begin"/>
        </w:r>
        <w:r>
          <w:rPr>
            <w:noProof/>
            <w:webHidden/>
          </w:rPr>
          <w:instrText xml:space="preserve"> PAGEREF _Toc141276947 \h </w:instrText>
        </w:r>
        <w:r>
          <w:rPr>
            <w:noProof/>
            <w:webHidden/>
          </w:rPr>
        </w:r>
        <w:r>
          <w:rPr>
            <w:noProof/>
            <w:webHidden/>
          </w:rPr>
          <w:fldChar w:fldCharType="separate"/>
        </w:r>
        <w:r>
          <w:rPr>
            <w:noProof/>
            <w:webHidden/>
          </w:rPr>
          <w:t>50</w:t>
        </w:r>
        <w:r>
          <w:rPr>
            <w:noProof/>
            <w:webHidden/>
          </w:rPr>
          <w:fldChar w:fldCharType="end"/>
        </w:r>
      </w:hyperlink>
    </w:p>
    <w:p w14:paraId="791EE929" w14:textId="2F364688"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48" w:history="1">
        <w:r w:rsidRPr="006A0C85">
          <w:rPr>
            <w:rStyle w:val="Lienhypertexte"/>
            <w:noProof/>
          </w:rPr>
          <w:t>Listing 14: Détection d'erreur grâce au typage statique dans les entrées de la configuration spécifique</w:t>
        </w:r>
        <w:r>
          <w:rPr>
            <w:noProof/>
            <w:webHidden/>
          </w:rPr>
          <w:tab/>
        </w:r>
        <w:r>
          <w:rPr>
            <w:noProof/>
            <w:webHidden/>
          </w:rPr>
          <w:fldChar w:fldCharType="begin"/>
        </w:r>
        <w:r>
          <w:rPr>
            <w:noProof/>
            <w:webHidden/>
          </w:rPr>
          <w:instrText xml:space="preserve"> PAGEREF _Toc141276948 \h </w:instrText>
        </w:r>
        <w:r>
          <w:rPr>
            <w:noProof/>
            <w:webHidden/>
          </w:rPr>
        </w:r>
        <w:r>
          <w:rPr>
            <w:noProof/>
            <w:webHidden/>
          </w:rPr>
          <w:fldChar w:fldCharType="separate"/>
        </w:r>
        <w:r>
          <w:rPr>
            <w:noProof/>
            <w:webHidden/>
          </w:rPr>
          <w:t>50</w:t>
        </w:r>
        <w:r>
          <w:rPr>
            <w:noProof/>
            <w:webHidden/>
          </w:rPr>
          <w:fldChar w:fldCharType="end"/>
        </w:r>
      </w:hyperlink>
    </w:p>
    <w:p w14:paraId="31E3CEBE" w14:textId="3BBE02BB"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49" w:history="1">
        <w:r w:rsidRPr="006A0C85">
          <w:rPr>
            <w:rStyle w:val="Lienhypertexte"/>
            <w:noProof/>
          </w:rPr>
          <w:t>Listing 15: Accès à la configuration spécifique grâce à la méthode getEntryValue</w:t>
        </w:r>
        <w:r>
          <w:rPr>
            <w:noProof/>
            <w:webHidden/>
          </w:rPr>
          <w:tab/>
        </w:r>
        <w:r>
          <w:rPr>
            <w:noProof/>
            <w:webHidden/>
          </w:rPr>
          <w:fldChar w:fldCharType="begin"/>
        </w:r>
        <w:r>
          <w:rPr>
            <w:noProof/>
            <w:webHidden/>
          </w:rPr>
          <w:instrText xml:space="preserve"> PAGEREF _Toc141276949 \h </w:instrText>
        </w:r>
        <w:r>
          <w:rPr>
            <w:noProof/>
            <w:webHidden/>
          </w:rPr>
        </w:r>
        <w:r>
          <w:rPr>
            <w:noProof/>
            <w:webHidden/>
          </w:rPr>
          <w:fldChar w:fldCharType="separate"/>
        </w:r>
        <w:r>
          <w:rPr>
            <w:noProof/>
            <w:webHidden/>
          </w:rPr>
          <w:t>51</w:t>
        </w:r>
        <w:r>
          <w:rPr>
            <w:noProof/>
            <w:webHidden/>
          </w:rPr>
          <w:fldChar w:fldCharType="end"/>
        </w:r>
      </w:hyperlink>
    </w:p>
    <w:p w14:paraId="0B7F2AD0" w14:textId="6772CC50"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50" w:history="1">
        <w:r w:rsidRPr="006A0C85">
          <w:rPr>
            <w:rStyle w:val="Lienhypertexte"/>
            <w:noProof/>
          </w:rPr>
          <w:t>Listing 16: exemple d’accès à la configuration spécifique depuis le comportement d’un module</w:t>
        </w:r>
        <w:r>
          <w:rPr>
            <w:noProof/>
            <w:webHidden/>
          </w:rPr>
          <w:tab/>
        </w:r>
        <w:r>
          <w:rPr>
            <w:noProof/>
            <w:webHidden/>
          </w:rPr>
          <w:fldChar w:fldCharType="begin"/>
        </w:r>
        <w:r>
          <w:rPr>
            <w:noProof/>
            <w:webHidden/>
          </w:rPr>
          <w:instrText xml:space="preserve"> PAGEREF _Toc141276950 \h </w:instrText>
        </w:r>
        <w:r>
          <w:rPr>
            <w:noProof/>
            <w:webHidden/>
          </w:rPr>
        </w:r>
        <w:r>
          <w:rPr>
            <w:noProof/>
            <w:webHidden/>
          </w:rPr>
          <w:fldChar w:fldCharType="separate"/>
        </w:r>
        <w:r>
          <w:rPr>
            <w:noProof/>
            <w:webHidden/>
          </w:rPr>
          <w:t>51</w:t>
        </w:r>
        <w:r>
          <w:rPr>
            <w:noProof/>
            <w:webHidden/>
          </w:rPr>
          <w:fldChar w:fldCharType="end"/>
        </w:r>
      </w:hyperlink>
    </w:p>
    <w:p w14:paraId="289A3499" w14:textId="6790EB20"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51" w:history="1">
        <w:r w:rsidRPr="006A0C85">
          <w:rPr>
            <w:rStyle w:val="Lienhypertexte"/>
            <w:noProof/>
          </w:rPr>
          <w:t>Listing 17: Exemple de spécification JSON Schema</w:t>
        </w:r>
        <w:r>
          <w:rPr>
            <w:noProof/>
            <w:webHidden/>
          </w:rPr>
          <w:tab/>
        </w:r>
        <w:r>
          <w:rPr>
            <w:noProof/>
            <w:webHidden/>
          </w:rPr>
          <w:fldChar w:fldCharType="begin"/>
        </w:r>
        <w:r>
          <w:rPr>
            <w:noProof/>
            <w:webHidden/>
          </w:rPr>
          <w:instrText xml:space="preserve"> PAGEREF _Toc141276951 \h </w:instrText>
        </w:r>
        <w:r>
          <w:rPr>
            <w:noProof/>
            <w:webHidden/>
          </w:rPr>
        </w:r>
        <w:r>
          <w:rPr>
            <w:noProof/>
            <w:webHidden/>
          </w:rPr>
          <w:fldChar w:fldCharType="separate"/>
        </w:r>
        <w:r>
          <w:rPr>
            <w:noProof/>
            <w:webHidden/>
          </w:rPr>
          <w:t>52</w:t>
        </w:r>
        <w:r>
          <w:rPr>
            <w:noProof/>
            <w:webHidden/>
          </w:rPr>
          <w:fldChar w:fldCharType="end"/>
        </w:r>
      </w:hyperlink>
    </w:p>
    <w:p w14:paraId="3EE08C8D" w14:textId="4EA48FA5"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52" w:history="1">
        <w:r w:rsidRPr="006A0C85">
          <w:rPr>
            <w:rStyle w:val="Lienhypertexte"/>
            <w:noProof/>
          </w:rPr>
          <w:t>Listing 18: Spécification d'un JSON schema grâce à l'attribut $schema</w:t>
        </w:r>
        <w:r>
          <w:rPr>
            <w:noProof/>
            <w:webHidden/>
          </w:rPr>
          <w:tab/>
        </w:r>
        <w:r>
          <w:rPr>
            <w:noProof/>
            <w:webHidden/>
          </w:rPr>
          <w:fldChar w:fldCharType="begin"/>
        </w:r>
        <w:r>
          <w:rPr>
            <w:noProof/>
            <w:webHidden/>
          </w:rPr>
          <w:instrText xml:space="preserve"> PAGEREF _Toc141276952 \h </w:instrText>
        </w:r>
        <w:r>
          <w:rPr>
            <w:noProof/>
            <w:webHidden/>
          </w:rPr>
        </w:r>
        <w:r>
          <w:rPr>
            <w:noProof/>
            <w:webHidden/>
          </w:rPr>
          <w:fldChar w:fldCharType="separate"/>
        </w:r>
        <w:r>
          <w:rPr>
            <w:noProof/>
            <w:webHidden/>
          </w:rPr>
          <w:t>53</w:t>
        </w:r>
        <w:r>
          <w:rPr>
            <w:noProof/>
            <w:webHidden/>
          </w:rPr>
          <w:fldChar w:fldCharType="end"/>
        </w:r>
      </w:hyperlink>
    </w:p>
    <w:p w14:paraId="477CD530" w14:textId="103E9A81"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53" w:history="1">
        <w:r w:rsidRPr="006A0C85">
          <w:rPr>
            <w:rStyle w:val="Lienhypertexte"/>
            <w:noProof/>
          </w:rPr>
          <w:t>Listing 19: Validation de la configuration avec AJV</w:t>
        </w:r>
        <w:r>
          <w:rPr>
            <w:noProof/>
            <w:webHidden/>
          </w:rPr>
          <w:tab/>
        </w:r>
        <w:r>
          <w:rPr>
            <w:noProof/>
            <w:webHidden/>
          </w:rPr>
          <w:fldChar w:fldCharType="begin"/>
        </w:r>
        <w:r>
          <w:rPr>
            <w:noProof/>
            <w:webHidden/>
          </w:rPr>
          <w:instrText xml:space="preserve"> PAGEREF _Toc141276953 \h </w:instrText>
        </w:r>
        <w:r>
          <w:rPr>
            <w:noProof/>
            <w:webHidden/>
          </w:rPr>
        </w:r>
        <w:r>
          <w:rPr>
            <w:noProof/>
            <w:webHidden/>
          </w:rPr>
          <w:fldChar w:fldCharType="separate"/>
        </w:r>
        <w:r>
          <w:rPr>
            <w:noProof/>
            <w:webHidden/>
          </w:rPr>
          <w:t>54</w:t>
        </w:r>
        <w:r>
          <w:rPr>
            <w:noProof/>
            <w:webHidden/>
          </w:rPr>
          <w:fldChar w:fldCharType="end"/>
        </w:r>
      </w:hyperlink>
    </w:p>
    <w:p w14:paraId="1B0B75B8" w14:textId="3F7F8001"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54" w:history="1">
        <w:r w:rsidRPr="006A0C85">
          <w:rPr>
            <w:rStyle w:val="Lienhypertexte"/>
            <w:noProof/>
          </w:rPr>
          <w:t>Listing 20: Héritage de ModuleProps dans un module</w:t>
        </w:r>
        <w:r>
          <w:rPr>
            <w:noProof/>
            <w:webHidden/>
          </w:rPr>
          <w:tab/>
        </w:r>
        <w:r>
          <w:rPr>
            <w:noProof/>
            <w:webHidden/>
          </w:rPr>
          <w:fldChar w:fldCharType="begin"/>
        </w:r>
        <w:r>
          <w:rPr>
            <w:noProof/>
            <w:webHidden/>
          </w:rPr>
          <w:instrText xml:space="preserve"> PAGEREF _Toc141276954 \h </w:instrText>
        </w:r>
        <w:r>
          <w:rPr>
            <w:noProof/>
            <w:webHidden/>
          </w:rPr>
        </w:r>
        <w:r>
          <w:rPr>
            <w:noProof/>
            <w:webHidden/>
          </w:rPr>
          <w:fldChar w:fldCharType="separate"/>
        </w:r>
        <w:r>
          <w:rPr>
            <w:noProof/>
            <w:webHidden/>
          </w:rPr>
          <w:t>55</w:t>
        </w:r>
        <w:r>
          <w:rPr>
            <w:noProof/>
            <w:webHidden/>
          </w:rPr>
          <w:fldChar w:fldCharType="end"/>
        </w:r>
      </w:hyperlink>
    </w:p>
    <w:p w14:paraId="21AFE12C" w14:textId="45C2BDBA"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55" w:history="1">
        <w:r w:rsidRPr="006A0C85">
          <w:rPr>
            <w:rStyle w:val="Lienhypertexte"/>
            <w:noProof/>
          </w:rPr>
          <w:t>Listing 21: Héritage de la classe ModuleRenderer</w:t>
        </w:r>
        <w:r>
          <w:rPr>
            <w:noProof/>
            <w:webHidden/>
          </w:rPr>
          <w:tab/>
        </w:r>
        <w:r>
          <w:rPr>
            <w:noProof/>
            <w:webHidden/>
          </w:rPr>
          <w:fldChar w:fldCharType="begin"/>
        </w:r>
        <w:r>
          <w:rPr>
            <w:noProof/>
            <w:webHidden/>
          </w:rPr>
          <w:instrText xml:space="preserve"> PAGEREF _Toc141276955 \h </w:instrText>
        </w:r>
        <w:r>
          <w:rPr>
            <w:noProof/>
            <w:webHidden/>
          </w:rPr>
        </w:r>
        <w:r>
          <w:rPr>
            <w:noProof/>
            <w:webHidden/>
          </w:rPr>
          <w:fldChar w:fldCharType="separate"/>
        </w:r>
        <w:r>
          <w:rPr>
            <w:noProof/>
            <w:webHidden/>
          </w:rPr>
          <w:t>56</w:t>
        </w:r>
        <w:r>
          <w:rPr>
            <w:noProof/>
            <w:webHidden/>
          </w:rPr>
          <w:fldChar w:fldCharType="end"/>
        </w:r>
      </w:hyperlink>
    </w:p>
    <w:p w14:paraId="735E19D7" w14:textId="6FA15D56"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56" w:history="1">
        <w:r w:rsidRPr="006A0C85">
          <w:rPr>
            <w:rStyle w:val="Lienhypertexte"/>
            <w:noProof/>
          </w:rPr>
          <w:t>Listing 22: Méthode notify, déclanchement du rendu d'un module</w:t>
        </w:r>
        <w:r>
          <w:rPr>
            <w:noProof/>
            <w:webHidden/>
          </w:rPr>
          <w:tab/>
        </w:r>
        <w:r>
          <w:rPr>
            <w:noProof/>
            <w:webHidden/>
          </w:rPr>
          <w:fldChar w:fldCharType="begin"/>
        </w:r>
        <w:r>
          <w:rPr>
            <w:noProof/>
            <w:webHidden/>
          </w:rPr>
          <w:instrText xml:space="preserve"> PAGEREF _Toc141276956 \h </w:instrText>
        </w:r>
        <w:r>
          <w:rPr>
            <w:noProof/>
            <w:webHidden/>
          </w:rPr>
        </w:r>
        <w:r>
          <w:rPr>
            <w:noProof/>
            <w:webHidden/>
          </w:rPr>
          <w:fldChar w:fldCharType="separate"/>
        </w:r>
        <w:r>
          <w:rPr>
            <w:noProof/>
            <w:webHidden/>
          </w:rPr>
          <w:t>56</w:t>
        </w:r>
        <w:r>
          <w:rPr>
            <w:noProof/>
            <w:webHidden/>
          </w:rPr>
          <w:fldChar w:fldCharType="end"/>
        </w:r>
      </w:hyperlink>
    </w:p>
    <w:p w14:paraId="7C124A88" w14:textId="1DA9B27E"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57" w:history="1">
        <w:r w:rsidRPr="006A0C85">
          <w:rPr>
            <w:rStyle w:val="Lienhypertexte"/>
            <w:noProof/>
          </w:rPr>
          <w:t>Listing 23: Méthode render, injection du rendu et du style, rendu côté serveur</w:t>
        </w:r>
        <w:r>
          <w:rPr>
            <w:noProof/>
            <w:webHidden/>
          </w:rPr>
          <w:tab/>
        </w:r>
        <w:r>
          <w:rPr>
            <w:noProof/>
            <w:webHidden/>
          </w:rPr>
          <w:fldChar w:fldCharType="begin"/>
        </w:r>
        <w:r>
          <w:rPr>
            <w:noProof/>
            <w:webHidden/>
          </w:rPr>
          <w:instrText xml:space="preserve"> PAGEREF _Toc141276957 \h </w:instrText>
        </w:r>
        <w:r>
          <w:rPr>
            <w:noProof/>
            <w:webHidden/>
          </w:rPr>
        </w:r>
        <w:r>
          <w:rPr>
            <w:noProof/>
            <w:webHidden/>
          </w:rPr>
          <w:fldChar w:fldCharType="separate"/>
        </w:r>
        <w:r>
          <w:rPr>
            <w:noProof/>
            <w:webHidden/>
          </w:rPr>
          <w:t>57</w:t>
        </w:r>
        <w:r>
          <w:rPr>
            <w:noProof/>
            <w:webHidden/>
          </w:rPr>
          <w:fldChar w:fldCharType="end"/>
        </w:r>
      </w:hyperlink>
    </w:p>
    <w:p w14:paraId="64C24627" w14:textId="0BC30FA4"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58" w:history="1">
        <w:r w:rsidRPr="006A0C85">
          <w:rPr>
            <w:rStyle w:val="Lienhypertexte"/>
            <w:noProof/>
          </w:rPr>
          <w:t>Listing 24: Exemple d’affichage de module utilisant du style</w:t>
        </w:r>
        <w:r>
          <w:rPr>
            <w:noProof/>
            <w:webHidden/>
          </w:rPr>
          <w:tab/>
        </w:r>
        <w:r>
          <w:rPr>
            <w:noProof/>
            <w:webHidden/>
          </w:rPr>
          <w:fldChar w:fldCharType="begin"/>
        </w:r>
        <w:r>
          <w:rPr>
            <w:noProof/>
            <w:webHidden/>
          </w:rPr>
          <w:instrText xml:space="preserve"> PAGEREF _Toc141276958 \h </w:instrText>
        </w:r>
        <w:r>
          <w:rPr>
            <w:noProof/>
            <w:webHidden/>
          </w:rPr>
        </w:r>
        <w:r>
          <w:rPr>
            <w:noProof/>
            <w:webHidden/>
          </w:rPr>
          <w:fldChar w:fldCharType="separate"/>
        </w:r>
        <w:r>
          <w:rPr>
            <w:noProof/>
            <w:webHidden/>
          </w:rPr>
          <w:t>58</w:t>
        </w:r>
        <w:r>
          <w:rPr>
            <w:noProof/>
            <w:webHidden/>
          </w:rPr>
          <w:fldChar w:fldCharType="end"/>
        </w:r>
      </w:hyperlink>
    </w:p>
    <w:p w14:paraId="0C0A4506" w14:textId="29828253"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59" w:history="1">
        <w:r w:rsidRPr="006A0C85">
          <w:rPr>
            <w:rStyle w:val="Lienhypertexte"/>
            <w:noProof/>
          </w:rPr>
          <w:t>Listing 25: Exemple de module demandant l’accès au accesseurs keyboard et http</w:t>
        </w:r>
        <w:r>
          <w:rPr>
            <w:noProof/>
            <w:webHidden/>
          </w:rPr>
          <w:tab/>
        </w:r>
        <w:r>
          <w:rPr>
            <w:noProof/>
            <w:webHidden/>
          </w:rPr>
          <w:fldChar w:fldCharType="begin"/>
        </w:r>
        <w:r>
          <w:rPr>
            <w:noProof/>
            <w:webHidden/>
          </w:rPr>
          <w:instrText xml:space="preserve"> PAGEREF _Toc141276959 \h </w:instrText>
        </w:r>
        <w:r>
          <w:rPr>
            <w:noProof/>
            <w:webHidden/>
          </w:rPr>
        </w:r>
        <w:r>
          <w:rPr>
            <w:noProof/>
            <w:webHidden/>
          </w:rPr>
          <w:fldChar w:fldCharType="separate"/>
        </w:r>
        <w:r>
          <w:rPr>
            <w:noProof/>
            <w:webHidden/>
          </w:rPr>
          <w:t>61</w:t>
        </w:r>
        <w:r>
          <w:rPr>
            <w:noProof/>
            <w:webHidden/>
          </w:rPr>
          <w:fldChar w:fldCharType="end"/>
        </w:r>
      </w:hyperlink>
    </w:p>
    <w:p w14:paraId="0106BE84" w14:textId="295D8483"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60" w:history="1">
        <w:r w:rsidRPr="006A0C85">
          <w:rPr>
            <w:rStyle w:val="Lienhypertexte"/>
            <w:noProof/>
          </w:rPr>
          <w:t>Listing 26: Import dynamique avec JavaScript</w:t>
        </w:r>
        <w:r>
          <w:rPr>
            <w:noProof/>
            <w:webHidden/>
          </w:rPr>
          <w:tab/>
        </w:r>
        <w:r>
          <w:rPr>
            <w:noProof/>
            <w:webHidden/>
          </w:rPr>
          <w:fldChar w:fldCharType="begin"/>
        </w:r>
        <w:r>
          <w:rPr>
            <w:noProof/>
            <w:webHidden/>
          </w:rPr>
          <w:instrText xml:space="preserve"> PAGEREF _Toc141276960 \h </w:instrText>
        </w:r>
        <w:r>
          <w:rPr>
            <w:noProof/>
            <w:webHidden/>
          </w:rPr>
        </w:r>
        <w:r>
          <w:rPr>
            <w:noProof/>
            <w:webHidden/>
          </w:rPr>
          <w:fldChar w:fldCharType="separate"/>
        </w:r>
        <w:r>
          <w:rPr>
            <w:noProof/>
            <w:webHidden/>
          </w:rPr>
          <w:t>63</w:t>
        </w:r>
        <w:r>
          <w:rPr>
            <w:noProof/>
            <w:webHidden/>
          </w:rPr>
          <w:fldChar w:fldCharType="end"/>
        </w:r>
      </w:hyperlink>
    </w:p>
    <w:p w14:paraId="7AC77E6E" w14:textId="5F7E8747"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61" w:history="1">
        <w:r w:rsidRPr="006A0C85">
          <w:rPr>
            <w:rStyle w:val="Lienhypertexte"/>
            <w:noProof/>
          </w:rPr>
          <w:t>Listing 27: Référence de modules dans le gestionnaire</w:t>
        </w:r>
        <w:r>
          <w:rPr>
            <w:noProof/>
            <w:webHidden/>
          </w:rPr>
          <w:tab/>
        </w:r>
        <w:r>
          <w:rPr>
            <w:noProof/>
            <w:webHidden/>
          </w:rPr>
          <w:fldChar w:fldCharType="begin"/>
        </w:r>
        <w:r>
          <w:rPr>
            <w:noProof/>
            <w:webHidden/>
          </w:rPr>
          <w:instrText xml:space="preserve"> PAGEREF _Toc141276961 \h </w:instrText>
        </w:r>
        <w:r>
          <w:rPr>
            <w:noProof/>
            <w:webHidden/>
          </w:rPr>
        </w:r>
        <w:r>
          <w:rPr>
            <w:noProof/>
            <w:webHidden/>
          </w:rPr>
          <w:fldChar w:fldCharType="separate"/>
        </w:r>
        <w:r>
          <w:rPr>
            <w:noProof/>
            <w:webHidden/>
          </w:rPr>
          <w:t>64</w:t>
        </w:r>
        <w:r>
          <w:rPr>
            <w:noProof/>
            <w:webHidden/>
          </w:rPr>
          <w:fldChar w:fldCharType="end"/>
        </w:r>
      </w:hyperlink>
    </w:p>
    <w:p w14:paraId="524A2FCE" w14:textId="7DBF0C43"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62" w:history="1">
        <w:r w:rsidRPr="006A0C85">
          <w:rPr>
            <w:rStyle w:val="Lienhypertexte"/>
            <w:noProof/>
          </w:rPr>
          <w:t>Listing 28: Exemple de requête avec la librairie sqlite3</w:t>
        </w:r>
        <w:r>
          <w:rPr>
            <w:noProof/>
            <w:webHidden/>
          </w:rPr>
          <w:tab/>
        </w:r>
        <w:r>
          <w:rPr>
            <w:noProof/>
            <w:webHidden/>
          </w:rPr>
          <w:fldChar w:fldCharType="begin"/>
        </w:r>
        <w:r>
          <w:rPr>
            <w:noProof/>
            <w:webHidden/>
          </w:rPr>
          <w:instrText xml:space="preserve"> PAGEREF _Toc141276962 \h </w:instrText>
        </w:r>
        <w:r>
          <w:rPr>
            <w:noProof/>
            <w:webHidden/>
          </w:rPr>
        </w:r>
        <w:r>
          <w:rPr>
            <w:noProof/>
            <w:webHidden/>
          </w:rPr>
          <w:fldChar w:fldCharType="separate"/>
        </w:r>
        <w:r>
          <w:rPr>
            <w:noProof/>
            <w:webHidden/>
          </w:rPr>
          <w:t>68</w:t>
        </w:r>
        <w:r>
          <w:rPr>
            <w:noProof/>
            <w:webHidden/>
          </w:rPr>
          <w:fldChar w:fldCharType="end"/>
        </w:r>
      </w:hyperlink>
    </w:p>
    <w:p w14:paraId="0318E228" w14:textId="3ACB18E7"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63" w:history="1">
        <w:r w:rsidRPr="006A0C85">
          <w:rPr>
            <w:rStyle w:val="Lienhypertexte"/>
            <w:noProof/>
          </w:rPr>
          <w:t>Listing 29: Séparation des trois parties d'un JWT</w:t>
        </w:r>
        <w:r>
          <w:rPr>
            <w:noProof/>
            <w:webHidden/>
          </w:rPr>
          <w:tab/>
        </w:r>
        <w:r>
          <w:rPr>
            <w:noProof/>
            <w:webHidden/>
          </w:rPr>
          <w:fldChar w:fldCharType="begin"/>
        </w:r>
        <w:r>
          <w:rPr>
            <w:noProof/>
            <w:webHidden/>
          </w:rPr>
          <w:instrText xml:space="preserve"> PAGEREF _Toc141276963 \h </w:instrText>
        </w:r>
        <w:r>
          <w:rPr>
            <w:noProof/>
            <w:webHidden/>
          </w:rPr>
        </w:r>
        <w:r>
          <w:rPr>
            <w:noProof/>
            <w:webHidden/>
          </w:rPr>
          <w:fldChar w:fldCharType="separate"/>
        </w:r>
        <w:r>
          <w:rPr>
            <w:noProof/>
            <w:webHidden/>
          </w:rPr>
          <w:t>71</w:t>
        </w:r>
        <w:r>
          <w:rPr>
            <w:noProof/>
            <w:webHidden/>
          </w:rPr>
          <w:fldChar w:fldCharType="end"/>
        </w:r>
      </w:hyperlink>
    </w:p>
    <w:p w14:paraId="6CA8D6B8" w14:textId="58B73A98"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64" w:history="1">
        <w:r w:rsidRPr="006A0C85">
          <w:rPr>
            <w:rStyle w:val="Lienhypertexte"/>
            <w:noProof/>
          </w:rPr>
          <w:t>Listing 30: Structure de l'en-tête JWT</w:t>
        </w:r>
        <w:r>
          <w:rPr>
            <w:noProof/>
            <w:webHidden/>
          </w:rPr>
          <w:tab/>
        </w:r>
        <w:r>
          <w:rPr>
            <w:noProof/>
            <w:webHidden/>
          </w:rPr>
          <w:fldChar w:fldCharType="begin"/>
        </w:r>
        <w:r>
          <w:rPr>
            <w:noProof/>
            <w:webHidden/>
          </w:rPr>
          <w:instrText xml:space="preserve"> PAGEREF _Toc141276964 \h </w:instrText>
        </w:r>
        <w:r>
          <w:rPr>
            <w:noProof/>
            <w:webHidden/>
          </w:rPr>
        </w:r>
        <w:r>
          <w:rPr>
            <w:noProof/>
            <w:webHidden/>
          </w:rPr>
          <w:fldChar w:fldCharType="separate"/>
        </w:r>
        <w:r>
          <w:rPr>
            <w:noProof/>
            <w:webHidden/>
          </w:rPr>
          <w:t>72</w:t>
        </w:r>
        <w:r>
          <w:rPr>
            <w:noProof/>
            <w:webHidden/>
          </w:rPr>
          <w:fldChar w:fldCharType="end"/>
        </w:r>
      </w:hyperlink>
    </w:p>
    <w:p w14:paraId="244247E9" w14:textId="59866FA4"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65" w:history="1">
        <w:r w:rsidRPr="006A0C85">
          <w:rPr>
            <w:rStyle w:val="Lienhypertexte"/>
            <w:noProof/>
          </w:rPr>
          <w:t>Listing 31: Structure des claims JWT</w:t>
        </w:r>
        <w:r>
          <w:rPr>
            <w:noProof/>
            <w:webHidden/>
          </w:rPr>
          <w:tab/>
        </w:r>
        <w:r>
          <w:rPr>
            <w:noProof/>
            <w:webHidden/>
          </w:rPr>
          <w:fldChar w:fldCharType="begin"/>
        </w:r>
        <w:r>
          <w:rPr>
            <w:noProof/>
            <w:webHidden/>
          </w:rPr>
          <w:instrText xml:space="preserve"> PAGEREF _Toc141276965 \h </w:instrText>
        </w:r>
        <w:r>
          <w:rPr>
            <w:noProof/>
            <w:webHidden/>
          </w:rPr>
        </w:r>
        <w:r>
          <w:rPr>
            <w:noProof/>
            <w:webHidden/>
          </w:rPr>
          <w:fldChar w:fldCharType="separate"/>
        </w:r>
        <w:r>
          <w:rPr>
            <w:noProof/>
            <w:webHidden/>
          </w:rPr>
          <w:t>72</w:t>
        </w:r>
        <w:r>
          <w:rPr>
            <w:noProof/>
            <w:webHidden/>
          </w:rPr>
          <w:fldChar w:fldCharType="end"/>
        </w:r>
      </w:hyperlink>
    </w:p>
    <w:p w14:paraId="1DCD71D0" w14:textId="415ED7C2"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66" w:history="1">
        <w:r w:rsidRPr="006A0C85">
          <w:rPr>
            <w:rStyle w:val="Lienhypertexte"/>
            <w:noProof/>
          </w:rPr>
          <w:t>Listing 32: Signature d'un JWT</w:t>
        </w:r>
        <w:r>
          <w:rPr>
            <w:noProof/>
            <w:webHidden/>
          </w:rPr>
          <w:tab/>
        </w:r>
        <w:r>
          <w:rPr>
            <w:noProof/>
            <w:webHidden/>
          </w:rPr>
          <w:fldChar w:fldCharType="begin"/>
        </w:r>
        <w:r>
          <w:rPr>
            <w:noProof/>
            <w:webHidden/>
          </w:rPr>
          <w:instrText xml:space="preserve"> PAGEREF _Toc141276966 \h </w:instrText>
        </w:r>
        <w:r>
          <w:rPr>
            <w:noProof/>
            <w:webHidden/>
          </w:rPr>
        </w:r>
        <w:r>
          <w:rPr>
            <w:noProof/>
            <w:webHidden/>
          </w:rPr>
          <w:fldChar w:fldCharType="separate"/>
        </w:r>
        <w:r>
          <w:rPr>
            <w:noProof/>
            <w:webHidden/>
          </w:rPr>
          <w:t>72</w:t>
        </w:r>
        <w:r>
          <w:rPr>
            <w:noProof/>
            <w:webHidden/>
          </w:rPr>
          <w:fldChar w:fldCharType="end"/>
        </w:r>
      </w:hyperlink>
    </w:p>
    <w:p w14:paraId="6D940CEE" w14:textId="4BA4DAE0"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67" w:history="1">
        <w:r w:rsidRPr="006A0C85">
          <w:rPr>
            <w:rStyle w:val="Lienhypertexte"/>
            <w:noProof/>
          </w:rPr>
          <w:t>Listing 33: Envoi d'un JWT dans l'en-tête Authorization</w:t>
        </w:r>
        <w:r>
          <w:rPr>
            <w:noProof/>
            <w:webHidden/>
          </w:rPr>
          <w:tab/>
        </w:r>
        <w:r>
          <w:rPr>
            <w:noProof/>
            <w:webHidden/>
          </w:rPr>
          <w:fldChar w:fldCharType="begin"/>
        </w:r>
        <w:r>
          <w:rPr>
            <w:noProof/>
            <w:webHidden/>
          </w:rPr>
          <w:instrText xml:space="preserve"> PAGEREF _Toc141276967 \h </w:instrText>
        </w:r>
        <w:r>
          <w:rPr>
            <w:noProof/>
            <w:webHidden/>
          </w:rPr>
        </w:r>
        <w:r>
          <w:rPr>
            <w:noProof/>
            <w:webHidden/>
          </w:rPr>
          <w:fldChar w:fldCharType="separate"/>
        </w:r>
        <w:r>
          <w:rPr>
            <w:noProof/>
            <w:webHidden/>
          </w:rPr>
          <w:t>72</w:t>
        </w:r>
        <w:r>
          <w:rPr>
            <w:noProof/>
            <w:webHidden/>
          </w:rPr>
          <w:fldChar w:fldCharType="end"/>
        </w:r>
      </w:hyperlink>
    </w:p>
    <w:p w14:paraId="63C0F487" w14:textId="3918285E"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68" w:history="1">
        <w:r w:rsidRPr="006A0C85">
          <w:rPr>
            <w:rStyle w:val="Lienhypertexte"/>
            <w:noProof/>
          </w:rPr>
          <w:t>Listing 34: Envoi d'une clé API dans l'en-tête x-api-key</w:t>
        </w:r>
        <w:r>
          <w:rPr>
            <w:noProof/>
            <w:webHidden/>
          </w:rPr>
          <w:tab/>
        </w:r>
        <w:r>
          <w:rPr>
            <w:noProof/>
            <w:webHidden/>
          </w:rPr>
          <w:fldChar w:fldCharType="begin"/>
        </w:r>
        <w:r>
          <w:rPr>
            <w:noProof/>
            <w:webHidden/>
          </w:rPr>
          <w:instrText xml:space="preserve"> PAGEREF _Toc141276968 \h </w:instrText>
        </w:r>
        <w:r>
          <w:rPr>
            <w:noProof/>
            <w:webHidden/>
          </w:rPr>
        </w:r>
        <w:r>
          <w:rPr>
            <w:noProof/>
            <w:webHidden/>
          </w:rPr>
          <w:fldChar w:fldCharType="separate"/>
        </w:r>
        <w:r>
          <w:rPr>
            <w:noProof/>
            <w:webHidden/>
          </w:rPr>
          <w:t>73</w:t>
        </w:r>
        <w:r>
          <w:rPr>
            <w:noProof/>
            <w:webHidden/>
          </w:rPr>
          <w:fldChar w:fldCharType="end"/>
        </w:r>
      </w:hyperlink>
    </w:p>
    <w:p w14:paraId="7C71D8CC" w14:textId="0C51081D"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69" w:history="1">
        <w:r w:rsidRPr="006A0C85">
          <w:rPr>
            <w:rStyle w:val="Lienhypertexte"/>
            <w:noProof/>
          </w:rPr>
          <w:t>Listing 35: Génération d'une clé API</w:t>
        </w:r>
        <w:r>
          <w:rPr>
            <w:noProof/>
            <w:webHidden/>
          </w:rPr>
          <w:tab/>
        </w:r>
        <w:r>
          <w:rPr>
            <w:noProof/>
            <w:webHidden/>
          </w:rPr>
          <w:fldChar w:fldCharType="begin"/>
        </w:r>
        <w:r>
          <w:rPr>
            <w:noProof/>
            <w:webHidden/>
          </w:rPr>
          <w:instrText xml:space="preserve"> PAGEREF _Toc141276969 \h </w:instrText>
        </w:r>
        <w:r>
          <w:rPr>
            <w:noProof/>
            <w:webHidden/>
          </w:rPr>
        </w:r>
        <w:r>
          <w:rPr>
            <w:noProof/>
            <w:webHidden/>
          </w:rPr>
          <w:fldChar w:fldCharType="separate"/>
        </w:r>
        <w:r>
          <w:rPr>
            <w:noProof/>
            <w:webHidden/>
          </w:rPr>
          <w:t>73</w:t>
        </w:r>
        <w:r>
          <w:rPr>
            <w:noProof/>
            <w:webHidden/>
          </w:rPr>
          <w:fldChar w:fldCharType="end"/>
        </w:r>
      </w:hyperlink>
    </w:p>
    <w:p w14:paraId="369710AE" w14:textId="04BE8D7A"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70" w:history="1">
        <w:r w:rsidRPr="006A0C85">
          <w:rPr>
            <w:rStyle w:val="Lienhypertexte"/>
            <w:noProof/>
          </w:rPr>
          <w:t>Listing 36: Classes d'erreur définies dans l'application</w:t>
        </w:r>
        <w:r>
          <w:rPr>
            <w:noProof/>
            <w:webHidden/>
          </w:rPr>
          <w:tab/>
        </w:r>
        <w:r>
          <w:rPr>
            <w:noProof/>
            <w:webHidden/>
          </w:rPr>
          <w:fldChar w:fldCharType="begin"/>
        </w:r>
        <w:r>
          <w:rPr>
            <w:noProof/>
            <w:webHidden/>
          </w:rPr>
          <w:instrText xml:space="preserve"> PAGEREF _Toc141276970 \h </w:instrText>
        </w:r>
        <w:r>
          <w:rPr>
            <w:noProof/>
            <w:webHidden/>
          </w:rPr>
        </w:r>
        <w:r>
          <w:rPr>
            <w:noProof/>
            <w:webHidden/>
          </w:rPr>
          <w:fldChar w:fldCharType="separate"/>
        </w:r>
        <w:r>
          <w:rPr>
            <w:noProof/>
            <w:webHidden/>
          </w:rPr>
          <w:t>75</w:t>
        </w:r>
        <w:r>
          <w:rPr>
            <w:noProof/>
            <w:webHidden/>
          </w:rPr>
          <w:fldChar w:fldCharType="end"/>
        </w:r>
      </w:hyperlink>
    </w:p>
    <w:p w14:paraId="5C67C5BD" w14:textId="38627A24"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71" w:history="1">
        <w:r w:rsidRPr="006A0C85">
          <w:rPr>
            <w:rStyle w:val="Lienhypertexte"/>
            <w:noProof/>
          </w:rPr>
          <w:t>Listing 37: Exemple d'erreur métier utilisant une erreur de base</w:t>
        </w:r>
        <w:r>
          <w:rPr>
            <w:noProof/>
            <w:webHidden/>
          </w:rPr>
          <w:tab/>
        </w:r>
        <w:r>
          <w:rPr>
            <w:noProof/>
            <w:webHidden/>
          </w:rPr>
          <w:fldChar w:fldCharType="begin"/>
        </w:r>
        <w:r>
          <w:rPr>
            <w:noProof/>
            <w:webHidden/>
          </w:rPr>
          <w:instrText xml:space="preserve"> PAGEREF _Toc141276971 \h </w:instrText>
        </w:r>
        <w:r>
          <w:rPr>
            <w:noProof/>
            <w:webHidden/>
          </w:rPr>
        </w:r>
        <w:r>
          <w:rPr>
            <w:noProof/>
            <w:webHidden/>
          </w:rPr>
          <w:fldChar w:fldCharType="separate"/>
        </w:r>
        <w:r>
          <w:rPr>
            <w:noProof/>
            <w:webHidden/>
          </w:rPr>
          <w:t>75</w:t>
        </w:r>
        <w:r>
          <w:rPr>
            <w:noProof/>
            <w:webHidden/>
          </w:rPr>
          <w:fldChar w:fldCharType="end"/>
        </w:r>
      </w:hyperlink>
    </w:p>
    <w:p w14:paraId="1419DE65" w14:textId="60CA08CC"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72" w:history="1">
        <w:r w:rsidRPr="006A0C85">
          <w:rPr>
            <w:rStyle w:val="Lienhypertexte"/>
            <w:noProof/>
          </w:rPr>
          <w:t>Listing 38: Augmentation du protocol vers WS par le serveur Express</w:t>
        </w:r>
        <w:r>
          <w:rPr>
            <w:noProof/>
            <w:webHidden/>
          </w:rPr>
          <w:tab/>
        </w:r>
        <w:r>
          <w:rPr>
            <w:noProof/>
            <w:webHidden/>
          </w:rPr>
          <w:fldChar w:fldCharType="begin"/>
        </w:r>
        <w:r>
          <w:rPr>
            <w:noProof/>
            <w:webHidden/>
          </w:rPr>
          <w:instrText xml:space="preserve"> PAGEREF _Toc141276972 \h </w:instrText>
        </w:r>
        <w:r>
          <w:rPr>
            <w:noProof/>
            <w:webHidden/>
          </w:rPr>
        </w:r>
        <w:r>
          <w:rPr>
            <w:noProof/>
            <w:webHidden/>
          </w:rPr>
          <w:fldChar w:fldCharType="separate"/>
        </w:r>
        <w:r>
          <w:rPr>
            <w:noProof/>
            <w:webHidden/>
          </w:rPr>
          <w:t>77</w:t>
        </w:r>
        <w:r>
          <w:rPr>
            <w:noProof/>
            <w:webHidden/>
          </w:rPr>
          <w:fldChar w:fldCharType="end"/>
        </w:r>
      </w:hyperlink>
    </w:p>
    <w:p w14:paraId="3F759066" w14:textId="2F091EBF"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73" w:history="1">
        <w:r w:rsidRPr="006A0C85">
          <w:rPr>
            <w:rStyle w:val="Lienhypertexte"/>
            <w:noProof/>
          </w:rPr>
          <w:t>Listing 39: exemple de fichier de langue (anglais) au format JSON</w:t>
        </w:r>
        <w:r>
          <w:rPr>
            <w:noProof/>
            <w:webHidden/>
          </w:rPr>
          <w:tab/>
        </w:r>
        <w:r>
          <w:rPr>
            <w:noProof/>
            <w:webHidden/>
          </w:rPr>
          <w:fldChar w:fldCharType="begin"/>
        </w:r>
        <w:r>
          <w:rPr>
            <w:noProof/>
            <w:webHidden/>
          </w:rPr>
          <w:instrText xml:space="preserve"> PAGEREF _Toc141276973 \h </w:instrText>
        </w:r>
        <w:r>
          <w:rPr>
            <w:noProof/>
            <w:webHidden/>
          </w:rPr>
        </w:r>
        <w:r>
          <w:rPr>
            <w:noProof/>
            <w:webHidden/>
          </w:rPr>
          <w:fldChar w:fldCharType="separate"/>
        </w:r>
        <w:r>
          <w:rPr>
            <w:noProof/>
            <w:webHidden/>
          </w:rPr>
          <w:t>88</w:t>
        </w:r>
        <w:r>
          <w:rPr>
            <w:noProof/>
            <w:webHidden/>
          </w:rPr>
          <w:fldChar w:fldCharType="end"/>
        </w:r>
      </w:hyperlink>
    </w:p>
    <w:p w14:paraId="1C316C61" w14:textId="6A6F2BA9"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74" w:history="1">
        <w:r w:rsidRPr="006A0C85">
          <w:rPr>
            <w:rStyle w:val="Lienhypertexte"/>
            <w:noProof/>
          </w:rPr>
          <w:t>Listing 40: Lecture de l'entrée standard avec Node.js</w:t>
        </w:r>
        <w:r>
          <w:rPr>
            <w:noProof/>
            <w:webHidden/>
          </w:rPr>
          <w:tab/>
        </w:r>
        <w:r>
          <w:rPr>
            <w:noProof/>
            <w:webHidden/>
          </w:rPr>
          <w:fldChar w:fldCharType="begin"/>
        </w:r>
        <w:r>
          <w:rPr>
            <w:noProof/>
            <w:webHidden/>
          </w:rPr>
          <w:instrText xml:space="preserve"> PAGEREF _Toc141276974 \h </w:instrText>
        </w:r>
        <w:r>
          <w:rPr>
            <w:noProof/>
            <w:webHidden/>
          </w:rPr>
        </w:r>
        <w:r>
          <w:rPr>
            <w:noProof/>
            <w:webHidden/>
          </w:rPr>
          <w:fldChar w:fldCharType="separate"/>
        </w:r>
        <w:r>
          <w:rPr>
            <w:noProof/>
            <w:webHidden/>
          </w:rPr>
          <w:t>92</w:t>
        </w:r>
        <w:r>
          <w:rPr>
            <w:noProof/>
            <w:webHidden/>
          </w:rPr>
          <w:fldChar w:fldCharType="end"/>
        </w:r>
      </w:hyperlink>
    </w:p>
    <w:p w14:paraId="2F17781E" w14:textId="0C7F2847"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75" w:history="1">
        <w:r w:rsidRPr="006A0C85">
          <w:rPr>
            <w:rStyle w:val="Lienhypertexte"/>
            <w:noProof/>
          </w:rPr>
          <w:t>Listing 41: Traitement des données dans la méthode onReceive</w:t>
        </w:r>
        <w:r>
          <w:rPr>
            <w:noProof/>
            <w:webHidden/>
          </w:rPr>
          <w:tab/>
        </w:r>
        <w:r>
          <w:rPr>
            <w:noProof/>
            <w:webHidden/>
          </w:rPr>
          <w:fldChar w:fldCharType="begin"/>
        </w:r>
        <w:r>
          <w:rPr>
            <w:noProof/>
            <w:webHidden/>
          </w:rPr>
          <w:instrText xml:space="preserve"> PAGEREF _Toc141276975 \h </w:instrText>
        </w:r>
        <w:r>
          <w:rPr>
            <w:noProof/>
            <w:webHidden/>
          </w:rPr>
        </w:r>
        <w:r>
          <w:rPr>
            <w:noProof/>
            <w:webHidden/>
          </w:rPr>
          <w:fldChar w:fldCharType="separate"/>
        </w:r>
        <w:r>
          <w:rPr>
            <w:noProof/>
            <w:webHidden/>
          </w:rPr>
          <w:t>92</w:t>
        </w:r>
        <w:r>
          <w:rPr>
            <w:noProof/>
            <w:webHidden/>
          </w:rPr>
          <w:fldChar w:fldCharType="end"/>
        </w:r>
      </w:hyperlink>
    </w:p>
    <w:p w14:paraId="3267D730" w14:textId="1656E36C" w:rsidR="00B82654" w:rsidRDefault="00B82654">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76976" w:history="1">
        <w:r w:rsidRPr="006A0C85">
          <w:rPr>
            <w:rStyle w:val="Lienhypertexte"/>
            <w:noProof/>
          </w:rPr>
          <w:t>Listing 42: Proposition d'intégration de validation min et max dans la configuration spécifique</w:t>
        </w:r>
        <w:r>
          <w:rPr>
            <w:noProof/>
            <w:webHidden/>
          </w:rPr>
          <w:tab/>
        </w:r>
        <w:r>
          <w:rPr>
            <w:noProof/>
            <w:webHidden/>
          </w:rPr>
          <w:fldChar w:fldCharType="begin"/>
        </w:r>
        <w:r>
          <w:rPr>
            <w:noProof/>
            <w:webHidden/>
          </w:rPr>
          <w:instrText xml:space="preserve"> PAGEREF _Toc141276976 \h </w:instrText>
        </w:r>
        <w:r>
          <w:rPr>
            <w:noProof/>
            <w:webHidden/>
          </w:rPr>
        </w:r>
        <w:r>
          <w:rPr>
            <w:noProof/>
            <w:webHidden/>
          </w:rPr>
          <w:fldChar w:fldCharType="separate"/>
        </w:r>
        <w:r>
          <w:rPr>
            <w:noProof/>
            <w:webHidden/>
          </w:rPr>
          <w:t>99</w:t>
        </w:r>
        <w:r>
          <w:rPr>
            <w:noProof/>
            <w:webHidden/>
          </w:rPr>
          <w:fldChar w:fldCharType="end"/>
        </w:r>
      </w:hyperlink>
    </w:p>
    <w:p w14:paraId="0F992EB7" w14:textId="54B7206E" w:rsidR="00E63659" w:rsidRDefault="00E63659" w:rsidP="00E63659">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fldChar w:fldCharType="end"/>
      </w:r>
    </w:p>
    <w:p w14:paraId="6B0DF704" w14:textId="3FF2AA43" w:rsidR="00E26700" w:rsidRPr="00D624DD" w:rsidRDefault="00E26700" w:rsidP="00D624DD">
      <w:pPr>
        <w:tabs>
          <w:tab w:val="left" w:pos="2953"/>
        </w:tabs>
        <w:rPr>
          <w:rFonts w:asciiTheme="minorHAnsi" w:hAnsiTheme="minorHAnsi"/>
          <w:sz w:val="22"/>
          <w:szCs w:val="20"/>
          <w:lang w:eastAsia="fr-CH"/>
          <w14:ligatures w14:val="standardContextual"/>
        </w:rPr>
        <w:sectPr w:rsidR="00E26700" w:rsidRPr="00D624DD" w:rsidSect="00D4333B">
          <w:footerReference w:type="first" r:id="rId27"/>
          <w:pgSz w:w="11906" w:h="16838" w:code="9"/>
          <w:pgMar w:top="284" w:right="851" w:bottom="1276" w:left="851" w:header="397" w:footer="45" w:gutter="0"/>
          <w:pgNumType w:fmt="upperRoman"/>
          <w:cols w:space="708"/>
          <w:titlePg/>
          <w:docGrid w:linePitch="360"/>
        </w:sectPr>
      </w:pPr>
    </w:p>
    <w:p w14:paraId="0E9B429F" w14:textId="43707267" w:rsidR="00D624DD" w:rsidRPr="00D624DD" w:rsidRDefault="00D624DD" w:rsidP="00D624DD">
      <w:pPr>
        <w:tabs>
          <w:tab w:val="center" w:pos="5102"/>
        </w:tabs>
        <w:sectPr w:rsidR="00D624DD" w:rsidRPr="00D624DD" w:rsidSect="00D4333B">
          <w:footerReference w:type="first" r:id="rId28"/>
          <w:pgSz w:w="11906" w:h="16838" w:code="9"/>
          <w:pgMar w:top="284" w:right="851" w:bottom="1276" w:left="851" w:header="397" w:footer="43" w:gutter="0"/>
          <w:pgNumType w:fmt="upperRoman"/>
          <w:cols w:space="708"/>
          <w:titlePg/>
          <w:docGrid w:linePitch="360"/>
        </w:sectPr>
      </w:pP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1276780"/>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9">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12EF7BEA" w:rsidR="00CE4B43" w:rsidRPr="003C36AB" w:rsidRDefault="00CE4B43" w:rsidP="00CE4B43">
      <w:pPr>
        <w:pStyle w:val="Lgende"/>
        <w:rPr>
          <w:lang w:val="fr-CH"/>
        </w:rPr>
      </w:pPr>
      <w:bookmarkStart w:id="10" w:name="_Toc14127687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w:t>
      </w:r>
      <w:r w:rsidRPr="003C36AB">
        <w:rPr>
          <w:lang w:val="fr-CH"/>
        </w:rPr>
        <w:fldChar w:fldCharType="end"/>
      </w:r>
      <w:r w:rsidRPr="003C36AB">
        <w:rPr>
          <w:lang w:val="fr-CH"/>
        </w:rPr>
        <w:t>: Contexte</w:t>
      </w:r>
      <w:r w:rsidR="00061DF7">
        <w:rPr>
          <w:lang w:val="fr-CH"/>
        </w:rPr>
        <w:t xml:space="preserve"> d’utilisation</w:t>
      </w:r>
      <w:r w:rsidR="00AC46BE">
        <w:rPr>
          <w:lang w:val="fr-CH"/>
        </w:rPr>
        <w:t xml:space="preserve"> de la passerelle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1276781"/>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r w:rsidRPr="003C36AB">
        <w:rPr>
          <w:rStyle w:val="lev"/>
          <w:i/>
          <w:iCs/>
        </w:rPr>
        <w:t>Composal</w:t>
      </w:r>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r w:rsidRPr="003C36AB">
        <w:rPr>
          <w:rStyle w:val="lev"/>
          <w:i/>
          <w:iCs/>
        </w:rPr>
        <w:t>Composal</w:t>
      </w:r>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r w:rsidRPr="003C36AB">
        <w:rPr>
          <w:rStyle w:val="lev"/>
          <w:i/>
          <w:iCs/>
        </w:rPr>
        <w:t>Composal</w:t>
      </w:r>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26935574"/>
      <w:bookmarkStart w:id="14" w:name="_Toc141276782"/>
      <w:r w:rsidRPr="003C36AB">
        <w:rPr>
          <w:lang w:val="fr-CH"/>
        </w:rPr>
        <w:t>Cahier des charges</w:t>
      </w:r>
      <w:bookmarkEnd w:id="14"/>
    </w:p>
    <w:p w14:paraId="1F8C7ADC" w14:textId="1D3EC6F2" w:rsidR="00CE4434" w:rsidRPr="003C36AB" w:rsidRDefault="00CE4434" w:rsidP="00D60649">
      <w:pPr>
        <w:pStyle w:val="Titre4"/>
      </w:pPr>
      <w:bookmarkStart w:id="15" w:name="_Toc141276783"/>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r w:rsidRPr="004E3776">
        <w:rPr>
          <w:rStyle w:val="lev"/>
        </w:rPr>
        <w:t>Wi</w:t>
      </w:r>
      <w:r w:rsidR="00B936CE" w:rsidRPr="004E3776">
        <w:rPr>
          <w:rStyle w:val="lev"/>
        </w:rPr>
        <w:t>F</w:t>
      </w:r>
      <w:r w:rsidRPr="004E3776">
        <w:rPr>
          <w:rStyle w:val="lev"/>
        </w:rPr>
        <w:t>i</w:t>
      </w:r>
      <w:r w:rsidRPr="003C36AB">
        <w:rPr>
          <w:rStyle w:val="lev"/>
        </w:rPr>
        <w:t xml:space="preserve"> etc. Les besoins liés aux modules sont :</w:t>
      </w:r>
    </w:p>
    <w:p w14:paraId="33455AEB" w14:textId="002B6BB7"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Gestionnaire : Permettant l’activation / désactivation et la configuration du comportement d’un module.</w:t>
      </w:r>
    </w:p>
    <w:p w14:paraId="2733C660" w14:textId="2754CA69"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 xml:space="preserve">Conception module « </w:t>
      </w:r>
      <w:r w:rsidRPr="00B85F6B">
        <w:rPr>
          <w:rStyle w:val="lev"/>
          <w:i/>
          <w:iCs/>
          <w:sz w:val="24"/>
          <w:szCs w:val="21"/>
          <w:lang w:val="fr-CH"/>
        </w:rPr>
        <w:t>Proof of Concept</w:t>
      </w:r>
      <w:r w:rsidRPr="00B85F6B">
        <w:rPr>
          <w:rStyle w:val="lev"/>
          <w:sz w:val="24"/>
          <w:szCs w:val="21"/>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B85F6B" w:rsidRDefault="005432DC" w:rsidP="007B3074">
      <w:pPr>
        <w:jc w:val="both"/>
        <w:rPr>
          <w:rStyle w:val="lev"/>
          <w:sz w:val="28"/>
          <w:szCs w:val="28"/>
        </w:rPr>
      </w:pPr>
    </w:p>
    <w:p w14:paraId="6AAF8645" w14:textId="778CAF0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lastRenderedPageBreak/>
        <w:t>Interface de visualisation : L’interface de visualisation affiche le tableau de bord selon la configuration effectuée dans l’administration. Lors d’une modification de la disposition des modules depuis 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1276784"/>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9911A90" w14:textId="576B1C2E" w:rsidR="00A76ECF" w:rsidRPr="003C36AB" w:rsidRDefault="00A76ECF" w:rsidP="00D60649">
      <w:pPr>
        <w:pStyle w:val="Titre4"/>
      </w:pPr>
      <w:bookmarkStart w:id="17" w:name="_Toc141276785"/>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1276786"/>
      <w:bookmarkEnd w:id="13"/>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0AFAAE13" w14:textId="0EC68FB9" w:rsidR="003112AE" w:rsidRDefault="003B672D" w:rsidP="00DF0314">
      <w:pPr>
        <w:jc w:val="both"/>
        <w:rPr>
          <w:rStyle w:val="lev"/>
        </w:rPr>
      </w:pPr>
      <w:r w:rsidRPr="003C36AB">
        <w:rPr>
          <w:rStyle w:val="lev"/>
        </w:rPr>
        <w:t>Aucune contrainte n’a été définie au niveau des aspect techniques et technologiques.</w:t>
      </w:r>
    </w:p>
    <w:p w14:paraId="130DB454" w14:textId="77777777" w:rsidR="00E60A18" w:rsidRDefault="00E60A18" w:rsidP="00DF0314">
      <w:pPr>
        <w:jc w:val="both"/>
        <w:rPr>
          <w:rStyle w:val="lev"/>
        </w:rPr>
      </w:pPr>
    </w:p>
    <w:p w14:paraId="4531E7FB" w14:textId="77777777" w:rsidR="00E60A18" w:rsidRPr="00DF0314" w:rsidRDefault="00E60A18" w:rsidP="00DF0314">
      <w:pPr>
        <w:jc w:val="both"/>
        <w:rPr>
          <w:rFonts w:ascii="CMU Serif Roman" w:hAnsi="CMU Serif Roman" w:cs="CMU Serif Roman"/>
        </w:rPr>
      </w:pPr>
    </w:p>
    <w:p w14:paraId="044AA1F4" w14:textId="5DAB6563" w:rsidR="00BF4005" w:rsidRPr="003C36AB" w:rsidRDefault="00163AAD" w:rsidP="00DA0C2D">
      <w:pPr>
        <w:pStyle w:val="Titre3"/>
        <w:jc w:val="both"/>
        <w:rPr>
          <w:lang w:val="fr-CH"/>
        </w:rPr>
      </w:pPr>
      <w:bookmarkStart w:id="19" w:name="_Toc141276787"/>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23CDC6D2" w:rsidR="00342ACD" w:rsidRPr="003C36AB" w:rsidRDefault="00342ACD" w:rsidP="00DB08DB">
      <w:pPr>
        <w:jc w:val="both"/>
        <w:rPr>
          <w:rStyle w:val="lev"/>
        </w:rPr>
      </w:pPr>
      <w:r w:rsidRPr="003C36AB">
        <w:rPr>
          <w:rStyle w:val="lev"/>
        </w:rPr>
        <w:t>Contrairement à l’approche choisi</w:t>
      </w:r>
      <w:r w:rsidR="005970A0">
        <w:rPr>
          <w:rStyle w:val="lev"/>
        </w:rPr>
        <w:t>e</w:t>
      </w:r>
      <w:r w:rsidRPr="003C36AB">
        <w:rPr>
          <w:rStyle w:val="lev"/>
        </w:rPr>
        <w:t xml:space="preserve">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0A78776B"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w:t>
      </w:r>
      <w:r w:rsidR="005970A0">
        <w:rPr>
          <w:rStyle w:val="lev"/>
        </w:rPr>
        <w:t>r</w:t>
      </w:r>
      <w:r w:rsidR="001B7BF8" w:rsidRPr="003C36AB">
        <w:rPr>
          <w:rStyle w:val="lev"/>
        </w:rPr>
        <w: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1276788"/>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1276789"/>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FD4F08">
      <w:pPr>
        <w:jc w:val="both"/>
        <w:rPr>
          <w:rStyle w:val="lev"/>
        </w:rPr>
      </w:pPr>
      <w:r>
        <w:rPr>
          <w:rStyle w:val="lev"/>
        </w:rPr>
        <w:t xml:space="preserve">Le code nécessaire d’un module est structuré de </w:t>
      </w:r>
      <w:r w:rsidR="003D3CB5" w:rsidRPr="003C36AB">
        <w:rPr>
          <w:rStyle w:val="lev"/>
        </w:rPr>
        <w:t xml:space="preserve">manière à ce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7E837101" w14:textId="77777777" w:rsidR="004702EB" w:rsidRDefault="004702EB" w:rsidP="00DE1284">
      <w:pPr>
        <w:rPr>
          <w:rStyle w:val="lev"/>
        </w:rPr>
      </w:pPr>
    </w:p>
    <w:p w14:paraId="5913D6C7" w14:textId="77777777" w:rsidR="00FD4F08" w:rsidRDefault="00FD4F08"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30">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4AD0C7F0" w:rsidR="000A4BD7" w:rsidRPr="003C36AB" w:rsidRDefault="00341DFF" w:rsidP="00072ECE">
      <w:pPr>
        <w:pStyle w:val="Lgende"/>
        <w:rPr>
          <w:rStyle w:val="lev"/>
          <w:lang w:val="fr-CH"/>
        </w:rPr>
      </w:pPr>
      <w:bookmarkStart w:id="22" w:name="_Toc14127687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1276790"/>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31">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2125DFF6" w:rsidR="005E6292" w:rsidRPr="003C36AB" w:rsidRDefault="00B717D6" w:rsidP="00B717D6">
      <w:pPr>
        <w:pStyle w:val="Lgende"/>
        <w:rPr>
          <w:lang w:val="fr-CH"/>
        </w:rPr>
      </w:pPr>
      <w:bookmarkStart w:id="24" w:name="_Toc14127687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778000" cy="1854200"/>
                    </a:xfrm>
                    <a:prstGeom prst="rect">
                      <a:avLst/>
                    </a:prstGeom>
                  </pic:spPr>
                </pic:pic>
              </a:graphicData>
            </a:graphic>
          </wp:inline>
        </w:drawing>
      </w:r>
    </w:p>
    <w:p w14:paraId="2E4A9A4C" w14:textId="56776FD5" w:rsidR="005576BB" w:rsidRPr="003C36AB" w:rsidRDefault="00341DFF" w:rsidP="00072ECE">
      <w:pPr>
        <w:pStyle w:val="Lgende"/>
        <w:rPr>
          <w:lang w:val="fr-CH"/>
        </w:rPr>
      </w:pPr>
      <w:bookmarkStart w:id="25" w:name="_Toc14127687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2FFB56BE" w:rsidR="006D5BFE" w:rsidRPr="00A022C4" w:rsidRDefault="00345880" w:rsidP="00A022C4">
      <w:pPr>
        <w:pStyle w:val="Lgende"/>
        <w:rPr>
          <w:rFonts w:ascii="CMU Serif Roman" w:hAnsi="CMU Serif Roman" w:cs="CMU Serif Roman"/>
          <w:lang w:val="fr-CH"/>
        </w:rPr>
      </w:pPr>
      <w:bookmarkStart w:id="26" w:name="_Toc14127687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r w:rsidRPr="003C36AB">
        <w:rPr>
          <w:lang w:val="fr-CH"/>
        </w:rPr>
        <w:t>GoF</w:t>
      </w:r>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r w:rsidRPr="003C36AB">
        <w:rPr>
          <w:rFonts w:ascii="CMU Serif Roman" w:hAnsi="CMU Serif Roman" w:cs="CMU Serif Roman"/>
          <w:i/>
          <w:iCs/>
        </w:rPr>
        <w:t>subscribe</w:t>
      </w:r>
      <w:r w:rsidRPr="003C36AB">
        <w:rPr>
          <w:rFonts w:ascii="CMU Serif Roman" w:hAnsi="CMU Serif Roman" w:cs="CMU Serif Roman"/>
        </w:rPr>
        <w:t xml:space="preserve"> et </w:t>
      </w:r>
      <w:r w:rsidRPr="003C36AB">
        <w:rPr>
          <w:rFonts w:ascii="CMU Serif Roman" w:hAnsi="CMU Serif Roman" w:cs="CMU Serif Roman"/>
          <w:i/>
          <w:iCs/>
        </w:rPr>
        <w:t>unsubscribe.</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r w:rsidR="00EE004B" w:rsidRPr="00FE0FA7">
        <w:rPr>
          <w:rStyle w:val="lev"/>
          <w:i/>
          <w:iCs/>
        </w:rPr>
        <w:t>onReceive</w:t>
      </w:r>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r w:rsidR="00E745A1" w:rsidRPr="00B369F7">
        <w:rPr>
          <w:rStyle w:val="lev"/>
          <w:i/>
          <w:iCs/>
        </w:rPr>
        <w:t>onReceive</w:t>
      </w:r>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1276791"/>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"specificConfig"</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"refreshRate"</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refresh rate in ms"</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"showDate"</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013FCF89" w:rsidR="008E139D" w:rsidRPr="003C36AB" w:rsidRDefault="00C2435F" w:rsidP="008E139D">
      <w:pPr>
        <w:pStyle w:val="Lgende"/>
        <w:rPr>
          <w:lang w:val="fr-CH"/>
        </w:rPr>
      </w:pPr>
      <w:bookmarkStart w:id="28" w:name="_Toc141276935"/>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r w:rsidRPr="00697B24">
        <w:rPr>
          <w:rStyle w:val="lev"/>
          <w:i/>
          <w:iCs/>
        </w:rPr>
        <w:t>specificConfig</w:t>
      </w:r>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type</w:t>
      </w:r>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‘text’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‘number’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‘bool’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‘option’ : Une valeur de type ‘text’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label</w:t>
      </w:r>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description</w:t>
      </w:r>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value</w:t>
      </w:r>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options</w:t>
      </w:r>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Default="00E64CC8" w:rsidP="005A6275">
      <w:pPr>
        <w:jc w:val="both"/>
        <w:rPr>
          <w:rStyle w:val="lev"/>
        </w:rPr>
      </w:pPr>
    </w:p>
    <w:p w14:paraId="0D166994" w14:textId="49571ACE" w:rsidR="00C10062" w:rsidRPr="003C36AB" w:rsidRDefault="00C10062" w:rsidP="005A6275">
      <w:pPr>
        <w:jc w:val="both"/>
        <w:rPr>
          <w:rStyle w:val="lev"/>
        </w:rPr>
      </w:pPr>
      <w:r>
        <w:rPr>
          <w:rStyle w:val="lev"/>
        </w:rPr>
        <w:t>La modélisation suivante regroupe les éléments définis au niveau de la configuration</w:t>
      </w:r>
      <w:r w:rsidR="006924C6">
        <w:rPr>
          <w:rStyle w:val="lev"/>
        </w:rPr>
        <w:t> :</w:t>
      </w: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902121" cy="2792889"/>
                    </a:xfrm>
                    <a:prstGeom prst="rect">
                      <a:avLst/>
                    </a:prstGeom>
                  </pic:spPr>
                </pic:pic>
              </a:graphicData>
            </a:graphic>
          </wp:inline>
        </w:drawing>
      </w:r>
    </w:p>
    <w:p w14:paraId="22254D88" w14:textId="4434BE68" w:rsidR="009F5241" w:rsidRPr="003C36AB" w:rsidRDefault="00DD652C" w:rsidP="00DD652C">
      <w:pPr>
        <w:pStyle w:val="Lgende"/>
        <w:rPr>
          <w:rStyle w:val="lev"/>
          <w:lang w:val="fr-CH"/>
        </w:rPr>
      </w:pPr>
      <w:bookmarkStart w:id="29" w:name="_Toc14127687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Default="00D9362E" w:rsidP="00D9362E"/>
    <w:p w14:paraId="29AA5186" w14:textId="77777777" w:rsidR="009D26A3" w:rsidRDefault="009D26A3" w:rsidP="00D9362E"/>
    <w:p w14:paraId="45B58673" w14:textId="77777777" w:rsidR="009D26A3" w:rsidRDefault="009D26A3" w:rsidP="00D9362E"/>
    <w:p w14:paraId="033E79B8" w14:textId="28AB5222" w:rsidR="001A2728" w:rsidRPr="003C36AB" w:rsidRDefault="001A2728" w:rsidP="00D60649">
      <w:pPr>
        <w:pStyle w:val="Titre4"/>
      </w:pPr>
      <w:bookmarkStart w:id="30" w:name="_Toc141276792"/>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7">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2698CF19" w:rsidR="00EE6982" w:rsidRPr="003C36AB" w:rsidRDefault="00303B1E" w:rsidP="00303B1E">
      <w:pPr>
        <w:pStyle w:val="Lgende"/>
        <w:rPr>
          <w:rStyle w:val="lev"/>
          <w:lang w:val="fr-CH"/>
        </w:rPr>
      </w:pPr>
      <w:bookmarkStart w:id="31" w:name="_Toc14127687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A6B62" w:rsidR="00B8314B" w:rsidRPr="003C36AB" w:rsidRDefault="009E601F" w:rsidP="00D60649">
      <w:pPr>
        <w:pStyle w:val="Titre4"/>
      </w:pPr>
      <w:bookmarkStart w:id="32" w:name="_Toc141276793"/>
      <w:r>
        <w:lastRenderedPageBreak/>
        <w:t>Récapitulatif</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1BBAEE35" w:rsidR="007E17E9" w:rsidRPr="003C36AB" w:rsidRDefault="00D06703" w:rsidP="007E17E9">
      <w:pPr>
        <w:keepNext/>
        <w:jc w:val="center"/>
      </w:pPr>
      <w:r>
        <w:rPr>
          <w:noProof/>
        </w:rPr>
        <w:drawing>
          <wp:inline distT="0" distB="0" distL="0" distR="0" wp14:anchorId="6D5131E1" wp14:editId="33B5C141">
            <wp:extent cx="6479540" cy="2952750"/>
            <wp:effectExtent l="0" t="0" r="0" b="6350"/>
            <wp:docPr id="1600003296"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3296" name="Graphique 1600003296"/>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479540" cy="2952750"/>
                    </a:xfrm>
                    <a:prstGeom prst="rect">
                      <a:avLst/>
                    </a:prstGeom>
                  </pic:spPr>
                </pic:pic>
              </a:graphicData>
            </a:graphic>
          </wp:inline>
        </w:drawing>
      </w:r>
    </w:p>
    <w:p w14:paraId="01400736" w14:textId="3283DDAE" w:rsidR="007E17E9" w:rsidRPr="003C36AB" w:rsidRDefault="007E17E9" w:rsidP="007E17E9">
      <w:pPr>
        <w:pStyle w:val="Lgende"/>
        <w:rPr>
          <w:lang w:val="fr-CH"/>
        </w:rPr>
      </w:pPr>
      <w:bookmarkStart w:id="33" w:name="_Toc14127687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1276794"/>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2A1B3F9C" w:rsidR="00A059AD" w:rsidRPr="003C36AB" w:rsidRDefault="002C4BCE" w:rsidP="00A059AD">
      <w:pPr>
        <w:keepNext/>
        <w:jc w:val="center"/>
      </w:pPr>
      <w:r>
        <w:rPr>
          <w:noProof/>
        </w:rPr>
        <w:drawing>
          <wp:inline distT="0" distB="0" distL="0" distR="0" wp14:anchorId="726415DE" wp14:editId="70618268">
            <wp:extent cx="5606473" cy="4231983"/>
            <wp:effectExtent l="0" t="0" r="0" b="0"/>
            <wp:docPr id="1995969207"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207" name="Graphique 1995969207"/>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14792" cy="4238263"/>
                    </a:xfrm>
                    <a:prstGeom prst="rect">
                      <a:avLst/>
                    </a:prstGeom>
                  </pic:spPr>
                </pic:pic>
              </a:graphicData>
            </a:graphic>
          </wp:inline>
        </w:drawing>
      </w:r>
    </w:p>
    <w:p w14:paraId="43016857" w14:textId="575EFC61" w:rsidR="00FD58C3" w:rsidRPr="003C36AB" w:rsidRDefault="00A059AD" w:rsidP="00A059AD">
      <w:pPr>
        <w:pStyle w:val="Lgende"/>
        <w:rPr>
          <w:rStyle w:val="lev"/>
          <w:lang w:val="fr-CH"/>
        </w:rPr>
      </w:pPr>
      <w:bookmarkStart w:id="35" w:name="_Toc14127687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3B41DE64" w14:textId="77777777" w:rsidR="00F6040D" w:rsidRDefault="00F6040D" w:rsidP="009A3C03">
      <w:pPr>
        <w:jc w:val="both"/>
        <w:rPr>
          <w:rStyle w:val="lev"/>
        </w:rPr>
      </w:pPr>
    </w:p>
    <w:p w14:paraId="190F6CCC" w14:textId="77777777" w:rsidR="00F6040D" w:rsidRDefault="00F6040D" w:rsidP="009A3C03">
      <w:pPr>
        <w:jc w:val="both"/>
        <w:rPr>
          <w:rStyle w:val="lev"/>
        </w:rPr>
      </w:pPr>
    </w:p>
    <w:p w14:paraId="479F0F12" w14:textId="77777777" w:rsidR="00F6040D" w:rsidRPr="003C36AB" w:rsidRDefault="00F6040D" w:rsidP="009A3C03">
      <w:pPr>
        <w:jc w:val="both"/>
        <w:rPr>
          <w:rStyle w:val="lev"/>
        </w:rPr>
      </w:pPr>
    </w:p>
    <w:p w14:paraId="5DA4CBDA" w14:textId="26D4E7F3" w:rsidR="0067131E" w:rsidRPr="003C36AB" w:rsidRDefault="00480BB5" w:rsidP="007D0E94">
      <w:pPr>
        <w:pStyle w:val="Titre3"/>
        <w:rPr>
          <w:lang w:val="fr-CH"/>
        </w:rPr>
      </w:pPr>
      <w:bookmarkStart w:id="36" w:name="_Toc141276795"/>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652F6420" w:rsidR="000E5462" w:rsidRPr="003C36AB" w:rsidRDefault="00A77A77" w:rsidP="000E5462">
      <w:pPr>
        <w:keepNext/>
        <w:jc w:val="center"/>
      </w:pPr>
      <w:r>
        <w:rPr>
          <w:noProof/>
        </w:rPr>
        <w:drawing>
          <wp:inline distT="0" distB="0" distL="0" distR="0" wp14:anchorId="6620FA70" wp14:editId="5ED79170">
            <wp:extent cx="5524500" cy="2400300"/>
            <wp:effectExtent l="0" t="0" r="0" b="0"/>
            <wp:docPr id="924626837"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6837" name="Graphique 924626837"/>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524500" cy="2400300"/>
                    </a:xfrm>
                    <a:prstGeom prst="rect">
                      <a:avLst/>
                    </a:prstGeom>
                  </pic:spPr>
                </pic:pic>
              </a:graphicData>
            </a:graphic>
          </wp:inline>
        </w:drawing>
      </w:r>
    </w:p>
    <w:p w14:paraId="011374DE" w14:textId="248A426C" w:rsidR="00C166F6" w:rsidRPr="003C36AB" w:rsidRDefault="000E5462" w:rsidP="000E5462">
      <w:pPr>
        <w:pStyle w:val="Lgende"/>
        <w:rPr>
          <w:rStyle w:val="lev"/>
          <w:lang w:val="fr-CH"/>
        </w:rPr>
      </w:pPr>
      <w:bookmarkStart w:id="37" w:name="_Toc14127688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t>Lors des appels aux différentes méthodes offertes par le gestionnaire (</w:t>
      </w:r>
      <w:r w:rsidRPr="003C36AB">
        <w:rPr>
          <w:rStyle w:val="lev"/>
          <w:i/>
          <w:iCs/>
        </w:rPr>
        <w:t>ModuleManager</w:t>
      </w:r>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10FAA957"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7AC64300" w:rsidR="00151990" w:rsidRPr="003C36AB" w:rsidRDefault="002E10FC" w:rsidP="00151990">
      <w:pPr>
        <w:keepNext/>
        <w:jc w:val="center"/>
      </w:pPr>
      <w:r>
        <w:rPr>
          <w:noProof/>
        </w:rPr>
        <w:drawing>
          <wp:inline distT="0" distB="0" distL="0" distR="0" wp14:anchorId="23054047" wp14:editId="4ACF1DAC">
            <wp:extent cx="5883564" cy="8487214"/>
            <wp:effectExtent l="0" t="0" r="0" b="0"/>
            <wp:docPr id="44014212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2121" name="Graphique 44014212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896835" cy="8506358"/>
                    </a:xfrm>
                    <a:prstGeom prst="rect">
                      <a:avLst/>
                    </a:prstGeom>
                  </pic:spPr>
                </pic:pic>
              </a:graphicData>
            </a:graphic>
          </wp:inline>
        </w:drawing>
      </w:r>
    </w:p>
    <w:p w14:paraId="71A52835" w14:textId="7702B991" w:rsidR="00151990" w:rsidRPr="008432BD" w:rsidRDefault="00C1606F" w:rsidP="008432BD">
      <w:pPr>
        <w:pStyle w:val="Lgende"/>
        <w:rPr>
          <w:lang w:val="fr-CH"/>
        </w:rPr>
      </w:pPr>
      <w:bookmarkStart w:id="38" w:name="_Toc14127688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1276796"/>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C499D"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xml:space="preserve">. Cette couche peut </w:t>
      </w:r>
      <w:r w:rsidR="00F94512">
        <w:rPr>
          <w:rStyle w:val="lev"/>
          <w:sz w:val="24"/>
          <w:szCs w:val="21"/>
          <w:lang w:val="fr-CH"/>
        </w:rPr>
        <w:t>s</w:t>
      </w:r>
      <w:r w:rsidR="00722F1F" w:rsidRPr="00FF5CA7">
        <w:rPr>
          <w:rStyle w:val="lev"/>
          <w:sz w:val="24"/>
          <w:szCs w:val="21"/>
          <w:lang w:val="fr-CH"/>
        </w:rPr>
        <w:t>’exécuter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6">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7C5E2EB0" w:rsidR="00EE3CBD" w:rsidRPr="003C36AB" w:rsidRDefault="006A6486" w:rsidP="006A6486">
      <w:pPr>
        <w:pStyle w:val="Lgende"/>
        <w:rPr>
          <w:rStyle w:val="lev"/>
          <w:b/>
          <w:bCs/>
          <w:lang w:val="fr-CH"/>
        </w:rPr>
      </w:pPr>
      <w:bookmarkStart w:id="40" w:name="_Toc14127688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1276797"/>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226F1C3F" w14:textId="43FD9EE2" w:rsidR="00AB6060" w:rsidRPr="0056704C"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54E18561" w14:textId="18A21C99" w:rsidR="00036876"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43381BA" w14:textId="77777777" w:rsidR="00AB6060" w:rsidRPr="003C36AB" w:rsidRDefault="00AB6060" w:rsidP="00B070BC">
      <w:pPr>
        <w:jc w:val="both"/>
        <w:rPr>
          <w:rStyle w:val="lev"/>
        </w:rPr>
      </w:pP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311E19C7" w14:textId="77777777" w:rsidR="00AB6060" w:rsidRDefault="002445A1" w:rsidP="00AB6060">
      <w:pPr>
        <w:keepNext/>
        <w:jc w:val="cente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7"/>
                    <a:stretch>
                      <a:fillRect/>
                    </a:stretch>
                  </pic:blipFill>
                  <pic:spPr>
                    <a:xfrm>
                      <a:off x="0" y="0"/>
                      <a:ext cx="2502085" cy="1523876"/>
                    </a:xfrm>
                    <a:prstGeom prst="rect">
                      <a:avLst/>
                    </a:prstGeom>
                  </pic:spPr>
                </pic:pic>
              </a:graphicData>
            </a:graphic>
          </wp:inline>
        </w:drawing>
      </w:r>
    </w:p>
    <w:p w14:paraId="0CF0B899" w14:textId="2F8EC167" w:rsidR="0056704C" w:rsidRPr="003C36AB" w:rsidRDefault="00AB6060" w:rsidP="0056704C">
      <w:pPr>
        <w:pStyle w:val="Lgende"/>
        <w:rPr>
          <w:rStyle w:val="lev"/>
        </w:rPr>
      </w:pPr>
      <w:bookmarkStart w:id="42" w:name="_Toc141276883"/>
      <w:r>
        <w:t xml:space="preserve">Figure </w:t>
      </w:r>
      <w:r>
        <w:fldChar w:fldCharType="begin"/>
      </w:r>
      <w:r>
        <w:instrText xml:space="preserve"> SEQ Figure \* ARABIC </w:instrText>
      </w:r>
      <w:r>
        <w:fldChar w:fldCharType="separate"/>
      </w:r>
      <w:r w:rsidR="00964D91">
        <w:rPr>
          <w:noProof/>
        </w:rPr>
        <w:t>13</w:t>
      </w:r>
      <w:r>
        <w:fldChar w:fldCharType="end"/>
      </w:r>
      <w:r>
        <w:t>: Maquette du formulaire de connexion</w:t>
      </w:r>
      <w:bookmarkEnd w:id="42"/>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3C2E3A5" w:rsidR="00EF29F7" w:rsidRPr="003C36AB" w:rsidRDefault="00AB6060" w:rsidP="00EF29F7">
      <w:pPr>
        <w:rPr>
          <w:rStyle w:val="lev"/>
        </w:rPr>
      </w:pPr>
      <w:r>
        <w:rPr>
          <w:noProof/>
        </w:rPr>
        <mc:AlternateContent>
          <mc:Choice Requires="wps">
            <w:drawing>
              <wp:anchor distT="0" distB="0" distL="114300" distR="114300" simplePos="0" relativeHeight="251673600" behindDoc="0" locked="0" layoutInCell="1" allowOverlap="1" wp14:anchorId="26A405D6" wp14:editId="7AFDFA39">
                <wp:simplePos x="0" y="0"/>
                <wp:positionH relativeFrom="column">
                  <wp:posOffset>-3810</wp:posOffset>
                </wp:positionH>
                <wp:positionV relativeFrom="paragraph">
                  <wp:posOffset>2011680</wp:posOffset>
                </wp:positionV>
                <wp:extent cx="2594610" cy="635"/>
                <wp:effectExtent l="0" t="0" r="0" b="12065"/>
                <wp:wrapSquare wrapText="bothSides"/>
                <wp:docPr id="318562579" name="Zone de texte 1"/>
                <wp:cNvGraphicFramePr/>
                <a:graphic xmlns:a="http://schemas.openxmlformats.org/drawingml/2006/main">
                  <a:graphicData uri="http://schemas.microsoft.com/office/word/2010/wordprocessingShape">
                    <wps:wsp>
                      <wps:cNvSpPr txBox="1"/>
                      <wps:spPr>
                        <a:xfrm>
                          <a:off x="0" y="0"/>
                          <a:ext cx="2594610" cy="635"/>
                        </a:xfrm>
                        <a:prstGeom prst="rect">
                          <a:avLst/>
                        </a:prstGeom>
                        <a:solidFill>
                          <a:prstClr val="white"/>
                        </a:solidFill>
                        <a:ln>
                          <a:noFill/>
                        </a:ln>
                      </wps:spPr>
                      <wps:txbx>
                        <w:txbxContent>
                          <w:p w14:paraId="1B42CD38" w14:textId="0005BEAC" w:rsidR="00AB6060" w:rsidRPr="002E7A44" w:rsidRDefault="00AB6060" w:rsidP="00AB6060">
                            <w:pPr>
                              <w:pStyle w:val="Lgende"/>
                              <w:rPr>
                                <w:rFonts w:ascii="CMU Serif Roman" w:hAnsi="CMU Serif Roman" w:cs="CMU Serif Roman"/>
                                <w:noProof/>
                                <w14:ligatures w14:val="none"/>
                              </w:rPr>
                            </w:pPr>
                            <w:bookmarkStart w:id="43" w:name="_Toc141276884"/>
                            <w:r>
                              <w:t xml:space="preserve">Figure </w:t>
                            </w:r>
                            <w:r>
                              <w:fldChar w:fldCharType="begin"/>
                            </w:r>
                            <w:r>
                              <w:instrText xml:space="preserve"> SEQ Figure \* ARABIC </w:instrText>
                            </w:r>
                            <w:r>
                              <w:fldChar w:fldCharType="separate"/>
                            </w:r>
                            <w:r w:rsidR="00964D91">
                              <w:rPr>
                                <w:noProof/>
                              </w:rPr>
                              <w:t>14</w:t>
                            </w:r>
                            <w:r>
                              <w:fldChar w:fldCharType="end"/>
                            </w:r>
                            <w:r>
                              <w:t>: Maquette de la liste des modules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A405D6" id="_x0000_t202" coordsize="21600,21600" o:spt="202" path="m,l,21600r21600,l21600,xe">
                <v:stroke joinstyle="miter"/>
                <v:path gradientshapeok="t" o:connecttype="rect"/>
              </v:shapetype>
              <v:shape id="Zone de texte 1" o:spid="_x0000_s1026" type="#_x0000_t202" style="position:absolute;margin-left:-.3pt;margin-top:158.4pt;width:204.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" stroked="f">
                <v:textbox style="mso-fit-shape-to-text:t" inset="0,0,0,0">
                  <w:txbxContent>
                    <w:p w14:paraId="1B42CD38" w14:textId="0005BEAC" w:rsidR="00AB6060" w:rsidRPr="002E7A44" w:rsidRDefault="00AB6060" w:rsidP="00AB6060">
                      <w:pPr>
                        <w:pStyle w:val="Lgende"/>
                        <w:rPr>
                          <w:rFonts w:ascii="CMU Serif Roman" w:hAnsi="CMU Serif Roman" w:cs="CMU Serif Roman"/>
                          <w:noProof/>
                          <w14:ligatures w14:val="none"/>
                        </w:rPr>
                      </w:pPr>
                      <w:bookmarkStart w:id="44" w:name="_Toc141276884"/>
                      <w:r>
                        <w:t xml:space="preserve">Figure </w:t>
                      </w:r>
                      <w:r>
                        <w:fldChar w:fldCharType="begin"/>
                      </w:r>
                      <w:r>
                        <w:instrText xml:space="preserve"> SEQ Figure \* ARABIC </w:instrText>
                      </w:r>
                      <w:r>
                        <w:fldChar w:fldCharType="separate"/>
                      </w:r>
                      <w:r w:rsidR="00964D91">
                        <w:rPr>
                          <w:noProof/>
                        </w:rPr>
                        <w:t>14</w:t>
                      </w:r>
                      <w:r>
                        <w:fldChar w:fldCharType="end"/>
                      </w:r>
                      <w:r>
                        <w:t>: Maquette de la liste des modules</w:t>
                      </w:r>
                      <w:bookmarkEnd w:id="44"/>
                    </w:p>
                  </w:txbxContent>
                </v:textbox>
                <w10:wrap type="square"/>
              </v:shape>
            </w:pict>
          </mc:Fallback>
        </mc:AlternateContent>
      </w:r>
      <w:r w:rsidR="007B1DCF"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F2466E5" w14:textId="77777777" w:rsidR="00AB6060" w:rsidRDefault="005370C2" w:rsidP="00AB6060">
      <w:pPr>
        <w:keepNext/>
        <w:jc w:val="right"/>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9"/>
                    <a:stretch>
                      <a:fillRect/>
                    </a:stretch>
                  </pic:blipFill>
                  <pic:spPr>
                    <a:xfrm>
                      <a:off x="0" y="0"/>
                      <a:ext cx="3334729" cy="1246312"/>
                    </a:xfrm>
                    <a:prstGeom prst="rect">
                      <a:avLst/>
                    </a:prstGeom>
                  </pic:spPr>
                </pic:pic>
              </a:graphicData>
            </a:graphic>
          </wp:inline>
        </w:drawing>
      </w:r>
    </w:p>
    <w:p w14:paraId="3F87A9DF" w14:textId="626118BB" w:rsidR="00AB6060" w:rsidRPr="003C36AB" w:rsidRDefault="00AB6060" w:rsidP="0056704C">
      <w:pPr>
        <w:pStyle w:val="Lgende"/>
        <w:jc w:val="right"/>
        <w:rPr>
          <w:rStyle w:val="lev"/>
        </w:rPr>
      </w:pPr>
      <w:bookmarkStart w:id="45" w:name="_Toc141276885"/>
      <w:r>
        <w:t xml:space="preserve">Figure </w:t>
      </w:r>
      <w:r>
        <w:fldChar w:fldCharType="begin"/>
      </w:r>
      <w:r>
        <w:instrText xml:space="preserve"> SEQ Figure \* ARABIC </w:instrText>
      </w:r>
      <w:r>
        <w:fldChar w:fldCharType="separate"/>
      </w:r>
      <w:r w:rsidR="00964D91">
        <w:rPr>
          <w:noProof/>
        </w:rPr>
        <w:t>15</w:t>
      </w:r>
      <w:r>
        <w:fldChar w:fldCharType="end"/>
      </w:r>
      <w:r>
        <w:t>: Actions rapides sur un module de la liste</w:t>
      </w:r>
      <w:bookmarkEnd w:id="45"/>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7B165FF8" w14:textId="77777777" w:rsidR="00974008" w:rsidRDefault="00295D3C" w:rsidP="00974008">
      <w:pPr>
        <w:keepNext/>
        <w:ind w:left="360"/>
        <w:jc w:val="center"/>
      </w:pPr>
      <w:r w:rsidRPr="003C36AB">
        <w:rPr>
          <w:rStyle w:val="lev"/>
          <w:noProof/>
        </w:rPr>
        <w:drawing>
          <wp:inline distT="0" distB="0" distL="0" distR="0" wp14:anchorId="25095327" wp14:editId="2C646D5B">
            <wp:extent cx="2530763" cy="1983887"/>
            <wp:effectExtent l="0" t="0" r="0" b="0"/>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50"/>
                    <a:stretch>
                      <a:fillRect/>
                    </a:stretch>
                  </pic:blipFill>
                  <pic:spPr>
                    <a:xfrm>
                      <a:off x="0" y="0"/>
                      <a:ext cx="2546966" cy="1996589"/>
                    </a:xfrm>
                    <a:prstGeom prst="rect">
                      <a:avLst/>
                    </a:prstGeom>
                  </pic:spPr>
                </pic:pic>
              </a:graphicData>
            </a:graphic>
          </wp:inline>
        </w:drawing>
      </w:r>
    </w:p>
    <w:p w14:paraId="6CEECF75" w14:textId="064F235B" w:rsidR="00295D3C" w:rsidRPr="003C36AB" w:rsidRDefault="00974008" w:rsidP="00974008">
      <w:pPr>
        <w:pStyle w:val="Lgende"/>
        <w:rPr>
          <w:rStyle w:val="lev"/>
        </w:rPr>
      </w:pPr>
      <w:bookmarkStart w:id="46" w:name="_Toc141276886"/>
      <w:r>
        <w:t xml:space="preserve">Figure </w:t>
      </w:r>
      <w:r>
        <w:fldChar w:fldCharType="begin"/>
      </w:r>
      <w:r>
        <w:instrText xml:space="preserve"> SEQ Figure \* ARABIC </w:instrText>
      </w:r>
      <w:r>
        <w:fldChar w:fldCharType="separate"/>
      </w:r>
      <w:r w:rsidR="00964D91">
        <w:rPr>
          <w:noProof/>
        </w:rPr>
        <w:t>16</w:t>
      </w:r>
      <w:r>
        <w:fldChar w:fldCharType="end"/>
      </w:r>
      <w:r>
        <w:t>: Page de configuration d'un module</w:t>
      </w:r>
      <w:bookmarkEnd w:id="46"/>
    </w:p>
    <w:p w14:paraId="3BEE7F13" w14:textId="77777777" w:rsidR="0018614F" w:rsidRPr="003C36AB" w:rsidRDefault="0018614F" w:rsidP="0018614F">
      <w:pPr>
        <w:rPr>
          <w:rStyle w:val="lev"/>
        </w:rPr>
      </w:pPr>
    </w:p>
    <w:p w14:paraId="614793C0" w14:textId="154BFC16"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00135E66" w:rsidRPr="00C84DAC">
        <w:rPr>
          <w:rStyle w:val="lev"/>
          <w:i/>
          <w:iCs/>
          <w:sz w:val="24"/>
          <w:szCs w:val="21"/>
          <w:lang w:val="fr-CH"/>
        </w:rPr>
        <w:t xml:space="preserve"> (édition)</w:t>
      </w:r>
      <w:r w:rsidR="00135E66" w:rsidRPr="00C84DAC">
        <w:rPr>
          <w:rStyle w:val="lev"/>
          <w:sz w:val="24"/>
          <w:szCs w:val="21"/>
          <w:lang w:val="fr-CH"/>
        </w:rPr>
        <w:t> : Configuration de la disposition des affichages des modules selon une grille</w:t>
      </w:r>
      <w:r w:rsidR="001566E4">
        <w:rPr>
          <w:rStyle w:val="lev"/>
          <w:sz w:val="24"/>
          <w:szCs w:val="21"/>
          <w:lang w:val="fr-CH"/>
        </w:rPr>
        <w:t>, offrant la p</w:t>
      </w:r>
      <w:r w:rsidR="00135E66" w:rsidRPr="00C84DAC">
        <w:rPr>
          <w:rStyle w:val="lev"/>
          <w:sz w:val="24"/>
          <w:szCs w:val="21"/>
          <w:lang w:val="fr-CH"/>
        </w:rPr>
        <w:t>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F31EAF3" w14:textId="77777777" w:rsidR="00191666" w:rsidRDefault="007B1DCF" w:rsidP="00191666">
      <w:pPr>
        <w:pStyle w:val="Paragraphedeliste"/>
        <w:keepNext/>
        <w:jc w:val="center"/>
      </w:pPr>
      <w:r w:rsidRPr="00C84DAC">
        <w:rPr>
          <w:rStyle w:val="lev"/>
          <w:noProof/>
          <w:sz w:val="24"/>
          <w:szCs w:val="21"/>
          <w:lang w:val="fr-CH"/>
        </w:rPr>
        <w:drawing>
          <wp:inline distT="0" distB="0" distL="0" distR="0" wp14:anchorId="2B58065D" wp14:editId="5514A96F">
            <wp:extent cx="2429164" cy="2031666"/>
            <wp:effectExtent l="0" t="0" r="0" b="635"/>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51"/>
                    <a:stretch>
                      <a:fillRect/>
                    </a:stretch>
                  </pic:blipFill>
                  <pic:spPr>
                    <a:xfrm>
                      <a:off x="0" y="0"/>
                      <a:ext cx="2473277" cy="2068560"/>
                    </a:xfrm>
                    <a:prstGeom prst="rect">
                      <a:avLst/>
                    </a:prstGeom>
                  </pic:spPr>
                </pic:pic>
              </a:graphicData>
            </a:graphic>
          </wp:inline>
        </w:drawing>
      </w:r>
    </w:p>
    <w:p w14:paraId="79FED2E9" w14:textId="4140E20B" w:rsidR="0018614F" w:rsidRPr="0056704C" w:rsidRDefault="00191666" w:rsidP="0056704C">
      <w:pPr>
        <w:pStyle w:val="Lgende"/>
        <w:rPr>
          <w:rStyle w:val="lev"/>
          <w:sz w:val="24"/>
          <w:lang w:val="fr-CH"/>
        </w:rPr>
      </w:pPr>
      <w:bookmarkStart w:id="47" w:name="_Toc141276887"/>
      <w:r>
        <w:t xml:space="preserve">Figure </w:t>
      </w:r>
      <w:r>
        <w:fldChar w:fldCharType="begin"/>
      </w:r>
      <w:r>
        <w:instrText xml:space="preserve"> SEQ Figure \* ARABIC </w:instrText>
      </w:r>
      <w:r>
        <w:fldChar w:fldCharType="separate"/>
      </w:r>
      <w:r w:rsidR="00964D91">
        <w:rPr>
          <w:noProof/>
        </w:rPr>
        <w:t>17</w:t>
      </w:r>
      <w:r>
        <w:fldChar w:fldCharType="end"/>
      </w:r>
      <w:r>
        <w:t>: édition d'écrans de visualisation</w:t>
      </w:r>
      <w:bookmarkEnd w:id="47"/>
    </w:p>
    <w:p w14:paraId="686F9E47" w14:textId="76217191"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Pr="00C84DAC">
        <w:rPr>
          <w:rStyle w:val="lev"/>
          <w:i/>
          <w:iCs/>
          <w:sz w:val="24"/>
          <w:szCs w:val="21"/>
          <w:lang w:val="fr-CH"/>
        </w:rPr>
        <w:t xml:space="preserve"> </w:t>
      </w:r>
      <w:r w:rsidR="00135E66" w:rsidRPr="00C84DAC">
        <w:rPr>
          <w:rStyle w:val="lev"/>
          <w:i/>
          <w:iCs/>
          <w:sz w:val="24"/>
          <w:szCs w:val="21"/>
          <w:lang w:val="fr-CH"/>
        </w:rPr>
        <w:t>(affichage)</w:t>
      </w:r>
      <w:r w:rsidR="00135E66" w:rsidRPr="00C84DAC">
        <w:rPr>
          <w:rStyle w:val="lev"/>
          <w:sz w:val="24"/>
          <w:szCs w:val="21"/>
          <w:lang w:val="fr-CH"/>
        </w:rPr>
        <w:t xml:space="preserve"> : </w:t>
      </w:r>
      <w:r w:rsidR="003703EF" w:rsidRPr="00C84DAC">
        <w:rPr>
          <w:rStyle w:val="lev"/>
          <w:sz w:val="24"/>
          <w:szCs w:val="21"/>
          <w:lang w:val="fr-CH"/>
        </w:rPr>
        <w:t xml:space="preserve">Affichage </w:t>
      </w:r>
      <w:r w:rsidR="00A959FA">
        <w:rPr>
          <w:rStyle w:val="lev"/>
          <w:sz w:val="24"/>
          <w:szCs w:val="21"/>
          <w:lang w:val="fr-CH"/>
        </w:rPr>
        <w:t>d’un écran</w:t>
      </w:r>
      <w:r w:rsidR="003703EF" w:rsidRPr="00C84DAC">
        <w:rPr>
          <w:rStyle w:val="lev"/>
          <w:sz w:val="24"/>
          <w:szCs w:val="21"/>
          <w:lang w:val="fr-CH"/>
        </w:rPr>
        <w:t xml:space="preserve"> selon la configuration effectuée et selon l’écran choisi.</w:t>
      </w:r>
      <w:r w:rsidR="0010677E">
        <w:rPr>
          <w:rStyle w:val="lev"/>
          <w:sz w:val="24"/>
          <w:szCs w:val="21"/>
          <w:lang w:val="fr-CH"/>
        </w:rPr>
        <w:t xml:space="preserve"> Celui-ci occupe toute la taille de la fenêtre du navigateur.</w:t>
      </w:r>
    </w:p>
    <w:p w14:paraId="27A8FC08" w14:textId="77777777" w:rsidR="00387F5B" w:rsidRDefault="00C00292" w:rsidP="00387F5B">
      <w:pPr>
        <w:keepNext/>
        <w:jc w:val="center"/>
      </w:pPr>
      <w:r w:rsidRPr="003C36AB">
        <w:rPr>
          <w:rStyle w:val="lev"/>
          <w:noProof/>
        </w:rPr>
        <w:drawing>
          <wp:inline distT="0" distB="0" distL="0" distR="0" wp14:anchorId="5EB849C6" wp14:editId="31F2BAD6">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52"/>
                    <a:stretch>
                      <a:fillRect/>
                    </a:stretch>
                  </pic:blipFill>
                  <pic:spPr>
                    <a:xfrm>
                      <a:off x="0" y="0"/>
                      <a:ext cx="2773425" cy="1375794"/>
                    </a:xfrm>
                    <a:prstGeom prst="rect">
                      <a:avLst/>
                    </a:prstGeom>
                  </pic:spPr>
                </pic:pic>
              </a:graphicData>
            </a:graphic>
          </wp:inline>
        </w:drawing>
      </w:r>
    </w:p>
    <w:p w14:paraId="5D7734F0" w14:textId="05AFBA7F" w:rsidR="00C00292" w:rsidRPr="003C36AB" w:rsidRDefault="00387F5B" w:rsidP="00387F5B">
      <w:pPr>
        <w:pStyle w:val="Lgende"/>
        <w:rPr>
          <w:rStyle w:val="lev"/>
        </w:rPr>
      </w:pPr>
      <w:bookmarkStart w:id="48" w:name="_Toc141276888"/>
      <w:r>
        <w:t xml:space="preserve">Figure </w:t>
      </w:r>
      <w:r>
        <w:fldChar w:fldCharType="begin"/>
      </w:r>
      <w:r>
        <w:instrText xml:space="preserve"> SEQ Figure \* ARABIC </w:instrText>
      </w:r>
      <w:r>
        <w:fldChar w:fldCharType="separate"/>
      </w:r>
      <w:r w:rsidR="00964D91">
        <w:rPr>
          <w:noProof/>
        </w:rPr>
        <w:t>18</w:t>
      </w:r>
      <w:r>
        <w:fldChar w:fldCharType="end"/>
      </w:r>
      <w:r>
        <w:t>: écran de visualisation</w:t>
      </w:r>
      <w:bookmarkEnd w:id="48"/>
    </w:p>
    <w:p w14:paraId="6E0758E9" w14:textId="77777777" w:rsidR="0018614F" w:rsidRPr="003C36AB" w:rsidRDefault="0018614F" w:rsidP="0018614F">
      <w:pPr>
        <w:rPr>
          <w:rStyle w:val="lev"/>
        </w:rPr>
      </w:pPr>
    </w:p>
    <w:p w14:paraId="51C0252B" w14:textId="01AF0204" w:rsidR="00966D8D"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5D69C66C" w14:textId="2D06A09C" w:rsidR="00AA6666" w:rsidRPr="00AA6666" w:rsidRDefault="00AA6666" w:rsidP="00AA6666">
      <w:pPr>
        <w:spacing w:after="160" w:line="259" w:lineRule="auto"/>
        <w:rPr>
          <w:rStyle w:val="lev"/>
          <w:szCs w:val="21"/>
        </w:rPr>
      </w:pPr>
    </w:p>
    <w:p w14:paraId="33E9B732" w14:textId="147BBAB4" w:rsidR="004F314D" w:rsidRPr="003C36AB" w:rsidRDefault="00826040" w:rsidP="00D60649">
      <w:pPr>
        <w:pStyle w:val="Titre4"/>
      </w:pPr>
      <w:bookmarkStart w:id="49" w:name="_Toc141276798"/>
      <w:r w:rsidRPr="003C36AB">
        <w:t>API</w:t>
      </w:r>
      <w:bookmarkEnd w:id="49"/>
    </w:p>
    <w:p w14:paraId="773428A0" w14:textId="1A4E2795" w:rsidR="00C763E9"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(Representational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1E7B45A" w14:textId="77777777" w:rsidR="00AA6666" w:rsidRPr="003C36AB" w:rsidRDefault="00AA6666" w:rsidP="00B070BC">
      <w:pPr>
        <w:jc w:val="both"/>
        <w:rPr>
          <w:rStyle w:val="lev"/>
        </w:rPr>
      </w:pP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Interface uniforme </w:t>
      </w:r>
      <w:r w:rsidRPr="003C36AB">
        <w:rPr>
          <w:rStyle w:val="lev"/>
          <w:sz w:val="24"/>
          <w:szCs w:val="21"/>
          <w:lang w:val="fr-CH"/>
        </w:rPr>
        <w:t xml:space="preserve">: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Client-serveur</w:t>
      </w:r>
      <w:r w:rsidRPr="003C36AB">
        <w:rPr>
          <w:rStyle w:val="lev"/>
          <w:sz w:val="24"/>
          <w:szCs w:val="21"/>
          <w:lang w:val="fr-CH"/>
        </w:rPr>
        <w:t>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Sans-état (stateless)</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Système en couches</w:t>
      </w:r>
      <w:r w:rsidRPr="003C36AB">
        <w:rPr>
          <w:rStyle w:val="lev"/>
          <w:sz w:val="24"/>
          <w:szCs w:val="21"/>
          <w:lang w:val="fr-CH"/>
        </w:rPr>
        <w:t>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Cache</w:t>
      </w:r>
      <w:r w:rsidRPr="003C36AB">
        <w:rPr>
          <w:rStyle w:val="lev"/>
          <w:sz w:val="24"/>
          <w:szCs w:val="21"/>
          <w:lang w:val="fr-CH"/>
        </w:rPr>
        <w:t>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5DFC5461" w14:textId="77777777" w:rsidR="00586FAE" w:rsidRPr="003C36AB" w:rsidRDefault="00586FAE" w:rsidP="00B070BC">
      <w:pPr>
        <w:jc w:val="both"/>
        <w:rPr>
          <w:rStyle w:val="lev"/>
        </w:rPr>
      </w:pP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Les modules</w:t>
      </w:r>
      <w:r w:rsidRPr="003C36AB">
        <w:rPr>
          <w:rStyle w:val="lev"/>
          <w:sz w:val="24"/>
          <w:szCs w:val="21"/>
          <w:lang w:val="fr-CH"/>
        </w:rPr>
        <w:t>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L’authentification</w:t>
      </w:r>
      <w:r w:rsidRPr="003C36AB">
        <w:rPr>
          <w:rStyle w:val="lev"/>
          <w:sz w:val="24"/>
          <w:szCs w:val="21"/>
          <w:lang w:val="fr-CH"/>
        </w:rPr>
        <w:t> : afin de sécuriser l’accès à l’interface de l’application et à l’API</w:t>
      </w:r>
      <w:r w:rsidR="0018767E">
        <w:rPr>
          <w:rStyle w:val="lev"/>
          <w:sz w:val="24"/>
          <w:szCs w:val="21"/>
          <w:lang w:val="fr-CH"/>
        </w:rPr>
        <w:t>.</w:t>
      </w:r>
    </w:p>
    <w:p w14:paraId="534239F9" w14:textId="096F300F" w:rsidR="00586FAE" w:rsidRPr="00EF7D07" w:rsidRDefault="00ED681D" w:rsidP="00264B8E">
      <w:pPr>
        <w:pStyle w:val="Paragraphedeliste"/>
        <w:numPr>
          <w:ilvl w:val="0"/>
          <w:numId w:val="19"/>
        </w:numPr>
        <w:spacing w:line="276" w:lineRule="auto"/>
        <w:rPr>
          <w:rStyle w:val="lev"/>
          <w:sz w:val="24"/>
          <w:szCs w:val="21"/>
          <w:lang w:val="fr-CH"/>
        </w:rPr>
      </w:pPr>
      <w:r w:rsidRPr="00586FAE">
        <w:rPr>
          <w:rStyle w:val="lev"/>
          <w:i/>
          <w:iCs/>
          <w:sz w:val="24"/>
          <w:szCs w:val="21"/>
          <w:lang w:val="fr-CH"/>
        </w:rPr>
        <w:t>Les écrans de visualisation</w:t>
      </w:r>
      <w:r w:rsidRPr="003C36AB">
        <w:rPr>
          <w:rStyle w:val="lev"/>
          <w:sz w:val="24"/>
          <w:szCs w:val="21"/>
          <w:lang w:val="fr-CH"/>
        </w:rPr>
        <w:t>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A4998A0" w14:textId="5094A98F" w:rsidR="001B11A5" w:rsidRPr="003C36AB" w:rsidRDefault="001B11A5" w:rsidP="0008608A">
      <w:pPr>
        <w:pStyle w:val="Titre3"/>
        <w:rPr>
          <w:lang w:val="fr-CH"/>
        </w:rPr>
      </w:pPr>
      <w:bookmarkStart w:id="50" w:name="_Toc141276799"/>
      <w:r w:rsidRPr="003C36AB">
        <w:rPr>
          <w:lang w:val="fr-CH"/>
        </w:rPr>
        <w:lastRenderedPageBreak/>
        <w:t>Base de donnée</w:t>
      </w:r>
      <w:r w:rsidR="00D04747" w:rsidRPr="003C36AB">
        <w:rPr>
          <w:lang w:val="fr-CH"/>
        </w:rPr>
        <w:t>s</w:t>
      </w:r>
      <w:bookmarkEnd w:id="50"/>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4ADF0C12" w14:textId="77777777" w:rsidR="005F6AD9" w:rsidRPr="003C36AB" w:rsidRDefault="005F6AD9" w:rsidP="00C71243">
      <w:pPr>
        <w:jc w:val="both"/>
        <w:rPr>
          <w:rStyle w:val="lev"/>
        </w:rPr>
      </w:pP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r w:rsidR="000940ED" w:rsidRPr="003C36AB">
        <w:rPr>
          <w:rStyle w:val="lev"/>
          <w:sz w:val="24"/>
          <w:szCs w:val="21"/>
          <w:lang w:val="fr-CH"/>
        </w:rPr>
        <w:t>Couchbase</w:t>
      </w:r>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r w:rsidR="00B84C7D" w:rsidRPr="004D3CB3">
        <w:rPr>
          <w:rStyle w:val="lev"/>
          <w:i/>
          <w:iCs/>
        </w:rPr>
        <w:t>embedded database</w:t>
      </w:r>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 xml:space="preserve">utilisé par les solutions existantes (PoloDB, UnQLite)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51" w:name="_Toc141276800"/>
      <w:r w:rsidRPr="003C36AB">
        <w:t>Modèle conceptuel</w:t>
      </w:r>
      <w:bookmarkEnd w:id="51"/>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452131" cy="1861192"/>
                    </a:xfrm>
                    <a:prstGeom prst="rect">
                      <a:avLst/>
                    </a:prstGeom>
                  </pic:spPr>
                </pic:pic>
              </a:graphicData>
            </a:graphic>
          </wp:inline>
        </w:drawing>
      </w:r>
    </w:p>
    <w:p w14:paraId="234ECC95" w14:textId="5FE25107" w:rsidR="0098335C" w:rsidRPr="003C36AB" w:rsidRDefault="003A62F7" w:rsidP="003A62F7">
      <w:pPr>
        <w:pStyle w:val="Lgende"/>
        <w:rPr>
          <w:lang w:val="fr-CH"/>
        </w:rPr>
      </w:pPr>
      <w:bookmarkStart w:id="52" w:name="_Toc14127688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19</w:t>
      </w:r>
      <w:r w:rsidRPr="003C36AB">
        <w:rPr>
          <w:lang w:val="fr-CH"/>
        </w:rPr>
        <w:fldChar w:fldCharType="end"/>
      </w:r>
      <w:r w:rsidRPr="003C36AB">
        <w:rPr>
          <w:lang w:val="fr-CH"/>
        </w:rPr>
        <w:t>: Base de données, modèle conceptuel</w:t>
      </w:r>
      <w:bookmarkEnd w:id="52"/>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7C0F7AE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w:t>
      </w:r>
      <w:r w:rsidR="00BE3BDE">
        <w:rPr>
          <w:rStyle w:val="lev"/>
          <w:sz w:val="24"/>
          <w:szCs w:val="21"/>
          <w:lang w:val="fr-CH"/>
        </w:rPr>
        <w:t>d’</w:t>
      </w:r>
      <w:r w:rsidRPr="003C36AB">
        <w:rPr>
          <w:rStyle w:val="lev"/>
          <w:sz w:val="24"/>
          <w:szCs w:val="21"/>
          <w:lang w:val="fr-CH"/>
        </w:rPr>
        <w:t xml:space="preserve">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53" w:name="_Toc141276801"/>
      <w:r w:rsidRPr="003C36AB">
        <w:lastRenderedPageBreak/>
        <w:t>Synthèse</w:t>
      </w:r>
      <w:bookmarkEnd w:id="53"/>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3FB02D3C" w:rsidR="00E51C0A" w:rsidRDefault="00182544" w:rsidP="00E51C0A">
      <w:pPr>
        <w:keepNext/>
        <w:jc w:val="center"/>
      </w:pPr>
      <w:r>
        <w:rPr>
          <w:noProof/>
        </w:rPr>
        <w:drawing>
          <wp:inline distT="0" distB="0" distL="0" distR="0" wp14:anchorId="64C42CAA" wp14:editId="60448578">
            <wp:extent cx="5384800" cy="4527791"/>
            <wp:effectExtent l="0" t="0" r="0" b="0"/>
            <wp:docPr id="1648720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020" name="Image 164872020"/>
                    <pic:cNvPicPr/>
                  </pic:nvPicPr>
                  <pic:blipFill>
                    <a:blip r:embed="rId55">
                      <a:extLst>
                        <a:ext uri="{28A0092B-C50C-407E-A947-70E740481C1C}">
                          <a14:useLocalDpi xmlns:a14="http://schemas.microsoft.com/office/drawing/2010/main" val="0"/>
                        </a:ext>
                      </a:extLst>
                    </a:blip>
                    <a:stretch>
                      <a:fillRect/>
                    </a:stretch>
                  </pic:blipFill>
                  <pic:spPr>
                    <a:xfrm>
                      <a:off x="0" y="0"/>
                      <a:ext cx="5395514" cy="4536799"/>
                    </a:xfrm>
                    <a:prstGeom prst="rect">
                      <a:avLst/>
                    </a:prstGeom>
                  </pic:spPr>
                </pic:pic>
              </a:graphicData>
            </a:graphic>
          </wp:inline>
        </w:drawing>
      </w:r>
    </w:p>
    <w:p w14:paraId="29E4A1C6" w14:textId="24E1CA9A" w:rsidR="00110DBB" w:rsidRPr="003C36AB" w:rsidRDefault="00E51C0A" w:rsidP="00E51C0A">
      <w:pPr>
        <w:pStyle w:val="Lgende"/>
        <w:rPr>
          <w:rStyle w:val="Accentuationlgre"/>
        </w:rPr>
      </w:pPr>
      <w:bookmarkStart w:id="54" w:name="_Toc141276890"/>
      <w:r>
        <w:t xml:space="preserve">Figure </w:t>
      </w:r>
      <w:r>
        <w:fldChar w:fldCharType="begin"/>
      </w:r>
      <w:r>
        <w:instrText xml:space="preserve"> SEQ Figure \* ARABIC </w:instrText>
      </w:r>
      <w:r>
        <w:fldChar w:fldCharType="separate"/>
      </w:r>
      <w:r w:rsidR="00964D91">
        <w:rPr>
          <w:noProof/>
        </w:rPr>
        <w:t>20</w:t>
      </w:r>
      <w:r>
        <w:fldChar w:fldCharType="end"/>
      </w:r>
      <w:r>
        <w:t>: Architecture logique de l'application</w:t>
      </w:r>
      <w:bookmarkEnd w:id="54"/>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3DC78E62" w:rsidR="007F7A67" w:rsidRPr="003C36AB" w:rsidRDefault="007F7A67" w:rsidP="0008608A">
      <w:pPr>
        <w:pStyle w:val="Titre3"/>
        <w:rPr>
          <w:lang w:val="fr-CH"/>
        </w:rPr>
      </w:pPr>
      <w:bookmarkStart w:id="55" w:name="_Toc141276802"/>
      <w:r w:rsidRPr="003C36AB">
        <w:rPr>
          <w:lang w:val="fr-CH"/>
        </w:rPr>
        <w:lastRenderedPageBreak/>
        <w:t>Module Proof Of Concept</w:t>
      </w:r>
      <w:bookmarkEnd w:id="55"/>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60BBDA74"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r w:rsidR="00DD25E4" w:rsidRPr="0056055A">
        <w:rPr>
          <w:rStyle w:val="lev"/>
          <w:i/>
          <w:iCs/>
        </w:rPr>
        <w:t>Composal</w:t>
      </w:r>
      <w:r w:rsidR="00DD25E4" w:rsidRPr="003C36AB">
        <w:rPr>
          <w:rStyle w:val="lev"/>
        </w:rPr>
        <w:t xml:space="preserve"> de la société </w:t>
      </w:r>
      <w:r w:rsidR="00DD25E4" w:rsidRPr="0056055A">
        <w:rPr>
          <w:rStyle w:val="lev"/>
          <w:i/>
          <w:iCs/>
        </w:rPr>
        <w:t>YALK</w:t>
      </w:r>
      <w:r w:rsidR="00DD25E4" w:rsidRPr="003C36AB">
        <w:rPr>
          <w:rStyle w:val="lev"/>
        </w:rPr>
        <w:t xml:space="preserve">. Ce module </w:t>
      </w:r>
      <w:r w:rsidR="00C40477" w:rsidRPr="003C36AB">
        <w:rPr>
          <w:rStyle w:val="lev"/>
        </w:rPr>
        <w:t>(« </w:t>
      </w:r>
      <w:r w:rsidR="00C40477" w:rsidRPr="00C51DEE">
        <w:rPr>
          <w:rStyle w:val="lev"/>
          <w:i/>
          <w:iCs/>
        </w:rPr>
        <w:t>Proof Of Concept</w:t>
      </w:r>
      <w:r w:rsidR="00C40477" w:rsidRPr="003C36AB">
        <w:rPr>
          <w:rStyle w:val="lev"/>
        </w:rPr>
        <w:t> » ou « </w:t>
      </w:r>
      <w:r w:rsidR="00C40477" w:rsidRPr="003C36AB">
        <w:rPr>
          <w:rStyle w:val="lev"/>
          <w:i/>
          <w:iCs/>
        </w:rPr>
        <w:t>P</w:t>
      </w:r>
      <w:r w:rsidR="00C40477">
        <w:rPr>
          <w:rStyle w:val="lev"/>
          <w:i/>
          <w:iCs/>
        </w:rPr>
        <w:t>o</w:t>
      </w:r>
      <w:r w:rsidR="00C40477" w:rsidRPr="003C36AB">
        <w:rPr>
          <w:rStyle w:val="lev"/>
          <w:i/>
          <w:iCs/>
        </w:rPr>
        <w:t>C</w:t>
      </w:r>
      <w:r w:rsidR="00C40477" w:rsidRPr="003C36AB">
        <w:rPr>
          <w:rStyle w:val="lev"/>
        </w:rPr>
        <w:t> »)</w:t>
      </w:r>
      <w:r w:rsidR="00C40477">
        <w:rPr>
          <w:rStyle w:val="lev"/>
        </w:rPr>
        <w:t xml:space="preserve"> </w:t>
      </w:r>
      <w:r w:rsidR="00DD25E4" w:rsidRPr="003C36AB">
        <w:rPr>
          <w:rStyle w:val="lev"/>
        </w:rPr>
        <w:t>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C40477">
        <w:rPr>
          <w:rStyle w:val="lev"/>
        </w:rPr>
        <w:t>.</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56" w:name="_Toc141276803"/>
      <w:r w:rsidRPr="003C36AB">
        <w:rPr>
          <w:rStyle w:val="lev"/>
        </w:rPr>
        <w:t>Intégration avec le logiciel Composal</w:t>
      </w:r>
      <w:bookmarkEnd w:id="56"/>
    </w:p>
    <w:p w14:paraId="0BCC71DE" w14:textId="313E3F0F" w:rsidR="00B2631B" w:rsidRPr="003C36AB" w:rsidRDefault="00B2631B" w:rsidP="00B22A5A">
      <w:pPr>
        <w:jc w:val="both"/>
        <w:rPr>
          <w:rStyle w:val="lev"/>
        </w:rPr>
      </w:pPr>
      <w:r w:rsidRPr="003C36AB">
        <w:rPr>
          <w:rStyle w:val="lev"/>
        </w:rPr>
        <w:t xml:space="preserve">Pour rappel, </w:t>
      </w:r>
      <w:r w:rsidRPr="003C36AB">
        <w:rPr>
          <w:rStyle w:val="lev"/>
          <w:i/>
          <w:iCs/>
        </w:rPr>
        <w:t>Composal</w:t>
      </w:r>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r w:rsidRPr="003C36AB">
        <w:rPr>
          <w:rStyle w:val="lev"/>
          <w:i/>
          <w:iCs/>
        </w:rPr>
        <w:t>Composal</w:t>
      </w:r>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3642AEC4" w:rsidR="000531C8" w:rsidRPr="003C36AB" w:rsidRDefault="000531C8" w:rsidP="000531C8">
      <w:pPr>
        <w:pStyle w:val="Lgende"/>
        <w:rPr>
          <w:rStyle w:val="lev"/>
          <w:lang w:val="fr-CH"/>
        </w:rPr>
      </w:pPr>
      <w:bookmarkStart w:id="57" w:name="_Toc14127689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21</w:t>
      </w:r>
      <w:r w:rsidRPr="003C36AB">
        <w:rPr>
          <w:lang w:val="fr-CH"/>
        </w:rPr>
        <w:fldChar w:fldCharType="end"/>
      </w:r>
      <w:r w:rsidRPr="003C36AB">
        <w:rPr>
          <w:lang w:val="fr-CH"/>
        </w:rPr>
        <w:t>: Timbrage sur l'application Composal</w:t>
      </w:r>
      <w:bookmarkEnd w:id="57"/>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r w:rsidR="00794C3F" w:rsidRPr="00113845">
        <w:rPr>
          <w:rStyle w:val="lev"/>
          <w:i/>
          <w:iCs/>
        </w:rPr>
        <w:t>Composal</w:t>
      </w:r>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r w:rsidR="004C3ADC" w:rsidRPr="003C36AB">
        <w:rPr>
          <w:rStyle w:val="lev"/>
          <w:i/>
          <w:iCs/>
        </w:rPr>
        <w:t>Composal</w:t>
      </w:r>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r w:rsidR="00363102" w:rsidRPr="003C36AB">
        <w:rPr>
          <w:rStyle w:val="lev"/>
          <w:i/>
          <w:iCs/>
        </w:rPr>
        <w:t>Composal</w:t>
      </w:r>
      <w:r w:rsidR="00363102" w:rsidRPr="003C36AB">
        <w:rPr>
          <w:rStyle w:val="lev"/>
        </w:rPr>
        <w:t xml:space="preserve"> propose déjà des </w:t>
      </w:r>
      <w:r w:rsidR="00363102" w:rsidRPr="00FD7376">
        <w:rPr>
          <w:rStyle w:val="lev"/>
        </w:rPr>
        <w:t>endpoints</w:t>
      </w:r>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6C1369BA" w:rsidR="00E13A86" w:rsidRPr="003C36AB" w:rsidRDefault="009558B2" w:rsidP="003D5168">
      <w:pPr>
        <w:pStyle w:val="Lgende"/>
        <w:rPr>
          <w:rStyle w:val="lev"/>
          <w:lang w:val="fr-CH"/>
        </w:rPr>
      </w:pPr>
      <w:bookmarkStart w:id="58" w:name="_Toc14127689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22</w:t>
      </w:r>
      <w:r w:rsidRPr="003C36AB">
        <w:rPr>
          <w:lang w:val="fr-CH"/>
        </w:rPr>
        <w:fldChar w:fldCharType="end"/>
      </w:r>
      <w:r w:rsidRPr="003C36AB">
        <w:rPr>
          <w:lang w:val="fr-CH"/>
        </w:rPr>
        <w:t>: Lecteur RFID avec carte</w:t>
      </w:r>
      <w:bookmarkEnd w:id="58"/>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8">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3528D832" w:rsidR="000E0F82" w:rsidRPr="003C36AB" w:rsidRDefault="000E0F82" w:rsidP="000E0F82">
      <w:pPr>
        <w:pStyle w:val="Lgende"/>
        <w:rPr>
          <w:lang w:val="fr-CH"/>
        </w:rPr>
      </w:pPr>
      <w:bookmarkStart w:id="59" w:name="_Toc14127689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23</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9"/>
    </w:p>
    <w:p w14:paraId="13BD93BE" w14:textId="77777777" w:rsidR="000E0F82" w:rsidRPr="003C36AB" w:rsidRDefault="000E0F82" w:rsidP="001D4C05"/>
    <w:p w14:paraId="7A7EC1E6" w14:textId="6799613D" w:rsidR="009454EB" w:rsidRDefault="009454EB" w:rsidP="00095232">
      <w:pPr>
        <w:jc w:val="both"/>
        <w:rPr>
          <w:rStyle w:val="lev"/>
        </w:rPr>
      </w:pPr>
      <w:r w:rsidRPr="003C36AB">
        <w:rPr>
          <w:rStyle w:val="lev"/>
        </w:rPr>
        <w:t xml:space="preserve">Parmi les intégrations proposées par l’entreprise YALK, ce module est celui qui permet d’utiliser pleinement l’architecture de la passerelle, en utilisation un dispositif local (USB) et un service externe. </w:t>
      </w:r>
      <w:r w:rsidR="006D176E">
        <w:rPr>
          <w:rStyle w:val="lev"/>
        </w:rPr>
        <w:t>C’est donc l’idée qui a été retenue d’un commun accord pour le module PoC.</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2AFC92F" w:rsidR="00C9379B" w:rsidRPr="003C36AB" w:rsidRDefault="00C9379B" w:rsidP="00C9379B">
      <w:pPr>
        <w:pStyle w:val="Titre3"/>
        <w:rPr>
          <w:lang w:val="fr-CH"/>
        </w:rPr>
      </w:pPr>
      <w:bookmarkStart w:id="60" w:name="_Toc141276804"/>
      <w:r w:rsidRPr="003C36AB">
        <w:rPr>
          <w:lang w:val="fr-CH"/>
        </w:rPr>
        <w:lastRenderedPageBreak/>
        <w:t>Planification</w:t>
      </w:r>
      <w:bookmarkEnd w:id="60"/>
    </w:p>
    <w:p w14:paraId="20F23809" w14:textId="0903B91C" w:rsidR="00562764" w:rsidRPr="003C36AB" w:rsidRDefault="00562764" w:rsidP="00095232">
      <w:pPr>
        <w:jc w:val="both"/>
        <w:rPr>
          <w:rStyle w:val="lev"/>
        </w:rPr>
      </w:pPr>
      <w:r w:rsidRPr="003C36AB">
        <w:rPr>
          <w:rStyle w:val="lev"/>
        </w:rPr>
        <w:t>Le projet se déroule du lundi 20 février au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61" w:name="_Toc141276805"/>
      <w:r w:rsidRPr="003C36AB">
        <w:t>Livrables</w:t>
      </w:r>
      <w:bookmarkEnd w:id="61"/>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62" w:name="_Toc141276806"/>
      <w:r w:rsidRPr="003C36AB">
        <w:t>Étapes</w:t>
      </w:r>
      <w:bookmarkEnd w:id="62"/>
    </w:p>
    <w:p w14:paraId="2DD1C679" w14:textId="5A2AEBCE"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D12E0">
        <w:rPr>
          <w:rStyle w:val="lev"/>
        </w:rPr>
        <w:t xml:space="preserve">, un nombre d’heures nécessaire </w:t>
      </w:r>
      <w:r w:rsidR="00DF2E62">
        <w:rPr>
          <w:rStyle w:val="lev"/>
        </w:rPr>
        <w:t>a</w:t>
      </w:r>
      <w:r w:rsidR="00CD12E0">
        <w:rPr>
          <w:rStyle w:val="lev"/>
        </w:rPr>
        <w:t xml:space="preserve"> également été estimé</w:t>
      </w:r>
      <w:r w:rsidR="00DF2E62">
        <w:rPr>
          <w:rStyle w:val="lev"/>
        </w:rPr>
        <w:t xml:space="preserve"> pour chacune d’entre elle</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w:t>
      </w:r>
      <w:r w:rsidR="00CE107A" w:rsidRPr="00860E4A">
        <w:rPr>
          <w:rStyle w:val="lev"/>
          <w:i/>
          <w:iCs/>
        </w:rPr>
        <w:t>2.1</w:t>
      </w:r>
      <w:r w:rsidR="00CE107A" w:rsidRPr="003C36AB">
        <w:rPr>
          <w:rStyle w:val="lev"/>
        </w:rPr>
        <w:t xml:space="preserve">),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38447695" w:rsidR="00CE107A" w:rsidRPr="003C36AB" w:rsidRDefault="00F0289E" w:rsidP="00491F45">
      <w:pPr>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w:t>
      </w:r>
      <w:r w:rsidR="009C7A33">
        <w:rPr>
          <w:rStyle w:val="lev"/>
          <w:i/>
          <w:iCs/>
        </w:rPr>
        <w:t xml:space="preserve"> </w:t>
      </w:r>
      <w:r w:rsidR="00B46B82" w:rsidRPr="003C36AB">
        <w:rPr>
          <w:rStyle w:val="lev"/>
          <w:i/>
          <w:iCs/>
        </w:rPr>
        <w:t>–</w:t>
      </w:r>
      <w:r w:rsidR="004F6A8E">
        <w:rPr>
          <w:rStyle w:val="lev"/>
          <w:i/>
          <w:iCs/>
        </w:rPr>
        <w:t xml:space="preserve"> 15h</w:t>
      </w:r>
      <w:r w:rsidR="009C7A33">
        <w:rPr>
          <w:rStyle w:val="lev"/>
          <w:i/>
          <w:iCs/>
        </w:rPr>
        <w:t xml:space="preserve"> </w:t>
      </w:r>
      <w:r w:rsidR="00A342B9" w:rsidRPr="003C36AB">
        <w:rPr>
          <w:rStyle w:val="lev"/>
          <w:i/>
          <w:iCs/>
        </w:rPr>
        <w:t>–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FDD384D"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.03</w:t>
      </w:r>
      <w:r w:rsidR="004F6A8E">
        <w:rPr>
          <w:rStyle w:val="lev"/>
          <w:i/>
          <w:iCs/>
        </w:rPr>
        <w:t xml:space="preserve"> </w:t>
      </w:r>
      <w:r w:rsidR="00B66BD1" w:rsidRPr="003C36AB">
        <w:rPr>
          <w:rStyle w:val="lev"/>
          <w:i/>
          <w:iCs/>
        </w:rPr>
        <w:t>–</w:t>
      </w:r>
      <w:r w:rsidR="00B66BD1">
        <w:rPr>
          <w:rStyle w:val="lev"/>
          <w:i/>
          <w:iCs/>
        </w:rPr>
        <w:t xml:space="preserve"> 20h </w:t>
      </w:r>
      <w:r w:rsidR="00B66BD1" w:rsidRPr="003C36AB">
        <w:rPr>
          <w:rStyle w:val="lev"/>
          <w:i/>
          <w:iCs/>
        </w:rPr>
        <w:t xml:space="preserve">–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3E6E2E65"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E57257">
        <w:rPr>
          <w:rStyle w:val="lev"/>
          <w:i/>
          <w:iCs/>
        </w:rPr>
        <w:t xml:space="preserve"> </w:t>
      </w:r>
      <w:r w:rsidR="003B1BB7" w:rsidRPr="003C36AB">
        <w:rPr>
          <w:rStyle w:val="lev"/>
          <w:i/>
          <w:iCs/>
        </w:rPr>
        <w:t>–</w:t>
      </w:r>
      <w:r w:rsidR="003B1BB7">
        <w:rPr>
          <w:rStyle w:val="lev"/>
          <w:i/>
          <w:iCs/>
        </w:rPr>
        <w:t xml:space="preserve"> 50h </w:t>
      </w:r>
      <w:r w:rsidR="003B1BB7" w:rsidRPr="003C36AB">
        <w:rPr>
          <w:rStyle w:val="lev"/>
          <w:i/>
          <w:iCs/>
        </w:rPr>
        <w:t xml:space="preserve">– </w:t>
      </w:r>
      <w:r w:rsidR="005409A6" w:rsidRPr="003C36AB">
        <w:rPr>
          <w:rStyle w:val="lev"/>
          <w:i/>
          <w:iCs/>
        </w:rPr>
        <w:t>Prototypages, test et analyse</w:t>
      </w:r>
    </w:p>
    <w:p w14:paraId="46FF217D" w14:textId="19C9B4F6"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r w:rsidR="00ED609A">
        <w:rPr>
          <w:rStyle w:val="lev"/>
        </w:rPr>
        <w:t xml:space="preserve"> La rédaction de l’analyse accompagnera cette étape.</w:t>
      </w:r>
    </w:p>
    <w:p w14:paraId="6E01B533" w14:textId="77777777" w:rsidR="008F1FE3" w:rsidRPr="003C36AB" w:rsidRDefault="008F1FE3" w:rsidP="00FD1F6F">
      <w:pPr>
        <w:jc w:val="both"/>
      </w:pPr>
    </w:p>
    <w:p w14:paraId="01D5C68F" w14:textId="368CEB54"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 xml:space="preserve">.04 </w:t>
      </w:r>
      <w:r w:rsidR="003B1BB7" w:rsidRPr="003C36AB">
        <w:rPr>
          <w:rStyle w:val="lev"/>
          <w:i/>
          <w:iCs/>
        </w:rPr>
        <w:t>–</w:t>
      </w:r>
      <w:r w:rsidR="003B1BB7">
        <w:rPr>
          <w:rStyle w:val="lev"/>
          <w:i/>
          <w:iCs/>
        </w:rPr>
        <w:t xml:space="preserve"> </w:t>
      </w:r>
      <w:r w:rsidR="00FE1864">
        <w:rPr>
          <w:rStyle w:val="lev"/>
          <w:i/>
          <w:iCs/>
        </w:rPr>
        <w:t>5</w:t>
      </w:r>
      <w:r w:rsidR="003B1BB7">
        <w:rPr>
          <w:rStyle w:val="lev"/>
          <w:i/>
          <w:iCs/>
        </w:rPr>
        <w:t xml:space="preserve">0h </w:t>
      </w:r>
      <w:r w:rsidR="003B1BB7" w:rsidRPr="003C36AB">
        <w:rPr>
          <w:rStyle w:val="lev"/>
          <w:i/>
          <w:iCs/>
        </w:rPr>
        <w:t>–</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3A5022F8" w:rsidR="00984E0B" w:rsidRPr="003C36AB" w:rsidRDefault="00F0289E" w:rsidP="00FD1F6F">
      <w:pPr>
        <w:jc w:val="both"/>
        <w:rPr>
          <w:rStyle w:val="lev"/>
          <w:i/>
          <w:iCs/>
        </w:rPr>
      </w:pPr>
      <w:r w:rsidRPr="003C36AB">
        <w:rPr>
          <w:rStyle w:val="lev"/>
          <w:b/>
          <w:bCs/>
          <w:i/>
          <w:iCs/>
        </w:rPr>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w:t>
      </w:r>
      <w:r w:rsidR="0019129D" w:rsidRPr="003C36AB">
        <w:rPr>
          <w:rStyle w:val="lev"/>
          <w:i/>
          <w:iCs/>
        </w:rPr>
        <w:t>–</w:t>
      </w:r>
      <w:r w:rsidR="0019129D">
        <w:rPr>
          <w:rStyle w:val="lev"/>
          <w:i/>
          <w:iCs/>
        </w:rPr>
        <w:t xml:space="preserve"> 9</w:t>
      </w:r>
      <w:r w:rsidR="00DD484C">
        <w:rPr>
          <w:rStyle w:val="lev"/>
          <w:i/>
          <w:iCs/>
        </w:rPr>
        <w:t>5</w:t>
      </w:r>
      <w:r w:rsidR="0019129D">
        <w:rPr>
          <w:rStyle w:val="lev"/>
          <w:i/>
          <w:iCs/>
        </w:rPr>
        <w:t xml:space="preserve">h </w:t>
      </w:r>
      <w:r w:rsidR="0019129D" w:rsidRPr="003C36AB">
        <w:rPr>
          <w:rStyle w:val="lev"/>
          <w:i/>
          <w:iCs/>
        </w:rPr>
        <w:t>–</w:t>
      </w:r>
      <w:r w:rsidR="00984E0B" w:rsidRPr="003C36AB">
        <w:rPr>
          <w:rStyle w:val="lev"/>
          <w:i/>
          <w:iCs/>
        </w:rPr>
        <w:t> </w:t>
      </w:r>
      <w:r w:rsidR="004155C2" w:rsidRPr="003C36AB">
        <w:rPr>
          <w:rStyle w:val="lev"/>
          <w:i/>
          <w:iCs/>
        </w:rPr>
        <w:t>API et backend</w:t>
      </w:r>
    </w:p>
    <w:p w14:paraId="024AB2A3" w14:textId="17D69C24"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P</w:t>
      </w:r>
      <w:r w:rsidR="00C91223">
        <w:rPr>
          <w:rStyle w:val="lev"/>
        </w:rPr>
        <w:t>o</w:t>
      </w:r>
      <w:r w:rsidR="0044727C" w:rsidRPr="003C36AB">
        <w:rPr>
          <w:rStyle w:val="lev"/>
        </w:rPr>
        <w:t>C sera effectué.</w:t>
      </w:r>
    </w:p>
    <w:p w14:paraId="2B09519E" w14:textId="77777777" w:rsidR="004155C2" w:rsidRPr="003C36AB" w:rsidRDefault="004155C2" w:rsidP="00FD1F6F">
      <w:pPr>
        <w:jc w:val="both"/>
        <w:rPr>
          <w:rStyle w:val="lev"/>
          <w:i/>
          <w:iCs/>
        </w:rPr>
      </w:pPr>
    </w:p>
    <w:p w14:paraId="5CF8CE66" w14:textId="66D187CF"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w:t>
      </w:r>
      <w:r w:rsidR="005F299C" w:rsidRPr="003C36AB">
        <w:rPr>
          <w:rStyle w:val="lev"/>
          <w:i/>
          <w:iCs/>
        </w:rPr>
        <w:t>–</w:t>
      </w:r>
      <w:r w:rsidR="005F299C">
        <w:rPr>
          <w:rStyle w:val="lev"/>
          <w:i/>
          <w:iCs/>
        </w:rPr>
        <w:t xml:space="preserve"> 20h </w:t>
      </w:r>
      <w:r w:rsidR="005F299C" w:rsidRPr="003C36AB">
        <w:rPr>
          <w:rStyle w:val="lev"/>
          <w:i/>
          <w:iCs/>
        </w:rPr>
        <w:t>–</w:t>
      </w:r>
      <w:r w:rsidR="004155C2" w:rsidRPr="003C36AB">
        <w:rPr>
          <w:rStyle w:val="lev"/>
          <w:i/>
          <w:iCs/>
        </w:rPr>
        <w:t> </w:t>
      </w:r>
      <w:r w:rsidR="00A74725" w:rsidRPr="003C36AB">
        <w:rPr>
          <w:rStyle w:val="lev"/>
          <w:i/>
          <w:iCs/>
        </w:rPr>
        <w:t>Refactoring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refactoring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129E2431"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 xml:space="preserve">.06 </w:t>
      </w:r>
      <w:r w:rsidR="0079493A" w:rsidRPr="003C36AB">
        <w:rPr>
          <w:rStyle w:val="lev"/>
          <w:i/>
          <w:iCs/>
        </w:rPr>
        <w:t>–</w:t>
      </w:r>
      <w:r w:rsidR="0079493A">
        <w:rPr>
          <w:rStyle w:val="lev"/>
          <w:i/>
          <w:iCs/>
        </w:rPr>
        <w:t xml:space="preserve"> 9</w:t>
      </w:r>
      <w:r w:rsidR="00DD484C">
        <w:rPr>
          <w:rStyle w:val="lev"/>
          <w:i/>
          <w:iCs/>
        </w:rPr>
        <w:t>5</w:t>
      </w:r>
      <w:r w:rsidR="0079493A">
        <w:rPr>
          <w:rStyle w:val="lev"/>
          <w:i/>
          <w:iCs/>
        </w:rPr>
        <w:t xml:space="preserve">h </w:t>
      </w:r>
      <w:r w:rsidR="0079493A" w:rsidRPr="003C36AB">
        <w:rPr>
          <w:rStyle w:val="lev"/>
          <w:i/>
          <w:iCs/>
        </w:rPr>
        <w:t>–</w:t>
      </w:r>
      <w:r w:rsidR="00FC5F2A" w:rsidRPr="003C36AB">
        <w:rPr>
          <w:rStyle w:val="lev"/>
          <w:i/>
          <w:iCs/>
        </w:rPr>
        <w:t>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de manière à ce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58B156B"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w:t>
      </w:r>
      <w:r w:rsidR="006A70CC" w:rsidRPr="003C36AB">
        <w:rPr>
          <w:rStyle w:val="lev"/>
          <w:i/>
          <w:iCs/>
        </w:rPr>
        <w:t>–</w:t>
      </w:r>
      <w:r w:rsidR="006A70CC">
        <w:rPr>
          <w:rStyle w:val="lev"/>
          <w:i/>
          <w:iCs/>
        </w:rPr>
        <w:t xml:space="preserve"> 40h </w:t>
      </w:r>
      <w:r w:rsidR="006A70CC" w:rsidRPr="003C36AB">
        <w:rPr>
          <w:rStyle w:val="lev"/>
          <w:i/>
          <w:iCs/>
        </w:rPr>
        <w:t xml:space="preserve">– </w:t>
      </w:r>
      <w:r w:rsidR="00A00375" w:rsidRPr="003C36AB">
        <w:rPr>
          <w:rStyle w:val="lev"/>
          <w:i/>
          <w:iCs/>
        </w:rPr>
        <w:t>Refactoring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refactoring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143CFE26"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w:t>
      </w:r>
      <w:r w:rsidR="001711FE" w:rsidRPr="003C36AB">
        <w:rPr>
          <w:rStyle w:val="lev"/>
          <w:i/>
          <w:iCs/>
        </w:rPr>
        <w:t>–</w:t>
      </w:r>
      <w:r w:rsidR="007F6EB5">
        <w:rPr>
          <w:rStyle w:val="lev"/>
          <w:i/>
          <w:iCs/>
        </w:rPr>
        <w:t xml:space="preserve"> </w:t>
      </w:r>
      <w:r w:rsidR="001711FE">
        <w:rPr>
          <w:rStyle w:val="lev"/>
          <w:i/>
          <w:iCs/>
        </w:rPr>
        <w:t xml:space="preserve">30h </w:t>
      </w:r>
      <w:r w:rsidR="001711FE" w:rsidRPr="003C36AB">
        <w:rPr>
          <w:rStyle w:val="lev"/>
          <w:i/>
          <w:iCs/>
        </w:rPr>
        <w:t xml:space="preserve">– </w:t>
      </w:r>
      <w:r w:rsidR="00D273F7" w:rsidRPr="003C36AB">
        <w:rPr>
          <w:rStyle w:val="lev"/>
          <w:i/>
          <w:iCs/>
        </w:rPr>
        <w:t>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39299B73"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w:t>
      </w:r>
      <w:r w:rsidR="00A51862" w:rsidRPr="003C36AB">
        <w:rPr>
          <w:rStyle w:val="lev"/>
          <w:i/>
          <w:iCs/>
        </w:rPr>
        <w:t>–</w:t>
      </w:r>
      <w:r w:rsidR="00A51862">
        <w:rPr>
          <w:rStyle w:val="lev"/>
          <w:i/>
          <w:iCs/>
        </w:rPr>
        <w:t xml:space="preserve"> 35h </w:t>
      </w:r>
      <w:r w:rsidR="00A51862" w:rsidRPr="003C36AB">
        <w:rPr>
          <w:rStyle w:val="lev"/>
          <w:i/>
          <w:iCs/>
        </w:rPr>
        <w:t xml:space="preserve">– </w:t>
      </w:r>
      <w:r w:rsidR="00804C95" w:rsidRPr="003C36AB">
        <w:rPr>
          <w:rStyle w:val="lev"/>
          <w:i/>
          <w:iCs/>
        </w:rPr>
        <w:t>Livrables</w:t>
      </w:r>
    </w:p>
    <w:p w14:paraId="76902947" w14:textId="674730B6" w:rsidR="0075010E" w:rsidRPr="003C36AB" w:rsidRDefault="000832DC" w:rsidP="00FD1F6F">
      <w:pPr>
        <w:jc w:val="both"/>
        <w:rPr>
          <w:rStyle w:val="lev"/>
        </w:rPr>
      </w:pPr>
      <w:r w:rsidRPr="003C36AB">
        <w:rPr>
          <w:rStyle w:val="lev"/>
        </w:rPr>
        <w:t>L’objectif cet</w:t>
      </w:r>
      <w:r w:rsidR="004C7827">
        <w:rPr>
          <w:rStyle w:val="lev"/>
        </w:rPr>
        <w:t>te</w:t>
      </w:r>
      <w:r w:rsidRPr="003C36AB">
        <w:rPr>
          <w:rStyle w:val="lev"/>
        </w:rPr>
        <w:t xml:space="preserve">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63" w:name="_Toc141276807"/>
      <w:r w:rsidRPr="003C36AB">
        <w:rPr>
          <w:lang w:val="fr-CH"/>
        </w:rPr>
        <w:lastRenderedPageBreak/>
        <w:t>Prototypes et e</w:t>
      </w:r>
      <w:r w:rsidR="00C54DFE" w:rsidRPr="003C36AB">
        <w:rPr>
          <w:lang w:val="fr-CH"/>
        </w:rPr>
        <w:t>ssais effectués</w:t>
      </w:r>
      <w:bookmarkEnd w:id="63"/>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64" w:name="_Toc141276808"/>
      <w:r w:rsidRPr="003C36AB">
        <w:t>Architecture serveur</w:t>
      </w:r>
      <w:r w:rsidR="00234CAB" w:rsidRPr="003C36AB">
        <w:t xml:space="preserve"> HTTP</w:t>
      </w:r>
      <w:bookmarkEnd w:id="64"/>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78C2E637"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 xml:space="preserve">offrant le nécessaire à la mise </w:t>
      </w:r>
      <w:r w:rsidR="006E6051">
        <w:rPr>
          <w:rStyle w:val="lev"/>
        </w:rPr>
        <w:t>en</w:t>
      </w:r>
      <w:r w:rsidR="0075436F" w:rsidRPr="003C36AB">
        <w:rPr>
          <w:rStyle w:val="lev"/>
        </w:rPr>
        <w:t xml:space="preserve"> place rapide d’</w:t>
      </w:r>
      <w:r w:rsidRPr="003C36AB">
        <w:rPr>
          <w:rStyle w:val="lev"/>
        </w:rPr>
        <w:t>un serveur HTTP</w:t>
      </w:r>
      <w:r w:rsidR="0075436F" w:rsidRPr="003C36AB">
        <w:rPr>
          <w:rStyle w:val="lev"/>
        </w:rPr>
        <w:t>.</w:t>
      </w:r>
    </w:p>
    <w:p w14:paraId="225D392D" w14:textId="55C759EC" w:rsidR="005D1C98" w:rsidRPr="003C36AB" w:rsidRDefault="005D1C98" w:rsidP="005E6B8F">
      <w:pPr>
        <w:jc w:val="both"/>
        <w:rPr>
          <w:rStyle w:val="lev"/>
          <w:szCs w:val="21"/>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r w:rsidR="005E6B8F">
        <w:rPr>
          <w:rStyle w:val="lev"/>
        </w:rPr>
        <w:t xml:space="preserve"> Le serveur propose deux endpoints, l’une permettant d’afficher l’interface du prototype </w:t>
      </w:r>
      <w:r w:rsidR="005E6B8F">
        <w:rPr>
          <w:rStyle w:val="lev"/>
          <w:szCs w:val="21"/>
        </w:rPr>
        <w:t xml:space="preserve">: </w:t>
      </w:r>
      <w:r w:rsidRPr="005E6B8F">
        <w:rPr>
          <w:rStyle w:val="lev"/>
          <w:szCs w:val="21"/>
        </w:rPr>
        <w:t xml:space="preserve">un simple fichier </w:t>
      </w:r>
      <w:r w:rsidR="00F079CB" w:rsidRPr="005E6B8F">
        <w:rPr>
          <w:rStyle w:val="lev"/>
          <w:szCs w:val="21"/>
        </w:rPr>
        <w:t>HTML</w:t>
      </w:r>
      <w:r w:rsidRPr="005E6B8F">
        <w:rPr>
          <w:rStyle w:val="lev"/>
          <w:szCs w:val="21"/>
        </w:rPr>
        <w:t xml:space="preserve"> dont le rôle est </w:t>
      </w:r>
      <w:r w:rsidR="00F079CB" w:rsidRPr="005E6B8F">
        <w:rPr>
          <w:rStyle w:val="lev"/>
          <w:szCs w:val="21"/>
        </w:rPr>
        <w:t>d’effectuer une requête pour la récupération de l’affichage du module</w:t>
      </w:r>
      <w:r w:rsidR="005E6B8F">
        <w:rPr>
          <w:rStyle w:val="lev"/>
          <w:szCs w:val="21"/>
        </w:rPr>
        <w:t xml:space="preserve">. La seconde permet de retourner </w:t>
      </w:r>
      <w:r w:rsidRPr="003C36AB">
        <w:rPr>
          <w:rStyle w:val="lev"/>
          <w:szCs w:val="21"/>
        </w:rPr>
        <w:t>l’affichage du module au format HTML</w:t>
      </w:r>
      <w:r w:rsidR="005E6B8F">
        <w:rPr>
          <w:rStyle w:val="lev"/>
          <w:szCs w:val="21"/>
        </w:rPr>
        <w:t>.</w:t>
      </w:r>
    </w:p>
    <w:p w14:paraId="45A8B4B6" w14:textId="77777777" w:rsidR="004632A6" w:rsidRPr="003C36AB" w:rsidRDefault="004632A6" w:rsidP="004632A6">
      <w:pPr>
        <w:rPr>
          <w:rStyle w:val="lev"/>
        </w:rPr>
      </w:pPr>
    </w:p>
    <w:p w14:paraId="2F7F51D4" w14:textId="6E00FFB1" w:rsidR="002651B0"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a pu facilement être mise en place en utilisant l’API Fetch</w:t>
      </w:r>
      <w:r w:rsidRPr="003C36AB">
        <w:rPr>
          <w:rStyle w:val="Appelnotedebasdep"/>
          <w:rFonts w:ascii="CMU Serif Roman" w:hAnsi="CMU Serif Roman" w:cs="CMU Serif Roman"/>
        </w:rPr>
        <w:footnoteReference w:id="6"/>
      </w:r>
      <w:r w:rsidRPr="003C36AB">
        <w:rPr>
          <w:rStyle w:val="lev"/>
        </w:rPr>
        <w:t xml:space="preserve"> du navigateur</w:t>
      </w:r>
      <w:r w:rsidR="002651B0" w:rsidRPr="003C36AB">
        <w:rPr>
          <w:rStyle w:val="lev"/>
        </w:rPr>
        <w:t xml:space="preserv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1A6F551E" w14:textId="77777777" w:rsidR="00471074" w:rsidRPr="003C36AB" w:rsidRDefault="00471074" w:rsidP="00DD38B7">
      <w:pPr>
        <w:jc w:val="both"/>
        <w:rPr>
          <w:rStyle w:val="lev"/>
        </w:rPr>
      </w:pPr>
    </w:p>
    <w:p w14:paraId="62F0A7BF" w14:textId="2293D6D0" w:rsidR="00091C77"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A9FCCB0" w14:textId="77777777" w:rsidR="00471074" w:rsidRPr="003C36AB" w:rsidRDefault="00471074" w:rsidP="00281949">
      <w:pPr>
        <w:jc w:val="both"/>
        <w:rPr>
          <w:rStyle w:val="lev"/>
        </w:rPr>
      </w:pP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Cette approche est très simple à implémenter, en voici un exemple avec l’API Fetch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setInterval</w:t>
      </w:r>
      <w:r w:rsidRPr="000810FB">
        <w:rPr>
          <w:rFonts w:ascii="Menlo" w:hAnsi="Menlo" w:cs="Menlo"/>
          <w:color w:val="CCCCCC"/>
          <w:sz w:val="21"/>
          <w:szCs w:val="21"/>
          <w:lang w:val="en-US"/>
        </w:rPr>
        <w:t>(</w:t>
      </w: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fetch</w:t>
      </w:r>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699F9574" w14:textId="20DC7277" w:rsidR="001A1C64" w:rsidRPr="00471074" w:rsidRDefault="001A1C64" w:rsidP="00471074">
      <w:pPr>
        <w:pStyle w:val="Lgende"/>
        <w:rPr>
          <w:rStyle w:val="lev"/>
          <w:lang w:val="fr-CH"/>
        </w:rPr>
      </w:pPr>
      <w:bookmarkStart w:id="65" w:name="_Toc141276936"/>
      <w:r w:rsidRPr="00AB23EF">
        <w:rPr>
          <w:lang w:val="fr-CH"/>
        </w:rPr>
        <w:t xml:space="preserve">Listing </w:t>
      </w:r>
      <w:r w:rsidRPr="003C36AB">
        <w:rPr>
          <w:lang w:val="fr-CH"/>
        </w:rPr>
        <w:fldChar w:fldCharType="begin"/>
      </w:r>
      <w:r w:rsidRPr="00AB23EF">
        <w:rPr>
          <w:lang w:val="fr-CH"/>
        </w:rPr>
        <w:instrText xml:space="preserve"> SEQ Listing \* ARABIC </w:instrText>
      </w:r>
      <w:r w:rsidRPr="003C36AB">
        <w:rPr>
          <w:lang w:val="fr-CH"/>
        </w:rPr>
        <w:fldChar w:fldCharType="separate"/>
      </w:r>
      <w:r w:rsidR="00DC0E5B">
        <w:rPr>
          <w:noProof/>
          <w:lang w:val="fr-CH"/>
        </w:rPr>
        <w:t>2</w:t>
      </w:r>
      <w:r w:rsidRPr="003C36AB">
        <w:rPr>
          <w:lang w:val="fr-CH"/>
        </w:rPr>
        <w:fldChar w:fldCharType="end"/>
      </w:r>
      <w:r w:rsidRPr="00AB23EF">
        <w:rPr>
          <w:lang w:val="fr-CH"/>
        </w:rPr>
        <w:t>: HTTP Polling, codec client</w:t>
      </w:r>
      <w:bookmarkEnd w:id="65"/>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L’implémentation de cette approche peut se faire de manière relativement naïve en utilisant l’API Fetch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586C0"/>
          <w:sz w:val="21"/>
          <w:szCs w:val="21"/>
        </w:rPr>
        <w:t>if</w:t>
      </w:r>
      <w:r w:rsidRPr="003C36AB">
        <w:rPr>
          <w:rFonts w:ascii="Menlo" w:hAnsi="Menlo" w:cs="Menlo"/>
          <w:color w:val="CCCCCC"/>
          <w:sz w:val="21"/>
          <w:szCs w:val="21"/>
        </w:rPr>
        <w:t xml:space="preserve"> (</w:t>
      </w:r>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subscribe</w:t>
      </w:r>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C586C0"/>
          <w:sz w:val="21"/>
          <w:szCs w:val="21"/>
        </w:rPr>
        <w:t>else</w:t>
      </w:r>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005C3963" w:rsidRPr="005C3963">
        <w:rPr>
          <w:rFonts w:ascii="Menlo" w:hAnsi="Menlo" w:cs="Menlo"/>
          <w:color w:val="569CD6"/>
          <w:sz w:val="21"/>
          <w:szCs w:val="21"/>
        </w:rPr>
        <w:t>const</w:t>
      </w:r>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r w:rsidRPr="005C3963">
        <w:rPr>
          <w:rFonts w:ascii="Menlo" w:hAnsi="Menlo" w:cs="Menlo"/>
          <w:color w:val="C586C0"/>
          <w:sz w:val="21"/>
          <w:szCs w:val="21"/>
        </w:rPr>
        <w:t>await</w:t>
      </w:r>
      <w:r w:rsidRPr="005C3963">
        <w:rPr>
          <w:rFonts w:ascii="Menlo" w:hAnsi="Menlo" w:cs="Menlo"/>
          <w:color w:val="CCCCCC"/>
          <w:sz w:val="21"/>
          <w:szCs w:val="21"/>
        </w:rPr>
        <w:t xml:space="preserve"> </w:t>
      </w:r>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2A1A40C5" w:rsidR="005F35A3" w:rsidRPr="00BC0D4E" w:rsidRDefault="001A1C64" w:rsidP="001A1C64">
      <w:pPr>
        <w:pStyle w:val="Lgende"/>
        <w:rPr>
          <w:rStyle w:val="lev"/>
          <w:lang w:val="en-US"/>
        </w:rPr>
      </w:pPr>
      <w:bookmarkStart w:id="66" w:name="_Toc141276937"/>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DC0E5B">
        <w:rPr>
          <w:noProof/>
          <w:lang w:val="en-US"/>
        </w:rPr>
        <w:t>3</w:t>
      </w:r>
      <w:r w:rsidRPr="003C36AB">
        <w:rPr>
          <w:lang w:val="fr-CH"/>
        </w:rPr>
        <w:fldChar w:fldCharType="end"/>
      </w:r>
      <w:r w:rsidRPr="00BC0D4E">
        <w:rPr>
          <w:lang w:val="en-US"/>
        </w:rPr>
        <w:t>: HTTP Long Polling, code client</w:t>
      </w:r>
      <w:bookmarkEnd w:id="66"/>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Server Sent Event (SSE)</w:t>
      </w:r>
    </w:p>
    <w:p w14:paraId="28304800" w14:textId="6C4B8255" w:rsidR="00091C77"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6BC9239E" w14:textId="77777777" w:rsidR="00471074" w:rsidRPr="003C36AB" w:rsidRDefault="00471074" w:rsidP="00405076">
      <w:pPr>
        <w:jc w:val="both"/>
        <w:rPr>
          <w:rStyle w:val="lev"/>
        </w:rPr>
      </w:pP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en utilisant l’API EventSource</w:t>
      </w:r>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evtSource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EventSource</w:t>
      </w:r>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r w:rsidRPr="003C36AB">
        <w:rPr>
          <w:rFonts w:ascii="Menlo" w:hAnsi="Menlo" w:cs="Menlo"/>
          <w:color w:val="CE9178"/>
          <w:sz w:val="21"/>
          <w:szCs w:val="21"/>
        </w:rPr>
        <w:t xml:space="preserve">`message: </w:t>
      </w:r>
      <w:r w:rsidRPr="003C36AB">
        <w:rPr>
          <w:rFonts w:ascii="Menlo" w:hAnsi="Menlo" w:cs="Menlo"/>
          <w:color w:val="569CD6"/>
          <w:sz w:val="21"/>
          <w:szCs w:val="21"/>
        </w:rPr>
        <w:t>${</w:t>
      </w:r>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61825155" w:rsidR="00D46C3C" w:rsidRPr="003C36AB" w:rsidRDefault="00185E89" w:rsidP="00185E89">
      <w:pPr>
        <w:pStyle w:val="Lgende"/>
        <w:rPr>
          <w:rStyle w:val="lev"/>
          <w:lang w:val="fr-CH"/>
        </w:rPr>
      </w:pPr>
      <w:bookmarkStart w:id="67" w:name="_Toc141276938"/>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4</w:t>
      </w:r>
      <w:r w:rsidRPr="003C36AB">
        <w:rPr>
          <w:lang w:val="fr-CH"/>
        </w:rPr>
        <w:fldChar w:fldCharType="end"/>
      </w:r>
      <w:r w:rsidRPr="003C36AB">
        <w:rPr>
          <w:lang w:val="fr-CH"/>
        </w:rPr>
        <w:t>: Server Sent Events, code client</w:t>
      </w:r>
      <w:bookmarkEnd w:id="67"/>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L'envoi de données au client se fait grâce à la méthode write</w:t>
      </w:r>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35706B60" w:rsidR="00D46C3C" w:rsidRPr="003C36AB" w:rsidRDefault="00185E89" w:rsidP="00185E89">
      <w:pPr>
        <w:pStyle w:val="Lgende"/>
        <w:rPr>
          <w:rStyle w:val="lev"/>
          <w:lang w:val="fr-CH"/>
        </w:rPr>
      </w:pPr>
      <w:bookmarkStart w:id="68" w:name="_Toc141276939"/>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5</w:t>
      </w:r>
      <w:r w:rsidRPr="003C36AB">
        <w:rPr>
          <w:lang w:val="fr-CH"/>
        </w:rPr>
        <w:fldChar w:fldCharType="end"/>
      </w:r>
      <w:r w:rsidRPr="003C36AB">
        <w:rPr>
          <w:lang w:val="fr-CH"/>
        </w:rPr>
        <w:t>: Server Sent Events, code serveur</w:t>
      </w:r>
      <w:bookmarkEnd w:id="68"/>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005FC664"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r w:rsidRPr="003C36AB">
        <w:rPr>
          <w:rStyle w:val="lev"/>
          <w:b/>
          <w:bCs/>
          <w:i/>
          <w:iCs/>
        </w:rPr>
        <w:t>Web</w:t>
      </w:r>
      <w:r w:rsidR="00A85DEC">
        <w:rPr>
          <w:rStyle w:val="lev"/>
          <w:b/>
          <w:bCs/>
          <w:i/>
          <w:iCs/>
        </w:rPr>
        <w:t>S</w:t>
      </w:r>
      <w:r w:rsidRPr="003C36AB">
        <w:rPr>
          <w:rStyle w:val="lev"/>
          <w:b/>
          <w:bCs/>
          <w:i/>
          <w:iCs/>
        </w:rPr>
        <w:t>ockets</w:t>
      </w:r>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r w:rsidR="00780728" w:rsidRPr="00A85DEC">
        <w:rPr>
          <w:rStyle w:val="lev"/>
        </w:rPr>
        <w:t>WebSockets</w:t>
      </w:r>
      <w:r w:rsidR="00780728" w:rsidRPr="003C36AB">
        <w:rPr>
          <w:rStyle w:val="lev"/>
        </w:rPr>
        <w:t xml:space="preserve"> permettent une communication bidirectionnelle entre le client et le serveur</w:t>
      </w:r>
      <w:r w:rsidR="0027701B" w:rsidRPr="003C36AB">
        <w:rPr>
          <w:rStyle w:val="lev"/>
        </w:rPr>
        <w:t xml:space="preserve">. Les </w:t>
      </w:r>
      <w:r w:rsidR="0027701B" w:rsidRPr="00A85DEC">
        <w:rPr>
          <w:rStyle w:val="lev"/>
        </w:rPr>
        <w:t>WebSockets</w:t>
      </w:r>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r w:rsidRPr="00A85DEC">
        <w:rPr>
          <w:rStyle w:val="lev"/>
        </w:rPr>
        <w:t>WebSockets</w:t>
      </w:r>
      <w:r w:rsidRPr="003C36AB">
        <w:rPr>
          <w:rStyle w:val="lev"/>
        </w:rPr>
        <w:t> :</w:t>
      </w:r>
    </w:p>
    <w:p w14:paraId="7508144C" w14:textId="7C23E52A"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'ws://example.com/events'</w:t>
      </w:r>
      <w:r w:rsidRPr="000810FB">
        <w:rPr>
          <w:rFonts w:ascii="Menlo" w:hAnsi="Menlo" w:cs="Menlo"/>
          <w:color w:val="CCCCCC"/>
          <w:sz w:val="21"/>
          <w:szCs w:val="21"/>
          <w:lang w:val="en-US"/>
        </w:rPr>
        <w:t>)</w:t>
      </w:r>
    </w:p>
    <w:p w14:paraId="58CFBD22" w14:textId="2A560D7C"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34979B6B" w14:textId="3153B019" w:rsidR="00273812" w:rsidRPr="00D75CC9"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D75CC9">
        <w:rPr>
          <w:rFonts w:ascii="Menlo" w:hAnsi="Menlo" w:cs="Menlo"/>
          <w:color w:val="4FC1FF"/>
          <w:sz w:val="21"/>
          <w:szCs w:val="21"/>
        </w:rPr>
        <w:t>socket</w:t>
      </w:r>
      <w:r w:rsidRPr="00D75CC9">
        <w:rPr>
          <w:rFonts w:ascii="Menlo" w:hAnsi="Menlo" w:cs="Menlo"/>
          <w:color w:val="CCCCCC"/>
          <w:sz w:val="21"/>
          <w:szCs w:val="21"/>
        </w:rPr>
        <w:t>.</w:t>
      </w:r>
      <w:r w:rsidRPr="00D75CC9">
        <w:rPr>
          <w:rFonts w:ascii="Menlo" w:hAnsi="Menlo" w:cs="Menlo"/>
          <w:color w:val="DCDCAA"/>
          <w:sz w:val="21"/>
          <w:szCs w:val="21"/>
        </w:rPr>
        <w:t>send</w:t>
      </w:r>
      <w:r w:rsidRPr="00D75CC9">
        <w:rPr>
          <w:rFonts w:ascii="Menlo" w:hAnsi="Menlo" w:cs="Menlo"/>
          <w:color w:val="CCCCCC"/>
          <w:sz w:val="21"/>
          <w:szCs w:val="21"/>
        </w:rPr>
        <w:t>(</w:t>
      </w:r>
      <w:r w:rsidRPr="00D75CC9">
        <w:rPr>
          <w:rFonts w:ascii="Menlo" w:hAnsi="Menlo" w:cs="Menlo"/>
          <w:color w:val="CE9178"/>
          <w:sz w:val="21"/>
          <w:szCs w:val="21"/>
        </w:rPr>
        <w:t>'example message'</w:t>
      </w:r>
      <w:r w:rsidRPr="00D75CC9">
        <w:rPr>
          <w:rFonts w:ascii="Menlo" w:hAnsi="Menlo" w:cs="Menlo"/>
          <w:color w:val="CCCCCC"/>
          <w:sz w:val="21"/>
          <w:szCs w:val="21"/>
        </w:rPr>
        <w:t>)</w:t>
      </w:r>
      <w:r w:rsidR="00D75CC9" w:rsidRPr="00D75CC9">
        <w:rPr>
          <w:rFonts w:ascii="Menlo" w:hAnsi="Menlo" w:cs="Menlo"/>
          <w:color w:val="CCCCCC"/>
          <w:sz w:val="21"/>
          <w:szCs w:val="21"/>
        </w:rPr>
        <w:t xml:space="preserve"> </w:t>
      </w:r>
      <w:r w:rsidR="00D75CC9" w:rsidRPr="003C36AB">
        <w:rPr>
          <w:rFonts w:ascii="Menlo" w:hAnsi="Menlo" w:cs="Menlo"/>
          <w:color w:val="6A9955"/>
          <w:sz w:val="21"/>
          <w:szCs w:val="21"/>
        </w:rPr>
        <w:t>// Connexion établie, envoi d'un messag</w:t>
      </w:r>
      <w:r w:rsidR="00D75CC9">
        <w:rPr>
          <w:rFonts w:ascii="Menlo" w:hAnsi="Menlo" w:cs="Menlo"/>
          <w:color w:val="6A9955"/>
          <w:sz w:val="21"/>
          <w:szCs w:val="21"/>
        </w:rPr>
        <w:t>e</w:t>
      </w:r>
    </w:p>
    <w:p w14:paraId="37321816"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CCCCCC"/>
          <w:sz w:val="21"/>
          <w:szCs w:val="21"/>
        </w:rPr>
        <w:t>})</w:t>
      </w:r>
    </w:p>
    <w:p w14:paraId="17D2D105" w14:textId="77777777" w:rsidR="00273812" w:rsidRPr="00357A22" w:rsidRDefault="00273812" w:rsidP="00273812">
      <w:pPr>
        <w:shd w:val="clear" w:color="auto" w:fill="1F1F1F"/>
        <w:spacing w:line="315" w:lineRule="atLeast"/>
        <w:rPr>
          <w:rFonts w:ascii="Menlo" w:hAnsi="Menlo" w:cs="Menlo"/>
          <w:color w:val="CCCCCC"/>
          <w:sz w:val="21"/>
          <w:szCs w:val="21"/>
        </w:rPr>
      </w:pPr>
    </w:p>
    <w:p w14:paraId="0DA97C2B"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4FC1FF"/>
          <w:sz w:val="21"/>
          <w:szCs w:val="21"/>
        </w:rPr>
        <w:t>socket</w:t>
      </w:r>
      <w:r w:rsidRPr="00357A22">
        <w:rPr>
          <w:rFonts w:ascii="Menlo" w:hAnsi="Menlo" w:cs="Menlo"/>
          <w:color w:val="CCCCCC"/>
          <w:sz w:val="21"/>
          <w:szCs w:val="21"/>
        </w:rPr>
        <w:t>.</w:t>
      </w:r>
      <w:r w:rsidRPr="00357A22">
        <w:rPr>
          <w:rFonts w:ascii="Menlo" w:hAnsi="Menlo" w:cs="Menlo"/>
          <w:color w:val="DCDCAA"/>
          <w:sz w:val="21"/>
          <w:szCs w:val="21"/>
        </w:rPr>
        <w:t>addEventListener</w:t>
      </w:r>
      <w:r w:rsidRPr="00357A22">
        <w:rPr>
          <w:rFonts w:ascii="Menlo" w:hAnsi="Menlo" w:cs="Menlo"/>
          <w:color w:val="CCCCCC"/>
          <w:sz w:val="21"/>
          <w:szCs w:val="21"/>
        </w:rPr>
        <w:t>(</w:t>
      </w:r>
      <w:r w:rsidRPr="00357A22">
        <w:rPr>
          <w:rFonts w:ascii="Menlo" w:hAnsi="Menlo" w:cs="Menlo"/>
          <w:color w:val="CE9178"/>
          <w:sz w:val="21"/>
          <w:szCs w:val="21"/>
        </w:rPr>
        <w:t>'message'</w:t>
      </w:r>
      <w:r w:rsidRPr="00357A22">
        <w:rPr>
          <w:rFonts w:ascii="Menlo" w:hAnsi="Menlo" w:cs="Menlo"/>
          <w:color w:val="CCCCCC"/>
          <w:sz w:val="21"/>
          <w:szCs w:val="21"/>
        </w:rPr>
        <w:t>, (</w:t>
      </w:r>
      <w:r w:rsidRPr="00357A22">
        <w:rPr>
          <w:rFonts w:ascii="Menlo" w:hAnsi="Menlo" w:cs="Menlo"/>
          <w:color w:val="9CDCFE"/>
          <w:sz w:val="21"/>
          <w:szCs w:val="21"/>
        </w:rPr>
        <w:t>event</w:t>
      </w:r>
      <w:r w:rsidRPr="00357A22">
        <w:rPr>
          <w:rFonts w:ascii="Menlo" w:hAnsi="Menlo" w:cs="Menlo"/>
          <w:color w:val="CCCCCC"/>
          <w:sz w:val="21"/>
          <w:szCs w:val="21"/>
        </w:rPr>
        <w:t xml:space="preserve">) </w:t>
      </w:r>
      <w:r w:rsidRPr="00357A22">
        <w:rPr>
          <w:rFonts w:ascii="Menlo" w:hAnsi="Menlo" w:cs="Menlo"/>
          <w:color w:val="569CD6"/>
          <w:sz w:val="21"/>
          <w:szCs w:val="21"/>
        </w:rPr>
        <w:t>=&gt;</w:t>
      </w:r>
      <w:r w:rsidRPr="00357A22">
        <w:rPr>
          <w:rFonts w:ascii="Menlo" w:hAnsi="Menlo" w:cs="Menlo"/>
          <w:color w:val="CCCCCC"/>
          <w:sz w:val="21"/>
          <w:szCs w:val="21"/>
        </w:rPr>
        <w:t xml:space="preserve"> {</w:t>
      </w:r>
    </w:p>
    <w:p w14:paraId="0CFFCFB7" w14:textId="77777777" w:rsidR="00D75CC9" w:rsidRPr="003C36AB" w:rsidRDefault="00273812" w:rsidP="00D75CC9">
      <w:pPr>
        <w:shd w:val="clear" w:color="auto" w:fill="1F1F1F"/>
        <w:spacing w:line="315" w:lineRule="atLeast"/>
        <w:rPr>
          <w:rFonts w:ascii="Menlo" w:hAnsi="Menlo" w:cs="Menlo"/>
          <w:color w:val="CCCCCC"/>
          <w:sz w:val="21"/>
          <w:szCs w:val="21"/>
        </w:rPr>
      </w:pPr>
      <w:r w:rsidRPr="005E0B8A">
        <w:rPr>
          <w:rFonts w:ascii="Menlo" w:hAnsi="Menlo" w:cs="Menlo"/>
          <w:color w:val="CCCCCC"/>
          <w:sz w:val="21"/>
          <w:szCs w:val="21"/>
        </w:rPr>
        <w:t xml:space="preserve">  </w:t>
      </w:r>
      <w:r w:rsidRPr="00B57AA0">
        <w:rPr>
          <w:rFonts w:ascii="Menlo" w:hAnsi="Menlo" w:cs="Menlo"/>
          <w:color w:val="569CD6"/>
          <w:sz w:val="21"/>
          <w:szCs w:val="21"/>
        </w:rPr>
        <w:t>const</w:t>
      </w:r>
      <w:r w:rsidRPr="00B57AA0">
        <w:rPr>
          <w:rFonts w:ascii="Menlo" w:hAnsi="Menlo" w:cs="Menlo"/>
          <w:color w:val="CCCCCC"/>
          <w:sz w:val="21"/>
          <w:szCs w:val="21"/>
        </w:rPr>
        <w:t xml:space="preserve"> </w:t>
      </w:r>
      <w:r w:rsidRPr="00B57AA0">
        <w:rPr>
          <w:rFonts w:ascii="Menlo" w:hAnsi="Menlo" w:cs="Menlo"/>
          <w:color w:val="4FC1FF"/>
          <w:sz w:val="21"/>
          <w:szCs w:val="21"/>
        </w:rPr>
        <w:t>message</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9CDCFE"/>
          <w:sz w:val="21"/>
          <w:szCs w:val="21"/>
        </w:rPr>
        <w:t>event</w:t>
      </w:r>
      <w:r w:rsidRPr="00B57AA0">
        <w:rPr>
          <w:rFonts w:ascii="Menlo" w:hAnsi="Menlo" w:cs="Menlo"/>
          <w:color w:val="CCCCCC"/>
          <w:sz w:val="21"/>
          <w:szCs w:val="21"/>
        </w:rPr>
        <w:t>.</w:t>
      </w:r>
      <w:r w:rsidRPr="00B57AA0">
        <w:rPr>
          <w:rFonts w:ascii="Menlo" w:hAnsi="Menlo" w:cs="Menlo"/>
          <w:color w:val="4FC1FF"/>
          <w:sz w:val="21"/>
          <w:szCs w:val="21"/>
        </w:rPr>
        <w:t>data</w:t>
      </w:r>
      <w:r w:rsidR="00D75CC9">
        <w:rPr>
          <w:rFonts w:ascii="Menlo" w:hAnsi="Menlo" w:cs="Menlo"/>
          <w:color w:val="4FC1FF"/>
          <w:sz w:val="21"/>
          <w:szCs w:val="21"/>
        </w:rPr>
        <w:t xml:space="preserve"> </w:t>
      </w:r>
      <w:r w:rsidR="00D75CC9" w:rsidRPr="003C36AB">
        <w:rPr>
          <w:rFonts w:ascii="Menlo" w:hAnsi="Menlo" w:cs="Menlo"/>
          <w:color w:val="6A9955"/>
          <w:sz w:val="21"/>
          <w:szCs w:val="21"/>
        </w:rPr>
        <w:t>// Réception d'un message et traitement</w:t>
      </w:r>
    </w:p>
    <w:p w14:paraId="0C563A07" w14:textId="3FB1F22A" w:rsidR="00EE2CBA"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4BD42B80" w:rsidR="00ED502F" w:rsidRPr="003C36AB" w:rsidRDefault="003B6BF3" w:rsidP="003B6BF3">
      <w:pPr>
        <w:pStyle w:val="Lgende"/>
        <w:rPr>
          <w:rStyle w:val="lev"/>
          <w:lang w:val="fr-CH"/>
        </w:rPr>
      </w:pPr>
      <w:bookmarkStart w:id="69" w:name="_Toc141276940"/>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6</w:t>
      </w:r>
      <w:r w:rsidRPr="003C36AB">
        <w:rPr>
          <w:lang w:val="fr-CH"/>
        </w:rPr>
        <w:fldChar w:fldCharType="end"/>
      </w:r>
      <w:r w:rsidRPr="003C36AB">
        <w:rPr>
          <w:lang w:val="fr-CH"/>
        </w:rPr>
        <w:t>: WebSocket, code client</w:t>
      </w:r>
      <w:bookmarkEnd w:id="69"/>
    </w:p>
    <w:p w14:paraId="0AD1E211" w14:textId="6A23D11F" w:rsidR="003513BD" w:rsidRPr="003C36AB" w:rsidRDefault="0041420E" w:rsidP="001A107D">
      <w:pPr>
        <w:jc w:val="both"/>
        <w:rPr>
          <w:rStyle w:val="lev"/>
        </w:rPr>
      </w:pPr>
      <w:r w:rsidRPr="003C36AB">
        <w:rPr>
          <w:rStyle w:val="lev"/>
        </w:rPr>
        <w:lastRenderedPageBreak/>
        <w:t>L’implémentation gagne</w:t>
      </w:r>
      <w:r w:rsidR="00ED502F" w:rsidRPr="003C36AB">
        <w:rPr>
          <w:rStyle w:val="lev"/>
        </w:rPr>
        <w:t xml:space="preserve"> cependant</w:t>
      </w:r>
      <w:r w:rsidRPr="003C36AB">
        <w:rPr>
          <w:rStyle w:val="lev"/>
        </w:rPr>
        <w:t xml:space="preserve"> en complexité du côté serveur, ceci est du fait que les WebSockets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r w:rsidRPr="00FF6BF2">
        <w:rPr>
          <w:rStyle w:val="lev"/>
        </w:rPr>
        <w:t>WebSocket</w:t>
      </w:r>
      <w:r w:rsidR="007706C4" w:rsidRPr="00FF6BF2">
        <w:rPr>
          <w:rStyle w:val="lev"/>
        </w:rPr>
        <w:t>s</w:t>
      </w:r>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une unique connexion. La complexité de l’implémentation des WebSocket</w:t>
      </w:r>
      <w:r w:rsidR="00377123" w:rsidRPr="003C36AB">
        <w:rPr>
          <w:rStyle w:val="lev"/>
        </w:rPr>
        <w:t>s</w:t>
      </w:r>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r w:rsidRPr="00620827">
        <w:rPr>
          <w:rStyle w:val="lev"/>
        </w:rPr>
        <w:t>WebSockets</w:t>
      </w:r>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9">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798597F7" w:rsidR="00E207C3" w:rsidRPr="000810FB" w:rsidRDefault="002B1B52" w:rsidP="002B1B52">
      <w:pPr>
        <w:pStyle w:val="Lgende"/>
        <w:rPr>
          <w:lang w:val="en-US"/>
        </w:rPr>
      </w:pPr>
      <w:bookmarkStart w:id="70" w:name="_Toc141276894"/>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964D91">
        <w:rPr>
          <w:noProof/>
          <w:lang w:val="en-US"/>
        </w:rPr>
        <w:t>24</w:t>
      </w:r>
      <w:r w:rsidRPr="003C36AB">
        <w:rPr>
          <w:lang w:val="fr-CH"/>
        </w:rPr>
        <w:fldChar w:fldCharType="end"/>
      </w:r>
      <w:r w:rsidRPr="000810FB">
        <w:rPr>
          <w:lang w:val="en-US"/>
        </w:rPr>
        <w:t>: Prototype, architecture S</w:t>
      </w:r>
      <w:r w:rsidR="004F5C4F" w:rsidRPr="000810FB">
        <w:rPr>
          <w:lang w:val="en-US"/>
        </w:rPr>
        <w:t xml:space="preserve">erver </w:t>
      </w:r>
      <w:r w:rsidRPr="000810FB">
        <w:rPr>
          <w:lang w:val="en-US"/>
        </w:rPr>
        <w:t>S</w:t>
      </w:r>
      <w:r w:rsidR="004F5C4F" w:rsidRPr="000810FB">
        <w:rPr>
          <w:lang w:val="en-US"/>
        </w:rPr>
        <w:t xml:space="preserve">ide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70"/>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Default="00B1731B" w:rsidP="00B1731B">
      <w:pPr>
        <w:rPr>
          <w:lang w:val="en-US" w:eastAsia="fr-CH"/>
        </w:rPr>
      </w:pPr>
    </w:p>
    <w:p w14:paraId="49389886" w14:textId="77777777" w:rsidR="002E3FCA" w:rsidRDefault="002E3FCA" w:rsidP="00B1731B">
      <w:pPr>
        <w:rPr>
          <w:lang w:val="en-US" w:eastAsia="fr-CH"/>
        </w:rPr>
      </w:pPr>
    </w:p>
    <w:p w14:paraId="34AE8DAA" w14:textId="77777777" w:rsidR="002E3FCA" w:rsidRDefault="002E3FCA" w:rsidP="00B1731B">
      <w:pPr>
        <w:rPr>
          <w:lang w:val="en-US" w:eastAsia="fr-CH"/>
        </w:rPr>
      </w:pPr>
    </w:p>
    <w:p w14:paraId="6AAF70D9" w14:textId="77777777" w:rsidR="002E3FCA" w:rsidRDefault="002E3FCA" w:rsidP="00B1731B">
      <w:pPr>
        <w:rPr>
          <w:lang w:val="en-US" w:eastAsia="fr-CH"/>
        </w:rPr>
      </w:pPr>
    </w:p>
    <w:p w14:paraId="40AA9A2D" w14:textId="77777777" w:rsidR="002E3FCA" w:rsidRPr="000810FB" w:rsidRDefault="002E3FCA"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71" w:name="_Toc141276809"/>
      <w:r w:rsidRPr="003C36AB">
        <w:lastRenderedPageBreak/>
        <w:t>Architecture Electron.js</w:t>
      </w:r>
      <w:bookmarkEnd w:id="71"/>
    </w:p>
    <w:p w14:paraId="125D9BC4" w14:textId="474A37F0" w:rsidR="00C83C21" w:rsidRPr="003C36AB" w:rsidRDefault="00C83C21" w:rsidP="001A107D">
      <w:pPr>
        <w:jc w:val="both"/>
        <w:rPr>
          <w:rStyle w:val="lev"/>
        </w:rPr>
      </w:pPr>
      <w:r w:rsidRPr="003C36AB">
        <w:rPr>
          <w:rStyle w:val="lev"/>
        </w:rPr>
        <w:t xml:space="preserve">La seconde approche consiste en l’utilisation de la plateforme Electron.js. L’utilité première d’Electron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r w:rsidR="00557E51" w:rsidRPr="003C36AB">
        <w:rPr>
          <w:rStyle w:val="lev"/>
        </w:rPr>
        <w:t xml:space="preserve">Frameworks </w:t>
      </w:r>
      <w:r w:rsidRPr="003C36AB">
        <w:rPr>
          <w:rStyle w:val="lev"/>
        </w:rPr>
        <w:t>comme React ou Vue.js.</w:t>
      </w:r>
    </w:p>
    <w:p w14:paraId="0C7EF871" w14:textId="71D10032" w:rsidR="00C83C21" w:rsidRPr="003C36AB" w:rsidRDefault="00C83C21" w:rsidP="001A107D">
      <w:pPr>
        <w:jc w:val="both"/>
        <w:rPr>
          <w:rStyle w:val="lev"/>
        </w:rPr>
      </w:pPr>
      <w:r w:rsidRPr="003C36AB">
        <w:rPr>
          <w:rStyle w:val="lev"/>
        </w:rPr>
        <w:t xml:space="preserve">Une application Electron est basée sur Chromium,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Electron.</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Electron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On distingue notamment une séparation entre les composants Process (coté serveur) et les Renderers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540F7284" w:rsidR="00ED7FFA" w:rsidRPr="003C36AB" w:rsidRDefault="002B1B52" w:rsidP="002B1B52">
      <w:pPr>
        <w:pStyle w:val="Lgende"/>
        <w:rPr>
          <w:lang w:val="fr-CH"/>
        </w:rPr>
      </w:pPr>
      <w:bookmarkStart w:id="72" w:name="_Toc14127689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25</w:t>
      </w:r>
      <w:r w:rsidRPr="003C36AB">
        <w:rPr>
          <w:lang w:val="fr-CH"/>
        </w:rPr>
        <w:fldChar w:fldCharType="end"/>
      </w:r>
      <w:r w:rsidRPr="003C36AB">
        <w:rPr>
          <w:lang w:val="fr-CH"/>
        </w:rPr>
        <w:t>: Prototype, architecture Electron</w:t>
      </w:r>
      <w:bookmarkEnd w:id="72"/>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(renderer)</w:t>
      </w:r>
      <w:r w:rsidR="00A67F39" w:rsidRPr="003C36AB">
        <w:rPr>
          <w:rStyle w:val="lev"/>
        </w:rPr>
        <w:t xml:space="preserve">. Chacun de ces renderers s’exécute dans un contexte différent, sous la forme d’un onglet caché du navigateur, de ce fait les interactions directes entre les processus de rendus ne sont pas possible. </w:t>
      </w:r>
      <w:r w:rsidR="00102A74" w:rsidRPr="003C36AB">
        <w:rPr>
          <w:rStyle w:val="lev"/>
        </w:rPr>
        <w:t>Pour communiquer entre les processus et les rendus, Electron utilise des canaux inter-processus (IPC)</w:t>
      </w:r>
      <w:r w:rsidR="009E7D13" w:rsidRPr="003C36AB">
        <w:rPr>
          <w:rStyle w:val="lev"/>
        </w:rPr>
        <w:t>.</w:t>
      </w:r>
      <w:r w:rsidR="007F47DA">
        <w:rPr>
          <w:rStyle w:val="lev"/>
        </w:rPr>
        <w:t xml:space="preserve"> </w:t>
      </w:r>
      <w:r w:rsidR="009E7D13" w:rsidRPr="003C36AB">
        <w:rPr>
          <w:rStyle w:val="lev"/>
        </w:rPr>
        <w:t xml:space="preserve">Un IPC dans Electron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Default="00A67F39" w:rsidP="004D7982">
      <w:pPr>
        <w:jc w:val="both"/>
        <w:rPr>
          <w:rStyle w:val="lev"/>
        </w:rPr>
      </w:pPr>
      <w:r w:rsidRPr="003C36AB">
        <w:rPr>
          <w:rStyle w:val="lev"/>
        </w:rPr>
        <w:lastRenderedPageBreak/>
        <w:t xml:space="preserve">L’approche Electron propose </w:t>
      </w:r>
      <w:r w:rsidR="0002191F" w:rsidRPr="003C36AB">
        <w:rPr>
          <w:rStyle w:val="lev"/>
        </w:rPr>
        <w:t>des avantages intéressants dans le cadre de ce projet</w:t>
      </w:r>
      <w:r w:rsidRPr="003C36AB">
        <w:rPr>
          <w:rStyle w:val="lev"/>
        </w:rPr>
        <w:t> :</w:t>
      </w:r>
    </w:p>
    <w:p w14:paraId="7996AE98" w14:textId="77777777" w:rsidR="007427A1" w:rsidRPr="003C36AB" w:rsidRDefault="007427A1" w:rsidP="004D7982">
      <w:pPr>
        <w:jc w:val="both"/>
        <w:rPr>
          <w:rStyle w:val="lev"/>
        </w:rPr>
      </w:pPr>
    </w:p>
    <w:p w14:paraId="67068090" w14:textId="653D5832" w:rsidR="0002191F" w:rsidRPr="007427A1" w:rsidRDefault="0002191F" w:rsidP="004D7982">
      <w:pPr>
        <w:pStyle w:val="Paragraphedeliste"/>
        <w:numPr>
          <w:ilvl w:val="0"/>
          <w:numId w:val="19"/>
        </w:numPr>
        <w:rPr>
          <w:rStyle w:val="lev"/>
          <w:sz w:val="24"/>
          <w:szCs w:val="21"/>
          <w:lang w:val="fr-CH"/>
        </w:rPr>
      </w:pPr>
      <w:r w:rsidRPr="007427A1">
        <w:rPr>
          <w:rStyle w:val="lev"/>
          <w:i/>
          <w:iCs/>
          <w:sz w:val="24"/>
          <w:szCs w:val="21"/>
          <w:lang w:val="fr-CH"/>
        </w:rPr>
        <w:t>A</w:t>
      </w:r>
      <w:r w:rsidR="00A67F39" w:rsidRPr="007427A1">
        <w:rPr>
          <w:rStyle w:val="lev"/>
          <w:i/>
          <w:iCs/>
          <w:sz w:val="24"/>
          <w:szCs w:val="21"/>
          <w:lang w:val="fr-CH"/>
        </w:rPr>
        <w:t>uto-updater</w:t>
      </w:r>
      <w:r w:rsidRPr="007427A1">
        <w:rPr>
          <w:rStyle w:val="lev"/>
          <w:sz w:val="24"/>
          <w:szCs w:val="21"/>
          <w:lang w:val="fr-CH"/>
        </w:rPr>
        <w:t xml:space="preserve"> : permet à l’application </w:t>
      </w:r>
      <w:r w:rsidR="002341F6">
        <w:rPr>
          <w:rStyle w:val="lev"/>
          <w:sz w:val="24"/>
          <w:szCs w:val="21"/>
          <w:lang w:val="fr-CH"/>
        </w:rPr>
        <w:t xml:space="preserve">de </w:t>
      </w:r>
      <w:r w:rsidRPr="007427A1">
        <w:rPr>
          <w:rStyle w:val="lev"/>
          <w:sz w:val="24"/>
          <w:szCs w:val="21"/>
          <w:lang w:val="fr-CH"/>
        </w:rPr>
        <w:t>se mettre à jour automatiquement selon un dépôt distant</w:t>
      </w:r>
    </w:p>
    <w:p w14:paraId="47FDEDF8" w14:textId="0AD5105B" w:rsidR="0002191F" w:rsidRPr="007427A1" w:rsidRDefault="00966070" w:rsidP="004D7982">
      <w:pPr>
        <w:pStyle w:val="Paragraphedeliste"/>
        <w:numPr>
          <w:ilvl w:val="0"/>
          <w:numId w:val="19"/>
        </w:numPr>
        <w:rPr>
          <w:rStyle w:val="lev"/>
          <w:sz w:val="24"/>
          <w:szCs w:val="21"/>
          <w:lang w:val="fr-CH"/>
        </w:rPr>
      </w:pPr>
      <w:r w:rsidRPr="007427A1">
        <w:rPr>
          <w:rStyle w:val="lev"/>
          <w:i/>
          <w:iCs/>
          <w:sz w:val="24"/>
          <w:szCs w:val="21"/>
          <w:lang w:val="fr-CH"/>
        </w:rPr>
        <w:t>Application packagée</w:t>
      </w:r>
      <w:r w:rsidR="0002191F" w:rsidRPr="007427A1">
        <w:rPr>
          <w:rStyle w:val="lev"/>
          <w:i/>
          <w:iCs/>
          <w:sz w:val="24"/>
          <w:szCs w:val="21"/>
          <w:lang w:val="fr-CH"/>
        </w:rPr>
        <w:t xml:space="preserve"> dans un unique exécutable</w:t>
      </w:r>
      <w:r w:rsidR="0002191F" w:rsidRPr="007427A1">
        <w:rPr>
          <w:rStyle w:val="lev"/>
          <w:sz w:val="24"/>
          <w:szCs w:val="21"/>
          <w:lang w:val="fr-CH"/>
        </w:rPr>
        <w:t> : ceci facilite grandement le déploiement et l’installation de l’application sur la passerelle</w:t>
      </w:r>
    </w:p>
    <w:p w14:paraId="476717B3" w14:textId="6BFBD4C6" w:rsidR="00A67F39" w:rsidRPr="007427A1" w:rsidRDefault="003A399E" w:rsidP="004D7982">
      <w:pPr>
        <w:pStyle w:val="Paragraphedeliste"/>
        <w:numPr>
          <w:ilvl w:val="0"/>
          <w:numId w:val="19"/>
        </w:numPr>
        <w:rPr>
          <w:rStyle w:val="lev"/>
          <w:sz w:val="24"/>
          <w:szCs w:val="21"/>
          <w:lang w:val="fr-CH"/>
        </w:rPr>
      </w:pPr>
      <w:r w:rsidRPr="003A399E">
        <w:rPr>
          <w:rStyle w:val="lev"/>
          <w:i/>
          <w:iCs/>
          <w:sz w:val="24"/>
          <w:szCs w:val="21"/>
          <w:lang w:val="fr-CH"/>
        </w:rPr>
        <w:t>Sécurité</w:t>
      </w:r>
      <w:r>
        <w:rPr>
          <w:rStyle w:val="lev"/>
          <w:sz w:val="24"/>
          <w:szCs w:val="21"/>
          <w:lang w:val="fr-CH"/>
        </w:rPr>
        <w:t xml:space="preserve"> : </w:t>
      </w:r>
      <w:r w:rsidR="00966070" w:rsidRPr="007427A1">
        <w:rPr>
          <w:rStyle w:val="lev"/>
          <w:sz w:val="24"/>
          <w:szCs w:val="21"/>
          <w:lang w:val="fr-CH"/>
        </w:rPr>
        <w:t>U</w:t>
      </w:r>
      <w:r w:rsidR="00A67F39" w:rsidRPr="007427A1">
        <w:rPr>
          <w:rStyle w:val="lev"/>
          <w:sz w:val="24"/>
          <w:szCs w:val="21"/>
          <w:lang w:val="fr-CH"/>
        </w:rPr>
        <w:t xml:space="preserve">ne bonne isolation </w:t>
      </w:r>
      <w:r w:rsidR="000D5C40" w:rsidRPr="007427A1">
        <w:rPr>
          <w:rStyle w:val="lev"/>
          <w:sz w:val="24"/>
          <w:szCs w:val="21"/>
          <w:lang w:val="fr-CH"/>
        </w:rPr>
        <w:t xml:space="preserve">des contextes d’exécution de chaque </w:t>
      </w:r>
      <w:r w:rsidR="0002191F" w:rsidRPr="007427A1">
        <w:rPr>
          <w:rStyle w:val="lev"/>
          <w:sz w:val="24"/>
          <w:szCs w:val="21"/>
          <w:lang w:val="fr-CH"/>
        </w:rPr>
        <w:t>module</w:t>
      </w:r>
      <w:r w:rsidR="00966070" w:rsidRPr="007427A1">
        <w:rPr>
          <w:rStyle w:val="lev"/>
          <w:sz w:val="24"/>
          <w:szCs w:val="21"/>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Electron risquaient de pouvoir à tout moment menacer le bon déroulement du projet en cas de non-compatibilité des directives </w:t>
      </w:r>
      <w:r w:rsidR="00BA30E3" w:rsidRPr="003C36AB">
        <w:rPr>
          <w:rStyle w:val="lev"/>
        </w:rPr>
        <w:t>E</w:t>
      </w:r>
      <w:r w:rsidRPr="003C36AB">
        <w:rPr>
          <w:rStyle w:val="lev"/>
        </w:rPr>
        <w:t>lectron</w:t>
      </w:r>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 xml:space="preserve">’architecture d’Electron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d’Electron.</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73" w:name="_Toc141276810"/>
      <w:r w:rsidRPr="003C36AB">
        <w:t>Choix</w:t>
      </w:r>
      <w:bookmarkEnd w:id="73"/>
    </w:p>
    <w:p w14:paraId="3732E69D" w14:textId="0881C005" w:rsidR="00BE5136" w:rsidRPr="003C36AB" w:rsidRDefault="00BE5136" w:rsidP="004D7982">
      <w:pPr>
        <w:jc w:val="both"/>
        <w:rPr>
          <w:rStyle w:val="lev"/>
        </w:rPr>
      </w:pPr>
      <w:r w:rsidRPr="003C36AB">
        <w:rPr>
          <w:rStyle w:val="lev"/>
        </w:rPr>
        <w:t xml:space="preserve">Comme décrit au point précédent, </w:t>
      </w:r>
      <w:r w:rsidR="002F34EC">
        <w:rPr>
          <w:rStyle w:val="lev"/>
        </w:rPr>
        <w:t>l</w:t>
      </w:r>
      <w:r w:rsidRPr="003C36AB">
        <w:rPr>
          <w:rStyle w:val="lev"/>
        </w:rPr>
        <w:t>es limitations de l’architecture Electron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62BAC853"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Events et les WebSockets.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00B8301C">
        <w:rPr>
          <w:rStyle w:val="lev"/>
        </w:rPr>
        <w:t>.</w:t>
      </w:r>
      <w:r w:rsidRPr="003C36AB">
        <w:rPr>
          <w:rStyle w:val="lev"/>
          <w:i/>
          <w:iCs/>
        </w:rPr>
        <w:t xml:space="preserve"> </w:t>
      </w:r>
      <w:r w:rsidR="00B8301C" w:rsidRPr="00B8301C">
        <w:rPr>
          <w:rStyle w:val="lev"/>
        </w:rPr>
        <w:t>Ce choix</w:t>
      </w:r>
      <w:r w:rsidR="00B8301C">
        <w:rPr>
          <w:rStyle w:val="lev"/>
          <w:i/>
          <w:iCs/>
        </w:rPr>
        <w:t xml:space="preserve"> </w:t>
      </w:r>
      <w:r w:rsidR="00B8301C" w:rsidRPr="00B8301C">
        <w:rPr>
          <w:rStyle w:val="lev"/>
        </w:rPr>
        <w:t>est pris</w:t>
      </w:r>
      <w:r w:rsidR="00B8301C">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l’ajout des WebSocket</w:t>
      </w:r>
      <w:r w:rsidR="00B13B0D">
        <w:rPr>
          <w:rStyle w:val="lev"/>
        </w:rPr>
        <w:t>s</w:t>
      </w:r>
      <w:r w:rsidRPr="003C36AB">
        <w:rPr>
          <w:rStyle w:val="lev"/>
        </w:rPr>
        <w:t xml:space="preserve"> ne serait pas un </w:t>
      </w:r>
      <w:r w:rsidR="00D7391E" w:rsidRPr="003C36AB">
        <w:rPr>
          <w:rStyle w:val="lev"/>
        </w:rPr>
        <w:t>élément</w:t>
      </w:r>
      <w:r w:rsidRPr="003C36AB">
        <w:rPr>
          <w:rStyle w:val="lev"/>
        </w:rPr>
        <w:t xml:space="preserve"> bloquant</w:t>
      </w:r>
      <w:r w:rsidR="00B8301C">
        <w:rPr>
          <w:rStyle w:val="lev"/>
        </w:rPr>
        <w:t>.</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74" w:name="_Toc141276811"/>
      <w:r w:rsidRPr="003C36AB">
        <w:rPr>
          <w:lang w:val="fr-CH"/>
        </w:rPr>
        <w:lastRenderedPageBreak/>
        <w:t>Choix technologiques</w:t>
      </w:r>
      <w:bookmarkEnd w:id="74"/>
    </w:p>
    <w:p w14:paraId="57385252" w14:textId="0943AA37" w:rsidR="00535956" w:rsidRPr="003C36AB" w:rsidRDefault="00535956" w:rsidP="00D60649">
      <w:pPr>
        <w:pStyle w:val="Titre4"/>
      </w:pPr>
      <w:bookmarkStart w:id="75" w:name="_Toc141276812"/>
      <w:r w:rsidRPr="003C36AB">
        <w:t>Choix généraux</w:t>
      </w:r>
      <w:bookmarkEnd w:id="75"/>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avec le langage TypeScript. TypeScript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TypeScript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Étant donné que TypeScript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5F334A7E" w:rsidR="004B7DB8" w:rsidRPr="003C36AB" w:rsidRDefault="004B7DB8" w:rsidP="005E597C">
      <w:pPr>
        <w:jc w:val="both"/>
        <w:rPr>
          <w:rStyle w:val="lev"/>
        </w:rPr>
      </w:pPr>
      <w:r w:rsidRPr="003C36AB">
        <w:rPr>
          <w:rStyle w:val="lev"/>
        </w:rPr>
        <w:t>De manière globale au projet, j’utilise la librairie de testing Jest</w:t>
      </w:r>
      <w:r w:rsidR="004E7A8A">
        <w:rPr>
          <w:rStyle w:val="Appelnotedebasdep"/>
          <w:rFonts w:ascii="CMU Serif Roman" w:hAnsi="CMU Serif Roman" w:cs="CMU Serif Roman"/>
        </w:rPr>
        <w:footnoteReference w:id="8"/>
      </w:r>
      <w:r w:rsidRPr="003C36AB">
        <w:rPr>
          <w:rStyle w:val="lev"/>
        </w:rPr>
        <w: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76" w:name="_Toc141276813"/>
      <w:r w:rsidRPr="003C36AB">
        <w:t>Backend</w:t>
      </w:r>
      <w:bookmarkEnd w:id="76"/>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Pour le développement d’application JavaScript / TypeScript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567D810A"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w:t>
      </w:r>
      <w:r w:rsidR="000E5175">
        <w:rPr>
          <w:rStyle w:val="lev"/>
        </w:rPr>
        <w:t>.</w:t>
      </w:r>
      <w:r w:rsidR="003F3ED4" w:rsidRPr="003C36AB">
        <w:rPr>
          <w:rStyle w:val="lev"/>
        </w:rPr>
        <w:t xml:space="preserve">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lastRenderedPageBreak/>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7" w:name="_Toc141276814"/>
      <w:r w:rsidRPr="003C36AB">
        <w:t>Frontend</w:t>
      </w:r>
      <w:bookmarkEnd w:id="77"/>
    </w:p>
    <w:p w14:paraId="2018FD63" w14:textId="45A288B4" w:rsidR="005C7DDE" w:rsidRPr="003C36AB" w:rsidRDefault="005C7DDE" w:rsidP="009D1BFD">
      <w:pPr>
        <w:pStyle w:val="Titre5"/>
      </w:pPr>
      <w:r w:rsidRPr="003C36AB">
        <w:t>React</w:t>
      </w:r>
    </w:p>
    <w:p w14:paraId="68E1BB5F" w14:textId="34367571" w:rsidR="00E7288E" w:rsidRPr="003C36AB" w:rsidRDefault="005C7DDE" w:rsidP="009D2EE5">
      <w:pPr>
        <w:jc w:val="both"/>
        <w:rPr>
          <w:rStyle w:val="lev"/>
        </w:rPr>
      </w:pPr>
      <w:r w:rsidRPr="003C36AB">
        <w:rPr>
          <w:rStyle w:val="lev"/>
        </w:rPr>
        <w:t>React est une librairie JavaScript open source, conçue pour faciliter la création d’interface utilisateur</w:t>
      </w:r>
      <w:r w:rsidR="004816CA" w:rsidRPr="003C36AB">
        <w:rPr>
          <w:rStyle w:val="lev"/>
        </w:rPr>
        <w:t xml:space="preserve">. Les application </w:t>
      </w:r>
      <w:r w:rsidR="00E7288E" w:rsidRPr="003C36AB">
        <w:rPr>
          <w:rStyle w:val="lev"/>
        </w:rPr>
        <w:t xml:space="preserve">React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L’approche de React est</w:t>
      </w:r>
      <w:r w:rsidR="00037C7C" w:rsidRPr="003C36AB">
        <w:rPr>
          <w:rStyle w:val="lev"/>
        </w:rPr>
        <w:t xml:space="preserve"> dite Component Based Development.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r w:rsidR="00AA0B14" w:rsidRPr="003C36AB">
        <w:rPr>
          <w:rStyle w:val="lev"/>
        </w:rPr>
        <w:t>React se différencie des autre</w:t>
      </w:r>
      <w:r w:rsidRPr="003C36AB">
        <w:rPr>
          <w:rStyle w:val="lev"/>
        </w:rPr>
        <w:t>s</w:t>
      </w:r>
      <w:r w:rsidR="00AA0B14" w:rsidRPr="003C36AB">
        <w:rPr>
          <w:rStyle w:val="lev"/>
        </w:rPr>
        <w:t xml:space="preserve"> Framework SPA comme Vue.js ou Angular,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React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Un composant React est défini en tant que fonction, retournant un élément JSX. JSX (JavaScript XML) est une extension de la syntax</w:t>
      </w:r>
      <w:r w:rsidR="00D12EB3" w:rsidRPr="003C36AB">
        <w:rPr>
          <w:rStyle w:val="lev"/>
        </w:rPr>
        <w:t>e HTML permettant d’intégrer du code JavaScript et HTML dans un même fichier, ceci permettant d’avoir du contenu, des attributs et du style dynamique en fonction de l’état (données) d’un composant. Voici un exemple d’un composant React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Example</w:t>
      </w:r>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className</w:t>
      </w:r>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4EC9B0"/>
          <w:sz w:val="21"/>
          <w:szCs w:val="21"/>
          <w:lang w:val="en-US"/>
        </w:rPr>
        <w:t>OtherComponent</w:t>
      </w:r>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685A9797" w:rsidR="00375CD8" w:rsidRPr="00E8431A" w:rsidRDefault="00AF6942" w:rsidP="00AF6942">
      <w:pPr>
        <w:pStyle w:val="Lgende"/>
        <w:rPr>
          <w:rStyle w:val="lev"/>
          <w:lang w:val="en-US"/>
        </w:rPr>
      </w:pPr>
      <w:bookmarkStart w:id="78" w:name="_Toc141276941"/>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DC0E5B">
        <w:rPr>
          <w:noProof/>
          <w:lang w:val="en-US"/>
        </w:rPr>
        <w:t>7</w:t>
      </w:r>
      <w:r w:rsidRPr="003C36AB">
        <w:rPr>
          <w:lang w:val="fr-CH"/>
        </w:rPr>
        <w:fldChar w:fldCharType="end"/>
      </w:r>
      <w:r w:rsidRPr="00E8431A">
        <w:rPr>
          <w:lang w:val="en-US"/>
        </w:rPr>
        <w:t>: JSX, composant React</w:t>
      </w:r>
      <w:bookmarkEnd w:id="78"/>
    </w:p>
    <w:p w14:paraId="4FBFACEE" w14:textId="2832AFD2" w:rsidR="00375CD8" w:rsidRPr="003C36AB" w:rsidRDefault="00D12EB3" w:rsidP="00E33AA4">
      <w:pPr>
        <w:jc w:val="both"/>
        <w:rPr>
          <w:rStyle w:val="lev"/>
        </w:rPr>
      </w:pPr>
      <w:r w:rsidRPr="003C36AB">
        <w:rPr>
          <w:rStyle w:val="lev"/>
        </w:rPr>
        <w:lastRenderedPageBreak/>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React.</w:t>
      </w:r>
    </w:p>
    <w:p w14:paraId="057B23F4" w14:textId="099A4CFD" w:rsidR="004D74E7" w:rsidRPr="003C36AB" w:rsidRDefault="004D74E7" w:rsidP="00D925D2">
      <w:pPr>
        <w:jc w:val="both"/>
        <w:rPr>
          <w:rStyle w:val="lev"/>
        </w:rPr>
      </w:pPr>
      <w:r w:rsidRPr="003C36AB">
        <w:rPr>
          <w:rStyle w:val="lev"/>
        </w:rPr>
        <w:t>React offre également des fonctionnalité</w:t>
      </w:r>
      <w:r w:rsidR="00375CD8" w:rsidRPr="003C36AB">
        <w:rPr>
          <w:rStyle w:val="lev"/>
        </w:rPr>
        <w:t>s utilisable côté serveur, notamment le pré-rendu statique et le rendu côté serveur (SSR), permettant de transformer des composant React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r w:rsidRPr="003C36AB">
        <w:t>TailwindCSS et DaisyUI</w:t>
      </w:r>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TailwindCSS a été choisi comme Framework CSS pour le développement de l’interface utilisateur. TailwindCSS adopte une approche dite utilitaire, à l’inverse des approches de composant prédéfinis généralement offertes par les Frameworks CSS concurrents (Bootstrap, Bulma…).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TailwindCSS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DaisyUI a été ajouté à TailwindCSS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Voici un exemple d’un bouton défini avec TailwindCSS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text-sm font-semibold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1D54AF45" w:rsidR="00700592" w:rsidRPr="003C36AB" w:rsidRDefault="00AF6942" w:rsidP="00AF6942">
      <w:pPr>
        <w:pStyle w:val="Lgende"/>
        <w:rPr>
          <w:lang w:val="fr-CH"/>
        </w:rPr>
      </w:pPr>
      <w:bookmarkStart w:id="79" w:name="_Toc141276942"/>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8</w:t>
      </w:r>
      <w:r w:rsidRPr="003C36AB">
        <w:rPr>
          <w:lang w:val="fr-CH"/>
        </w:rPr>
        <w:fldChar w:fldCharType="end"/>
      </w:r>
      <w:r w:rsidRPr="003C36AB">
        <w:rPr>
          <w:lang w:val="fr-CH"/>
        </w:rPr>
        <w:t>: Exemple de l'approche utilitaire, Tailwind CSS</w:t>
      </w:r>
      <w:bookmarkEnd w:id="79"/>
    </w:p>
    <w:p w14:paraId="03838528" w14:textId="6907AA6A" w:rsidR="00700592" w:rsidRPr="003C36AB" w:rsidRDefault="00700592" w:rsidP="00D925D2">
      <w:pPr>
        <w:jc w:val="both"/>
        <w:rPr>
          <w:rStyle w:val="lev"/>
        </w:rPr>
      </w:pPr>
      <w:r w:rsidRPr="003C36AB">
        <w:rPr>
          <w:rStyle w:val="lev"/>
        </w:rPr>
        <w:t>Et avec DaisyUI:</w:t>
      </w:r>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"btn"</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808080"/>
          <w:sz w:val="21"/>
          <w:szCs w:val="21"/>
        </w:rPr>
        <w:t>&gt;</w:t>
      </w:r>
    </w:p>
    <w:p w14:paraId="5E105C84" w14:textId="056B9805" w:rsidR="00700592" w:rsidRPr="003C36AB" w:rsidRDefault="002C6BFB" w:rsidP="002C6BFB">
      <w:pPr>
        <w:pStyle w:val="Lgende"/>
        <w:rPr>
          <w:lang w:val="fr-CH"/>
        </w:rPr>
      </w:pPr>
      <w:bookmarkStart w:id="80" w:name="_Toc141276943"/>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9</w:t>
      </w:r>
      <w:r w:rsidRPr="003C36AB">
        <w:rPr>
          <w:lang w:val="fr-CH"/>
        </w:rPr>
        <w:fldChar w:fldCharType="end"/>
      </w:r>
      <w:r w:rsidRPr="003C36AB">
        <w:rPr>
          <w:lang w:val="fr-CH"/>
        </w:rPr>
        <w:t>: Équivalant du listing 8, Daisy UI</w:t>
      </w:r>
      <w:bookmarkEnd w:id="80"/>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On constate donc que DaisyUI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61"/>
                    <a:stretch>
                      <a:fillRect/>
                    </a:stretch>
                  </pic:blipFill>
                  <pic:spPr>
                    <a:xfrm>
                      <a:off x="0" y="0"/>
                      <a:ext cx="943781" cy="521045"/>
                    </a:xfrm>
                    <a:prstGeom prst="rect">
                      <a:avLst/>
                    </a:prstGeom>
                  </pic:spPr>
                </pic:pic>
              </a:graphicData>
            </a:graphic>
          </wp:inline>
        </w:drawing>
      </w:r>
    </w:p>
    <w:p w14:paraId="58C8DD3F" w14:textId="7F3AA809" w:rsidR="00700592" w:rsidRPr="003C36AB" w:rsidRDefault="000810FB" w:rsidP="000810FB">
      <w:pPr>
        <w:pStyle w:val="Lgende"/>
      </w:pPr>
      <w:bookmarkStart w:id="81" w:name="_Toc141276896"/>
      <w:r>
        <w:t xml:space="preserve">Figure </w:t>
      </w:r>
      <w:r>
        <w:fldChar w:fldCharType="begin"/>
      </w:r>
      <w:r>
        <w:instrText xml:space="preserve"> SEQ Figure \* ARABIC </w:instrText>
      </w:r>
      <w:r>
        <w:fldChar w:fldCharType="separate"/>
      </w:r>
      <w:r w:rsidR="00964D91">
        <w:rPr>
          <w:noProof/>
        </w:rPr>
        <w:t>26</w:t>
      </w:r>
      <w:r>
        <w:fldChar w:fldCharType="end"/>
      </w:r>
      <w:r>
        <w:t>: Résultat commun aux deux approches</w:t>
      </w:r>
      <w:bookmarkEnd w:id="81"/>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82" w:name="_Toc141276815"/>
      <w:r w:rsidRPr="003C36AB">
        <w:rPr>
          <w:lang w:val="fr-CH"/>
        </w:rPr>
        <w:lastRenderedPageBreak/>
        <w:t>Méthodologies et outils</w:t>
      </w:r>
      <w:bookmarkEnd w:id="82"/>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83" w:name="_Toc141276816"/>
      <w:r w:rsidRPr="003C36AB">
        <w:t>Monorepo</w:t>
      </w:r>
      <w:bookmarkEnd w:id="83"/>
    </w:p>
    <w:p w14:paraId="50E39650" w14:textId="0D0E4A84" w:rsidR="00DB7044" w:rsidRDefault="003E6A10" w:rsidP="00C61376">
      <w:pPr>
        <w:jc w:val="both"/>
        <w:rPr>
          <w:rStyle w:val="lev"/>
        </w:rPr>
      </w:pPr>
      <w:r w:rsidRPr="003C36AB">
        <w:rPr>
          <w:rStyle w:val="lev"/>
        </w:rPr>
        <w:t>L’approche Monorepo (monolithic repository) est une manière d’organiser la structure d</w:t>
      </w:r>
      <w:r w:rsidR="0036503F">
        <w:rPr>
          <w:rStyle w:val="lev"/>
        </w:rPr>
        <w:t>’un</w:t>
      </w:r>
      <w:r w:rsidR="00866500" w:rsidRPr="003C36AB">
        <w:rPr>
          <w:rStyle w:val="lev"/>
        </w:rPr>
        <w:t xml:space="preserve"> projet, 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 xml:space="preserve">ce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packet npm</w:t>
      </w:r>
      <w:r w:rsidRPr="003C36AB">
        <w:rPr>
          <w:rStyle w:val="lev"/>
        </w:rPr>
        <w:t xml:space="preserve"> permet de mettre en place ce principe de monorepo grâce aux </w:t>
      </w:r>
      <w:r w:rsidR="005774F8" w:rsidRPr="003C36AB">
        <w:rPr>
          <w:rStyle w:val="lev"/>
        </w:rPr>
        <w:t>npm</w:t>
      </w:r>
      <w:r w:rsidRPr="003C36AB">
        <w:rPr>
          <w:rStyle w:val="lev"/>
        </w:rPr>
        <w:t xml:space="preserve"> Workspaces. Les workspaces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build</w:t>
      </w:r>
      <w:r w:rsidR="0045357E">
        <w:rPr>
          <w:rStyle w:val="lev"/>
        </w:rPr>
        <w:t>,</w:t>
      </w:r>
      <w:r w:rsidR="00F07FFB" w:rsidRPr="003C36AB">
        <w:rPr>
          <w:rStyle w:val="lev"/>
        </w:rPr>
        <w:t xml:space="preserve"> etc) sur tous les </w:t>
      </w:r>
      <w:r w:rsidR="00584C0D" w:rsidRPr="003C36AB">
        <w:rPr>
          <w:rStyle w:val="lev"/>
        </w:rPr>
        <w:t>modules de manière centralisée</w:t>
      </w:r>
      <w:r w:rsidR="00675F91" w:rsidRPr="003C36AB">
        <w:rPr>
          <w:rStyle w:val="lev"/>
        </w:rPr>
        <w:t>.</w:t>
      </w:r>
      <w:r w:rsidR="00986119" w:rsidRPr="003C36AB">
        <w:rPr>
          <w:rStyle w:val="lev"/>
        </w:rPr>
        <w:t xml:space="preserve"> Les workspaces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84" w:name="_Toc141276817"/>
      <w:r w:rsidRPr="003C36AB">
        <w:t xml:space="preserve">Contrôle </w:t>
      </w:r>
      <w:r w:rsidR="00BA437A" w:rsidRPr="003C36AB">
        <w:t>de version</w:t>
      </w:r>
      <w:bookmarkEnd w:id="84"/>
    </w:p>
    <w:p w14:paraId="31A3B8F9" w14:textId="7E95357D"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référenciel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r w:rsidR="005B227D" w:rsidRPr="003C36AB">
        <w:rPr>
          <w:rStyle w:val="lev"/>
          <w:i/>
          <w:iCs/>
        </w:rPr>
        <w:t>Trunk based</w:t>
      </w:r>
      <w:r w:rsidR="00DE611C" w:rsidRPr="003C36AB">
        <w:rPr>
          <w:rStyle w:val="lev"/>
        </w:rPr>
        <w:t>. Cette approche repose sur l’utilisation de la branche principale (</w:t>
      </w:r>
      <w:r w:rsidR="00DE611C" w:rsidRPr="002838F2">
        <w:rPr>
          <w:rStyle w:val="lev"/>
          <w:i/>
          <w:iCs/>
        </w:rPr>
        <w:t>main</w:t>
      </w:r>
      <w:r w:rsidR="00DE611C" w:rsidRPr="003C36AB">
        <w:rPr>
          <w:rStyle w:val="lev"/>
        </w:rPr>
        <w:t xml:space="preserve">), appelé </w:t>
      </w:r>
      <w:r w:rsidR="00DE611C" w:rsidRPr="003C36AB">
        <w:rPr>
          <w:rStyle w:val="lev"/>
          <w:i/>
          <w:iCs/>
        </w:rPr>
        <w:t>trunk</w:t>
      </w:r>
      <w:r w:rsidR="00DD7449" w:rsidRPr="003C36AB">
        <w:rPr>
          <w:rStyle w:val="lev"/>
        </w:rPr>
        <w:t xml:space="preserve">. L’objectif est d’itérer très rapidement sur des petites fonctionnalités, en travaillant directement sur le </w:t>
      </w:r>
      <w:r w:rsidR="00DD7449" w:rsidRPr="003C36AB">
        <w:rPr>
          <w:rStyle w:val="lev"/>
          <w:i/>
          <w:iCs/>
        </w:rPr>
        <w:t>trunk</w:t>
      </w:r>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85" w:name="_Toc141276818"/>
      <w:r w:rsidRPr="003C36AB">
        <w:t>CI / CD</w:t>
      </w:r>
      <w:bookmarkEnd w:id="85"/>
    </w:p>
    <w:p w14:paraId="34191F25" w14:textId="6E43317A"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9"/>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(DockerHub)</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62">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3BD8A9F1" w:rsidR="00CC1241" w:rsidRPr="004B4BC2" w:rsidRDefault="00FB2244" w:rsidP="004B4BC2">
      <w:pPr>
        <w:pStyle w:val="Lgende"/>
        <w:rPr>
          <w:rFonts w:ascii="CMU Serif Roman" w:hAnsi="CMU Serif Roman" w:cs="CMU Serif Roman"/>
          <w:lang w:val="fr-CH"/>
        </w:rPr>
      </w:pPr>
      <w:bookmarkStart w:id="86" w:name="_Toc14127689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27</w:t>
      </w:r>
      <w:r w:rsidRPr="003C36AB">
        <w:rPr>
          <w:lang w:val="fr-CH"/>
        </w:rPr>
        <w:fldChar w:fldCharType="end"/>
      </w:r>
      <w:r w:rsidRPr="003C36AB">
        <w:rPr>
          <w:lang w:val="fr-CH"/>
        </w:rPr>
        <w:t>: Pipeline CI/CD</w:t>
      </w:r>
      <w:bookmarkEnd w:id="86"/>
    </w:p>
    <w:p w14:paraId="641C6568" w14:textId="24D9761D" w:rsidR="00CC1241" w:rsidRPr="003C36AB" w:rsidRDefault="00CC1241" w:rsidP="00D60649">
      <w:pPr>
        <w:pStyle w:val="Titre4"/>
      </w:pPr>
      <w:bookmarkStart w:id="87" w:name="_Toc141276819"/>
      <w:r w:rsidRPr="003C36AB">
        <w:t>Production</w:t>
      </w:r>
      <w:bookmarkEnd w:id="87"/>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10"/>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r w:rsidRPr="000810FB">
        <w:rPr>
          <w:rStyle w:val="lev"/>
          <w:lang w:val="en-US"/>
        </w:rPr>
        <w:t xml:space="preserve">Connectivité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00509A7F" w:rsidR="005F6550" w:rsidRPr="003C36AB" w:rsidRDefault="005E10BD" w:rsidP="006D7866">
      <w:pPr>
        <w:pStyle w:val="Lgende"/>
        <w:rPr>
          <w:rStyle w:val="lev"/>
          <w:lang w:val="fr-CH"/>
        </w:rPr>
      </w:pPr>
      <w:bookmarkStart w:id="88" w:name="_Toc14127689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28</w:t>
      </w:r>
      <w:r w:rsidRPr="003C36AB">
        <w:rPr>
          <w:lang w:val="fr-CH"/>
        </w:rPr>
        <w:fldChar w:fldCharType="end"/>
      </w:r>
      <w:r w:rsidRPr="003C36AB">
        <w:rPr>
          <w:lang w:val="fr-CH"/>
        </w:rPr>
        <w:t>: Raspberry Pi 4 Model B, présentation du constructeur</w:t>
      </w:r>
      <w:bookmarkEnd w:id="88"/>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64426304" w:rsidR="00007CCD" w:rsidRPr="003C36AB" w:rsidRDefault="00007CCD" w:rsidP="003A75C2">
      <w:pPr>
        <w:jc w:val="both"/>
        <w:rPr>
          <w:rStyle w:val="lev"/>
        </w:rPr>
      </w:pPr>
      <w:r w:rsidRPr="003C36AB">
        <w:rPr>
          <w:rStyle w:val="lev"/>
        </w:rPr>
        <w:t xml:space="preserve">Bien entendu, l’application n’est pas conçue de manière </w:t>
      </w:r>
      <w:r w:rsidR="00C74175">
        <w:rPr>
          <w:rStyle w:val="lev"/>
        </w:rPr>
        <w:t xml:space="preserve">à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5BBFB5D6" w14:textId="3A9CA9F0" w:rsidR="0078610F" w:rsidRPr="003C36AB" w:rsidRDefault="0000701C" w:rsidP="003A75C2">
      <w:pPr>
        <w:jc w:val="both"/>
        <w:rPr>
          <w:rStyle w:val="lev"/>
        </w:rPr>
      </w:pPr>
      <w:r w:rsidRPr="003C36AB">
        <w:rPr>
          <w:rStyle w:val="lev"/>
        </w:rPr>
        <w:t xml:space="preserve">Au niveau du frontend, les applications SPA React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transpileur.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r w:rsidR="00A5195C">
        <w:rPr>
          <w:rStyle w:val="lev"/>
        </w:rPr>
        <w:t xml:space="preserve"> </w:t>
      </w:r>
      <w:r w:rsidR="0078610F" w:rsidRPr="003C36AB">
        <w:rPr>
          <w:rStyle w:val="lev"/>
        </w:rPr>
        <w:t xml:space="preserve">Une fois cette étape achevée, les dépendances sont injectées et le code peut être optimisé grâce à </w:t>
      </w:r>
      <w:r w:rsidR="00FA34A4" w:rsidRPr="003C36AB">
        <w:rPr>
          <w:rStyle w:val="lev"/>
        </w:rPr>
        <w:t>divers mécanismes</w:t>
      </w:r>
      <w:r w:rsidR="0078610F"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6895FB4A" w:rsidR="00FA34A4" w:rsidRPr="003C36AB" w:rsidRDefault="00FA34A4" w:rsidP="003A75C2">
      <w:pPr>
        <w:jc w:val="both"/>
        <w:rPr>
          <w:rStyle w:val="lev"/>
        </w:rPr>
      </w:pPr>
      <w:r w:rsidRPr="003C36AB">
        <w:rPr>
          <w:rStyle w:val="lev"/>
        </w:rPr>
        <w:t>Côté backend, les applications Node.js ne sont généralement pas transformée, étant donné qu’il s’agit d’un langage interprété. Cependant, TypeScript est utilisé dans ce projet. Le sur-ensemble TypeScript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w:t>
      </w:r>
      <w:r w:rsidR="00A5195C">
        <w:rPr>
          <w:rStyle w:val="lev"/>
        </w:rPr>
        <w:t>transpiler</w:t>
      </w:r>
      <w:r w:rsidRPr="003C36AB">
        <w:rPr>
          <w:rStyle w:val="lev"/>
        </w:rPr>
        <w:t xml:space="preserve"> le code TypeScript vers son équivalant JavaScript.</w:t>
      </w:r>
      <w:r w:rsidR="00A57FD1" w:rsidRPr="003C36AB">
        <w:rPr>
          <w:rStyle w:val="lev"/>
        </w:rPr>
        <w:t xml:space="preserve"> Cette </w:t>
      </w:r>
      <w:r w:rsidR="00A117B7">
        <w:rPr>
          <w:rStyle w:val="lev"/>
        </w:rPr>
        <w:t>phase</w:t>
      </w:r>
      <w:r w:rsidR="00A57FD1" w:rsidRPr="003C36AB">
        <w:rPr>
          <w:rStyle w:val="lev"/>
        </w:rPr>
        <w:t xml:space="preserve"> apporte une analyse syntaxique, sémantique</w:t>
      </w:r>
      <w:r w:rsidR="00D0239F" w:rsidRPr="003C36AB">
        <w:rPr>
          <w:rStyle w:val="lev"/>
        </w:rPr>
        <w:t xml:space="preserve"> ainsi qu’un</w:t>
      </w:r>
      <w:r w:rsidR="00610F16">
        <w:rPr>
          <w:rStyle w:val="lev"/>
        </w:rPr>
        <w:t>e</w:t>
      </w:r>
      <w:r w:rsidR="00D0239F" w:rsidRPr="003C36AB">
        <w:rPr>
          <w:rStyle w:val="lev"/>
        </w:rPr>
        <w:t xml:space="preserve"> vérification des types dans tout l</w:t>
      </w:r>
      <w:r w:rsidR="00366716">
        <w:rPr>
          <w:rStyle w:val="lev"/>
        </w:rPr>
        <w:t>e</w:t>
      </w:r>
      <w:r w:rsidR="00D0239F" w:rsidRPr="003C36AB">
        <w:rPr>
          <w:rStyle w:val="lev"/>
        </w:rPr>
        <w:t xml:space="preserve"> code.</w:t>
      </w: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Default="00F737AF" w:rsidP="00CC1241"/>
    <w:p w14:paraId="7B5B4B28" w14:textId="77777777" w:rsidR="007014FB" w:rsidRPr="003C36AB" w:rsidRDefault="007014FB"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1"/>
      </w:r>
      <w:r w:rsidRPr="003C36AB">
        <w:rPr>
          <w:rStyle w:val="lev"/>
        </w:rPr>
        <w:t xml:space="preserve">, il </w:t>
      </w:r>
      <w:r w:rsidR="003844B1" w:rsidRPr="003C36AB">
        <w:rPr>
          <w:rStyle w:val="lev"/>
        </w:rPr>
        <w:t xml:space="preserve">permet d’exécuter l’application sous la forme d’un </w:t>
      </w:r>
      <w:r w:rsidR="003844B1" w:rsidRPr="003C36AB">
        <w:rPr>
          <w:rStyle w:val="lev"/>
          <w:i/>
          <w:iCs/>
        </w:rPr>
        <w:t>deamon</w:t>
      </w:r>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 xml:space="preserve">L’application est exécutée dans un container Docker contenant tout l’écosystème Node.js et les dépendances nécessaires. Le container peut être créé à partir de la définition d’une image, celle-ci est généré en fin de pipeline CI/CD (voir </w:t>
      </w:r>
      <w:r w:rsidRPr="00473C3C">
        <w:rPr>
          <w:rStyle w:val="lev"/>
          <w:i/>
          <w:iCs/>
        </w:rPr>
        <w:t>2.9.3</w:t>
      </w:r>
      <w:r w:rsidRPr="00467D1D">
        <w:rPr>
          <w:rStyle w:val="lev"/>
        </w:rPr>
        <w:t>)</w:t>
      </w:r>
      <w:r w:rsidR="006D7866" w:rsidRPr="00467D1D">
        <w:rPr>
          <w:rStyle w:val="lev"/>
        </w:rPr>
        <w:t>.</w:t>
      </w:r>
    </w:p>
    <w:p w14:paraId="4AA0A87A" w14:textId="77777777" w:rsidR="00A34CEE" w:rsidRPr="00467D1D" w:rsidRDefault="00A34CEE" w:rsidP="00467D1D">
      <w:pPr>
        <w:jc w:val="both"/>
        <w:rPr>
          <w:rStyle w:val="lev"/>
        </w:rPr>
      </w:pPr>
    </w:p>
    <w:p w14:paraId="7352827E" w14:textId="24201DFE" w:rsidR="004A781D"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r w:rsidR="00EF4E93">
        <w:rPr>
          <w:rStyle w:val="lev"/>
        </w:rPr>
        <w:t xml:space="preserve"> </w:t>
      </w:r>
      <w:r w:rsidR="00A211A6" w:rsidRPr="00467D1D">
        <w:rPr>
          <w:rStyle w:val="lev"/>
        </w:rPr>
        <w:t xml:space="preserve">Cette solution demande moins de configuration </w:t>
      </w:r>
      <w:r w:rsidR="0044553B">
        <w:rPr>
          <w:rStyle w:val="lev"/>
        </w:rPr>
        <w:t>que</w:t>
      </w:r>
      <w:r w:rsidR="00A211A6" w:rsidRPr="00467D1D">
        <w:rPr>
          <w:rStyle w:val="lev"/>
        </w:rPr>
        <w:t xml:space="preserve">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9" w:name="_Toc141276820"/>
      <w:r w:rsidR="005062EF">
        <w:rPr>
          <w:lang w:val="fr-CH"/>
        </w:rPr>
        <w:t>Modules</w:t>
      </w:r>
      <w:bookmarkEnd w:id="89"/>
    </w:p>
    <w:p w14:paraId="32E515CD" w14:textId="736EBE1B" w:rsidR="00983940" w:rsidRDefault="00983940" w:rsidP="004D5CC0">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4D5CC0">
      <w:pPr>
        <w:jc w:val="both"/>
        <w:rPr>
          <w:rStyle w:val="lev"/>
        </w:rPr>
      </w:pPr>
    </w:p>
    <w:p w14:paraId="26211640" w14:textId="309DD57C" w:rsidR="004D4955" w:rsidRDefault="004D4955" w:rsidP="004D5CC0">
      <w:pPr>
        <w:jc w:val="both"/>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48943C3A" w:rsidR="004D4955" w:rsidRPr="00EC2BA8" w:rsidRDefault="004D4955" w:rsidP="004D5CC0">
      <w:pPr>
        <w:jc w:val="both"/>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w:t>
      </w:r>
      <w:r w:rsidR="009426CE">
        <w:rPr>
          <w:rStyle w:val="lev"/>
        </w:rPr>
        <w:t>d’</w:t>
      </w:r>
      <w:r>
        <w:rPr>
          <w:rStyle w:val="lev"/>
        </w:rPr>
        <w:t>une configuration.</w:t>
      </w:r>
    </w:p>
    <w:p w14:paraId="24179601" w14:textId="77777777" w:rsidR="009634EE" w:rsidRDefault="009634EE" w:rsidP="004D5CC0">
      <w:pPr>
        <w:jc w:val="both"/>
        <w:rPr>
          <w:rStyle w:val="lev"/>
        </w:rPr>
      </w:pPr>
    </w:p>
    <w:p w14:paraId="24B979B5" w14:textId="0FA2F668" w:rsidR="009634EE" w:rsidRPr="004D4955" w:rsidRDefault="009634EE" w:rsidP="004D5CC0">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4D5CC0">
      <w:pPr>
        <w:jc w:val="both"/>
        <w:rPr>
          <w:rStyle w:val="lev"/>
        </w:rPr>
      </w:pPr>
    </w:p>
    <w:p w14:paraId="3359C68A" w14:textId="7AE00420" w:rsidR="009634EE" w:rsidRPr="004D4955" w:rsidRDefault="009634EE" w:rsidP="004D5CC0">
      <w:pPr>
        <w:pStyle w:val="Paragraphedeliste"/>
        <w:numPr>
          <w:ilvl w:val="0"/>
          <w:numId w:val="19"/>
        </w:numPr>
        <w:rPr>
          <w:rStyle w:val="lev"/>
          <w:sz w:val="24"/>
          <w:szCs w:val="21"/>
        </w:rPr>
      </w:pPr>
      <w:r w:rsidRPr="00774E13">
        <w:rPr>
          <w:rStyle w:val="lev"/>
          <w:i/>
          <w:iCs/>
          <w:sz w:val="24"/>
          <w:szCs w:val="21"/>
        </w:rPr>
        <w:t>Les développeurs</w:t>
      </w:r>
      <w:r w:rsidRPr="004D4955">
        <w:rPr>
          <w:rStyle w:val="lev"/>
          <w:sz w:val="24"/>
          <w:szCs w:val="21"/>
        </w:rPr>
        <w:t xml:space="preserve">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4D5CC0">
      <w:pPr>
        <w:jc w:val="both"/>
        <w:rPr>
          <w:rStyle w:val="lev"/>
          <w:szCs w:val="21"/>
        </w:rPr>
      </w:pPr>
    </w:p>
    <w:p w14:paraId="5097B95E" w14:textId="6B69B34F" w:rsidR="007A656F" w:rsidRPr="004D4955" w:rsidRDefault="007A656F" w:rsidP="004D5CC0">
      <w:pPr>
        <w:pStyle w:val="Paragraphedeliste"/>
        <w:numPr>
          <w:ilvl w:val="0"/>
          <w:numId w:val="19"/>
        </w:numPr>
        <w:rPr>
          <w:rStyle w:val="lev"/>
          <w:sz w:val="24"/>
          <w:szCs w:val="21"/>
        </w:rPr>
      </w:pPr>
      <w:r w:rsidRPr="00774E13">
        <w:rPr>
          <w:rStyle w:val="lev"/>
          <w:i/>
          <w:iCs/>
          <w:sz w:val="24"/>
          <w:szCs w:val="21"/>
        </w:rPr>
        <w:t>Les utilisateurs finaux</w:t>
      </w:r>
      <w:r w:rsidRPr="004D4955">
        <w:rPr>
          <w:rStyle w:val="lev"/>
          <w:sz w:val="24"/>
          <w:szCs w:val="21"/>
        </w:rPr>
        <w:t>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D5CC0">
      <w:pPr>
        <w:pStyle w:val="Paragraphedeliste"/>
        <w:rPr>
          <w:rStyle w:val="lev"/>
          <w:sz w:val="24"/>
          <w:szCs w:val="21"/>
        </w:rPr>
      </w:pPr>
    </w:p>
    <w:p w14:paraId="6D74A6D0" w14:textId="77777777" w:rsidR="00EE29C1" w:rsidRDefault="00E37083" w:rsidP="004D5CC0">
      <w:pPr>
        <w:jc w:val="both"/>
        <w:rPr>
          <w:rStyle w:val="lev"/>
          <w:szCs w:val="21"/>
        </w:rPr>
      </w:pPr>
      <w:r>
        <w:rPr>
          <w:rStyle w:val="lev"/>
          <w:szCs w:val="21"/>
        </w:rPr>
        <w:t xml:space="preserve">Toutes les fonctionnalités relatives aux modules ont été englobées dans un module TypeScript grâce à un workspace du monorepo (voir </w:t>
      </w:r>
      <w:r w:rsidR="00A42974" w:rsidRPr="00A42974">
        <w:rPr>
          <w:rStyle w:val="lev"/>
          <w:i/>
          <w:iCs/>
          <w:szCs w:val="21"/>
        </w:rPr>
        <w:t>2.9.1</w:t>
      </w:r>
      <w:r>
        <w:rPr>
          <w:rStyle w:val="lev"/>
          <w:szCs w:val="21"/>
        </w:rPr>
        <w:t xml:space="preserve">). </w:t>
      </w:r>
      <w:r w:rsidR="00813080">
        <w:rPr>
          <w:rStyle w:val="lev"/>
          <w:szCs w:val="21"/>
        </w:rPr>
        <w:t>Celui-ci</w:t>
      </w:r>
      <w:r>
        <w:rPr>
          <w:rStyle w:val="lev"/>
          <w:szCs w:val="21"/>
        </w:rPr>
        <w:t xml:space="preserve"> est nommé </w:t>
      </w:r>
      <w:r w:rsidRPr="00C26BAA">
        <w:rPr>
          <w:rStyle w:val="lev"/>
          <w:i/>
          <w:iCs/>
          <w:szCs w:val="21"/>
        </w:rPr>
        <w:t>@yalk/module</w:t>
      </w:r>
      <w:r>
        <w:rPr>
          <w:rStyle w:val="lev"/>
          <w:szCs w:val="21"/>
        </w:rPr>
        <w:t>.</w:t>
      </w:r>
      <w:r w:rsidR="00C7283B">
        <w:rPr>
          <w:rStyle w:val="lev"/>
          <w:szCs w:val="21"/>
        </w:rPr>
        <w:t xml:space="preserve"> </w:t>
      </w:r>
    </w:p>
    <w:p w14:paraId="55031082" w14:textId="11BBD204" w:rsidR="00E37083" w:rsidRDefault="00C7283B" w:rsidP="004D5CC0">
      <w:pPr>
        <w:jc w:val="both"/>
        <w:rPr>
          <w:rStyle w:val="lev"/>
          <w:szCs w:val="21"/>
        </w:rPr>
      </w:pPr>
      <w:r>
        <w:rPr>
          <w:rStyle w:val="lev"/>
          <w:szCs w:val="21"/>
        </w:rPr>
        <w:t>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90" w:name="_Toc141276821"/>
      <w:r>
        <w:rPr>
          <w:rStyle w:val="lev"/>
        </w:rPr>
        <w:lastRenderedPageBreak/>
        <w:t>Comportement</w:t>
      </w:r>
      <w:bookmarkEnd w:id="90"/>
    </w:p>
    <w:p w14:paraId="22E049C3" w14:textId="7A098213" w:rsidR="00B14984" w:rsidRDefault="008C1ECD" w:rsidP="00A16DC1">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w:t>
      </w:r>
      <w:r w:rsidR="00B14984" w:rsidRPr="009921DD">
        <w:rPr>
          <w:rStyle w:val="lev"/>
          <w:i/>
          <w:iCs/>
        </w:rPr>
        <w:t>figure 3</w:t>
      </w:r>
      <w:r w:rsidR="00B14984">
        <w:rPr>
          <w:rStyle w:val="lev"/>
        </w:rPr>
        <w:t xml:space="preserve">) et </w:t>
      </w:r>
      <w:r w:rsidR="00BA2449">
        <w:rPr>
          <w:rStyle w:val="lev"/>
        </w:rPr>
        <w:t>doit être</w:t>
      </w:r>
      <w:r w:rsidR="00B14984">
        <w:rPr>
          <w:rStyle w:val="lev"/>
        </w:rPr>
        <w:t xml:space="preserve"> capable de d’émettre des signaux à destination de ses </w:t>
      </w:r>
      <w:r w:rsidR="00071903">
        <w:rPr>
          <w:rStyle w:val="lev"/>
        </w:rPr>
        <w:t>observers</w:t>
      </w:r>
      <w:r w:rsidR="00DB1E8B">
        <w:rPr>
          <w:rStyle w:val="lev"/>
        </w:rPr>
        <w:t>. C</w:t>
      </w:r>
      <w:r w:rsidR="00BA2449">
        <w:rPr>
          <w:rStyle w:val="lev"/>
        </w:rPr>
        <w:t xml:space="preserve">es signaux servent à indiquer des mises à jour de l’état du module </w:t>
      </w:r>
      <w:r w:rsidR="00CC3F2C">
        <w:rPr>
          <w:rStyle w:val="lev"/>
        </w:rPr>
        <w:t xml:space="preserve">à </w:t>
      </w:r>
      <w:r w:rsidR="00BA2449">
        <w:rPr>
          <w:rStyle w:val="lev"/>
        </w:rPr>
        <w:t>l’attention des observer afin de déclencher des actions.</w:t>
      </w:r>
      <w:r w:rsidR="00821B78">
        <w:rPr>
          <w:rStyle w:val="lev"/>
        </w:rPr>
        <w:t xml:space="preserve"> </w:t>
      </w:r>
      <w:r w:rsidR="00BA2449">
        <w:rPr>
          <w:rStyle w:val="lev"/>
        </w:rPr>
        <w:t>Dans l’implémentation de cette approche, i</w:t>
      </w:r>
      <w:r w:rsidR="00B14984">
        <w:rPr>
          <w:rStyle w:val="lev"/>
        </w:rPr>
        <w:t xml:space="preserve">l existe deux types de signaux : </w:t>
      </w:r>
    </w:p>
    <w:p w14:paraId="79B21A10" w14:textId="77777777" w:rsidR="00C43BD0" w:rsidRDefault="00C43BD0" w:rsidP="00A16DC1">
      <w:pPr>
        <w:jc w:val="both"/>
        <w:rPr>
          <w:rStyle w:val="lev"/>
        </w:rPr>
      </w:pPr>
    </w:p>
    <w:p w14:paraId="0E30A2C4" w14:textId="501B82A0" w:rsidR="00B26086" w:rsidRPr="00220FDE" w:rsidRDefault="00B26086" w:rsidP="00A16DC1">
      <w:pPr>
        <w:pStyle w:val="Paragraphedeliste"/>
        <w:numPr>
          <w:ilvl w:val="0"/>
          <w:numId w:val="19"/>
        </w:numPr>
        <w:rPr>
          <w:rStyle w:val="lev"/>
          <w:sz w:val="24"/>
          <w:szCs w:val="21"/>
        </w:rPr>
      </w:pPr>
      <w:r w:rsidRPr="0035761D">
        <w:rPr>
          <w:rStyle w:val="lev"/>
          <w:i/>
          <w:iCs/>
          <w:sz w:val="24"/>
          <w:szCs w:val="21"/>
        </w:rPr>
        <w:t>Rendu</w:t>
      </w:r>
      <w:r w:rsidRPr="00220FDE">
        <w:rPr>
          <w:rStyle w:val="lev"/>
          <w:sz w:val="24"/>
          <w:szCs w:val="21"/>
        </w:rPr>
        <w:t xml:space="preserve"> : le module déclenche un rendu de son affichage selon son état actuel et notifie ses </w:t>
      </w:r>
      <w:r w:rsidR="00EB3859" w:rsidRPr="00EB3859">
        <w:rPr>
          <w:rStyle w:val="lev"/>
          <w:sz w:val="24"/>
          <w:szCs w:val="21"/>
        </w:rPr>
        <w:t xml:space="preserve">observers </w:t>
      </w:r>
      <w:r w:rsidRPr="00220FDE">
        <w:rPr>
          <w:rStyle w:val="lev"/>
          <w:sz w:val="24"/>
          <w:szCs w:val="21"/>
        </w:rPr>
        <w:t xml:space="preserve">avec le résultat de ce nouveau rendu (voir </w:t>
      </w:r>
      <w:r w:rsidRPr="00726285">
        <w:rPr>
          <w:rStyle w:val="lev"/>
          <w:i/>
          <w:iCs/>
          <w:sz w:val="24"/>
          <w:szCs w:val="21"/>
        </w:rPr>
        <w:t>3.</w:t>
      </w:r>
      <w:r w:rsidR="00495A0F">
        <w:rPr>
          <w:rStyle w:val="lev"/>
          <w:i/>
          <w:iCs/>
          <w:sz w:val="24"/>
          <w:szCs w:val="21"/>
        </w:rPr>
        <w:t>3</w:t>
      </w:r>
      <w:r w:rsidRPr="00220FDE">
        <w:rPr>
          <w:rStyle w:val="lev"/>
          <w:sz w:val="24"/>
          <w:szCs w:val="21"/>
        </w:rPr>
        <w:t>).</w:t>
      </w:r>
    </w:p>
    <w:p w14:paraId="7AE0F657" w14:textId="77777777" w:rsidR="00B26086" w:rsidRPr="00220FDE" w:rsidRDefault="00B26086" w:rsidP="00A16DC1">
      <w:pPr>
        <w:jc w:val="both"/>
        <w:rPr>
          <w:rStyle w:val="lev"/>
          <w:sz w:val="28"/>
          <w:szCs w:val="28"/>
        </w:rPr>
      </w:pPr>
    </w:p>
    <w:p w14:paraId="23577034" w14:textId="5EA2830A" w:rsidR="00B26086" w:rsidRDefault="00B26086" w:rsidP="00A16DC1">
      <w:pPr>
        <w:pStyle w:val="Paragraphedeliste"/>
        <w:numPr>
          <w:ilvl w:val="0"/>
          <w:numId w:val="19"/>
        </w:numPr>
        <w:rPr>
          <w:rStyle w:val="lev"/>
          <w:sz w:val="24"/>
          <w:szCs w:val="21"/>
        </w:rPr>
      </w:pPr>
      <w:r w:rsidRPr="0035761D">
        <w:rPr>
          <w:rStyle w:val="lev"/>
          <w:i/>
          <w:iCs/>
          <w:sz w:val="24"/>
          <w:szCs w:val="21"/>
        </w:rPr>
        <w:t>Envoi de données</w:t>
      </w:r>
      <w:r w:rsidRPr="00220FDE">
        <w:rPr>
          <w:rStyle w:val="lev"/>
          <w:sz w:val="24"/>
          <w:szCs w:val="21"/>
        </w:rPr>
        <w:t> : un module peut nécessiter l’envoi de données vers un service ou un dispositif. Pour cela, il peut notifier ses observ</w:t>
      </w:r>
      <w:r>
        <w:rPr>
          <w:rStyle w:val="lev"/>
          <w:sz w:val="24"/>
          <w:szCs w:val="21"/>
        </w:rPr>
        <w:t>e</w:t>
      </w:r>
      <w:r w:rsidRPr="00220FDE">
        <w:rPr>
          <w:rStyle w:val="lev"/>
          <w:sz w:val="24"/>
          <w:szCs w:val="21"/>
        </w:rPr>
        <w:t>rs avec des données</w:t>
      </w:r>
      <w:r w:rsidR="00A81BBD">
        <w:rPr>
          <w:rStyle w:val="lev"/>
          <w:sz w:val="24"/>
          <w:szCs w:val="21"/>
        </w:rPr>
        <w:t xml:space="preserve"> </w:t>
      </w:r>
      <w:r w:rsidR="00A81BBD" w:rsidRPr="00220FDE">
        <w:rPr>
          <w:rStyle w:val="lev"/>
          <w:sz w:val="24"/>
          <w:szCs w:val="21"/>
        </w:rPr>
        <w:t xml:space="preserve">(voir </w:t>
      </w:r>
      <w:r w:rsidR="00A81BBD" w:rsidRPr="00726285">
        <w:rPr>
          <w:rStyle w:val="lev"/>
          <w:i/>
          <w:iCs/>
          <w:sz w:val="24"/>
          <w:szCs w:val="21"/>
        </w:rPr>
        <w:t>3.</w:t>
      </w:r>
      <w:r w:rsidR="008F5A1C">
        <w:rPr>
          <w:rStyle w:val="lev"/>
          <w:i/>
          <w:iCs/>
          <w:sz w:val="24"/>
          <w:szCs w:val="21"/>
        </w:rPr>
        <w:t>4</w:t>
      </w:r>
      <w:r w:rsidR="00A81BBD" w:rsidRPr="00220FDE">
        <w:rPr>
          <w:rStyle w:val="lev"/>
          <w:sz w:val="24"/>
          <w:szCs w:val="21"/>
        </w:rPr>
        <w:t>)</w:t>
      </w:r>
    </w:p>
    <w:p w14:paraId="005D6A34" w14:textId="77777777" w:rsidR="00B26086" w:rsidRPr="00B26086" w:rsidRDefault="00B26086" w:rsidP="00A16DC1">
      <w:pPr>
        <w:jc w:val="both"/>
        <w:rPr>
          <w:rStyle w:val="lev"/>
          <w:lang w:val="fr-FR"/>
        </w:rPr>
      </w:pPr>
    </w:p>
    <w:p w14:paraId="2D1008BA" w14:textId="7DF1EBC6" w:rsidR="00502E0B" w:rsidRDefault="00922D6A" w:rsidP="00A16DC1">
      <w:pPr>
        <w:jc w:val="both"/>
        <w:rPr>
          <w:rStyle w:val="lev"/>
        </w:rPr>
      </w:pPr>
      <w:r>
        <w:rPr>
          <w:rStyle w:val="lev"/>
        </w:rPr>
        <w:t xml:space="preserve">La classe abstraite Module </w:t>
      </w:r>
      <w:r w:rsidR="00C7283B">
        <w:rPr>
          <w:rStyle w:val="lev"/>
        </w:rPr>
        <w:t xml:space="preserve">englobe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w:t>
      </w:r>
      <w:r w:rsidR="00BD7B3A">
        <w:rPr>
          <w:rStyle w:val="lev"/>
        </w:rPr>
        <w:t xml:space="preserve">simplement </w:t>
      </w:r>
      <w:r w:rsidR="004C58A6" w:rsidRPr="004C58A6">
        <w:rPr>
          <w:rStyle w:val="lev"/>
        </w:rPr>
        <w:t xml:space="preserve">hériter de cette classe pour pouvoir </w:t>
      </w:r>
      <w:r w:rsidR="00BD7B3A">
        <w:rPr>
          <w:rStyle w:val="lev"/>
        </w:rPr>
        <w:t xml:space="preserve">y </w:t>
      </w:r>
      <w:r w:rsidR="004C58A6" w:rsidRPr="004C58A6">
        <w:rPr>
          <w:rStyle w:val="lev"/>
        </w:rPr>
        <w:t>définir sa logique</w:t>
      </w:r>
      <w:r w:rsidR="00B346D5">
        <w:rPr>
          <w:rStyle w:val="lev"/>
        </w:rPr>
        <w:t>.</w:t>
      </w:r>
    </w:p>
    <w:p w14:paraId="1B32370E" w14:textId="77777777" w:rsidR="00325680" w:rsidRDefault="004B0EF9" w:rsidP="00325680">
      <w:pPr>
        <w:keepNext/>
        <w:jc w:val="center"/>
      </w:pPr>
      <w:r>
        <w:rPr>
          <w:rFonts w:ascii="CMU Serif Roman" w:hAnsi="CMU Serif Roman" w:cs="CMU Serif Roman"/>
          <w:noProof/>
        </w:rPr>
        <w:drawing>
          <wp:inline distT="0" distB="0" distL="0" distR="0" wp14:anchorId="6F822B85" wp14:editId="4B5987A1">
            <wp:extent cx="5676900" cy="4000500"/>
            <wp:effectExtent l="0" t="0" r="0" b="0"/>
            <wp:docPr id="1751385458"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5458" name="Graphique 1751385458"/>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676900" cy="4000500"/>
                    </a:xfrm>
                    <a:prstGeom prst="rect">
                      <a:avLst/>
                    </a:prstGeom>
                  </pic:spPr>
                </pic:pic>
              </a:graphicData>
            </a:graphic>
          </wp:inline>
        </w:drawing>
      </w:r>
    </w:p>
    <w:p w14:paraId="5905EFB6" w14:textId="6D30E44A" w:rsidR="00502E0B" w:rsidRDefault="00325680" w:rsidP="00325680">
      <w:pPr>
        <w:pStyle w:val="Lgende"/>
        <w:rPr>
          <w:rStyle w:val="lev"/>
        </w:rPr>
      </w:pPr>
      <w:bookmarkStart w:id="91" w:name="_Toc141276899"/>
      <w:r>
        <w:t xml:space="preserve">Figure </w:t>
      </w:r>
      <w:r>
        <w:fldChar w:fldCharType="begin"/>
      </w:r>
      <w:r>
        <w:instrText xml:space="preserve"> SEQ Figure \* ARABIC </w:instrText>
      </w:r>
      <w:r>
        <w:fldChar w:fldCharType="separate"/>
      </w:r>
      <w:r w:rsidR="00964D91">
        <w:rPr>
          <w:noProof/>
        </w:rPr>
        <w:t>29</w:t>
      </w:r>
      <w:r>
        <w:fldChar w:fldCharType="end"/>
      </w:r>
      <w:r>
        <w:t>: Diagramme de classe UML, classe Module</w:t>
      </w:r>
      <w:bookmarkEnd w:id="91"/>
    </w:p>
    <w:p w14:paraId="169448BB" w14:textId="77777777" w:rsidR="00325680" w:rsidRDefault="00325680" w:rsidP="00BA7416">
      <w:pPr>
        <w:rPr>
          <w:rStyle w:val="lev"/>
        </w:rPr>
      </w:pPr>
    </w:p>
    <w:p w14:paraId="73A6535D" w14:textId="456FAC52" w:rsidR="00502E0B" w:rsidRDefault="00502E0B" w:rsidP="00A16DC1">
      <w:pPr>
        <w:jc w:val="both"/>
        <w:rPr>
          <w:rStyle w:val="lev"/>
        </w:rPr>
      </w:pPr>
      <w:r>
        <w:rPr>
          <w:rStyle w:val="lev"/>
        </w:rPr>
        <w:lastRenderedPageBreak/>
        <w:t>Ce</w:t>
      </w:r>
      <w:r w:rsidR="00E372B9">
        <w:rPr>
          <w:rStyle w:val="lev"/>
        </w:rPr>
        <w:t xml:space="preserve"> diagramme </w:t>
      </w:r>
      <w:r>
        <w:rPr>
          <w:rStyle w:val="lev"/>
        </w:rPr>
        <w:t xml:space="preserve">présente </w:t>
      </w:r>
      <w:r w:rsidR="004C18E6">
        <w:rPr>
          <w:rStyle w:val="lev"/>
        </w:rPr>
        <w:t>les différentes méthodes de la classe module. Pour le moment, notons les méthodes abstraites</w:t>
      </w:r>
      <w:r w:rsidR="003E297C">
        <w:rPr>
          <w:rStyle w:val="lev"/>
        </w:rPr>
        <w:t xml:space="preserve"> </w:t>
      </w:r>
      <w:r w:rsidR="003E297C" w:rsidRPr="00C71567">
        <w:rPr>
          <w:rStyle w:val="lev"/>
          <w:i/>
          <w:iCs/>
        </w:rPr>
        <w:t>init</w:t>
      </w:r>
      <w:r w:rsidR="003E297C">
        <w:rPr>
          <w:rStyle w:val="lev"/>
        </w:rPr>
        <w:t xml:space="preserve">, </w:t>
      </w:r>
      <w:r w:rsidR="003E297C" w:rsidRPr="00C71567">
        <w:rPr>
          <w:rStyle w:val="lev"/>
          <w:i/>
          <w:iCs/>
        </w:rPr>
        <w:t>start</w:t>
      </w:r>
      <w:r w:rsidR="003E297C">
        <w:rPr>
          <w:rStyle w:val="lev"/>
        </w:rPr>
        <w:t xml:space="preserve"> et </w:t>
      </w:r>
      <w:r w:rsidR="003E297C" w:rsidRPr="00C71567">
        <w:rPr>
          <w:rStyle w:val="lev"/>
          <w:i/>
          <w:iCs/>
        </w:rPr>
        <w:t>stop</w:t>
      </w:r>
      <w:r w:rsidR="003E297C">
        <w:rPr>
          <w:rStyle w:val="lev"/>
        </w:rPr>
        <w:t xml:space="preserve">, ainsi que la méthode </w:t>
      </w:r>
      <w:r w:rsidR="003E297C" w:rsidRPr="00C71567">
        <w:rPr>
          <w:rStyle w:val="lev"/>
          <w:i/>
          <w:iCs/>
        </w:rPr>
        <w:t>destroy</w:t>
      </w:r>
      <w:r w:rsidR="003E297C">
        <w:rPr>
          <w:rStyle w:val="lev"/>
        </w:rPr>
        <w:t xml:space="preserve">.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A16DC1">
      <w:pPr>
        <w:jc w:val="both"/>
        <w:rPr>
          <w:rStyle w:val="lev"/>
        </w:rPr>
      </w:pPr>
    </w:p>
    <w:p w14:paraId="617A9289" w14:textId="2E4F0735" w:rsidR="00FE5DD9" w:rsidRPr="004055E2" w:rsidRDefault="00FE5DD9" w:rsidP="00A16DC1">
      <w:pPr>
        <w:pStyle w:val="Paragraphedeliste"/>
        <w:numPr>
          <w:ilvl w:val="0"/>
          <w:numId w:val="19"/>
        </w:numPr>
        <w:rPr>
          <w:rStyle w:val="lev"/>
          <w:sz w:val="24"/>
          <w:szCs w:val="21"/>
        </w:rPr>
      </w:pPr>
      <w:r w:rsidRPr="004055E2">
        <w:rPr>
          <w:rStyle w:val="lev"/>
          <w:i/>
          <w:iCs/>
          <w:sz w:val="24"/>
          <w:szCs w:val="21"/>
        </w:rPr>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r w:rsidR="00CF52F6">
        <w:rPr>
          <w:rStyle w:val="lev"/>
          <w:sz w:val="24"/>
          <w:szCs w:val="21"/>
        </w:rPr>
        <w:t>.</w:t>
      </w:r>
    </w:p>
    <w:p w14:paraId="0F3C3BFC" w14:textId="0EC72979"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2A6F872B" w:rsidR="00364A5E" w:rsidRPr="00894B66" w:rsidRDefault="00E516D3" w:rsidP="00A16DC1">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w:t>
      </w:r>
      <w:r w:rsidR="00A4280A">
        <w:rPr>
          <w:rStyle w:val="lev"/>
          <w:sz w:val="24"/>
          <w:szCs w:val="21"/>
        </w:rPr>
        <w:t>s</w:t>
      </w:r>
      <w:r w:rsidRPr="004055E2">
        <w:rPr>
          <w:rStyle w:val="lev"/>
          <w:sz w:val="24"/>
          <w:szCs w:val="21"/>
        </w:rPr>
        <w:t xml:space="preserve"> au sein de la classe</w:t>
      </w:r>
    </w:p>
    <w:p w14:paraId="48A62B90" w14:textId="77777777" w:rsidR="00364A5E" w:rsidRDefault="00364A5E" w:rsidP="00A16DC1">
      <w:pPr>
        <w:jc w:val="both"/>
        <w:rPr>
          <w:rStyle w:val="lev"/>
        </w:rPr>
      </w:pPr>
    </w:p>
    <w:p w14:paraId="4CBC7D0C" w14:textId="25D6BAB4" w:rsidR="00794E7A" w:rsidRDefault="00794E7A" w:rsidP="00A16DC1">
      <w:pPr>
        <w:jc w:val="both"/>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A16DC1">
      <w:pPr>
        <w:jc w:val="both"/>
        <w:rPr>
          <w:rStyle w:val="lev"/>
        </w:rPr>
      </w:pPr>
    </w:p>
    <w:p w14:paraId="04E98D30" w14:textId="12996C4C" w:rsidR="004629A8" w:rsidRPr="00CA3BCE" w:rsidRDefault="004629A8" w:rsidP="00A16DC1">
      <w:pPr>
        <w:pStyle w:val="Paragraphedeliste"/>
        <w:numPr>
          <w:ilvl w:val="0"/>
          <w:numId w:val="19"/>
        </w:numPr>
        <w:rPr>
          <w:rStyle w:val="lev"/>
          <w:i/>
          <w:iCs/>
          <w:sz w:val="24"/>
          <w:szCs w:val="21"/>
        </w:rPr>
      </w:pPr>
      <w:r w:rsidRPr="00DA0DF9">
        <w:rPr>
          <w:rStyle w:val="lev"/>
          <w:i/>
          <w:iCs/>
          <w:sz w:val="24"/>
          <w:szCs w:val="21"/>
        </w:rPr>
        <w:t>registerToUpdates</w:t>
      </w:r>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unregisterFromUpdates</w:t>
      </w:r>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registerToSend</w:t>
      </w:r>
      <w:r w:rsidR="00900B28">
        <w:rPr>
          <w:rStyle w:val="lev"/>
          <w:sz w:val="24"/>
          <w:szCs w:val="21"/>
        </w:rPr>
        <w:t>: permet d’enregistrer un observer pour être notifié d’un envoie de données en provenance du comportement du module.</w:t>
      </w:r>
    </w:p>
    <w:p w14:paraId="2E544A1D" w14:textId="085C1F4D"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unregisterFromSend</w:t>
      </w:r>
      <w:r w:rsidR="00900B28">
        <w:rPr>
          <w:rStyle w:val="lev"/>
          <w:sz w:val="24"/>
          <w:szCs w:val="21"/>
        </w:rPr>
        <w:t> : permet de se désinscrire des signaux concernant l’envoi de donnée du module.</w:t>
      </w:r>
    </w:p>
    <w:p w14:paraId="7B8D8D06" w14:textId="6D31C0FC" w:rsidR="00DA0DF9" w:rsidRPr="003760EB" w:rsidRDefault="004629A8" w:rsidP="00A16DC1">
      <w:pPr>
        <w:pStyle w:val="Paragraphedeliste"/>
        <w:numPr>
          <w:ilvl w:val="0"/>
          <w:numId w:val="19"/>
        </w:numPr>
        <w:rPr>
          <w:rStyle w:val="lev"/>
          <w:sz w:val="24"/>
          <w:szCs w:val="21"/>
        </w:rPr>
      </w:pPr>
      <w:r w:rsidRPr="003760EB">
        <w:rPr>
          <w:rStyle w:val="lev"/>
          <w:i/>
          <w:iCs/>
          <w:sz w:val="24"/>
          <w:szCs w:val="21"/>
        </w:rPr>
        <w:t>receiveData</w:t>
      </w:r>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r w:rsidR="00D30E3D" w:rsidRPr="00D30E3D">
        <w:rPr>
          <w:rStyle w:val="lev"/>
          <w:i/>
          <w:iCs/>
          <w:sz w:val="24"/>
          <w:szCs w:val="21"/>
        </w:rPr>
        <w:t>onReceive</w:t>
      </w:r>
      <w:r w:rsidR="00D30E3D">
        <w:rPr>
          <w:rStyle w:val="lev"/>
          <w:sz w:val="24"/>
          <w:szCs w:val="21"/>
        </w:rPr>
        <w:t xml:space="preserve"> qui doit être redéfinie par le développeur, c’est dans celle-ci que le traitement des données reçues devra être implémenté.</w:t>
      </w:r>
    </w:p>
    <w:p w14:paraId="6E961FA3" w14:textId="2A70F3EF" w:rsidR="004629A8" w:rsidRPr="00DA0DF9" w:rsidRDefault="004629A8" w:rsidP="00A16DC1">
      <w:pPr>
        <w:pStyle w:val="Paragraphedeliste"/>
        <w:numPr>
          <w:ilvl w:val="0"/>
          <w:numId w:val="19"/>
        </w:numPr>
        <w:rPr>
          <w:rStyle w:val="lev"/>
          <w:sz w:val="24"/>
          <w:szCs w:val="21"/>
        </w:rPr>
      </w:pPr>
      <w:r w:rsidRPr="003760EB">
        <w:rPr>
          <w:rStyle w:val="lev"/>
          <w:i/>
          <w:iCs/>
          <w:sz w:val="24"/>
          <w:szCs w:val="21"/>
        </w:rPr>
        <w:t>sendData</w:t>
      </w:r>
      <w:r w:rsidR="003760EB">
        <w:rPr>
          <w:rStyle w:val="lev"/>
          <w:sz w:val="24"/>
          <w:szCs w:val="21"/>
        </w:rPr>
        <w:t> : cette méthode est accessible uniquement au sein de la classe module (</w:t>
      </w:r>
      <w:r w:rsidR="003760EB" w:rsidRPr="003760EB">
        <w:rPr>
          <w:rStyle w:val="lev"/>
          <w:i/>
          <w:iCs/>
          <w:sz w:val="24"/>
          <w:szCs w:val="21"/>
        </w:rPr>
        <w:t>protected</w:t>
      </w:r>
      <w:r w:rsidR="003760EB">
        <w:rPr>
          <w:rStyle w:val="lev"/>
          <w:sz w:val="24"/>
          <w:szCs w:val="21"/>
        </w:rPr>
        <w:t>), elle permet d’envoyer des données en dehors du module, c’est-à-dire de notifier ses observers.</w:t>
      </w:r>
    </w:p>
    <w:p w14:paraId="4217648A" w14:textId="35163FE9" w:rsidR="004629A8" w:rsidRDefault="004629A8" w:rsidP="00A16DC1">
      <w:pPr>
        <w:ind w:left="360"/>
        <w:jc w:val="both"/>
        <w:rPr>
          <w:rStyle w:val="lev"/>
        </w:rPr>
      </w:pPr>
    </w:p>
    <w:p w14:paraId="570954D3" w14:textId="696ED3A0" w:rsidR="006C1F2E" w:rsidRDefault="006C1F2E" w:rsidP="00A16DC1">
      <w:pPr>
        <w:jc w:val="both"/>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0FE3A0A8" w14:textId="515CA32A" w:rsidR="00DA0DF9" w:rsidRDefault="00DA0DF9" w:rsidP="00DA0DF9">
      <w:pPr>
        <w:jc w:val="both"/>
        <w:rPr>
          <w:rStyle w:val="lev"/>
        </w:rPr>
      </w:pPr>
      <w:r>
        <w:rPr>
          <w:rStyle w:val="lev"/>
        </w:rPr>
        <w:lastRenderedPageBreak/>
        <w:t xml:space="preserve">Le pattern Observer a été implémenté à l’aide de la classe </w:t>
      </w:r>
      <w:r w:rsidRPr="00CF52F6">
        <w:rPr>
          <w:rStyle w:val="lev"/>
          <w:i/>
          <w:iCs/>
        </w:rPr>
        <w:t>EventEmiter</w:t>
      </w:r>
      <w:r w:rsidR="00985752">
        <w:rPr>
          <w:rStyle w:val="Appelnotedebasdep"/>
          <w:rFonts w:ascii="CMU Serif Roman" w:hAnsi="CMU Serif Roman" w:cs="CMU Serif Roman"/>
          <w:i/>
          <w:iCs/>
        </w:rPr>
        <w:footnoteReference w:id="12"/>
      </w:r>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ex</w:t>
      </w:r>
      <w:r w:rsidR="00390C9C">
        <w:rPr>
          <w:rStyle w:val="lev"/>
        </w:rPr>
        <w:t>e</w:t>
      </w:r>
      <w:r>
        <w:rPr>
          <w:rStyle w:val="lev"/>
        </w:rPr>
        <w:t xml:space="preserve">mple </w:t>
      </w:r>
      <w:r w:rsidR="00692F0C">
        <w:rPr>
          <w:rStyle w:val="lev"/>
        </w:rPr>
        <w:t>d’utilisation :</w:t>
      </w:r>
    </w:p>
    <w:p w14:paraId="2A971005"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586C0"/>
          <w:sz w:val="21"/>
          <w:szCs w:val="21"/>
        </w:rPr>
        <w:t>import</w:t>
      </w:r>
      <w:r w:rsidRPr="00B57AA0">
        <w:rPr>
          <w:rFonts w:ascii="Menlo" w:hAnsi="Menlo" w:cs="Menlo"/>
          <w:color w:val="CCCCCC"/>
          <w:sz w:val="21"/>
          <w:szCs w:val="21"/>
        </w:rPr>
        <w:t xml:space="preserve"> { </w:t>
      </w:r>
      <w:r w:rsidRPr="00B57AA0">
        <w:rPr>
          <w:rFonts w:ascii="Menlo" w:hAnsi="Menlo" w:cs="Menlo"/>
          <w:color w:val="9CDCFE"/>
          <w:sz w:val="21"/>
          <w:szCs w:val="21"/>
        </w:rPr>
        <w:t>EventEmitter</w:t>
      </w:r>
      <w:r w:rsidRPr="00B57AA0">
        <w:rPr>
          <w:rFonts w:ascii="Menlo" w:hAnsi="Menlo" w:cs="Menlo"/>
          <w:color w:val="CCCCCC"/>
          <w:sz w:val="21"/>
          <w:szCs w:val="21"/>
        </w:rPr>
        <w:t xml:space="preserve"> } </w:t>
      </w:r>
      <w:r w:rsidRPr="00B57AA0">
        <w:rPr>
          <w:rFonts w:ascii="Menlo" w:hAnsi="Menlo" w:cs="Menlo"/>
          <w:color w:val="C586C0"/>
          <w:sz w:val="21"/>
          <w:szCs w:val="21"/>
        </w:rPr>
        <w:t>from</w:t>
      </w:r>
      <w:r w:rsidRPr="00B57AA0">
        <w:rPr>
          <w:rFonts w:ascii="Menlo" w:hAnsi="Menlo" w:cs="Menlo"/>
          <w:color w:val="CCCCCC"/>
          <w:sz w:val="21"/>
          <w:szCs w:val="21"/>
        </w:rPr>
        <w:t xml:space="preserve"> </w:t>
      </w:r>
      <w:r w:rsidRPr="00B57AA0">
        <w:rPr>
          <w:rFonts w:ascii="Menlo" w:hAnsi="Menlo" w:cs="Menlo"/>
          <w:color w:val="CE9178"/>
          <w:sz w:val="21"/>
          <w:szCs w:val="21"/>
        </w:rPr>
        <w:t>'events'</w:t>
      </w:r>
    </w:p>
    <w:p w14:paraId="004E5222" w14:textId="77777777" w:rsidR="00DA0DF9" w:rsidRPr="00B57AA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569CD6"/>
          <w:sz w:val="21"/>
          <w:szCs w:val="21"/>
        </w:rPr>
        <w:t>const</w:t>
      </w:r>
      <w:r w:rsidRPr="00B57AA0">
        <w:rPr>
          <w:rFonts w:ascii="Menlo" w:hAnsi="Menlo" w:cs="Menlo"/>
          <w:color w:val="CCCCCC"/>
          <w:sz w:val="21"/>
          <w:szCs w:val="21"/>
        </w:rPr>
        <w:t xml:space="preserve"> </w:t>
      </w:r>
      <w:r w:rsidRPr="00B57AA0">
        <w:rPr>
          <w:rFonts w:ascii="Menlo" w:hAnsi="Menlo" w:cs="Menlo"/>
          <w:color w:val="4FC1FF"/>
          <w:sz w:val="21"/>
          <w:szCs w:val="21"/>
        </w:rPr>
        <w:t>emitter</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569CD6"/>
          <w:sz w:val="21"/>
          <w:szCs w:val="21"/>
        </w:rPr>
        <w:t>new</w:t>
      </w:r>
      <w:r w:rsidRPr="00B57AA0">
        <w:rPr>
          <w:rFonts w:ascii="Menlo" w:hAnsi="Menlo" w:cs="Menlo"/>
          <w:color w:val="CCCCCC"/>
          <w:sz w:val="21"/>
          <w:szCs w:val="21"/>
        </w:rPr>
        <w:t xml:space="preserve"> </w:t>
      </w:r>
      <w:r w:rsidRPr="00B57AA0">
        <w:rPr>
          <w:rFonts w:ascii="Menlo" w:hAnsi="Menlo" w:cs="Menlo"/>
          <w:color w:val="4EC9B0"/>
          <w:sz w:val="21"/>
          <w:szCs w:val="21"/>
        </w:rPr>
        <w:t>EventEmitter</w:t>
      </w:r>
      <w:r w:rsidRPr="00B57AA0">
        <w:rPr>
          <w:rFonts w:ascii="Menlo" w:hAnsi="Menlo" w:cs="Menlo"/>
          <w:color w:val="CCCCCC"/>
          <w:sz w:val="21"/>
          <w:szCs w:val="21"/>
        </w:rPr>
        <w:t>()</w:t>
      </w:r>
    </w:p>
    <w:p w14:paraId="5160A81D" w14:textId="77777777" w:rsidR="00DA0DF9" w:rsidRPr="00B57AA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Définition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w:t>
      </w:r>
    </w:p>
    <w:p w14:paraId="36611D2E" w14:textId="77777777" w:rsidR="00DA0DF9" w:rsidRPr="00B57AA0"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Ecouter un événement</w:t>
      </w:r>
    </w:p>
    <w:p w14:paraId="6752FC15"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r w:rsidRPr="00B57AA0">
        <w:rPr>
          <w:rFonts w:ascii="Menlo" w:hAnsi="Menlo" w:cs="Menlo"/>
          <w:color w:val="CCCCCC"/>
          <w:sz w:val="21"/>
          <w:szCs w:val="21"/>
        </w:rPr>
        <w:t>(</w:t>
      </w:r>
      <w:r w:rsidRPr="00B57AA0">
        <w:rPr>
          <w:rFonts w:ascii="Menlo" w:hAnsi="Menlo" w:cs="Menlo"/>
          <w:color w:val="CE9178"/>
          <w:sz w:val="21"/>
          <w:szCs w:val="21"/>
        </w:rPr>
        <w:t>'event'</w:t>
      </w:r>
      <w:r w:rsidRPr="00B57AA0">
        <w:rPr>
          <w:rFonts w:ascii="Menlo" w:hAnsi="Menlo" w:cs="Menlo"/>
          <w:color w:val="CCCCCC"/>
          <w:sz w:val="21"/>
          <w:szCs w:val="21"/>
        </w:rPr>
        <w:t xml:space="preserve">, </w:t>
      </w:r>
      <w:r w:rsidRPr="00B57AA0">
        <w:rPr>
          <w:rFonts w:ascii="Menlo" w:hAnsi="Menlo" w:cs="Menlo"/>
          <w:color w:val="DCDCAA"/>
          <w:sz w:val="21"/>
          <w:szCs w:val="21"/>
        </w:rPr>
        <w:t>listener</w:t>
      </w:r>
      <w:r w:rsidRPr="00B57AA0">
        <w:rPr>
          <w:rFonts w:ascii="Menlo" w:hAnsi="Menlo" w:cs="Menlo"/>
          <w:color w:val="CCCCCC"/>
          <w:sz w:val="21"/>
          <w:szCs w:val="21"/>
        </w:rPr>
        <w:t>)</w:t>
      </w:r>
    </w:p>
    <w:p w14:paraId="759D9E0C"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r w:rsidRPr="00B57AA0">
        <w:rPr>
          <w:rFonts w:ascii="Menlo" w:hAnsi="Menlo" w:cs="Menlo"/>
          <w:color w:val="CE9178"/>
          <w:sz w:val="21"/>
          <w:szCs w:val="21"/>
        </w:rPr>
        <w:t>'event2'</w:t>
      </w:r>
      <w:r w:rsidRPr="00B57AA0">
        <w:rPr>
          <w:rFonts w:ascii="Menlo" w:hAnsi="Menlo" w:cs="Menlo"/>
          <w:color w:val="CCCCCC"/>
          <w:sz w:val="21"/>
          <w:szCs w:val="21"/>
        </w:rPr>
        <w:t xml:space="preserve">, </w:t>
      </w:r>
      <w:r w:rsidRPr="00B57AA0">
        <w:rPr>
          <w:rFonts w:ascii="Menlo" w:hAnsi="Menlo" w:cs="Menlo"/>
          <w:color w:val="DCDCAA"/>
          <w:sz w:val="21"/>
          <w:szCs w:val="21"/>
        </w:rPr>
        <w:t>() =&gt; {}</w:t>
      </w:r>
      <w:r w:rsidRPr="00B57AA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Plusieurs événements peuvent être attribués au même EventEmitter</w:t>
      </w:r>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Emettre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DCDCAA"/>
          <w:sz w:val="21"/>
          <w:szCs w:val="21"/>
        </w:rPr>
        <w:t>listener</w:t>
      </w:r>
      <w:r>
        <w:rPr>
          <w:rFonts w:ascii="Menlo" w:hAnsi="Menlo" w:cs="Menlo"/>
          <w:color w:val="CCCCCC"/>
          <w:sz w:val="21"/>
          <w:szCs w:val="21"/>
        </w:rPr>
        <w:t>)</w:t>
      </w:r>
    </w:p>
    <w:p w14:paraId="24A92063" w14:textId="2B1D452F" w:rsidR="001E7EFA" w:rsidRDefault="001E7EFA" w:rsidP="001E7EFA">
      <w:pPr>
        <w:pStyle w:val="Lgende"/>
        <w:rPr>
          <w:rStyle w:val="lev"/>
        </w:rPr>
      </w:pPr>
      <w:bookmarkStart w:id="92" w:name="_Toc141276944"/>
      <w:r>
        <w:t xml:space="preserve">Listing </w:t>
      </w:r>
      <w:r>
        <w:fldChar w:fldCharType="begin"/>
      </w:r>
      <w:r>
        <w:instrText xml:space="preserve"> SEQ Listing \* ARABIC </w:instrText>
      </w:r>
      <w:r>
        <w:fldChar w:fldCharType="separate"/>
      </w:r>
      <w:r w:rsidR="00DC0E5B">
        <w:rPr>
          <w:noProof/>
        </w:rPr>
        <w:t>10</w:t>
      </w:r>
      <w:r>
        <w:fldChar w:fldCharType="end"/>
      </w:r>
      <w:r>
        <w:t xml:space="preserve">: </w:t>
      </w:r>
      <w:r w:rsidRPr="00AD4D48">
        <w:t>Exemple d'utilisation de EventEmitter</w:t>
      </w:r>
      <w:bookmarkEnd w:id="92"/>
    </w:p>
    <w:p w14:paraId="6D4F4D60" w14:textId="5913D8DB" w:rsidR="00DA0DF9" w:rsidRDefault="00DA0DF9" w:rsidP="00E22560">
      <w:pPr>
        <w:jc w:val="both"/>
        <w:rPr>
          <w:rStyle w:val="lev"/>
        </w:rPr>
      </w:pPr>
      <w:r>
        <w:rPr>
          <w:rStyle w:val="lev"/>
        </w:rPr>
        <w:t xml:space="preserve">Notez que pour que la désinscription fonctionne correctement, la référence du callback </w:t>
      </w:r>
      <w:r w:rsidRPr="00E42251">
        <w:rPr>
          <w:rStyle w:val="lev"/>
          <w:i/>
          <w:iCs/>
        </w:rPr>
        <w:t>listener</w:t>
      </w:r>
      <w:r>
        <w:rPr>
          <w:rStyle w:val="lev"/>
        </w:rPr>
        <w:t xml:space="preserve"> doit être identique à celle fournie à l’enregistrement. Dans le cas contraire, l’observer </w:t>
      </w:r>
      <w:r w:rsidR="0059565E">
        <w:rPr>
          <w:rStyle w:val="lev"/>
        </w:rPr>
        <w:t>n</w:t>
      </w:r>
      <w:r>
        <w:rPr>
          <w:rStyle w:val="lev"/>
        </w:rPr>
        <w:t xml:space="preserve">e sera pas désinscrit, ce qui peut causer des fuites de mémoires. Pour cette raison, il est souvent nécessaire de maintenir une structure de données qui référence les callbacks des observers pour pouvoir les désinscrire après coup. </w:t>
      </w:r>
    </w:p>
    <w:p w14:paraId="0D1757BF" w14:textId="77777777" w:rsidR="00DA0DF9" w:rsidRDefault="00DA0DF9" w:rsidP="00E22560">
      <w:pPr>
        <w:jc w:val="both"/>
        <w:rPr>
          <w:rStyle w:val="lev"/>
        </w:rPr>
      </w:pPr>
    </w:p>
    <w:p w14:paraId="200646C7" w14:textId="3C9322F5" w:rsidR="00DA0DF9" w:rsidRDefault="00DA0DF9" w:rsidP="00E22560">
      <w:pPr>
        <w:jc w:val="both"/>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w:t>
      </w:r>
      <w:r w:rsidR="00E44BB7">
        <w:rPr>
          <w:rStyle w:val="lev"/>
        </w:rPr>
        <w:t>nt</w:t>
      </w:r>
      <w:r w:rsidR="000868F7">
        <w:rPr>
          <w:rStyle w:val="lev"/>
        </w:rPr>
        <w:t xml:space="preserv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93" w:name="_Toc141276822"/>
      <w:r>
        <w:rPr>
          <w:rStyle w:val="lev"/>
        </w:rPr>
        <w:lastRenderedPageBreak/>
        <w:t>Configuration</w:t>
      </w:r>
      <w:bookmarkEnd w:id="93"/>
    </w:p>
    <w:p w14:paraId="4F588289" w14:textId="22D957F2" w:rsidR="008F10E9" w:rsidRDefault="00011558" w:rsidP="00E22560">
      <w:pPr>
        <w:jc w:val="both"/>
        <w:rPr>
          <w:rStyle w:val="lev"/>
        </w:rPr>
      </w:pPr>
      <w:r w:rsidRPr="00DC451C">
        <w:rPr>
          <w:rStyle w:val="lev"/>
        </w:rPr>
        <w:t xml:space="preserve">Au niveau de la configuration d’un module, l’approche définie dans l’analyse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E22560">
      <w:pPr>
        <w:jc w:val="both"/>
        <w:rPr>
          <w:rStyle w:val="lev"/>
        </w:rPr>
      </w:pPr>
    </w:p>
    <w:p w14:paraId="0AFBBBD7" w14:textId="0C61CA13" w:rsidR="00DC451C" w:rsidRPr="00DC451C" w:rsidRDefault="00DC451C" w:rsidP="00E22560">
      <w:pPr>
        <w:jc w:val="both"/>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"icon.svg"</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148FA070" w:rsidR="00B31E79" w:rsidRDefault="00563E33" w:rsidP="00563E33">
      <w:pPr>
        <w:pStyle w:val="Lgende"/>
        <w:rPr>
          <w:rStyle w:val="lev"/>
        </w:rPr>
      </w:pPr>
      <w:bookmarkStart w:id="94" w:name="_Toc141276945"/>
      <w:r>
        <w:t xml:space="preserve">Listing </w:t>
      </w:r>
      <w:r>
        <w:fldChar w:fldCharType="begin"/>
      </w:r>
      <w:r>
        <w:instrText xml:space="preserve"> SEQ Listing \* ARABIC </w:instrText>
      </w:r>
      <w:r>
        <w:fldChar w:fldCharType="separate"/>
      </w:r>
      <w:r w:rsidR="00DC0E5B">
        <w:rPr>
          <w:noProof/>
        </w:rPr>
        <w:t>11</w:t>
      </w:r>
      <w:r>
        <w:fldChar w:fldCharType="end"/>
      </w:r>
      <w:r>
        <w:t>: Configuration principale d'un module</w:t>
      </w:r>
      <w:bookmarkEnd w:id="94"/>
    </w:p>
    <w:p w14:paraId="0974FF0A" w14:textId="7CDDD86C" w:rsidR="006F1B96" w:rsidRDefault="00B31E79" w:rsidP="00E22560">
      <w:pPr>
        <w:jc w:val="both"/>
        <w:rPr>
          <w:rStyle w:val="lev"/>
        </w:rPr>
      </w:pPr>
      <w:r>
        <w:rPr>
          <w:rStyle w:val="lev"/>
        </w:rPr>
        <w:t>Nous pouvons constater l’ajout de deux nouvelles valeurs par rapport à la proposition de l’analyse :</w:t>
      </w:r>
    </w:p>
    <w:p w14:paraId="118B841A" w14:textId="77777777" w:rsidR="00E22560" w:rsidRDefault="00E22560" w:rsidP="00E22560">
      <w:pPr>
        <w:jc w:val="both"/>
      </w:pPr>
    </w:p>
    <w:p w14:paraId="07DB1475" w14:textId="6889AB0D" w:rsidR="006F1B96" w:rsidRPr="00914875" w:rsidRDefault="00796ABF" w:rsidP="00E22560">
      <w:pPr>
        <w:pStyle w:val="Paragraphedeliste"/>
        <w:numPr>
          <w:ilvl w:val="0"/>
          <w:numId w:val="19"/>
        </w:numPr>
        <w:rPr>
          <w:rStyle w:val="lev"/>
          <w:sz w:val="24"/>
          <w:szCs w:val="21"/>
        </w:rPr>
      </w:pPr>
      <w:r w:rsidRPr="00796ABF">
        <w:rPr>
          <w:rStyle w:val="lev"/>
          <w:i/>
          <w:iCs/>
          <w:sz w:val="24"/>
          <w:szCs w:val="21"/>
        </w:rPr>
        <w:t>i</w:t>
      </w:r>
      <w:r w:rsidR="006F1B96" w:rsidRPr="00796ABF">
        <w:rPr>
          <w:rStyle w:val="lev"/>
          <w:i/>
          <w:iCs/>
          <w:sz w:val="24"/>
          <w:szCs w:val="21"/>
        </w:rPr>
        <w:t>con</w:t>
      </w:r>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E22560">
      <w:pPr>
        <w:jc w:val="both"/>
      </w:pPr>
    </w:p>
    <w:p w14:paraId="0FC37706" w14:textId="0DD963E0" w:rsidR="00BB7361" w:rsidRPr="00B17604" w:rsidRDefault="00796ABF" w:rsidP="00E22560">
      <w:pPr>
        <w:pStyle w:val="Paragraphedeliste"/>
        <w:numPr>
          <w:ilvl w:val="0"/>
          <w:numId w:val="19"/>
        </w:numPr>
        <w:rPr>
          <w:rStyle w:val="lev"/>
          <w:sz w:val="24"/>
          <w:szCs w:val="21"/>
        </w:rPr>
      </w:pPr>
      <w:r w:rsidRPr="00796ABF">
        <w:rPr>
          <w:rStyle w:val="lev"/>
          <w:i/>
          <w:iCs/>
          <w:sz w:val="24"/>
          <w:szCs w:val="21"/>
        </w:rPr>
        <w:t>r</w:t>
      </w:r>
      <w:r w:rsidR="006D68E8" w:rsidRPr="00796ABF">
        <w:rPr>
          <w:rStyle w:val="lev"/>
          <w:i/>
          <w:iCs/>
          <w:sz w:val="24"/>
          <w:szCs w:val="21"/>
        </w:rPr>
        <w:t>equires</w:t>
      </w:r>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34B94A8B" w14:textId="7E0B1757" w:rsidR="0021607B" w:rsidRDefault="00BB7361" w:rsidP="00E22560">
      <w:pPr>
        <w:jc w:val="both"/>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w:t>
      </w:r>
      <w:r w:rsidR="0040598D">
        <w:rPr>
          <w:rStyle w:val="lev"/>
          <w:szCs w:val="21"/>
        </w:rPr>
        <w:t>a</w:t>
      </w:r>
      <w:r w:rsidR="00CF5C15">
        <w:rPr>
          <w:rStyle w:val="lev"/>
          <w:szCs w:val="21"/>
        </w:rPr>
        <w:t xml:space="preserve"> une valeur configurable de type texte, dont l’utilisation vise à indiquer que cette valeur est de nature plus ou moins confidentielle. Cela permettra notamment de prendre des mesures quant à son traitement, par exemple en masquant la valeur sur l’interface pour éviter les </w:t>
      </w:r>
      <w:r w:rsidR="005E2297">
        <w:rPr>
          <w:rStyle w:val="lev"/>
          <w:szCs w:val="21"/>
        </w:rPr>
        <w:t>divulgations</w:t>
      </w:r>
      <w:r w:rsidR="00CF5C15">
        <w:rPr>
          <w:rStyle w:val="lev"/>
          <w:szCs w:val="21"/>
        </w:rPr>
        <w:t xml:space="preserve"> involontaires. Ce type </w:t>
      </w:r>
      <w:r w:rsidR="00C012B0">
        <w:rPr>
          <w:rStyle w:val="lev"/>
          <w:szCs w:val="21"/>
        </w:rPr>
        <w:t>a</w:t>
      </w:r>
      <w:r w:rsidR="00CF5C15">
        <w:rPr>
          <w:rStyle w:val="lev"/>
          <w:szCs w:val="21"/>
        </w:rPr>
        <w:t xml:space="preserve"> été ajouté pour permettre la configuration de clé API ou de jetons d’authentification </w:t>
      </w:r>
      <w:r w:rsidR="00D0153D">
        <w:rPr>
          <w:rStyle w:val="lev"/>
          <w:szCs w:val="21"/>
        </w:rPr>
        <w:t xml:space="preserve">souvent </w:t>
      </w:r>
      <w:r w:rsidR="00683A04">
        <w:rPr>
          <w:rStyle w:val="lev"/>
          <w:szCs w:val="21"/>
        </w:rPr>
        <w:t>nécessaire</w:t>
      </w:r>
      <w:r w:rsidR="00D0153D">
        <w:rPr>
          <w:rStyle w:val="lev"/>
          <w:szCs w:val="21"/>
        </w:rPr>
        <w:t>s</w:t>
      </w:r>
      <w:r w:rsidR="00683A04">
        <w:rPr>
          <w:rStyle w:val="lev"/>
          <w:szCs w:val="21"/>
        </w:rPr>
        <w:t xml:space="preserve"> pour</w:t>
      </w:r>
      <w:r w:rsidR="00CF5C15">
        <w:rPr>
          <w:rStyle w:val="lev"/>
          <w:szCs w:val="21"/>
        </w:rPr>
        <w:t xml:space="preserve">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54C07340" w14:textId="4DECAA9D"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9CDCFE"/>
          <w:sz w:val="21"/>
          <w:szCs w:val="21"/>
          <w:lang w:val="en-US"/>
        </w:rPr>
        <w:t>"anExampleSecret"</w:t>
      </w:r>
      <w:r w:rsidRPr="0021607B">
        <w:rPr>
          <w:rFonts w:ascii="Menlo" w:hAnsi="Menlo" w:cs="Menlo"/>
          <w:color w:val="CCCCCC"/>
          <w:sz w:val="21"/>
          <w:szCs w:val="21"/>
          <w:lang w:val="en-US"/>
        </w:rPr>
        <w:t>: {</w:t>
      </w:r>
    </w:p>
    <w:p w14:paraId="761245CC" w14:textId="52FD9219"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16F46EDC"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6226159B"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46960C"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CE9178"/>
          <w:sz w:val="21"/>
          <w:szCs w:val="21"/>
        </w:rPr>
        <w:t>"secret"</w:t>
      </w:r>
    </w:p>
    <w:p w14:paraId="0C2BD0C5" w14:textId="380BDEEF"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2C5E26FC" w:rsidR="00893210" w:rsidRDefault="00563E33" w:rsidP="00563E33">
      <w:pPr>
        <w:pStyle w:val="Lgende"/>
      </w:pPr>
      <w:bookmarkStart w:id="95" w:name="_Toc141276946"/>
      <w:r>
        <w:t xml:space="preserve">Listing </w:t>
      </w:r>
      <w:r>
        <w:fldChar w:fldCharType="begin"/>
      </w:r>
      <w:r>
        <w:instrText xml:space="preserve"> SEQ Listing \* ARABIC </w:instrText>
      </w:r>
      <w:r>
        <w:fldChar w:fldCharType="separate"/>
      </w:r>
      <w:r w:rsidR="00DC0E5B">
        <w:rPr>
          <w:noProof/>
        </w:rPr>
        <w:t>12</w:t>
      </w:r>
      <w:r>
        <w:fldChar w:fldCharType="end"/>
      </w:r>
      <w:r>
        <w:t>: Type d'entrée "secret" de la configuration spécifique</w:t>
      </w:r>
      <w:bookmarkEnd w:id="95"/>
    </w:p>
    <w:p w14:paraId="7DD93B88" w14:textId="4D405289" w:rsidR="00BF1855" w:rsidRPr="00C918FB" w:rsidRDefault="00893210" w:rsidP="001D48A5">
      <w:pPr>
        <w:jc w:val="both"/>
        <w:rPr>
          <w:rFonts w:ascii="CMU Serif Roman" w:hAnsi="CMU Serif Roman" w:cs="CMU Serif Roman"/>
        </w:rPr>
      </w:pPr>
      <w:r w:rsidRPr="00893210">
        <w:rPr>
          <w:rStyle w:val="lev"/>
        </w:rPr>
        <w:lastRenderedPageBreak/>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7EAE0F4F" w14:textId="77777777" w:rsidR="001D48A5" w:rsidRDefault="007139B9" w:rsidP="001D48A5">
      <w:pPr>
        <w:keepNext/>
        <w:jc w:val="center"/>
      </w:pPr>
      <w:r>
        <w:rPr>
          <w:noProof/>
        </w:rPr>
        <w:drawing>
          <wp:inline distT="0" distB="0" distL="0" distR="0" wp14:anchorId="6E752C7A" wp14:editId="391AA5FF">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679190"/>
                    </a:xfrm>
                    <a:prstGeom prst="rect">
                      <a:avLst/>
                    </a:prstGeom>
                  </pic:spPr>
                </pic:pic>
              </a:graphicData>
            </a:graphic>
          </wp:inline>
        </w:drawing>
      </w:r>
    </w:p>
    <w:p w14:paraId="39C4AE48" w14:textId="0C5A5637" w:rsidR="00893210" w:rsidRPr="00AC4C0D" w:rsidRDefault="001D48A5" w:rsidP="00AC4C0D">
      <w:pPr>
        <w:pStyle w:val="Lgende"/>
        <w:rPr>
          <w:rStyle w:val="lev"/>
          <w:rFonts w:ascii="CMU Serif" w:hAnsi="CMU Serif" w:cs="Times New Roman"/>
        </w:rPr>
      </w:pPr>
      <w:bookmarkStart w:id="96" w:name="_Toc141276900"/>
      <w:r>
        <w:t xml:space="preserve">Figure </w:t>
      </w:r>
      <w:r>
        <w:fldChar w:fldCharType="begin"/>
      </w:r>
      <w:r>
        <w:instrText xml:space="preserve"> SEQ Figure \* ARABIC </w:instrText>
      </w:r>
      <w:r>
        <w:fldChar w:fldCharType="separate"/>
      </w:r>
      <w:r w:rsidR="00964D91">
        <w:rPr>
          <w:noProof/>
        </w:rPr>
        <w:t>30</w:t>
      </w:r>
      <w:r>
        <w:fldChar w:fldCharType="end"/>
      </w:r>
      <w:r>
        <w:t>: Diagramme de classe UML, configuration</w:t>
      </w:r>
      <w:bookmarkEnd w:id="96"/>
    </w:p>
    <w:p w14:paraId="5B635D2C" w14:textId="2D8FA130" w:rsidR="009F324E" w:rsidRDefault="00191266" w:rsidP="00AC4C0D">
      <w:pPr>
        <w:jc w:val="both"/>
        <w:rPr>
          <w:rStyle w:val="lev"/>
        </w:rPr>
      </w:pPr>
      <w:r w:rsidRPr="00006DF1">
        <w:rPr>
          <w:rStyle w:val="lev"/>
        </w:rPr>
        <w:t xml:space="preserve">Chaque attribut de </w:t>
      </w:r>
      <w:r w:rsidR="00CB5349" w:rsidRPr="00D06482">
        <w:rPr>
          <w:rStyle w:val="lev"/>
          <w:i/>
          <w:iCs/>
        </w:rPr>
        <w:t>C</w:t>
      </w:r>
      <w:r w:rsidRPr="00D06482">
        <w:rPr>
          <w:rStyle w:val="lev"/>
          <w:i/>
          <w:iCs/>
        </w:rPr>
        <w:t>onfiguration</w:t>
      </w:r>
      <w:r w:rsidRPr="00006DF1">
        <w:rPr>
          <w:rStyle w:val="lev"/>
        </w:rPr>
        <w:t xml:space="preserve">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p>
    <w:p w14:paraId="02B939CB" w14:textId="77777777" w:rsidR="00070426" w:rsidRDefault="00070426" w:rsidP="00AC4C0D">
      <w:pPr>
        <w:jc w:val="both"/>
        <w:rPr>
          <w:rStyle w:val="lev"/>
        </w:rPr>
      </w:pPr>
    </w:p>
    <w:p w14:paraId="3705865C" w14:textId="6ED386CA" w:rsidR="008512A9" w:rsidRPr="009F324E" w:rsidRDefault="008512A9" w:rsidP="00AC4C0D">
      <w:pPr>
        <w:pStyle w:val="Paragraphedeliste"/>
        <w:numPr>
          <w:ilvl w:val="0"/>
          <w:numId w:val="19"/>
        </w:numPr>
        <w:rPr>
          <w:rStyle w:val="lev"/>
          <w:sz w:val="24"/>
          <w:szCs w:val="21"/>
        </w:rPr>
      </w:pPr>
      <w:r w:rsidRPr="009F324E">
        <w:rPr>
          <w:rStyle w:val="lev"/>
          <w:sz w:val="24"/>
          <w:szCs w:val="21"/>
        </w:rPr>
        <w:t xml:space="preserve">Lors de l’appel au constructeur de </w:t>
      </w:r>
      <w:r w:rsidRPr="009F324E">
        <w:rPr>
          <w:rStyle w:val="lev"/>
          <w:i/>
          <w:iCs/>
          <w:sz w:val="24"/>
          <w:szCs w:val="21"/>
        </w:rPr>
        <w:t>Configuration</w:t>
      </w:r>
      <w:r w:rsidRPr="009F324E">
        <w:rPr>
          <w:rStyle w:val="lev"/>
          <w:sz w:val="24"/>
          <w:szCs w:val="21"/>
        </w:rPr>
        <w:t>, celui</w:t>
      </w:r>
      <w:r w:rsidR="00712A9E">
        <w:rPr>
          <w:rStyle w:val="lev"/>
          <w:sz w:val="24"/>
          <w:szCs w:val="21"/>
        </w:rPr>
        <w:t xml:space="preserve">-ci </w:t>
      </w:r>
      <w:r w:rsidRPr="009F324E">
        <w:rPr>
          <w:rStyle w:val="lev"/>
          <w:sz w:val="24"/>
          <w:szCs w:val="21"/>
        </w:rPr>
        <w:t xml:space="preserve">effectue </w:t>
      </w:r>
      <w:r w:rsidR="00A600D0" w:rsidRPr="009F324E">
        <w:rPr>
          <w:rStyle w:val="lev"/>
          <w:sz w:val="24"/>
          <w:szCs w:val="21"/>
        </w:rPr>
        <w:t>une copie profonde</w:t>
      </w:r>
      <w:r w:rsidRPr="009F324E">
        <w:rPr>
          <w:rStyle w:val="lev"/>
          <w:sz w:val="24"/>
          <w:szCs w:val="21"/>
        </w:rPr>
        <w:t xml:space="preserve"> </w:t>
      </w:r>
      <w:r w:rsidR="007233F1" w:rsidRPr="009F324E">
        <w:rPr>
          <w:rStyle w:val="lev"/>
          <w:sz w:val="24"/>
          <w:szCs w:val="21"/>
        </w:rPr>
        <w:t xml:space="preserve">de la configuration spécifique </w:t>
      </w:r>
      <w:r w:rsidRPr="009F324E">
        <w:rPr>
          <w:rStyle w:val="lev"/>
          <w:sz w:val="24"/>
          <w:szCs w:val="21"/>
        </w:rPr>
        <w:t xml:space="preserve">(grâce à la fonction </w:t>
      </w:r>
      <w:r w:rsidRPr="009F324E">
        <w:rPr>
          <w:rStyle w:val="lev"/>
          <w:i/>
          <w:iCs/>
          <w:sz w:val="24"/>
          <w:szCs w:val="21"/>
        </w:rPr>
        <w:t>structuredClone</w:t>
      </w:r>
      <w:r w:rsidR="003171AE" w:rsidRPr="009F324E">
        <w:rPr>
          <w:rStyle w:val="Appelnotedebasdep"/>
          <w:rFonts w:ascii="CMU Serif Roman" w:hAnsi="CMU Serif Roman" w:cs="CMU Serif Roman"/>
          <w:sz w:val="24"/>
          <w:szCs w:val="21"/>
        </w:rPr>
        <w:footnoteReference w:id="13"/>
      </w:r>
      <w:r w:rsidR="00012A51" w:rsidRPr="009F324E">
        <w:rPr>
          <w:rStyle w:val="lev"/>
          <w:sz w:val="24"/>
          <w:szCs w:val="21"/>
        </w:rPr>
        <w:t xml:space="preserve"> offerte par JavaScript</w:t>
      </w:r>
      <w:r w:rsidRPr="009F324E">
        <w:rPr>
          <w:rStyle w:val="lev"/>
          <w:sz w:val="24"/>
          <w:szCs w:val="21"/>
        </w:rPr>
        <w:t>)</w:t>
      </w:r>
      <w:r w:rsidR="00F918B8" w:rsidRPr="009F324E">
        <w:rPr>
          <w:rStyle w:val="lev"/>
          <w:sz w:val="24"/>
          <w:szCs w:val="21"/>
        </w:rPr>
        <w:t>,</w:t>
      </w:r>
      <w:r w:rsidRPr="009F324E">
        <w:rPr>
          <w:rStyle w:val="lev"/>
          <w:sz w:val="24"/>
          <w:szCs w:val="21"/>
        </w:rPr>
        <w:t xml:space="preserve"> afin de conserver en mémoire </w:t>
      </w:r>
      <w:r w:rsidR="00A600D0" w:rsidRPr="009F324E">
        <w:rPr>
          <w:rStyle w:val="lev"/>
          <w:sz w:val="24"/>
          <w:szCs w:val="21"/>
        </w:rPr>
        <w:t>les valeurs initiales</w:t>
      </w:r>
      <w:r w:rsidRPr="009F324E">
        <w:rPr>
          <w:rStyle w:val="lev"/>
          <w:sz w:val="24"/>
          <w:szCs w:val="21"/>
        </w:rPr>
        <w:t xml:space="preserve"> de celle-ci</w:t>
      </w:r>
      <w:r w:rsidR="00DC688A" w:rsidRPr="009F324E">
        <w:rPr>
          <w:rStyle w:val="lev"/>
          <w:sz w:val="24"/>
          <w:szCs w:val="21"/>
        </w:rPr>
        <w:t>. C</w:t>
      </w:r>
      <w:r w:rsidRPr="009F324E">
        <w:rPr>
          <w:rStyle w:val="lev"/>
          <w:sz w:val="24"/>
          <w:szCs w:val="21"/>
        </w:rPr>
        <w:t xml:space="preserve">ela permet de pouvoir réinitialiser la configuration par défaut en appelant la méthode </w:t>
      </w:r>
      <w:r w:rsidRPr="009F324E">
        <w:rPr>
          <w:rStyle w:val="lev"/>
          <w:i/>
          <w:iCs/>
          <w:sz w:val="24"/>
          <w:szCs w:val="21"/>
        </w:rPr>
        <w:t>reset</w:t>
      </w:r>
      <w:r w:rsidR="00E20191" w:rsidRPr="009F324E">
        <w:rPr>
          <w:rStyle w:val="lev"/>
          <w:i/>
          <w:iCs/>
          <w:sz w:val="24"/>
          <w:szCs w:val="21"/>
        </w:rPr>
        <w:t>.</w:t>
      </w:r>
    </w:p>
    <w:p w14:paraId="57A4B261" w14:textId="77777777" w:rsidR="00E20191" w:rsidRPr="009F324E" w:rsidRDefault="00E20191" w:rsidP="00AC4C0D">
      <w:pPr>
        <w:jc w:val="both"/>
        <w:rPr>
          <w:sz w:val="28"/>
          <w:szCs w:val="28"/>
        </w:rPr>
      </w:pPr>
    </w:p>
    <w:p w14:paraId="534B1AEA" w14:textId="4280959F" w:rsidR="00E20191" w:rsidRPr="009F324E" w:rsidRDefault="00E20191" w:rsidP="00AC4C0D">
      <w:pPr>
        <w:pStyle w:val="Paragraphedeliste"/>
        <w:numPr>
          <w:ilvl w:val="0"/>
          <w:numId w:val="19"/>
        </w:numPr>
        <w:rPr>
          <w:rStyle w:val="lev"/>
          <w:sz w:val="24"/>
          <w:szCs w:val="21"/>
        </w:rPr>
      </w:pPr>
      <w:r w:rsidRPr="009F324E">
        <w:rPr>
          <w:rStyle w:val="lev"/>
          <w:sz w:val="24"/>
          <w:szCs w:val="21"/>
        </w:rPr>
        <w:t xml:space="preserve">Lors </w:t>
      </w:r>
      <w:r w:rsidR="005509E0">
        <w:rPr>
          <w:rStyle w:val="lev"/>
          <w:sz w:val="24"/>
          <w:szCs w:val="21"/>
        </w:rPr>
        <w:t>d’une</w:t>
      </w:r>
      <w:r w:rsidRPr="009F324E">
        <w:rPr>
          <w:rStyle w:val="lev"/>
          <w:sz w:val="24"/>
          <w:szCs w:val="21"/>
        </w:rPr>
        <w:t xml:space="preserve"> modification de la configuration</w:t>
      </w:r>
      <w:r w:rsidR="00A600D0" w:rsidRPr="009F324E">
        <w:rPr>
          <w:rStyle w:val="lev"/>
          <w:sz w:val="24"/>
          <w:szCs w:val="21"/>
        </w:rPr>
        <w:t xml:space="preserve"> (avec la méthode </w:t>
      </w:r>
      <w:r w:rsidR="00A600D0" w:rsidRPr="009F324E">
        <w:rPr>
          <w:rStyle w:val="lev"/>
          <w:i/>
          <w:iCs/>
          <w:sz w:val="24"/>
          <w:szCs w:val="21"/>
        </w:rPr>
        <w:t>updateEntry</w:t>
      </w:r>
      <w:r w:rsidR="00A600D0" w:rsidRPr="009F324E">
        <w:rPr>
          <w:rStyle w:val="lev"/>
          <w:sz w:val="24"/>
          <w:szCs w:val="21"/>
        </w:rPr>
        <w:t>)</w:t>
      </w:r>
      <w:r w:rsidRPr="009F324E">
        <w:rPr>
          <w:rStyle w:val="lev"/>
          <w:sz w:val="24"/>
          <w:szCs w:val="21"/>
        </w:rPr>
        <w:t xml:space="preserve">, </w:t>
      </w:r>
      <w:r w:rsidR="00CB0FFF" w:rsidRPr="009F324E">
        <w:rPr>
          <w:rStyle w:val="lev"/>
          <w:sz w:val="24"/>
          <w:szCs w:val="21"/>
        </w:rPr>
        <w:t>seules les clés existantes</w:t>
      </w:r>
      <w:r w:rsidRPr="009F324E">
        <w:rPr>
          <w:rStyle w:val="lev"/>
          <w:sz w:val="24"/>
          <w:szCs w:val="21"/>
        </w:rPr>
        <w:t xml:space="preserve"> dans la configuration </w:t>
      </w:r>
      <w:r w:rsidR="00967A46" w:rsidRPr="009F324E">
        <w:rPr>
          <w:rStyle w:val="lev"/>
          <w:sz w:val="24"/>
          <w:szCs w:val="21"/>
        </w:rPr>
        <w:t>spécifique</w:t>
      </w:r>
      <w:r w:rsidRPr="009F324E">
        <w:rPr>
          <w:rStyle w:val="lev"/>
          <w:sz w:val="24"/>
          <w:szCs w:val="21"/>
        </w:rPr>
        <w:t xml:space="preserve"> initiale peuvent être modifiée</w:t>
      </w:r>
      <w:r w:rsidR="00EA2582" w:rsidRPr="009F324E">
        <w:rPr>
          <w:rStyle w:val="lev"/>
          <w:sz w:val="24"/>
          <w:szCs w:val="21"/>
        </w:rPr>
        <w:t>s</w:t>
      </w:r>
      <w:r w:rsidRPr="009F324E">
        <w:rPr>
          <w:rStyle w:val="lev"/>
          <w:sz w:val="24"/>
          <w:szCs w:val="21"/>
        </w:rPr>
        <w:t>, ceci pour respecter la structure définie par le développeur.</w:t>
      </w:r>
    </w:p>
    <w:p w14:paraId="0E14A70A" w14:textId="77777777" w:rsidR="00D33C4B" w:rsidRDefault="00D33C4B" w:rsidP="00AC4C0D">
      <w:pPr>
        <w:jc w:val="both"/>
      </w:pPr>
    </w:p>
    <w:p w14:paraId="0B541009" w14:textId="49712AEB" w:rsidR="00A954F2" w:rsidRPr="00EE0AE2" w:rsidRDefault="00D33C4B" w:rsidP="00AC4C0D">
      <w:pPr>
        <w:jc w:val="both"/>
        <w:rPr>
          <w:rFonts w:ascii="CMU Serif Roman" w:hAnsi="CMU Serif Roman" w:cs="CMU Serif Roman"/>
        </w:rPr>
      </w:pPr>
      <w:r w:rsidRPr="00757994">
        <w:rPr>
          <w:rStyle w:val="lev"/>
        </w:rPr>
        <w:t xml:space="preserve">Au niveau de l’implémentation, j’ai exploité </w:t>
      </w:r>
      <w:r w:rsidR="00D531C4" w:rsidRPr="00757994">
        <w:rPr>
          <w:rStyle w:val="lev"/>
        </w:rPr>
        <w:t xml:space="preserve">différentes fonctionnalités offertes par TypeScript telles que la généricité, les </w:t>
      </w:r>
      <w:r w:rsidR="00D531C4" w:rsidRPr="00846672">
        <w:rPr>
          <w:rStyle w:val="lev"/>
          <w:i/>
          <w:iCs/>
        </w:rPr>
        <w:t>Conditionnal Types</w:t>
      </w:r>
      <w:r w:rsidR="00846672">
        <w:rPr>
          <w:rStyle w:val="Appelnotedebasdep"/>
          <w:rFonts w:ascii="CMU Serif Roman" w:hAnsi="CMU Serif Roman" w:cs="CMU Serif Roman"/>
        </w:rPr>
        <w:footnoteReference w:id="14"/>
      </w:r>
      <w:r w:rsidR="00D531C4" w:rsidRPr="00757994">
        <w:rPr>
          <w:rStyle w:val="lev"/>
        </w:rPr>
        <w:t xml:space="preserve"> et </w:t>
      </w:r>
      <w:r w:rsidR="00D531C4" w:rsidRPr="00846672">
        <w:rPr>
          <w:rStyle w:val="lev"/>
          <w:i/>
          <w:iCs/>
        </w:rPr>
        <w:t>Union Types</w:t>
      </w:r>
      <w:r w:rsidR="00846672">
        <w:rPr>
          <w:rStyle w:val="Appelnotedebasdep"/>
          <w:rFonts w:ascii="CMU Serif Roman" w:hAnsi="CMU Serif Roman" w:cs="CMU Serif Roman"/>
        </w:rPr>
        <w:footnoteReference w:id="15"/>
      </w:r>
      <w:r w:rsidR="00D531C4" w:rsidRPr="00757994">
        <w:rPr>
          <w:rStyle w:val="lev"/>
        </w:rPr>
        <w:t xml:space="preserve">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r w:rsidR="00A954F2" w:rsidRPr="00F84211">
        <w:rPr>
          <w:rStyle w:val="lev"/>
          <w:i/>
          <w:iCs/>
        </w:rPr>
        <w:t>SpecificConfigurationEntry</w:t>
      </w:r>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w:t>
      </w:r>
      <w:r w:rsidR="00E83333">
        <w:rPr>
          <w:rStyle w:val="lev"/>
        </w:rPr>
        <w:t xml:space="preserve">Chaque </w:t>
      </w:r>
      <w:r w:rsidR="00D531C4" w:rsidRPr="00757994">
        <w:rPr>
          <w:rStyle w:val="lev"/>
        </w:rPr>
        <w:t>valeur de</w:t>
      </w:r>
      <w:r w:rsidR="00561316" w:rsidRPr="00757994">
        <w:rPr>
          <w:rStyle w:val="lev"/>
        </w:rPr>
        <w:t xml:space="preserve"> </w:t>
      </w:r>
      <w:r w:rsidR="00561316" w:rsidRPr="00B10B85">
        <w:rPr>
          <w:rStyle w:val="lev"/>
          <w:i/>
          <w:iCs/>
        </w:rPr>
        <w:t>SpecificConfigurationEntryType</w:t>
      </w:r>
      <w:r w:rsidR="00561316" w:rsidRPr="00757994">
        <w:rPr>
          <w:rStyle w:val="lev"/>
        </w:rPr>
        <w:t xml:space="preserve"> </w:t>
      </w:r>
      <w:r w:rsidR="00E83333">
        <w:rPr>
          <w:rStyle w:val="lev"/>
        </w:rPr>
        <w:t>est assignée à un</w:t>
      </w:r>
      <w:r w:rsidR="00561316" w:rsidRPr="00757994">
        <w:rPr>
          <w:rStyle w:val="lev"/>
        </w:rPr>
        <w:t xml:space="preserve"> type de valeur accepté</w:t>
      </w:r>
      <w:r w:rsidR="00EE0AE2">
        <w:rPr>
          <w:rStyle w:val="lev"/>
        </w:rPr>
        <w:t>.</w:t>
      </w:r>
    </w:p>
    <w:p w14:paraId="0E333A9A" w14:textId="77777777" w:rsidR="00B32B24"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lastRenderedPageBreak/>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p>
    <w:p w14:paraId="5E0D737F" w14:textId="6DC03518" w:rsidR="00A954F2" w:rsidRDefault="00B32B24" w:rsidP="00A954F2">
      <w:pPr>
        <w:shd w:val="clear" w:color="auto" w:fill="1F1F1F"/>
        <w:spacing w:line="315" w:lineRule="atLeast"/>
        <w:rPr>
          <w:rFonts w:ascii="Menlo" w:hAnsi="Menlo" w:cs="Menlo"/>
          <w:color w:val="CE9178"/>
          <w:sz w:val="21"/>
          <w:szCs w:val="21"/>
          <w:lang w:val="en-US"/>
        </w:rPr>
      </w:pPr>
      <w:r>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'option'</w:t>
      </w:r>
      <w:r w:rsidR="00A954F2" w:rsidRPr="00A954F2">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SpecificConfigurationEntryTypeValueMap</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boolean</w:t>
      </w:r>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w:t>
      </w:r>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SpecificConfigurationEntryTypeValueMap</w:t>
      </w:r>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4AFC45E1" w14:textId="5F4EEADB"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5471215C" w14:textId="5C0F8A6E" w:rsidR="00A954F2" w:rsidRPr="00B06B9F" w:rsidRDefault="009260D4" w:rsidP="009260D4">
      <w:pPr>
        <w:pStyle w:val="Lgende"/>
      </w:pPr>
      <w:bookmarkStart w:id="97" w:name="_Toc141276947"/>
      <w:r>
        <w:t xml:space="preserve">Listing </w:t>
      </w:r>
      <w:r>
        <w:fldChar w:fldCharType="begin"/>
      </w:r>
      <w:r>
        <w:instrText xml:space="preserve"> SEQ Listing \* ARABIC </w:instrText>
      </w:r>
      <w:r>
        <w:fldChar w:fldCharType="separate"/>
      </w:r>
      <w:r w:rsidR="00DC0E5B">
        <w:rPr>
          <w:noProof/>
        </w:rPr>
        <w:t>13</w:t>
      </w:r>
      <w:r>
        <w:fldChar w:fldCharType="end"/>
      </w:r>
      <w:r>
        <w:t>: Utilisation d'Union Types et de Conditional Type dans l'implémentation des entrée de la configuration spécifique</w:t>
      </w:r>
      <w:bookmarkEnd w:id="97"/>
    </w:p>
    <w:p w14:paraId="50629FA7" w14:textId="77777777" w:rsidR="00A954F2" w:rsidRPr="00B06B9F" w:rsidRDefault="00A954F2" w:rsidP="007D0B59"/>
    <w:p w14:paraId="5E532F99" w14:textId="19C450C3" w:rsidR="0064680B" w:rsidRDefault="00561316" w:rsidP="00070426">
      <w:pPr>
        <w:jc w:val="both"/>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1E09EDA2" w14:textId="77777777" w:rsidR="0064680B" w:rsidRPr="00B06B9F"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r w:rsidRPr="00B06B9F">
        <w:rPr>
          <w:rFonts w:ascii="Menlo" w:hAnsi="Menlo" w:cs="Menlo"/>
          <w:color w:val="4EC9B0"/>
          <w:sz w:val="21"/>
          <w:szCs w:val="21"/>
          <w:lang w:val="en-US"/>
        </w:rPr>
        <w:t>SpecificConfigurationEntry</w:t>
      </w:r>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7DEE344B" w14:textId="77777777" w:rsidR="0064680B" w:rsidRPr="00A954F2"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36591649" w14:textId="77777777" w:rsidR="0064680B" w:rsidRDefault="0064680B" w:rsidP="0064680B">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12B8BDB9" w14:textId="77777777" w:rsidR="0064680B" w:rsidRDefault="0064680B" w:rsidP="0064680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label:</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54531575" w14:textId="77777777" w:rsidR="0064680B" w:rsidRDefault="0064680B" w:rsidP="0064680B">
      <w:pPr>
        <w:shd w:val="clear" w:color="auto" w:fill="1F1F1F"/>
        <w:spacing w:line="315" w:lineRule="atLeast"/>
        <w:rPr>
          <w:rFonts w:ascii="Menlo" w:hAnsi="Menlo" w:cs="Menlo"/>
          <w:color w:val="6A9955"/>
          <w:sz w:val="21"/>
          <w:szCs w:val="21"/>
        </w:rPr>
      </w:pPr>
      <w:r>
        <w:rPr>
          <w:rFonts w:ascii="Menlo" w:hAnsi="Menlo" w:cs="Menlo"/>
          <w:color w:val="CCCCCC"/>
          <w:sz w:val="21"/>
          <w:szCs w:val="21"/>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78F35CAD" w14:textId="77777777" w:rsidR="009A7892" w:rsidRPr="00B06B9F" w:rsidRDefault="009A7892" w:rsidP="009A789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68A2C106" w14:textId="288FAF5D" w:rsidR="009A7892" w:rsidRDefault="008A02F7" w:rsidP="008A02F7">
      <w:pPr>
        <w:pStyle w:val="Lgende"/>
        <w:rPr>
          <w:rStyle w:val="lev"/>
        </w:rPr>
      </w:pPr>
      <w:bookmarkStart w:id="98" w:name="_Toc141276948"/>
      <w:r>
        <w:t xml:space="preserve">Listing </w:t>
      </w:r>
      <w:r>
        <w:fldChar w:fldCharType="begin"/>
      </w:r>
      <w:r>
        <w:instrText xml:space="preserve"> SEQ Listing \* ARABIC </w:instrText>
      </w:r>
      <w:r>
        <w:fldChar w:fldCharType="separate"/>
      </w:r>
      <w:r w:rsidR="00DC0E5B">
        <w:rPr>
          <w:noProof/>
        </w:rPr>
        <w:t>14</w:t>
      </w:r>
      <w:r>
        <w:fldChar w:fldCharType="end"/>
      </w:r>
      <w:r>
        <w:t>: Détection d'erreur grâce au typage statique dans les entrées de la configuration spécifique</w:t>
      </w:r>
      <w:bookmarkEnd w:id="98"/>
    </w:p>
    <w:p w14:paraId="418FF054" w14:textId="05A5B01A" w:rsidR="008A02F7" w:rsidRDefault="008A02F7">
      <w:pPr>
        <w:spacing w:after="160" w:line="259" w:lineRule="auto"/>
        <w:rPr>
          <w:rStyle w:val="lev"/>
          <w:rFonts w:eastAsiaTheme="majorEastAsia"/>
          <w:b/>
          <w:bCs/>
          <w:color w:val="000000" w:themeColor="text1"/>
          <w:sz w:val="28"/>
          <w:szCs w:val="22"/>
          <w:lang w:eastAsia="fr-CH"/>
          <w14:ligatures w14:val="standardContextual"/>
        </w:rPr>
      </w:pPr>
      <w:r>
        <w:rPr>
          <w:rStyle w:val="lev"/>
        </w:rPr>
        <w:br w:type="page"/>
      </w:r>
    </w:p>
    <w:p w14:paraId="56727831" w14:textId="6E4AAB06" w:rsidR="00AA543D" w:rsidRDefault="00AA543D" w:rsidP="00AA543D">
      <w:pPr>
        <w:pStyle w:val="Titre4"/>
        <w:rPr>
          <w:rStyle w:val="lev"/>
        </w:rPr>
      </w:pPr>
      <w:bookmarkStart w:id="99" w:name="_Toc141276823"/>
      <w:r>
        <w:rPr>
          <w:rStyle w:val="lev"/>
        </w:rPr>
        <w:lastRenderedPageBreak/>
        <w:t>Utilisation</w:t>
      </w:r>
      <w:bookmarkEnd w:id="99"/>
    </w:p>
    <w:p w14:paraId="28DC5114" w14:textId="2522A461" w:rsidR="00C95C4A" w:rsidRDefault="00C95C4A" w:rsidP="005E173D">
      <w:pPr>
        <w:jc w:val="both"/>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w:t>
      </w:r>
      <w:r w:rsidR="00DC451C" w:rsidRPr="0014222D">
        <w:rPr>
          <w:rStyle w:val="lev"/>
        </w:rPr>
        <w:t xml:space="preserve"> </w:t>
      </w:r>
      <w:r w:rsidR="0014222D" w:rsidRPr="0014222D">
        <w:rPr>
          <w:rStyle w:val="lev"/>
        </w:rPr>
        <w:t>permettre</w:t>
      </w:r>
      <w:r w:rsidRPr="0014222D">
        <w:rPr>
          <w:rStyle w:val="lev"/>
        </w:rPr>
        <w:t xml:space="preserve"> </w:t>
      </w:r>
      <w:r w:rsidR="00425631" w:rsidRPr="0014222D">
        <w:rPr>
          <w:rStyle w:val="lev"/>
        </w:rPr>
        <w:t xml:space="preserve">au développeur </w:t>
      </w:r>
      <w:r w:rsidRPr="0014222D">
        <w:rPr>
          <w:rStyle w:val="lev"/>
        </w:rPr>
        <w:t>de faire varier le comportement d’un module selon certain</w:t>
      </w:r>
      <w:r w:rsidR="007E7FB5">
        <w:rPr>
          <w:rStyle w:val="lev"/>
        </w:rPr>
        <w:t>e</w:t>
      </w:r>
      <w:r w:rsidRPr="0014222D">
        <w:rPr>
          <w:rStyle w:val="lev"/>
        </w:rPr>
        <w:t>s valeurs définies par un utilisateur.</w:t>
      </w:r>
    </w:p>
    <w:p w14:paraId="2535EB7B" w14:textId="77777777" w:rsidR="00C95C4A" w:rsidRDefault="00C95C4A" w:rsidP="005E173D">
      <w:pPr>
        <w:jc w:val="both"/>
        <w:rPr>
          <w:lang w:eastAsia="fr-CH"/>
        </w:rPr>
      </w:pPr>
    </w:p>
    <w:p w14:paraId="6DD25A80" w14:textId="6D7CC186" w:rsidR="00C95C4A" w:rsidRDefault="00C95C4A" w:rsidP="005E173D">
      <w:pPr>
        <w:jc w:val="both"/>
        <w:rPr>
          <w:rStyle w:val="lev"/>
        </w:rPr>
      </w:pPr>
      <w:r w:rsidRPr="00763660">
        <w:rPr>
          <w:rStyle w:val="lev"/>
        </w:rPr>
        <w:t xml:space="preserve">L’objectif de cette approche est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r w:rsidR="00763660" w:rsidRPr="00763660">
        <w:rPr>
          <w:rStyle w:val="lev"/>
          <w:i/>
          <w:iCs/>
        </w:rPr>
        <w:t>getEntryValue</w:t>
      </w:r>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r w:rsidRPr="00C95C4A">
        <w:rPr>
          <w:rFonts w:ascii="Menlo" w:hAnsi="Menlo" w:cs="Menlo"/>
          <w:color w:val="DCDCAA"/>
          <w:sz w:val="21"/>
          <w:szCs w:val="21"/>
          <w:lang w:val="en-US"/>
        </w:rPr>
        <w:t>getEntryValue</w:t>
      </w:r>
      <w:r w:rsidRPr="00C95C4A">
        <w:rPr>
          <w:rFonts w:ascii="Menlo" w:hAnsi="Menlo" w:cs="Menlo"/>
          <w:color w:val="CCCCCC"/>
          <w:sz w:val="21"/>
          <w:szCs w:val="21"/>
          <w:lang w:val="en-US"/>
        </w:rPr>
        <w:t>&lt;</w:t>
      </w:r>
      <w:r w:rsidRPr="00C95C4A">
        <w:rPr>
          <w:rFonts w:ascii="Menlo" w:hAnsi="Menlo" w:cs="Menlo"/>
          <w:color w:val="4EC9B0"/>
          <w:sz w:val="21"/>
          <w:szCs w:val="21"/>
          <w:lang w:val="en-US"/>
        </w:rPr>
        <w:t>T</w:t>
      </w:r>
      <w:r w:rsidRPr="00C95C4A">
        <w:rPr>
          <w:rFonts w:ascii="Menlo" w:hAnsi="Menlo" w:cs="Menlo"/>
          <w:color w:val="CCCCCC"/>
          <w:sz w:val="21"/>
          <w:szCs w:val="21"/>
          <w:lang w:val="en-US"/>
        </w:rPr>
        <w:t>&gt;(</w:t>
      </w:r>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68209E14" w:rsidR="00C95C4A" w:rsidRDefault="00395F63" w:rsidP="00395F63">
      <w:pPr>
        <w:pStyle w:val="Lgende"/>
      </w:pPr>
      <w:bookmarkStart w:id="100" w:name="_Toc141276949"/>
      <w:r>
        <w:t xml:space="preserve">Listing </w:t>
      </w:r>
      <w:r>
        <w:fldChar w:fldCharType="begin"/>
      </w:r>
      <w:r>
        <w:instrText xml:space="preserve"> SEQ Listing \* ARABIC </w:instrText>
      </w:r>
      <w:r>
        <w:fldChar w:fldCharType="separate"/>
      </w:r>
      <w:r w:rsidR="00DC0E5B">
        <w:rPr>
          <w:noProof/>
        </w:rPr>
        <w:t>15</w:t>
      </w:r>
      <w:r>
        <w:fldChar w:fldCharType="end"/>
      </w:r>
      <w:r>
        <w:t>: Accès à la configuration spécifique grâce à la méthode getEntryValue</w:t>
      </w:r>
      <w:bookmarkEnd w:id="100"/>
    </w:p>
    <w:p w14:paraId="5A845F2D" w14:textId="77777777" w:rsidR="001D7F05" w:rsidRDefault="001D7F05" w:rsidP="005E173D">
      <w:pPr>
        <w:jc w:val="both"/>
        <w:rPr>
          <w:rStyle w:val="lev"/>
          <w:lang w:val="fr-FR"/>
        </w:rPr>
      </w:pPr>
    </w:p>
    <w:p w14:paraId="6A43BFFF" w14:textId="374B302F" w:rsidR="00C51369" w:rsidRPr="00AA5EF1" w:rsidRDefault="009D03CA" w:rsidP="005E173D">
      <w:pPr>
        <w:jc w:val="both"/>
        <w:rPr>
          <w:rFonts w:ascii="CMU Serif Roman" w:hAnsi="CMU Serif Roman" w:cs="CMU Serif Roman"/>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r w:rsidR="00544302" w:rsidRPr="00544302">
        <w:rPr>
          <w:rStyle w:val="lev"/>
          <w:i/>
          <w:iCs/>
        </w:rPr>
        <w:t>undefined</w:t>
      </w:r>
      <w:r w:rsidR="00662549" w:rsidRPr="002A264E">
        <w:rPr>
          <w:rStyle w:val="lev"/>
        </w:rPr>
        <w:t xml:space="preserve">, grâce à l’utilisation de l’opérateur JavaScript </w:t>
      </w:r>
      <w:r w:rsidR="00662549" w:rsidRPr="002A264E">
        <w:rPr>
          <w:rStyle w:val="lev"/>
          <w:i/>
          <w:iCs/>
        </w:rPr>
        <w:t>Optional chaining (?.)</w:t>
      </w:r>
      <w:r w:rsidR="002A264E">
        <w:rPr>
          <w:rStyle w:val="Appelnotedebasdep"/>
          <w:rFonts w:ascii="CMU Serif Roman" w:hAnsi="CMU Serif Roman" w:cs="CMU Serif Roman"/>
          <w:i/>
          <w:iCs/>
        </w:rPr>
        <w:footnoteReference w:id="16"/>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r w:rsidRPr="000B417A">
        <w:rPr>
          <w:rFonts w:ascii="Menlo" w:hAnsi="Menlo" w:cs="Menlo"/>
          <w:color w:val="DCDCAA"/>
          <w:sz w:val="21"/>
          <w:szCs w:val="21"/>
          <w:lang w:val="en-US"/>
        </w:rPr>
        <w:t>start</w:t>
      </w:r>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r>
        <w:rPr>
          <w:rFonts w:ascii="Menlo" w:hAnsi="Menlo" w:cs="Menlo"/>
          <w:color w:val="4FC1FF"/>
          <w:sz w:val="21"/>
          <w:szCs w:val="21"/>
          <w:lang w:val="en-US"/>
        </w:rPr>
        <w:t>configValue</w:t>
      </w:r>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'exampleText'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41A874EB" w14:textId="073AD19A" w:rsidR="00AA543D" w:rsidRPr="005F3ACC" w:rsidRDefault="00963B36" w:rsidP="00963B36">
      <w:pPr>
        <w:pStyle w:val="Lgende"/>
      </w:pPr>
      <w:bookmarkStart w:id="101" w:name="_Toc141276950"/>
      <w:r>
        <w:t xml:space="preserve">Listing </w:t>
      </w:r>
      <w:r>
        <w:fldChar w:fldCharType="begin"/>
      </w:r>
      <w:r>
        <w:instrText xml:space="preserve"> SEQ Listing \* ARABIC </w:instrText>
      </w:r>
      <w:r>
        <w:fldChar w:fldCharType="separate"/>
      </w:r>
      <w:r w:rsidR="00DC0E5B">
        <w:rPr>
          <w:noProof/>
        </w:rPr>
        <w:t>16</w:t>
      </w:r>
      <w:r>
        <w:fldChar w:fldCharType="end"/>
      </w:r>
      <w:r>
        <w:t xml:space="preserve">: </w:t>
      </w:r>
      <w:r w:rsidRPr="00757D88">
        <w:t>exemple d’accès à la configuration spécifique depuis le comportement d’un module</w:t>
      </w:r>
      <w:bookmarkEnd w:id="101"/>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102" w:name="_Toc141276824"/>
      <w:r>
        <w:rPr>
          <w:rStyle w:val="lev"/>
        </w:rPr>
        <w:lastRenderedPageBreak/>
        <w:t>Validation</w:t>
      </w:r>
      <w:bookmarkEnd w:id="102"/>
    </w:p>
    <w:p w14:paraId="6359C5CB" w14:textId="59D828F3" w:rsidR="00F24C11" w:rsidRDefault="0004142F" w:rsidP="005E5EA7">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w:t>
      </w:r>
    </w:p>
    <w:p w14:paraId="3552F53E" w14:textId="77777777" w:rsidR="008A7DF6" w:rsidRDefault="008A7DF6" w:rsidP="005E5EA7">
      <w:pPr>
        <w:jc w:val="both"/>
        <w:rPr>
          <w:rStyle w:val="lev"/>
        </w:rPr>
      </w:pPr>
    </w:p>
    <w:p w14:paraId="37F955D7" w14:textId="33DEDE11" w:rsidR="00A5754B" w:rsidRDefault="00F24C11" w:rsidP="005E5EA7">
      <w:pPr>
        <w:jc w:val="both"/>
        <w:rPr>
          <w:rStyle w:val="lev"/>
        </w:rPr>
      </w:pPr>
      <w:r>
        <w:rPr>
          <w:rStyle w:val="lev"/>
        </w:rPr>
        <w:t>Cette validation est rendue possible par l’utilisation de JSON Schema</w:t>
      </w:r>
      <w:r>
        <w:rPr>
          <w:rStyle w:val="Appelnotedebasdep"/>
          <w:rFonts w:ascii="CMU Serif Roman" w:hAnsi="CMU Serif Roman" w:cs="CMU Serif Roman"/>
        </w:rPr>
        <w:footnoteReference w:id="17"/>
      </w:r>
      <w:r>
        <w:rPr>
          <w:rStyle w:val="lev"/>
        </w:rPr>
        <w:t>, une spécification standardisée permettant de définir une structure attendue pour un objet JSON ainsi qu’un certain nombre de validations sur le</w:t>
      </w:r>
      <w:r w:rsidR="006E6EB7">
        <w:rPr>
          <w:rStyle w:val="lev"/>
        </w:rPr>
        <w:t>s</w:t>
      </w:r>
      <w:r>
        <w:rPr>
          <w:rStyle w:val="lev"/>
        </w:rPr>
        <w:t xml:space="preserve"> type</w:t>
      </w:r>
      <w:r w:rsidR="006E6EB7">
        <w:rPr>
          <w:rStyle w:val="lev"/>
        </w:rPr>
        <w:t>s</w:t>
      </w:r>
      <w:r>
        <w:rPr>
          <w:rStyle w:val="lev"/>
        </w:rPr>
        <w:t xml:space="preserve"> des données et les valeurs autorisé</w:t>
      </w:r>
      <w:r w:rsidR="006E6EB7">
        <w:rPr>
          <w:rStyle w:val="lev"/>
        </w:rPr>
        <w:t>e</w:t>
      </w:r>
      <w:r>
        <w:rPr>
          <w:rStyle w:val="lev"/>
        </w:rPr>
        <w:t>s</w:t>
      </w:r>
      <w:r w:rsidR="001D690D">
        <w:rPr>
          <w:rStyle w:val="lev"/>
        </w:rPr>
        <w:t xml:space="preserve"> qu’il contient</w:t>
      </w:r>
      <w:r>
        <w:rPr>
          <w:rStyle w:val="lev"/>
        </w:rPr>
        <w:t xml:space="preserve">. </w:t>
      </w:r>
      <w:r w:rsidR="00A5754B">
        <w:rPr>
          <w:rStyle w:val="lev"/>
        </w:rPr>
        <w:t>Un JSON Schema est lui-même défini au format JSON, ce qui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5E5EA7">
      <w:pPr>
        <w:jc w:val="both"/>
        <w:rPr>
          <w:rStyle w:val="lev"/>
        </w:rPr>
      </w:pPr>
    </w:p>
    <w:p w14:paraId="38901971" w14:textId="15365F42" w:rsidR="00A5754B" w:rsidRDefault="00A5754B" w:rsidP="005E5EA7">
      <w:pPr>
        <w:pStyle w:val="Paragraphedeliste"/>
        <w:numPr>
          <w:ilvl w:val="0"/>
          <w:numId w:val="19"/>
        </w:numPr>
        <w:rPr>
          <w:rStyle w:val="lev"/>
          <w:sz w:val="24"/>
          <w:szCs w:val="21"/>
        </w:rPr>
      </w:pPr>
      <w:r w:rsidRPr="005E173D">
        <w:rPr>
          <w:rStyle w:val="lev"/>
          <w:i/>
          <w:iCs/>
          <w:sz w:val="24"/>
          <w:szCs w:val="21"/>
        </w:rPr>
        <w:t>Validation et structure</w:t>
      </w:r>
      <w:r w:rsidRPr="00B465C9">
        <w:rPr>
          <w:rStyle w:val="lev"/>
          <w:sz w:val="24"/>
          <w:szCs w:val="21"/>
        </w:rPr>
        <w:t xml:space="preserve"> : la structure d’un </w:t>
      </w:r>
      <w:r w:rsidR="0005160C" w:rsidRPr="0005160C">
        <w:rPr>
          <w:rStyle w:val="lev"/>
          <w:sz w:val="24"/>
          <w:szCs w:val="21"/>
        </w:rPr>
        <w:t>JSON Schema</w:t>
      </w:r>
      <w:r w:rsidRPr="00B465C9">
        <w:rPr>
          <w:rStyle w:val="lev"/>
          <w:sz w:val="24"/>
          <w:szCs w:val="21"/>
        </w:rPr>
        <w:t xml:space="preserve"> est structurellement assez proche d</w:t>
      </w:r>
      <w:r w:rsidR="00E62338">
        <w:rPr>
          <w:rStyle w:val="lev"/>
          <w:sz w:val="24"/>
          <w:szCs w:val="21"/>
        </w:rPr>
        <w:t>e</w:t>
      </w:r>
      <w:r w:rsidRPr="00B465C9">
        <w:rPr>
          <w:rStyle w:val="lev"/>
          <w:sz w:val="24"/>
          <w:szCs w:val="21"/>
        </w:rPr>
        <w:t xml:space="preserve"> l’objet que l’on souhaite valider. </w:t>
      </w:r>
      <w:r w:rsidR="00EC25D3">
        <w:rPr>
          <w:rStyle w:val="lev"/>
          <w:sz w:val="24"/>
          <w:szCs w:val="21"/>
        </w:rPr>
        <w:t>Le</w:t>
      </w:r>
      <w:r w:rsidRPr="00B465C9">
        <w:rPr>
          <w:rStyle w:val="lev"/>
          <w:sz w:val="24"/>
          <w:szCs w:val="21"/>
        </w:rPr>
        <w:t xml:space="preserve"> schéma offre un grand nombre de possibilités de validation au niveau de types </w:t>
      </w:r>
      <w:r w:rsidR="0031077D">
        <w:rPr>
          <w:rStyle w:val="lev"/>
          <w:sz w:val="24"/>
          <w:szCs w:val="21"/>
        </w:rPr>
        <w:t>et</w:t>
      </w:r>
      <w:r w:rsidRPr="00B465C9">
        <w:rPr>
          <w:rStyle w:val="lev"/>
          <w:sz w:val="24"/>
          <w:szCs w:val="21"/>
        </w:rPr>
        <w:t xml:space="preserve"> de la structure d’objets, même imbriqués.</w:t>
      </w:r>
    </w:p>
    <w:p w14:paraId="18E1A3CB" w14:textId="77777777" w:rsidR="007E4D06" w:rsidRPr="007E4D06" w:rsidRDefault="007E4D06" w:rsidP="005E5EA7">
      <w:pPr>
        <w:jc w:val="both"/>
        <w:rPr>
          <w:rStyle w:val="lev"/>
          <w:szCs w:val="21"/>
        </w:rPr>
      </w:pPr>
    </w:p>
    <w:p w14:paraId="4D90F2D1" w14:textId="4F9E39FD" w:rsidR="00A5754B" w:rsidRPr="007E4D06" w:rsidRDefault="0005160C" w:rsidP="005E5EA7">
      <w:pPr>
        <w:pStyle w:val="Paragraphedeliste"/>
        <w:numPr>
          <w:ilvl w:val="0"/>
          <w:numId w:val="19"/>
        </w:numPr>
        <w:rPr>
          <w:rStyle w:val="lev"/>
        </w:rPr>
      </w:pPr>
      <w:r w:rsidRPr="005E173D">
        <w:rPr>
          <w:rStyle w:val="lev"/>
          <w:i/>
          <w:iCs/>
          <w:sz w:val="24"/>
          <w:szCs w:val="21"/>
        </w:rPr>
        <w:t>Réutilisabilité</w:t>
      </w:r>
      <w:r w:rsidRPr="0005160C">
        <w:rPr>
          <w:rStyle w:val="lev"/>
          <w:sz w:val="24"/>
          <w:szCs w:val="21"/>
        </w:rPr>
        <w:t> : un JSON Schema</w:t>
      </w:r>
      <w:r>
        <w:rPr>
          <w:rStyle w:val="lev"/>
          <w:sz w:val="24"/>
          <w:szCs w:val="21"/>
        </w:rPr>
        <w:t xml:space="preserve"> peut être référencé au travers d’un fichier ou d’une URL, ce qui permet de </w:t>
      </w:r>
      <w:r w:rsidR="004A7B79">
        <w:rPr>
          <w:rStyle w:val="lev"/>
          <w:sz w:val="24"/>
          <w:szCs w:val="21"/>
        </w:rPr>
        <w:t xml:space="preserve">le </w:t>
      </w:r>
      <w:r>
        <w:rPr>
          <w:rStyle w:val="lev"/>
          <w:sz w:val="24"/>
          <w:szCs w:val="21"/>
        </w:rPr>
        <w:t xml:space="preserve">partager </w:t>
      </w:r>
      <w:r w:rsidR="004A7B79">
        <w:rPr>
          <w:rStyle w:val="lev"/>
          <w:sz w:val="24"/>
          <w:szCs w:val="21"/>
        </w:rPr>
        <w:t>entre</w:t>
      </w:r>
      <w:r>
        <w:rPr>
          <w:rStyle w:val="lev"/>
          <w:sz w:val="24"/>
          <w:szCs w:val="21"/>
        </w:rPr>
        <w:t xml:space="preserve"> plusieurs services. Ceci assure la cohérence des validations entre les différents systèmes.</w:t>
      </w:r>
      <w:r w:rsidR="00422695">
        <w:rPr>
          <w:rStyle w:val="lev"/>
          <w:sz w:val="24"/>
          <w:szCs w:val="21"/>
        </w:rPr>
        <w:t xml:space="preserve"> Il peut être utilisé tant du </w:t>
      </w:r>
      <w:r w:rsidR="004A7B79">
        <w:rPr>
          <w:rStyle w:val="lev"/>
          <w:sz w:val="24"/>
          <w:szCs w:val="21"/>
        </w:rPr>
        <w:t>côté</w:t>
      </w:r>
      <w:r w:rsidR="00422695">
        <w:rPr>
          <w:rStyle w:val="lev"/>
          <w:sz w:val="24"/>
          <w:szCs w:val="21"/>
        </w:rPr>
        <w:t xml:space="preserve"> serveur que client.</w:t>
      </w:r>
    </w:p>
    <w:p w14:paraId="3CF4AA80" w14:textId="77777777" w:rsidR="007F30E8" w:rsidRDefault="007F30E8" w:rsidP="005E5EA7">
      <w:pPr>
        <w:jc w:val="both"/>
        <w:rPr>
          <w:rStyle w:val="lev"/>
        </w:rPr>
      </w:pPr>
    </w:p>
    <w:p w14:paraId="1EB01F44" w14:textId="573B4519" w:rsidR="007F30E8" w:rsidRDefault="0071697C" w:rsidP="00F24C11">
      <w:pPr>
        <w:jc w:val="both"/>
        <w:rPr>
          <w:rStyle w:val="lev"/>
        </w:rPr>
      </w:pPr>
      <w:r>
        <w:rPr>
          <w:rStyle w:val="lev"/>
        </w:rPr>
        <w:t xml:space="preserve">Voici un </w:t>
      </w:r>
      <w:r w:rsidR="005E5EA7">
        <w:rPr>
          <w:rStyle w:val="lev"/>
        </w:rPr>
        <w:t xml:space="preserve">simple </w:t>
      </w:r>
      <w:r>
        <w:rPr>
          <w:rStyle w:val="lev"/>
        </w:rPr>
        <w:t>exemple de JSON Schema, extrait du Schema utilisé dans ce projet</w:t>
      </w:r>
      <w:r w:rsidR="005E5EA7">
        <w:rPr>
          <w:rStyle w:val="lev"/>
        </w:rPr>
        <w:t>.</w:t>
      </w: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"additionalProperties"</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"minLength"</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"title"</w:t>
      </w:r>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57FF80E" w14:textId="1EF8848D" w:rsidR="001D7F05" w:rsidRPr="001D7F05" w:rsidRDefault="001D7F05" w:rsidP="001D7F05">
      <w:pPr>
        <w:pStyle w:val="Lgende"/>
        <w:rPr>
          <w:rFonts w:ascii="Menlo" w:hAnsi="Menlo" w:cs="Menlo"/>
        </w:rPr>
      </w:pPr>
      <w:r>
        <w:rPr>
          <w:rFonts w:ascii="Menlo" w:hAnsi="Menlo" w:cs="Menlo"/>
        </w:rPr>
        <w:tab/>
      </w:r>
      <w:bookmarkStart w:id="103" w:name="_Toc141276951"/>
      <w:r>
        <w:t xml:space="preserve">Listing </w:t>
      </w:r>
      <w:r>
        <w:fldChar w:fldCharType="begin"/>
      </w:r>
      <w:r>
        <w:instrText xml:space="preserve"> SEQ Listing \* ARABIC </w:instrText>
      </w:r>
      <w:r>
        <w:fldChar w:fldCharType="separate"/>
      </w:r>
      <w:r w:rsidR="00DC0E5B">
        <w:rPr>
          <w:noProof/>
        </w:rPr>
        <w:t>17</w:t>
      </w:r>
      <w:r>
        <w:fldChar w:fldCharType="end"/>
      </w:r>
      <w:r>
        <w:t>: Exemple de spécification JSON Schema</w:t>
      </w:r>
      <w:bookmarkEnd w:id="103"/>
    </w:p>
    <w:p w14:paraId="300376D4" w14:textId="66A10D15"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r w:rsidRPr="008E741A">
        <w:rPr>
          <w:rStyle w:val="lev"/>
          <w:i/>
          <w:iCs/>
        </w:rPr>
        <w:t>name</w:t>
      </w:r>
      <w:r>
        <w:rPr>
          <w:rStyle w:val="lev"/>
        </w:rPr>
        <w:t xml:space="preserve"> de la configuration en obligeant une chaine de caractère de </w:t>
      </w:r>
      <w:r w:rsidR="00AD00E0">
        <w:rPr>
          <w:rStyle w:val="lev"/>
        </w:rPr>
        <w:t>longueur</w:t>
      </w:r>
      <w:r>
        <w:rPr>
          <w:rStyle w:val="lev"/>
        </w:rPr>
        <w:t xml:space="preserve"> d’au moins deux caractères.</w:t>
      </w:r>
    </w:p>
    <w:p w14:paraId="3A669C80" w14:textId="77777777" w:rsidR="00044CF3" w:rsidRDefault="00044CF3" w:rsidP="00F24C11">
      <w:pPr>
        <w:jc w:val="both"/>
        <w:rPr>
          <w:rStyle w:val="lev"/>
        </w:rPr>
      </w:pPr>
    </w:p>
    <w:p w14:paraId="7461F737" w14:textId="65BDBBA1"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sidR="004D54E2">
        <w:rPr>
          <w:rStyle w:val="lev"/>
        </w:rPr>
        <w:t xml:space="preserve">de </w:t>
      </w:r>
      <w:r w:rsidR="00385B1D">
        <w:rPr>
          <w:rStyle w:val="lev"/>
        </w:rPr>
        <w:t>cette</w:t>
      </w:r>
      <w:r>
        <w:rPr>
          <w:rStyle w:val="lev"/>
        </w:rPr>
        <w:t xml:space="preserve"> spécification pour effectuer la validation d’objet JSON, une simple fonction de validation « custom » aurait fait l’affaire. Cependant, l’utilisation du standard JSON Schema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"https://test.crausaz.click/schema.json"</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6D3F6E2A" w14:textId="748FE4AA" w:rsidR="008916FE" w:rsidRDefault="008916FE" w:rsidP="008916FE">
      <w:pPr>
        <w:shd w:val="clear" w:color="auto" w:fill="1F1F1F"/>
        <w:spacing w:line="315" w:lineRule="atLeast"/>
        <w:rPr>
          <w:rFonts w:ascii="Menlo" w:hAnsi="Menlo" w:cs="Menlo"/>
          <w:color w:val="CCCCCC"/>
          <w:sz w:val="21"/>
          <w:szCs w:val="21"/>
        </w:rPr>
      </w:pPr>
      <w:r w:rsidRPr="007B4C0A">
        <w:rPr>
          <w:rFonts w:ascii="Menlo" w:hAnsi="Menlo" w:cs="Menlo"/>
          <w:color w:val="6A9955"/>
          <w:sz w:val="21"/>
          <w:szCs w:val="21"/>
          <w:lang w:val="en-US"/>
        </w:rPr>
        <w:t xml:space="preserve">  </w:t>
      </w:r>
      <w:r>
        <w:rPr>
          <w:rFonts w:ascii="Menlo" w:hAnsi="Menlo" w:cs="Menlo"/>
          <w:color w:val="6A9955"/>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109AC331" w:rsidR="00256B97" w:rsidRPr="00D971C2" w:rsidRDefault="003C0562" w:rsidP="003C0562">
      <w:pPr>
        <w:pStyle w:val="Lgende"/>
        <w:rPr>
          <w:rStyle w:val="lev"/>
        </w:rPr>
      </w:pPr>
      <w:bookmarkStart w:id="104" w:name="_Toc141276952"/>
      <w:r>
        <w:t xml:space="preserve">Listing </w:t>
      </w:r>
      <w:r>
        <w:fldChar w:fldCharType="begin"/>
      </w:r>
      <w:r>
        <w:instrText xml:space="preserve"> SEQ Listing \* ARABIC </w:instrText>
      </w:r>
      <w:r>
        <w:fldChar w:fldCharType="separate"/>
      </w:r>
      <w:r w:rsidR="00DC0E5B">
        <w:rPr>
          <w:noProof/>
        </w:rPr>
        <w:t>18</w:t>
      </w:r>
      <w:r>
        <w:fldChar w:fldCharType="end"/>
      </w:r>
      <w:r>
        <w:t>: Spécification d'un JSON schema grâce à l'attribut $schema</w:t>
      </w:r>
      <w:bookmarkEnd w:id="104"/>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8"/>
                    <a:stretch>
                      <a:fillRect/>
                    </a:stretch>
                  </pic:blipFill>
                  <pic:spPr>
                    <a:xfrm>
                      <a:off x="0" y="0"/>
                      <a:ext cx="5281420" cy="1082267"/>
                    </a:xfrm>
                    <a:prstGeom prst="rect">
                      <a:avLst/>
                    </a:prstGeom>
                  </pic:spPr>
                </pic:pic>
              </a:graphicData>
            </a:graphic>
          </wp:inline>
        </w:drawing>
      </w:r>
    </w:p>
    <w:p w14:paraId="52A90793" w14:textId="6762647A" w:rsidR="005B054C" w:rsidRPr="00256B97" w:rsidRDefault="005B054C" w:rsidP="005B054C">
      <w:pPr>
        <w:pStyle w:val="Lgende"/>
        <w:rPr>
          <w:rStyle w:val="lev"/>
          <w:lang w:val="fr-CH"/>
        </w:rPr>
      </w:pPr>
      <w:bookmarkStart w:id="105" w:name="_Toc141276901"/>
      <w:r>
        <w:t xml:space="preserve">Figure </w:t>
      </w:r>
      <w:r>
        <w:fldChar w:fldCharType="begin"/>
      </w:r>
      <w:r>
        <w:instrText xml:space="preserve"> SEQ Figure \* ARABIC </w:instrText>
      </w:r>
      <w:r>
        <w:fldChar w:fldCharType="separate"/>
      </w:r>
      <w:r w:rsidR="00964D91">
        <w:rPr>
          <w:noProof/>
        </w:rPr>
        <w:t>31</w:t>
      </w:r>
      <w:r>
        <w:fldChar w:fldCharType="end"/>
      </w:r>
      <w:r>
        <w:t>: Validation immédiate par JSON Schema dans un IDE, ici VSCode</w:t>
      </w:r>
      <w:bookmarkEnd w:id="105"/>
    </w:p>
    <w:p w14:paraId="3BA3C621" w14:textId="0205740E" w:rsidR="005B054C" w:rsidRDefault="005B054C" w:rsidP="000D7112">
      <w:pPr>
        <w:jc w:val="both"/>
        <w:rPr>
          <w:rStyle w:val="lev"/>
        </w:rPr>
      </w:pPr>
      <w:r>
        <w:rPr>
          <w:rStyle w:val="lev"/>
        </w:rPr>
        <w:t xml:space="preserve">Dans cet exemple, la propriété </w:t>
      </w:r>
      <w:r w:rsidRPr="00B47D79">
        <w:rPr>
          <w:rStyle w:val="lev"/>
          <w:i/>
          <w:iCs/>
        </w:rPr>
        <w:t>name</w:t>
      </w:r>
      <w:r>
        <w:rPr>
          <w:rStyle w:val="lev"/>
        </w:rPr>
        <w:t xml:space="preserve"> ne respecte pas la règle de longueur minimale définie.</w:t>
      </w:r>
      <w:r w:rsidR="00111F5C">
        <w:rPr>
          <w:rStyle w:val="lev"/>
        </w:rPr>
        <w:t xml:space="preserve"> </w:t>
      </w:r>
    </w:p>
    <w:p w14:paraId="675A5797" w14:textId="77777777" w:rsidR="005B054C" w:rsidRDefault="005B054C" w:rsidP="000D7112">
      <w:pPr>
        <w:jc w:val="both"/>
        <w:rPr>
          <w:rStyle w:val="lev"/>
        </w:rPr>
      </w:pPr>
    </w:p>
    <w:p w14:paraId="7B7AB7FF" w14:textId="53552527" w:rsidR="004E0613" w:rsidRPr="00731E35" w:rsidRDefault="00EB4780" w:rsidP="000D7112">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0D7112">
      <w:pPr>
        <w:jc w:val="both"/>
        <w:rPr>
          <w:rStyle w:val="lev"/>
        </w:rPr>
      </w:pPr>
    </w:p>
    <w:p w14:paraId="2A66F008" w14:textId="4F6C82D7" w:rsidR="0004142F" w:rsidRPr="00731E35" w:rsidRDefault="00EE243D" w:rsidP="000D7112">
      <w:pPr>
        <w:pStyle w:val="Paragraphedeliste"/>
        <w:numPr>
          <w:ilvl w:val="0"/>
          <w:numId w:val="19"/>
        </w:numPr>
        <w:rPr>
          <w:rStyle w:val="lev"/>
          <w:sz w:val="24"/>
          <w:szCs w:val="24"/>
        </w:rPr>
      </w:pPr>
      <w:r w:rsidRPr="00094FEF">
        <w:rPr>
          <w:rStyle w:val="lev"/>
          <w:i/>
          <w:iCs/>
          <w:sz w:val="24"/>
          <w:szCs w:val="24"/>
        </w:rPr>
        <w:t>U</w:t>
      </w:r>
      <w:r w:rsidR="0004142F" w:rsidRPr="00094FEF">
        <w:rPr>
          <w:rStyle w:val="lev"/>
          <w:i/>
          <w:iCs/>
          <w:sz w:val="24"/>
          <w:szCs w:val="24"/>
        </w:rPr>
        <w:t>ne validation indicative</w:t>
      </w:r>
      <w:r w:rsidR="00094FEF">
        <w:rPr>
          <w:rStyle w:val="lev"/>
          <w:i/>
          <w:iCs/>
          <w:sz w:val="24"/>
          <w:szCs w:val="24"/>
        </w:rPr>
        <w:t xml:space="preserve"> </w:t>
      </w:r>
      <w:r w:rsidR="00094FEF">
        <w:rPr>
          <w:rStyle w:val="lev"/>
          <w:sz w:val="24"/>
          <w:szCs w:val="24"/>
        </w:rPr>
        <w:t>:</w:t>
      </w:r>
      <w:r w:rsidR="004E0613" w:rsidRPr="00731E35">
        <w:rPr>
          <w:rStyle w:val="lev"/>
          <w:sz w:val="24"/>
          <w:szCs w:val="24"/>
        </w:rPr>
        <w:t xml:space="preserve"> effectuée dans l’IDE du développeur</w:t>
      </w:r>
      <w:r w:rsidR="006F70F6" w:rsidRPr="00731E35">
        <w:rPr>
          <w:rStyle w:val="lev"/>
          <w:sz w:val="24"/>
          <w:szCs w:val="24"/>
        </w:rPr>
        <w:t xml:space="preserve"> grâce </w:t>
      </w:r>
      <w:r w:rsidR="005E7393">
        <w:rPr>
          <w:rStyle w:val="lev"/>
          <w:sz w:val="24"/>
          <w:szCs w:val="24"/>
        </w:rPr>
        <w:t xml:space="preserve">à </w:t>
      </w:r>
      <w:r w:rsidR="006F70F6" w:rsidRPr="00731E35">
        <w:rPr>
          <w:rStyle w:val="lev"/>
          <w:sz w:val="24"/>
          <w:szCs w:val="24"/>
        </w:rPr>
        <w:t xml:space="preserve">l’attribut </w:t>
      </w:r>
      <w:r w:rsidR="006F70F6" w:rsidRPr="00731E35">
        <w:rPr>
          <w:rStyle w:val="lev"/>
          <w:i/>
          <w:iCs/>
          <w:sz w:val="24"/>
          <w:szCs w:val="24"/>
        </w:rPr>
        <w:t>$schema</w:t>
      </w:r>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495BAF" w:rsidRDefault="00E327E8" w:rsidP="000D7112">
      <w:pPr>
        <w:jc w:val="both"/>
        <w:rPr>
          <w:rStyle w:val="lev"/>
          <w:lang w:val="fr-FR"/>
        </w:rPr>
      </w:pPr>
    </w:p>
    <w:p w14:paraId="1137E869" w14:textId="3A367F69" w:rsidR="000D7112" w:rsidRDefault="00E327E8" w:rsidP="000D7112">
      <w:pPr>
        <w:pStyle w:val="Paragraphedeliste"/>
        <w:numPr>
          <w:ilvl w:val="0"/>
          <w:numId w:val="19"/>
        </w:numPr>
        <w:rPr>
          <w:rStyle w:val="lev"/>
          <w:sz w:val="24"/>
          <w:szCs w:val="24"/>
        </w:rPr>
      </w:pPr>
      <w:r w:rsidRPr="00094FEF">
        <w:rPr>
          <w:rStyle w:val="lev"/>
          <w:i/>
          <w:iCs/>
          <w:sz w:val="24"/>
          <w:szCs w:val="24"/>
        </w:rPr>
        <w:t xml:space="preserve">Une validation </w:t>
      </w:r>
      <w:r w:rsidR="00495BAF" w:rsidRPr="00094FEF">
        <w:rPr>
          <w:rStyle w:val="lev"/>
          <w:i/>
          <w:iCs/>
          <w:sz w:val="24"/>
          <w:szCs w:val="24"/>
        </w:rPr>
        <w:t>stricte</w:t>
      </w:r>
      <w:r w:rsidR="00495BAF" w:rsidRPr="00731E35">
        <w:rPr>
          <w:rStyle w:val="lev"/>
          <w:sz w:val="24"/>
          <w:szCs w:val="24"/>
        </w:rPr>
        <w:t xml:space="preserve"> :</w:t>
      </w:r>
      <w:r w:rsidRPr="00731E35">
        <w:rPr>
          <w:rStyle w:val="lev"/>
          <w:sz w:val="24"/>
          <w:szCs w:val="24"/>
        </w:rPr>
        <w:t xml:space="preserve"> effectuée au sein même de l’application, lors de l’import du module</w:t>
      </w:r>
      <w:r w:rsidR="005B25A9" w:rsidRPr="00731E35">
        <w:rPr>
          <w:rStyle w:val="lev"/>
          <w:sz w:val="24"/>
          <w:szCs w:val="24"/>
        </w:rPr>
        <w:t xml:space="preserve">, permettant de refuser </w:t>
      </w:r>
      <w:r w:rsidR="00372C3F">
        <w:rPr>
          <w:rStyle w:val="lev"/>
          <w:sz w:val="24"/>
          <w:szCs w:val="24"/>
        </w:rPr>
        <w:t>celui-ci</w:t>
      </w:r>
      <w:r w:rsidR="005B25A9" w:rsidRPr="00731E35">
        <w:rPr>
          <w:rStyle w:val="lev"/>
          <w:sz w:val="24"/>
          <w:szCs w:val="24"/>
        </w:rPr>
        <w:t xml:space="preserv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w:t>
      </w:r>
    </w:p>
    <w:p w14:paraId="08306C33" w14:textId="77777777" w:rsidR="000D7112" w:rsidRPr="000D7112" w:rsidRDefault="000D7112" w:rsidP="000D7112">
      <w:pPr>
        <w:pStyle w:val="Paragraphedeliste"/>
        <w:rPr>
          <w:rStyle w:val="lev"/>
          <w:sz w:val="24"/>
          <w:szCs w:val="24"/>
        </w:rPr>
      </w:pPr>
    </w:p>
    <w:p w14:paraId="0CA02B04" w14:textId="3D12B1B3" w:rsidR="000012A4" w:rsidRPr="00731E35" w:rsidRDefault="000B6584" w:rsidP="000D7112">
      <w:pPr>
        <w:pStyle w:val="Paragraphedeliste"/>
        <w:rPr>
          <w:rStyle w:val="lev"/>
          <w:sz w:val="24"/>
          <w:szCs w:val="24"/>
        </w:rPr>
      </w:pPr>
      <w:r w:rsidRPr="00731E35">
        <w:rPr>
          <w:rStyle w:val="lev"/>
          <w:sz w:val="24"/>
          <w:szCs w:val="24"/>
        </w:rPr>
        <w:lastRenderedPageBreak/>
        <w:t xml:space="preserve">Cette validation est </w:t>
      </w:r>
      <w:r w:rsidR="005821B3" w:rsidRPr="00731E35">
        <w:rPr>
          <w:rStyle w:val="lev"/>
          <w:sz w:val="24"/>
          <w:szCs w:val="24"/>
        </w:rPr>
        <w:t>effectuée</w:t>
      </w:r>
      <w:r w:rsidRPr="00731E35">
        <w:rPr>
          <w:rStyle w:val="lev"/>
          <w:sz w:val="24"/>
          <w:szCs w:val="24"/>
        </w:rPr>
        <w:t xml:space="preserve"> grâce à un </w:t>
      </w:r>
      <w:r w:rsidRPr="00495BAF">
        <w:rPr>
          <w:rStyle w:val="lev"/>
          <w:i/>
          <w:iCs/>
          <w:sz w:val="24"/>
          <w:szCs w:val="24"/>
        </w:rPr>
        <w:t>JSON Schema Validator</w:t>
      </w:r>
      <w:r w:rsidR="00580E45" w:rsidRPr="00731E35">
        <w:rPr>
          <w:rStyle w:val="lev"/>
          <w:sz w:val="24"/>
          <w:szCs w:val="24"/>
        </w:rPr>
        <w:t xml:space="preserve">. Dans le cadre de ce projet, le module JavaScript </w:t>
      </w:r>
      <w:r w:rsidR="00580E45" w:rsidRPr="00AE7A78">
        <w:rPr>
          <w:rStyle w:val="lev"/>
          <w:i/>
          <w:iCs/>
          <w:sz w:val="24"/>
          <w:szCs w:val="24"/>
        </w:rPr>
        <w:t>AJV</w:t>
      </w:r>
      <w:r w:rsidR="00580E45" w:rsidRPr="00731E35">
        <w:rPr>
          <w:rStyle w:val="Appelnotedebasdep"/>
          <w:rFonts w:ascii="CMU Serif Roman" w:hAnsi="CMU Serif Roman" w:cs="CMU Serif Roman"/>
          <w:sz w:val="24"/>
          <w:szCs w:val="24"/>
        </w:rPr>
        <w:footnoteReference w:id="18"/>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0D7112" w:rsidRDefault="000012A4" w:rsidP="00A14575">
      <w:pPr>
        <w:shd w:val="clear" w:color="auto" w:fill="1F1F1F"/>
        <w:spacing w:line="315" w:lineRule="atLeast"/>
        <w:ind w:left="708" w:firstLine="708"/>
        <w:rPr>
          <w:rFonts w:ascii="Menlo" w:hAnsi="Menlo" w:cs="Menlo"/>
          <w:color w:val="CCCCCC"/>
          <w:sz w:val="21"/>
          <w:szCs w:val="21"/>
        </w:rPr>
      </w:pPr>
      <w:r w:rsidRPr="000D7112">
        <w:rPr>
          <w:rFonts w:ascii="Menlo" w:hAnsi="Menlo" w:cs="Menlo"/>
          <w:color w:val="569CD6"/>
          <w:sz w:val="21"/>
          <w:szCs w:val="21"/>
        </w:rPr>
        <w:t>const</w:t>
      </w:r>
      <w:r w:rsidRPr="000D7112">
        <w:rPr>
          <w:rFonts w:ascii="Menlo" w:hAnsi="Menlo" w:cs="Menlo"/>
          <w:color w:val="CCCCCC"/>
          <w:sz w:val="21"/>
          <w:szCs w:val="21"/>
        </w:rPr>
        <w:t xml:space="preserve"> </w:t>
      </w:r>
      <w:r w:rsidRPr="000D7112">
        <w:rPr>
          <w:rFonts w:ascii="Menlo" w:hAnsi="Menlo" w:cs="Menlo"/>
          <w:color w:val="4FC1FF"/>
          <w:sz w:val="21"/>
          <w:szCs w:val="21"/>
        </w:rPr>
        <w:t>ajv</w:t>
      </w:r>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569CD6"/>
          <w:sz w:val="21"/>
          <w:szCs w:val="21"/>
        </w:rPr>
        <w:t>new</w:t>
      </w:r>
      <w:r w:rsidRPr="000D7112">
        <w:rPr>
          <w:rFonts w:ascii="Menlo" w:hAnsi="Menlo" w:cs="Menlo"/>
          <w:color w:val="CCCCCC"/>
          <w:sz w:val="21"/>
          <w:szCs w:val="21"/>
        </w:rPr>
        <w:t xml:space="preserve"> </w:t>
      </w:r>
      <w:r w:rsidRPr="000D7112">
        <w:rPr>
          <w:rFonts w:ascii="Menlo" w:hAnsi="Menlo" w:cs="Menlo"/>
          <w:color w:val="4EC9B0"/>
          <w:sz w:val="21"/>
          <w:szCs w:val="21"/>
        </w:rPr>
        <w:t>Ajv</w:t>
      </w:r>
      <w:r w:rsidRPr="000D7112">
        <w:rPr>
          <w:rFonts w:ascii="Menlo" w:hAnsi="Menlo" w:cs="Menlo"/>
          <w:color w:val="CCCCCC"/>
          <w:sz w:val="21"/>
          <w:szCs w:val="21"/>
        </w:rPr>
        <w:t>()</w:t>
      </w:r>
    </w:p>
    <w:p w14:paraId="418971C4" w14:textId="6F279FED" w:rsidR="000012A4" w:rsidRPr="000D7112" w:rsidRDefault="000012A4" w:rsidP="00447419">
      <w:pPr>
        <w:shd w:val="clear" w:color="auto" w:fill="1F1F1F"/>
        <w:spacing w:line="315" w:lineRule="atLeast"/>
        <w:ind w:left="708" w:firstLine="708"/>
        <w:rPr>
          <w:rFonts w:ascii="Menlo" w:hAnsi="Menlo" w:cs="Menlo"/>
          <w:color w:val="CCCCCC"/>
          <w:sz w:val="21"/>
          <w:szCs w:val="21"/>
        </w:rPr>
      </w:pPr>
      <w:r w:rsidRPr="000D7112">
        <w:rPr>
          <w:rFonts w:ascii="Menlo" w:hAnsi="Menlo" w:cs="Menlo"/>
          <w:color w:val="569CD6"/>
          <w:sz w:val="21"/>
          <w:szCs w:val="21"/>
        </w:rPr>
        <w:t>const</w:t>
      </w:r>
      <w:r w:rsidRPr="000D7112">
        <w:rPr>
          <w:rFonts w:ascii="Menlo" w:hAnsi="Menlo" w:cs="Menlo"/>
          <w:color w:val="CCCCCC"/>
          <w:sz w:val="21"/>
          <w:szCs w:val="21"/>
        </w:rPr>
        <w:t xml:space="preserve"> </w:t>
      </w:r>
      <w:r w:rsidRPr="000D7112">
        <w:rPr>
          <w:rFonts w:ascii="Menlo" w:hAnsi="Menlo" w:cs="Menlo"/>
          <w:color w:val="4FC1FF"/>
          <w:sz w:val="21"/>
          <w:szCs w:val="21"/>
        </w:rPr>
        <w:t>validate</w:t>
      </w:r>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4FC1FF"/>
          <w:sz w:val="21"/>
          <w:szCs w:val="21"/>
        </w:rPr>
        <w:t>ajv</w:t>
      </w:r>
      <w:r w:rsidRPr="000D7112">
        <w:rPr>
          <w:rFonts w:ascii="Menlo" w:hAnsi="Menlo" w:cs="Menlo"/>
          <w:color w:val="CCCCCC"/>
          <w:sz w:val="21"/>
          <w:szCs w:val="21"/>
        </w:rPr>
        <w:t>.</w:t>
      </w:r>
      <w:r w:rsidRPr="000D7112">
        <w:rPr>
          <w:rFonts w:ascii="Menlo" w:hAnsi="Menlo" w:cs="Menlo"/>
          <w:color w:val="DCDCAA"/>
          <w:sz w:val="21"/>
          <w:szCs w:val="21"/>
        </w:rPr>
        <w:t>compile</w:t>
      </w:r>
      <w:r w:rsidRPr="000D7112">
        <w:rPr>
          <w:rFonts w:ascii="Menlo" w:hAnsi="Menlo" w:cs="Menlo"/>
          <w:color w:val="CCCCCC"/>
          <w:sz w:val="21"/>
          <w:szCs w:val="21"/>
        </w:rPr>
        <w:t>(</w:t>
      </w:r>
      <w:r w:rsidRPr="000D7112">
        <w:rPr>
          <w:rFonts w:ascii="Menlo" w:hAnsi="Menlo" w:cs="Menlo"/>
          <w:color w:val="4FC1FF"/>
          <w:sz w:val="21"/>
          <w:szCs w:val="21"/>
        </w:rPr>
        <w:t>ModuleValidationSchema</w:t>
      </w:r>
      <w:r w:rsidRPr="000D7112">
        <w:rPr>
          <w:rFonts w:ascii="Menlo" w:hAnsi="Menlo" w:cs="Menlo"/>
          <w:color w:val="CCCCCC"/>
          <w:sz w:val="21"/>
          <w:szCs w:val="21"/>
        </w:rPr>
        <w:t>)</w:t>
      </w:r>
    </w:p>
    <w:p w14:paraId="60FF1FBA" w14:textId="53AD43F5" w:rsidR="000332BC" w:rsidRPr="000D7112" w:rsidRDefault="000012A4" w:rsidP="000332BC">
      <w:pPr>
        <w:shd w:val="clear" w:color="auto" w:fill="1F1F1F"/>
        <w:spacing w:line="315" w:lineRule="atLeast"/>
        <w:ind w:left="708" w:firstLine="708"/>
        <w:rPr>
          <w:rStyle w:val="lev"/>
          <w:rFonts w:ascii="Menlo" w:hAnsi="Menlo" w:cs="Menlo"/>
          <w:color w:val="CCCCCC"/>
          <w:sz w:val="21"/>
          <w:szCs w:val="21"/>
        </w:rPr>
      </w:pPr>
      <w:r w:rsidRPr="000D7112">
        <w:rPr>
          <w:rFonts w:ascii="Menlo" w:hAnsi="Menlo" w:cs="Menlo"/>
          <w:color w:val="C586C0"/>
          <w:sz w:val="21"/>
          <w:szCs w:val="21"/>
        </w:rPr>
        <w:t>return</w:t>
      </w:r>
      <w:r w:rsidRPr="000D7112">
        <w:rPr>
          <w:rFonts w:ascii="Menlo" w:hAnsi="Menlo" w:cs="Menlo"/>
          <w:color w:val="CCCCCC"/>
          <w:sz w:val="21"/>
          <w:szCs w:val="21"/>
        </w:rPr>
        <w:t xml:space="preserve"> </w:t>
      </w:r>
      <w:r w:rsidRPr="000D7112">
        <w:rPr>
          <w:rFonts w:ascii="Menlo" w:hAnsi="Menlo" w:cs="Menlo"/>
          <w:color w:val="DCDCAA"/>
          <w:sz w:val="21"/>
          <w:szCs w:val="21"/>
        </w:rPr>
        <w:t>validate</w:t>
      </w:r>
      <w:r w:rsidRPr="000D7112">
        <w:rPr>
          <w:rFonts w:ascii="Menlo" w:hAnsi="Menlo" w:cs="Menlo"/>
          <w:color w:val="CCCCCC"/>
          <w:sz w:val="21"/>
          <w:szCs w:val="21"/>
        </w:rPr>
        <w:t>(</w:t>
      </w:r>
      <w:r w:rsidRPr="000D7112">
        <w:rPr>
          <w:rFonts w:ascii="Menlo" w:hAnsi="Menlo" w:cs="Menlo"/>
          <w:color w:val="9CDCFE"/>
          <w:sz w:val="21"/>
          <w:szCs w:val="21"/>
        </w:rPr>
        <w:t>configToValidate</w:t>
      </w:r>
      <w:r w:rsidRPr="000D7112">
        <w:rPr>
          <w:rFonts w:ascii="Menlo" w:hAnsi="Menlo" w:cs="Menlo"/>
          <w:color w:val="CCCCCC"/>
          <w:sz w:val="21"/>
          <w:szCs w:val="21"/>
        </w:rPr>
        <w:t>)</w:t>
      </w:r>
    </w:p>
    <w:p w14:paraId="5CAF178F" w14:textId="109BF8C6" w:rsidR="00E579C9" w:rsidRDefault="00C941A5" w:rsidP="00C941A5">
      <w:pPr>
        <w:pStyle w:val="Lgende"/>
        <w:rPr>
          <w:rStyle w:val="lev"/>
        </w:rPr>
      </w:pPr>
      <w:bookmarkStart w:id="106" w:name="_Toc141276953"/>
      <w:r>
        <w:t xml:space="preserve">Listing </w:t>
      </w:r>
      <w:r>
        <w:fldChar w:fldCharType="begin"/>
      </w:r>
      <w:r>
        <w:instrText xml:space="preserve"> SEQ Listing \* ARABIC </w:instrText>
      </w:r>
      <w:r>
        <w:fldChar w:fldCharType="separate"/>
      </w:r>
      <w:r w:rsidR="00DC0E5B">
        <w:rPr>
          <w:noProof/>
        </w:rPr>
        <w:t>19</w:t>
      </w:r>
      <w:r>
        <w:fldChar w:fldCharType="end"/>
      </w:r>
      <w:r>
        <w:t>: Validation de la configuration avec AJV</w:t>
      </w:r>
      <w:bookmarkEnd w:id="106"/>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107" w:name="_Toc141276825"/>
      <w:r>
        <w:rPr>
          <w:rStyle w:val="lev"/>
        </w:rPr>
        <w:t>A</w:t>
      </w:r>
      <w:r w:rsidR="0017488A">
        <w:rPr>
          <w:rStyle w:val="lev"/>
        </w:rPr>
        <w:t>ffichage</w:t>
      </w:r>
      <w:bookmarkEnd w:id="107"/>
    </w:p>
    <w:p w14:paraId="3B020EC1" w14:textId="39B4203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rendering</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75E4B5F"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React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w:t>
      </w:r>
      <w:r w:rsidR="00370F1C">
        <w:rPr>
          <w:rStyle w:val="lev"/>
        </w:rPr>
        <w:t>s</w:t>
      </w:r>
      <w:r w:rsidR="00D1730B">
        <w:rPr>
          <w:rStyle w:val="lev"/>
        </w:rPr>
        <w:t xml:space="preserve"> des modules. React embarque des fonctionnalités de rendu côté serveur permettant de transformer un composant React (JSX) sous format HTML en y injectant des données, notamment grâce à la fonction </w:t>
      </w:r>
      <w:r w:rsidR="00D1730B" w:rsidRPr="00D1730B">
        <w:rPr>
          <w:rStyle w:val="lev"/>
          <w:i/>
          <w:iCs/>
        </w:rPr>
        <w:t>renderToStaticMarkup</w:t>
      </w:r>
      <w:r w:rsidR="00D1730B">
        <w:rPr>
          <w:rStyle w:val="Appelnotedebasdep"/>
          <w:rFonts w:ascii="CMU Serif Roman" w:hAnsi="CMU Serif Roman" w:cs="CMU Serif Roman"/>
          <w:i/>
          <w:iCs/>
        </w:rPr>
        <w:footnoteReference w:id="19"/>
      </w:r>
      <w:r w:rsidR="005A3FE3">
        <w:rPr>
          <w:rStyle w:val="lev"/>
        </w:rPr>
        <w:t>.</w:t>
      </w:r>
    </w:p>
    <w:p w14:paraId="74021183" w14:textId="77777777" w:rsidR="00791DEA" w:rsidRDefault="00791DEA" w:rsidP="002F4554">
      <w:pPr>
        <w:jc w:val="both"/>
        <w:rPr>
          <w:rStyle w:val="lev"/>
        </w:rPr>
      </w:pPr>
    </w:p>
    <w:p w14:paraId="6C4685B8" w14:textId="6AB28EF0" w:rsidR="00264BA9" w:rsidRDefault="00520C7F" w:rsidP="002F4554">
      <w:pPr>
        <w:jc w:val="both"/>
        <w:rPr>
          <w:rStyle w:val="lev"/>
        </w:rPr>
      </w:pPr>
      <w:r>
        <w:rPr>
          <w:rStyle w:val="lev"/>
        </w:rPr>
        <w:t xml:space="preserve">Plutôt que </w:t>
      </w:r>
      <w:r w:rsidR="00885957">
        <w:rPr>
          <w:rStyle w:val="lev"/>
        </w:rPr>
        <w:t>d</w:t>
      </w:r>
      <w:r>
        <w:rPr>
          <w:rStyle w:val="lev"/>
        </w:rPr>
        <w:t>e laisser la responsabilité du rendu au module</w:t>
      </w:r>
      <w:r w:rsidR="000F4069">
        <w:rPr>
          <w:rStyle w:val="lev"/>
        </w:rPr>
        <w:t xml:space="preserve"> (comme prévu dans l’étape d’analyse)</w:t>
      </w:r>
      <w:r>
        <w:rPr>
          <w:rStyle w:val="lev"/>
        </w:rPr>
        <w:t xml:space="preserve">, j’ai décidé de </w:t>
      </w:r>
      <w:r w:rsidR="00113B99">
        <w:rPr>
          <w:rStyle w:val="lev"/>
        </w:rPr>
        <w:t xml:space="preserve">la </w:t>
      </w:r>
      <w:r>
        <w:rPr>
          <w:rStyle w:val="lev"/>
        </w:rPr>
        <w:t>dissocier dans une nouvelle classe</w:t>
      </w:r>
      <w:r w:rsidR="000F4069">
        <w:rPr>
          <w:rStyle w:val="lev"/>
        </w:rPr>
        <w:t xml:space="preserve"> abstraite</w:t>
      </w:r>
      <w:r>
        <w:rPr>
          <w:rStyle w:val="lev"/>
        </w:rPr>
        <w:t xml:space="preserve">, </w:t>
      </w:r>
      <w:r w:rsidRPr="00520C7F">
        <w:rPr>
          <w:rStyle w:val="lev"/>
          <w:i/>
          <w:iCs/>
        </w:rPr>
        <w:t>ModuleRenderer</w:t>
      </w:r>
      <w:r>
        <w:rPr>
          <w:rStyle w:val="lev"/>
        </w:rPr>
        <w:t>.</w:t>
      </w:r>
      <w:r w:rsidR="000F4069">
        <w:rPr>
          <w:rStyle w:val="lev"/>
        </w:rPr>
        <w:t xml:space="preserve"> </w:t>
      </w:r>
    </w:p>
    <w:p w14:paraId="375C7214" w14:textId="77777777" w:rsidR="00FF73FE" w:rsidRDefault="00FF73FE" w:rsidP="002F4554">
      <w:pPr>
        <w:jc w:val="both"/>
        <w:rPr>
          <w:rStyle w:val="lev"/>
        </w:rPr>
      </w:pPr>
    </w:p>
    <w:p w14:paraId="391848AE" w14:textId="773E33CD"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F45AE9">
        <w:rPr>
          <w:rStyle w:val="lev"/>
        </w:rPr>
        <w:t xml:space="preserve">au format </w:t>
      </w:r>
      <w:r w:rsidR="00264BA9" w:rsidRPr="006A5C04">
        <w:rPr>
          <w:rStyle w:val="lev"/>
          <w:i/>
          <w:iCs/>
        </w:rPr>
        <w:t>.tsx</w:t>
      </w:r>
      <w:r w:rsidR="00264BA9">
        <w:rPr>
          <w:rStyle w:val="lev"/>
        </w:rPr>
        <w:t xml:space="preserve"> est nécessaire à la définition de l’affich</w:t>
      </w:r>
      <w:r w:rsidR="00685444">
        <w:rPr>
          <w:rStyle w:val="lev"/>
        </w:rPr>
        <w:t>age</w:t>
      </w:r>
      <w:r w:rsidR="00264BA9">
        <w:rPr>
          <w:rStyle w:val="lev"/>
        </w:rPr>
        <w:t xml:space="preserve"> afin de profiter de JSX et TypeScript.</w:t>
      </w:r>
    </w:p>
    <w:p w14:paraId="78F4639D" w14:textId="77777777" w:rsidR="00EC7514" w:rsidRDefault="002B4F02" w:rsidP="00EC7514">
      <w:pPr>
        <w:keepNext/>
        <w:jc w:val="cente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954678" cy="1334108"/>
                    </a:xfrm>
                    <a:prstGeom prst="rect">
                      <a:avLst/>
                    </a:prstGeom>
                  </pic:spPr>
                </pic:pic>
              </a:graphicData>
            </a:graphic>
          </wp:inline>
        </w:drawing>
      </w:r>
    </w:p>
    <w:p w14:paraId="780BE7D6" w14:textId="2FBF203F" w:rsidR="00F539C1" w:rsidRDefault="00EC7514" w:rsidP="00EC7514">
      <w:pPr>
        <w:pStyle w:val="Lgende"/>
        <w:rPr>
          <w:rStyle w:val="lev"/>
        </w:rPr>
      </w:pPr>
      <w:bookmarkStart w:id="108" w:name="_Toc141276902"/>
      <w:r>
        <w:t xml:space="preserve">Figure </w:t>
      </w:r>
      <w:r>
        <w:fldChar w:fldCharType="begin"/>
      </w:r>
      <w:r>
        <w:instrText xml:space="preserve"> SEQ Figure \* ARABIC </w:instrText>
      </w:r>
      <w:r>
        <w:fldChar w:fldCharType="separate"/>
      </w:r>
      <w:r w:rsidR="00964D91">
        <w:rPr>
          <w:noProof/>
        </w:rPr>
        <w:t>32</w:t>
      </w:r>
      <w:r>
        <w:fldChar w:fldCharType="end"/>
      </w:r>
      <w:r>
        <w:t>: Diagramme de classe UML, ModuleRenderer</w:t>
      </w:r>
      <w:bookmarkEnd w:id="108"/>
    </w:p>
    <w:p w14:paraId="2B162450" w14:textId="77777777" w:rsidR="000F4069" w:rsidRDefault="000F4069" w:rsidP="002F4554">
      <w:pPr>
        <w:jc w:val="both"/>
        <w:rPr>
          <w:rStyle w:val="lev"/>
        </w:rPr>
      </w:pPr>
    </w:p>
    <w:p w14:paraId="16BF3D0E" w14:textId="65F3E946" w:rsidR="00637784" w:rsidRDefault="00EA1239" w:rsidP="00495868">
      <w:pPr>
        <w:jc w:val="both"/>
        <w:rPr>
          <w:rStyle w:val="lev"/>
        </w:rPr>
      </w:pPr>
      <w:r>
        <w:rPr>
          <w:rStyle w:val="lev"/>
        </w:rPr>
        <w:t xml:space="preserve">Le </w:t>
      </w:r>
      <w:r w:rsidRPr="00520C7F">
        <w:rPr>
          <w:rStyle w:val="lev"/>
          <w:i/>
          <w:iCs/>
        </w:rPr>
        <w:t>ModuleRenderer</w:t>
      </w:r>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0E20F94E" w14:textId="53E58B6B" w:rsidR="00637784" w:rsidRDefault="00637784" w:rsidP="00637784">
      <w:pPr>
        <w:pStyle w:val="Titre4"/>
        <w:rPr>
          <w:rStyle w:val="lev"/>
        </w:rPr>
      </w:pPr>
      <w:bookmarkStart w:id="109" w:name="_Toc141276826"/>
      <w:r>
        <w:rPr>
          <w:rStyle w:val="lev"/>
        </w:rPr>
        <w:lastRenderedPageBreak/>
        <w:t>Définition du composant</w:t>
      </w:r>
      <w:bookmarkEnd w:id="109"/>
    </w:p>
    <w:p w14:paraId="29C79B3A" w14:textId="51DF8446" w:rsidR="00637784" w:rsidRDefault="00381A49" w:rsidP="002F4554">
      <w:pPr>
        <w:jc w:val="both"/>
        <w:rPr>
          <w:rStyle w:val="lev"/>
        </w:rPr>
      </w:pPr>
      <w:r>
        <w:rPr>
          <w:rStyle w:val="lev"/>
        </w:rPr>
        <w:t>Dans</w:t>
      </w:r>
      <w:r w:rsidR="00637784">
        <w:rPr>
          <w:rStyle w:val="lev"/>
        </w:rPr>
        <w:t xml:space="preserve"> React, il existe un mécanisme fondamental appelé </w:t>
      </w:r>
      <w:r w:rsidR="00637784" w:rsidRPr="00F47CA4">
        <w:rPr>
          <w:rStyle w:val="lev"/>
          <w:i/>
          <w:iCs/>
        </w:rPr>
        <w:t>props</w:t>
      </w:r>
      <w:r w:rsidR="00637784">
        <w:rPr>
          <w:rStyle w:val="lev"/>
        </w:rPr>
        <w:t xml:space="preserve">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D13CAC">
        <w:rPr>
          <w:rStyle w:val="lev"/>
        </w:rPr>
        <w:t>les</w:t>
      </w:r>
      <w:r w:rsidR="009D2F12">
        <w:rPr>
          <w:rStyle w:val="lev"/>
        </w:rPr>
        <w:t xml:space="preserve"> </w:t>
      </w:r>
      <w:r w:rsidR="00E33EF0">
        <w:rPr>
          <w:rStyle w:val="lev"/>
        </w:rPr>
        <w:t xml:space="preserve">données dans l’optique de rendre les composants </w:t>
      </w:r>
      <w:r w:rsidR="009D2F12">
        <w:rPr>
          <w:rStyle w:val="lev"/>
        </w:rPr>
        <w:t xml:space="preserve">générique et </w:t>
      </w:r>
      <w:r w:rsidR="00E33EF0">
        <w:rPr>
          <w:rStyle w:val="lev"/>
        </w:rPr>
        <w:t xml:space="preserve">réutilisables. Grâce à l’utilisation de TypeScript, il est possible de </w:t>
      </w:r>
      <w:r w:rsidR="000E50BB">
        <w:rPr>
          <w:rStyle w:val="lev"/>
        </w:rPr>
        <w:t xml:space="preserve">spécifier </w:t>
      </w:r>
      <w:r w:rsidR="00157C5E">
        <w:rPr>
          <w:rStyle w:val="lev"/>
        </w:rPr>
        <w:t>les types attendus</w:t>
      </w:r>
      <w:r w:rsidR="000E50BB">
        <w:rPr>
          <w:rStyle w:val="lev"/>
        </w:rPr>
        <w:t xml:space="preserve"> de</w:t>
      </w:r>
      <w:r w:rsidR="00E33EF0">
        <w:rPr>
          <w:rStyle w:val="lev"/>
        </w:rPr>
        <w:t xml:space="preserve"> ces </w:t>
      </w:r>
      <w:r w:rsidR="00E33EF0" w:rsidRPr="00F47CA4">
        <w:rPr>
          <w:rStyle w:val="lev"/>
          <w:i/>
          <w:iCs/>
        </w:rPr>
        <w:t>props</w:t>
      </w:r>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470C9115" w14:textId="3093A497" w:rsidR="003F0477" w:rsidRDefault="00E8428B" w:rsidP="002F4554">
      <w:pPr>
        <w:jc w:val="both"/>
        <w:rPr>
          <w:rStyle w:val="lev"/>
        </w:rPr>
      </w:pPr>
      <w:r>
        <w:rPr>
          <w:rStyle w:val="lev"/>
        </w:rPr>
        <w:t xml:space="preserve">Au niveau de la définition de la classe </w:t>
      </w:r>
      <w:r w:rsidRPr="00157C5E">
        <w:rPr>
          <w:rStyle w:val="lev"/>
          <w:i/>
          <w:iCs/>
        </w:rPr>
        <w:t>ModuleRenderer</w:t>
      </w:r>
      <w:r>
        <w:rPr>
          <w:rStyle w:val="lev"/>
        </w:rPr>
        <w:t xml:space="preserve">,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w:t>
      </w:r>
      <w:r w:rsidR="00FB2942" w:rsidRPr="0011668E">
        <w:rPr>
          <w:rStyle w:val="lev"/>
          <w:i/>
          <w:iCs/>
        </w:rPr>
        <w:t>props</w:t>
      </w:r>
      <w:r w:rsidR="00FB2942">
        <w:rPr>
          <w:rStyle w:val="lev"/>
        </w:rPr>
        <w:t xml:space="preserve"> </w:t>
      </w:r>
      <w:r w:rsidR="003F0477">
        <w:rPr>
          <w:rStyle w:val="lev"/>
        </w:rPr>
        <w:t xml:space="preserve">dans les deux méthodes </w:t>
      </w:r>
      <w:r w:rsidR="003F0477" w:rsidRPr="00957CC3">
        <w:rPr>
          <w:rStyle w:val="lev"/>
          <w:i/>
          <w:iCs/>
        </w:rPr>
        <w:t>display</w:t>
      </w:r>
      <w:r w:rsidR="003F0477">
        <w:rPr>
          <w:rStyle w:val="lev"/>
        </w:rPr>
        <w:t xml:space="preserve"> et </w:t>
      </w:r>
      <w:r w:rsidR="003F0477" w:rsidRPr="00957CC3">
        <w:rPr>
          <w:rStyle w:val="lev"/>
          <w:i/>
          <w:iCs/>
        </w:rPr>
        <w:t>render</w:t>
      </w:r>
      <w:r w:rsidR="003F0477">
        <w:rPr>
          <w:rStyle w:val="lev"/>
        </w:rPr>
        <w:t xml:space="preserve">, dont les données sont de type </w:t>
      </w:r>
      <w:r w:rsidR="003F0477" w:rsidRPr="00766419">
        <w:rPr>
          <w:rStyle w:val="lev"/>
          <w:i/>
          <w:iCs/>
        </w:rPr>
        <w:t>ModuleProps</w:t>
      </w:r>
      <w:r w:rsidR="003F0477">
        <w:rPr>
          <w:rStyle w:val="lev"/>
        </w:rPr>
        <w:t>.</w:t>
      </w:r>
      <w:r w:rsidR="00766419">
        <w:rPr>
          <w:rStyle w:val="lev"/>
        </w:rPr>
        <w:t xml:space="preserve"> Il s’agit d’</w:t>
      </w:r>
      <w:r w:rsidR="003F0477">
        <w:rPr>
          <w:rStyle w:val="lev"/>
        </w:rPr>
        <w:t>un</w:t>
      </w:r>
      <w:r w:rsidR="00FB2942">
        <w:rPr>
          <w:rStyle w:val="lev"/>
        </w:rPr>
        <w:t>e</w:t>
      </w:r>
      <w:r w:rsidR="003F0477">
        <w:rPr>
          <w:rStyle w:val="lev"/>
        </w:rPr>
        <w:t xml:space="preserve"> interface TypeScript vide, celle-ci peut être augmentée par le développeur pour définir </w:t>
      </w:r>
      <w:r w:rsidR="00FB2942">
        <w:rPr>
          <w:rStyle w:val="lev"/>
        </w:rPr>
        <w:t>les données attendues</w:t>
      </w:r>
      <w:r w:rsidR="003F0477">
        <w:rPr>
          <w:rStyle w:val="lev"/>
        </w:rPr>
        <w:t xml:space="preserve"> par son composant React</w:t>
      </w:r>
      <w:r w:rsidR="00FB2942">
        <w:rPr>
          <w:rStyle w:val="lev"/>
        </w:rPr>
        <w:t> :</w:t>
      </w: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export</w:t>
      </w:r>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r w:rsidRPr="000E32DD">
        <w:rPr>
          <w:rFonts w:ascii="Menlo" w:hAnsi="Menlo" w:cs="Menlo"/>
          <w:color w:val="4EC9B0"/>
          <w:sz w:val="21"/>
          <w:szCs w:val="21"/>
        </w:rPr>
        <w:t>ModuleProps</w:t>
      </w:r>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r w:rsidRPr="003F0477">
        <w:rPr>
          <w:rFonts w:ascii="Menlo" w:hAnsi="Menlo" w:cs="Menlo"/>
          <w:color w:val="9CDCFE"/>
          <w:sz w:val="21"/>
          <w:szCs w:val="21"/>
        </w:rPr>
        <w:t>key</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 xml:space="preserve">unknown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Code du dévellopeur</w:t>
      </w:r>
    </w:p>
    <w:p w14:paraId="0503E784" w14:textId="4F286CC2" w:rsidR="002E2910" w:rsidRPr="001D69A5" w:rsidRDefault="002E2910" w:rsidP="002E2910">
      <w:pPr>
        <w:shd w:val="clear" w:color="auto" w:fill="1F1F1F"/>
        <w:spacing w:line="315" w:lineRule="atLeast"/>
        <w:rPr>
          <w:rFonts w:ascii="Menlo" w:hAnsi="Menlo" w:cs="Menlo"/>
          <w:color w:val="CCCCCC"/>
          <w:sz w:val="21"/>
          <w:szCs w:val="21"/>
        </w:rPr>
      </w:pPr>
      <w:r w:rsidRPr="001D69A5">
        <w:rPr>
          <w:rFonts w:ascii="Menlo" w:hAnsi="Menlo" w:cs="Menlo"/>
          <w:color w:val="C586C0"/>
          <w:sz w:val="21"/>
          <w:szCs w:val="21"/>
        </w:rPr>
        <w:t>import</w:t>
      </w:r>
      <w:r w:rsidRPr="001D69A5">
        <w:rPr>
          <w:rFonts w:ascii="Menlo" w:hAnsi="Menlo" w:cs="Menlo"/>
          <w:color w:val="CCCCCC"/>
          <w:sz w:val="21"/>
          <w:szCs w:val="21"/>
        </w:rPr>
        <w:t xml:space="preserve"> { </w:t>
      </w:r>
      <w:r w:rsidRPr="001D69A5">
        <w:rPr>
          <w:rFonts w:ascii="Menlo" w:hAnsi="Menlo" w:cs="Menlo"/>
          <w:color w:val="9CDCFE"/>
          <w:sz w:val="21"/>
          <w:szCs w:val="21"/>
        </w:rPr>
        <w:t>ModuleProps</w:t>
      </w:r>
      <w:r w:rsidRPr="001D69A5">
        <w:rPr>
          <w:rFonts w:ascii="Menlo" w:hAnsi="Menlo" w:cs="Menlo"/>
          <w:color w:val="CCCCCC"/>
          <w:sz w:val="21"/>
          <w:szCs w:val="21"/>
        </w:rPr>
        <w:t xml:space="preserve"> } </w:t>
      </w:r>
      <w:r w:rsidRPr="001D69A5">
        <w:rPr>
          <w:rFonts w:ascii="Menlo" w:hAnsi="Menlo" w:cs="Menlo"/>
          <w:color w:val="C586C0"/>
          <w:sz w:val="21"/>
          <w:szCs w:val="21"/>
        </w:rPr>
        <w:t>from</w:t>
      </w:r>
      <w:r w:rsidRPr="001D69A5">
        <w:rPr>
          <w:rFonts w:ascii="Menlo" w:hAnsi="Menlo" w:cs="Menlo"/>
          <w:color w:val="CCCCCC"/>
          <w:sz w:val="21"/>
          <w:szCs w:val="21"/>
        </w:rPr>
        <w:t xml:space="preserve"> </w:t>
      </w:r>
      <w:r w:rsidRPr="001D69A5">
        <w:rPr>
          <w:rFonts w:ascii="Menlo" w:hAnsi="Menlo" w:cs="Menlo"/>
          <w:color w:val="CE9178"/>
          <w:sz w:val="21"/>
          <w:szCs w:val="21"/>
        </w:rPr>
        <w:t>'@yalk/module'</w:t>
      </w:r>
    </w:p>
    <w:p w14:paraId="5A5AB955" w14:textId="77777777" w:rsidR="003F0477" w:rsidRPr="001D69A5"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57BA267A" w:rsidR="003F0477" w:rsidRDefault="00001012" w:rsidP="00001012">
      <w:pPr>
        <w:pStyle w:val="Lgende"/>
        <w:rPr>
          <w:rStyle w:val="lev"/>
        </w:rPr>
      </w:pPr>
      <w:bookmarkStart w:id="110" w:name="_Toc141276954"/>
      <w:r>
        <w:t xml:space="preserve">Listing </w:t>
      </w:r>
      <w:r>
        <w:fldChar w:fldCharType="begin"/>
      </w:r>
      <w:r>
        <w:instrText xml:space="preserve"> SEQ Listing \* ARABIC </w:instrText>
      </w:r>
      <w:r>
        <w:fldChar w:fldCharType="separate"/>
      </w:r>
      <w:r w:rsidR="00DC0E5B">
        <w:rPr>
          <w:noProof/>
        </w:rPr>
        <w:t>20</w:t>
      </w:r>
      <w:r>
        <w:fldChar w:fldCharType="end"/>
      </w:r>
      <w:r>
        <w:t>: Héritage de ModuleProps dans un module</w:t>
      </w:r>
      <w:bookmarkEnd w:id="110"/>
    </w:p>
    <w:p w14:paraId="47CD5C1B" w14:textId="2F59BDA4" w:rsidR="00E8428B" w:rsidRDefault="002B4F02" w:rsidP="00495868">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59A7CD40" w14:textId="77777777" w:rsidR="00495868" w:rsidRDefault="00495868" w:rsidP="00495868">
      <w:pPr>
        <w:jc w:val="both"/>
        <w:rPr>
          <w:rStyle w:val="lev"/>
        </w:rPr>
      </w:pPr>
    </w:p>
    <w:p w14:paraId="1913C6D7" w14:textId="34EA0B22" w:rsidR="00153AE8" w:rsidRDefault="00153AE8" w:rsidP="00495868">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r w:rsidR="00495868">
        <w:rPr>
          <w:rStyle w:val="lev"/>
          <w:sz w:val="24"/>
          <w:szCs w:val="21"/>
        </w:rPr>
        <w:t>.</w:t>
      </w:r>
    </w:p>
    <w:p w14:paraId="192167DA" w14:textId="77777777" w:rsidR="00480130" w:rsidRPr="00480130" w:rsidRDefault="00480130" w:rsidP="00495868">
      <w:pPr>
        <w:jc w:val="both"/>
        <w:rPr>
          <w:rStyle w:val="lev"/>
          <w:szCs w:val="21"/>
        </w:rPr>
      </w:pPr>
    </w:p>
    <w:p w14:paraId="0EFE2428" w14:textId="7DA60BD7" w:rsidR="00153AE8" w:rsidRPr="00480130" w:rsidRDefault="00153AE8" w:rsidP="00495868">
      <w:pPr>
        <w:pStyle w:val="Paragraphedeliste"/>
        <w:numPr>
          <w:ilvl w:val="0"/>
          <w:numId w:val="19"/>
        </w:numPr>
        <w:rPr>
          <w:rStyle w:val="lev"/>
          <w:sz w:val="24"/>
          <w:szCs w:val="21"/>
        </w:rPr>
      </w:pPr>
      <w:r w:rsidRPr="00480130">
        <w:rPr>
          <w:rStyle w:val="lev"/>
          <w:i/>
          <w:iCs/>
          <w:sz w:val="24"/>
          <w:szCs w:val="21"/>
        </w:rPr>
        <w:t>Render</w:t>
      </w:r>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w:t>
      </w:r>
      <w:r w:rsidR="00546954">
        <w:rPr>
          <w:rStyle w:val="lev"/>
          <w:sz w:val="24"/>
          <w:szCs w:val="21"/>
        </w:rPr>
        <w:t>détaillé dans chapitre</w:t>
      </w:r>
      <w:r w:rsidR="00302FD5" w:rsidRPr="00480130">
        <w:rPr>
          <w:rStyle w:val="lev"/>
          <w:sz w:val="24"/>
          <w:szCs w:val="21"/>
        </w:rPr>
        <w:t>)</w:t>
      </w:r>
      <w:r w:rsidRPr="00480130">
        <w:rPr>
          <w:rStyle w:val="lev"/>
          <w:sz w:val="24"/>
          <w:szCs w:val="21"/>
        </w:rPr>
        <w:t>.</w:t>
      </w:r>
    </w:p>
    <w:p w14:paraId="0FF833DC" w14:textId="77777777" w:rsidR="004079D2" w:rsidRDefault="004079D2" w:rsidP="00495868">
      <w:pPr>
        <w:jc w:val="both"/>
        <w:rPr>
          <w:rStyle w:val="lev"/>
        </w:rPr>
      </w:pPr>
    </w:p>
    <w:p w14:paraId="28B67F54" w14:textId="77777777" w:rsidR="002C367C" w:rsidRDefault="002C367C" w:rsidP="00495868">
      <w:pPr>
        <w:jc w:val="both"/>
        <w:rPr>
          <w:rStyle w:val="lev"/>
        </w:rPr>
      </w:pPr>
    </w:p>
    <w:p w14:paraId="0F1BC680" w14:textId="77777777" w:rsidR="002C367C" w:rsidRDefault="002C367C" w:rsidP="00495868">
      <w:pPr>
        <w:jc w:val="both"/>
        <w:rPr>
          <w:rStyle w:val="lev"/>
        </w:rPr>
      </w:pPr>
    </w:p>
    <w:p w14:paraId="288BCF47" w14:textId="77777777" w:rsidR="002C367C" w:rsidRDefault="002C367C" w:rsidP="00495868">
      <w:pPr>
        <w:jc w:val="both"/>
        <w:rPr>
          <w:rStyle w:val="lev"/>
        </w:rPr>
      </w:pPr>
    </w:p>
    <w:p w14:paraId="40598F0F" w14:textId="77777777" w:rsidR="002C367C" w:rsidRDefault="002C367C" w:rsidP="00495868">
      <w:pPr>
        <w:jc w:val="both"/>
        <w:rPr>
          <w:rStyle w:val="lev"/>
        </w:rPr>
      </w:pPr>
    </w:p>
    <w:p w14:paraId="08FC1D36" w14:textId="77777777" w:rsidR="002C367C" w:rsidRDefault="002C367C" w:rsidP="00495868">
      <w:pPr>
        <w:jc w:val="both"/>
        <w:rPr>
          <w:rStyle w:val="lev"/>
        </w:rPr>
      </w:pPr>
    </w:p>
    <w:p w14:paraId="789774E7" w14:textId="77777777" w:rsidR="002C367C" w:rsidRDefault="002C367C" w:rsidP="00495868">
      <w:pPr>
        <w:jc w:val="both"/>
        <w:rPr>
          <w:rStyle w:val="lev"/>
        </w:rPr>
      </w:pPr>
    </w:p>
    <w:p w14:paraId="70D1DF4E" w14:textId="77777777" w:rsidR="002C367C" w:rsidRDefault="002C367C" w:rsidP="00495868">
      <w:pPr>
        <w:jc w:val="both"/>
        <w:rPr>
          <w:rStyle w:val="lev"/>
        </w:rPr>
      </w:pPr>
    </w:p>
    <w:p w14:paraId="24994FB7" w14:textId="77777777" w:rsidR="002C367C" w:rsidRDefault="002C367C" w:rsidP="00495868">
      <w:pPr>
        <w:jc w:val="both"/>
        <w:rPr>
          <w:rStyle w:val="lev"/>
        </w:rPr>
      </w:pPr>
    </w:p>
    <w:p w14:paraId="13459F71" w14:textId="77777777" w:rsidR="002C367C" w:rsidRDefault="002C367C" w:rsidP="00495868">
      <w:pPr>
        <w:jc w:val="both"/>
        <w:rPr>
          <w:rStyle w:val="lev"/>
        </w:rPr>
      </w:pPr>
    </w:p>
    <w:p w14:paraId="220798B6" w14:textId="77777777" w:rsidR="002C367C" w:rsidRDefault="002C367C" w:rsidP="00495868">
      <w:pPr>
        <w:jc w:val="both"/>
        <w:rPr>
          <w:rStyle w:val="lev"/>
        </w:rPr>
      </w:pPr>
    </w:p>
    <w:p w14:paraId="021F7D86" w14:textId="07C00DC1" w:rsidR="003051F7" w:rsidRDefault="004079D2" w:rsidP="00495868">
      <w:pPr>
        <w:jc w:val="both"/>
        <w:rPr>
          <w:rStyle w:val="lev"/>
        </w:rPr>
      </w:pPr>
      <w:r>
        <w:rPr>
          <w:rStyle w:val="lev"/>
        </w:rPr>
        <w:lastRenderedPageBreak/>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'react'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 </w:t>
      </w:r>
      <w:r w:rsidRPr="003051F7">
        <w:rPr>
          <w:rFonts w:ascii="Menlo" w:hAnsi="Menlo" w:cs="Menlo"/>
          <w:color w:val="9CDCFE"/>
          <w:sz w:val="21"/>
          <w:szCs w:val="21"/>
          <w:lang w:val="en-US"/>
        </w:rPr>
        <w:t>ModuleRenderer</w:t>
      </w:r>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'@yalk/module'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Renderer</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ModuleRenderer</w:t>
      </w:r>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DCDCAA"/>
          <w:sz w:val="21"/>
          <w:szCs w:val="21"/>
          <w:lang w:val="en-US"/>
        </w:rPr>
        <w:t>display</w:t>
      </w: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r w:rsidRPr="000B417A">
        <w:rPr>
          <w:rFonts w:ascii="Menlo" w:hAnsi="Menlo" w:cs="Menlo"/>
          <w:color w:val="C586C0"/>
          <w:sz w:val="21"/>
          <w:szCs w:val="21"/>
        </w:rPr>
        <w:t>return</w:t>
      </w:r>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48461F68" w:rsidR="003051F7" w:rsidRDefault="001D7F05" w:rsidP="001D7F05">
      <w:pPr>
        <w:pStyle w:val="Lgende"/>
        <w:rPr>
          <w:rStyle w:val="lev"/>
        </w:rPr>
      </w:pPr>
      <w:bookmarkStart w:id="111" w:name="_Toc141276955"/>
      <w:r>
        <w:t xml:space="preserve">Listing </w:t>
      </w:r>
      <w:r>
        <w:fldChar w:fldCharType="begin"/>
      </w:r>
      <w:r>
        <w:instrText xml:space="preserve"> SEQ Listing \* ARABIC </w:instrText>
      </w:r>
      <w:r>
        <w:fldChar w:fldCharType="separate"/>
      </w:r>
      <w:r w:rsidR="00DC0E5B">
        <w:rPr>
          <w:noProof/>
        </w:rPr>
        <w:t>21</w:t>
      </w:r>
      <w:r>
        <w:fldChar w:fldCharType="end"/>
      </w:r>
      <w:r>
        <w:t>: Héritage de la classe ModuleRenderer</w:t>
      </w:r>
      <w:bookmarkEnd w:id="111"/>
    </w:p>
    <w:p w14:paraId="1843A6EA" w14:textId="0B6D5BEE" w:rsidR="00FC5620"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r w:rsidR="009838A1" w:rsidRPr="00706B4C">
        <w:rPr>
          <w:rStyle w:val="lev"/>
          <w:i/>
          <w:iCs/>
        </w:rPr>
        <w:t>props</w:t>
      </w:r>
      <w:r w:rsidR="009838A1">
        <w:rPr>
          <w:rStyle w:val="lev"/>
        </w:rPr>
        <w:t xml:space="preserve"> définies selon une interface TypeScript</w:t>
      </w:r>
      <w:r w:rsidR="00A96550">
        <w:rPr>
          <w:rStyle w:val="lev"/>
        </w:rPr>
        <w:t>.</w:t>
      </w:r>
      <w:r w:rsidR="009838A1">
        <w:rPr>
          <w:rStyle w:val="lev"/>
        </w:rPr>
        <w:t xml:space="preserve"> </w:t>
      </w: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112" w:name="_Toc141276827"/>
      <w:r>
        <w:rPr>
          <w:rStyle w:val="lev"/>
        </w:rPr>
        <w:t>Processus de rendu</w:t>
      </w:r>
      <w:bookmarkEnd w:id="112"/>
    </w:p>
    <w:p w14:paraId="52C14912" w14:textId="68B1D0D2" w:rsidR="00E579C9" w:rsidRDefault="00B327F5" w:rsidP="008A7CD5">
      <w:pPr>
        <w:jc w:val="both"/>
        <w:rPr>
          <w:rStyle w:val="lev"/>
        </w:rPr>
      </w:pPr>
      <w:r>
        <w:rPr>
          <w:rStyle w:val="lev"/>
        </w:rPr>
        <w:t>Lorsque le</w:t>
      </w:r>
      <w:r w:rsidR="00353083" w:rsidRPr="00061C96">
        <w:rPr>
          <w:rStyle w:val="lev"/>
        </w:rPr>
        <w:t xml:space="preserv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w:t>
      </w:r>
      <w:r w:rsidR="00C5451C">
        <w:rPr>
          <w:rStyle w:val="lev"/>
        </w:rPr>
        <w:t>mi</w:t>
      </w:r>
      <w:r w:rsidR="00061C96" w:rsidRPr="00061C96">
        <w:rPr>
          <w:rStyle w:val="lev"/>
        </w:rPr>
        <w:t xml:space="preserve">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r w:rsidR="00B0705B" w:rsidRPr="00237000">
        <w:rPr>
          <w:rStyle w:val="lev"/>
          <w:i/>
          <w:iCs/>
        </w:rPr>
        <w:t>ModuleRenderer</w:t>
      </w:r>
      <w:r w:rsidR="00B0705B">
        <w:rPr>
          <w:rStyle w:val="lev"/>
        </w:rPr>
        <w:t>.</w:t>
      </w:r>
    </w:p>
    <w:p w14:paraId="3A0BA56A" w14:textId="77777777" w:rsidR="00155263" w:rsidRDefault="00155263" w:rsidP="008A7CD5">
      <w:pPr>
        <w:jc w:val="both"/>
        <w:rPr>
          <w:rStyle w:val="lev"/>
        </w:rPr>
      </w:pPr>
    </w:p>
    <w:p w14:paraId="3DBA63F4" w14:textId="08328320" w:rsidR="00155263" w:rsidRDefault="00155263" w:rsidP="008A7CD5">
      <w:pPr>
        <w:jc w:val="both"/>
        <w:rPr>
          <w:rStyle w:val="lev"/>
        </w:rPr>
      </w:pPr>
      <w:r w:rsidRPr="00155263">
        <w:rPr>
          <w:rStyle w:val="lev"/>
        </w:rPr>
        <w:t xml:space="preserve">React offre des fonctionnalités de rendu coté serveur (Server Side Rendering). Dans notre cas, c’est l’outil </w:t>
      </w:r>
      <w:r w:rsidRPr="00F1230B">
        <w:rPr>
          <w:rStyle w:val="lev"/>
          <w:i/>
          <w:iCs/>
        </w:rPr>
        <w:t>renderToStaticMarkup</w:t>
      </w:r>
      <w:r w:rsidRPr="00155263">
        <w:rPr>
          <w:rStyle w:val="lev"/>
        </w:rPr>
        <w:t xml:space="preserve"> qui est utilisé. Cette fonction permet de convertir un composant React </w:t>
      </w:r>
      <w:r w:rsidR="0027705A">
        <w:rPr>
          <w:rStyle w:val="lev"/>
        </w:rPr>
        <w:t>vers</w:t>
      </w:r>
      <w:r w:rsidRPr="00155263">
        <w:rPr>
          <w:rStyle w:val="lev"/>
        </w:rPr>
        <w:t xml:space="preserve"> son rendu HTML en </w:t>
      </w:r>
      <w:r w:rsidR="0027705A">
        <w:rPr>
          <w:rStyle w:val="lev"/>
        </w:rPr>
        <w:t>prenant en</w:t>
      </w:r>
      <w:r w:rsidRPr="00155263">
        <w:rPr>
          <w:rStyle w:val="lev"/>
        </w:rPr>
        <w:t xml:space="preserve"> compte son état actuel.</w:t>
      </w:r>
    </w:p>
    <w:p w14:paraId="08CAFA3D" w14:textId="77777777" w:rsidR="002E364A" w:rsidRDefault="002E364A" w:rsidP="008A7CD5">
      <w:pPr>
        <w:jc w:val="both"/>
        <w:rPr>
          <w:rStyle w:val="lev"/>
        </w:rPr>
      </w:pPr>
    </w:p>
    <w:p w14:paraId="3013B2C1" w14:textId="41EA014B" w:rsidR="00F26494" w:rsidRDefault="00061C96" w:rsidP="008A7CD5">
      <w:pPr>
        <w:jc w:val="both"/>
        <w:rPr>
          <w:rStyle w:val="lev"/>
        </w:rPr>
      </w:pPr>
      <w:r w:rsidRPr="00061C96">
        <w:rPr>
          <w:rStyle w:val="lev"/>
        </w:rPr>
        <w:t xml:space="preserve">Nous avons vu auparavant l’existence de la méthode </w:t>
      </w:r>
      <w:r w:rsidRPr="00B07885">
        <w:rPr>
          <w:rStyle w:val="lev"/>
          <w:i/>
          <w:iCs/>
        </w:rPr>
        <w:t>notify</w:t>
      </w:r>
      <w:r w:rsidRPr="00061C96">
        <w:rPr>
          <w:rStyle w:val="lev"/>
        </w:rPr>
        <w:t xml:space="preserve"> qui permet </w:t>
      </w:r>
      <w:r w:rsidR="00B37CD0">
        <w:rPr>
          <w:rStyle w:val="lev"/>
        </w:rPr>
        <w:t xml:space="preserve">de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r w:rsidR="001E62C8" w:rsidRPr="001E62C8">
        <w:rPr>
          <w:rStyle w:val="lev"/>
          <w:i/>
          <w:iCs/>
        </w:rPr>
        <w:t>ModuleProps</w:t>
      </w:r>
      <w:r w:rsidR="001E62C8">
        <w:rPr>
          <w:rStyle w:val="lev"/>
        </w:rPr>
        <w:t xml:space="preserve"> définit)</w:t>
      </w:r>
      <w:r w:rsidRPr="00061C96">
        <w:rPr>
          <w:rStyle w:val="lev"/>
        </w:rPr>
        <w:t>.</w:t>
      </w:r>
      <w:r w:rsidR="00EA43FE">
        <w:rPr>
          <w:rStyle w:val="lev"/>
        </w:rPr>
        <w:t xml:space="preserve"> </w:t>
      </w:r>
    </w:p>
    <w:p w14:paraId="4D6FA50A" w14:textId="6AC203AB" w:rsidR="00976ABA" w:rsidRDefault="00EA43FE" w:rsidP="008A7CD5">
      <w:pPr>
        <w:jc w:val="both"/>
        <w:rPr>
          <w:rStyle w:val="lev"/>
        </w:rPr>
      </w:pPr>
      <w:r>
        <w:rPr>
          <w:rStyle w:val="lev"/>
        </w:rPr>
        <w:t>Le processus de rendu démarre alors dès l’appel à cette méthode :</w:t>
      </w:r>
    </w:p>
    <w:p w14:paraId="6D3CF279" w14:textId="77777777" w:rsidR="00566F42" w:rsidRDefault="00566F42" w:rsidP="00EF55F7">
      <w:pPr>
        <w:jc w:val="both"/>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&gt;(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r w:rsidRPr="00976ABA">
        <w:rPr>
          <w:rFonts w:ascii="Menlo" w:hAnsi="Menlo" w:cs="Menlo"/>
          <w:color w:val="CCCCCC"/>
          <w:sz w:val="21"/>
          <w:szCs w:val="21"/>
          <w:lang w:val="en-US"/>
        </w:rPr>
        <w:t>.</w:t>
      </w:r>
      <w:r w:rsidRPr="00976ABA">
        <w:rPr>
          <w:rFonts w:ascii="Menlo" w:hAnsi="Menlo" w:cs="Menlo"/>
          <w:color w:val="DCDCAA"/>
          <w:sz w:val="21"/>
          <w:szCs w:val="21"/>
          <w:lang w:val="en-US"/>
        </w:rPr>
        <w:t>emit</w:t>
      </w:r>
      <w:r w:rsidRPr="00976ABA">
        <w:rPr>
          <w:rFonts w:ascii="Menlo" w:hAnsi="Menlo" w:cs="Menlo"/>
          <w:color w:val="CCCCCC"/>
          <w:sz w:val="21"/>
          <w:szCs w:val="21"/>
          <w:lang w:val="en-US"/>
        </w:rPr>
        <w:t>(</w:t>
      </w:r>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D80891C" w14:textId="197C1865" w:rsidR="00EF55F7" w:rsidRDefault="00EF55F7" w:rsidP="00571621">
      <w:pPr>
        <w:pStyle w:val="Lgende"/>
        <w:rPr>
          <w:rStyle w:val="lev"/>
        </w:rPr>
      </w:pPr>
      <w:bookmarkStart w:id="113" w:name="_Toc141276956"/>
      <w:r>
        <w:t xml:space="preserve">Listing </w:t>
      </w:r>
      <w:r>
        <w:fldChar w:fldCharType="begin"/>
      </w:r>
      <w:r>
        <w:instrText xml:space="preserve"> SEQ Listing \* ARABIC </w:instrText>
      </w:r>
      <w:r>
        <w:fldChar w:fldCharType="separate"/>
      </w:r>
      <w:r w:rsidR="00DC0E5B">
        <w:rPr>
          <w:noProof/>
        </w:rPr>
        <w:t>22</w:t>
      </w:r>
      <w:r>
        <w:fldChar w:fldCharType="end"/>
      </w:r>
      <w:r>
        <w:t>: Méthode notify, déclanchement du rendu d'un module</w:t>
      </w:r>
      <w:bookmarkEnd w:id="113"/>
    </w:p>
    <w:p w14:paraId="7F78BA87" w14:textId="77777777" w:rsidR="00BB4424" w:rsidRDefault="00BB4424" w:rsidP="00E579C9">
      <w:pPr>
        <w:rPr>
          <w:rStyle w:val="lev"/>
        </w:rPr>
      </w:pPr>
    </w:p>
    <w:p w14:paraId="36DEE822" w14:textId="77777777" w:rsidR="00BB4424" w:rsidRDefault="00BB4424" w:rsidP="00E579C9">
      <w:pPr>
        <w:rPr>
          <w:rStyle w:val="lev"/>
        </w:rPr>
      </w:pPr>
    </w:p>
    <w:p w14:paraId="0D1002A3" w14:textId="77777777" w:rsidR="00BB4424" w:rsidRDefault="00BB4424" w:rsidP="00E579C9">
      <w:pPr>
        <w:rPr>
          <w:rStyle w:val="lev"/>
        </w:rPr>
      </w:pPr>
    </w:p>
    <w:p w14:paraId="046D5C52" w14:textId="605183CA" w:rsidR="00DA2EDF" w:rsidRDefault="005329A2" w:rsidP="008A7CD5">
      <w:pPr>
        <w:jc w:val="both"/>
        <w:rPr>
          <w:rStyle w:val="lev"/>
        </w:rPr>
      </w:pPr>
      <w:r>
        <w:rPr>
          <w:rStyle w:val="lev"/>
        </w:rPr>
        <w:lastRenderedPageBreak/>
        <w:t xml:space="preserve">La génération est ensuite déléguée par l’appel à la méthode </w:t>
      </w:r>
      <w:r w:rsidRPr="001B45C2">
        <w:rPr>
          <w:rStyle w:val="lev"/>
          <w:i/>
          <w:iCs/>
        </w:rPr>
        <w:t>render</w:t>
      </w:r>
      <w:r>
        <w:rPr>
          <w:rStyle w:val="lev"/>
        </w:rPr>
        <w:t xml:space="preserve"> du </w:t>
      </w:r>
      <w:r w:rsidRPr="00237000">
        <w:rPr>
          <w:rStyle w:val="lev"/>
          <w:i/>
          <w:iCs/>
        </w:rPr>
        <w:t>ModuleRenderer</w:t>
      </w:r>
      <w:r w:rsidR="001B45C2">
        <w:rPr>
          <w:rStyle w:val="lev"/>
        </w:rPr>
        <w:t xml:space="preserve"> qui </w:t>
      </w:r>
      <w:r w:rsidR="00817BDB">
        <w:rPr>
          <w:rStyle w:val="lev"/>
        </w:rPr>
        <w:t>est chargée d</w:t>
      </w:r>
      <w:r w:rsidR="00A66767">
        <w:rPr>
          <w:rStyle w:val="lev"/>
        </w:rPr>
        <w:t xml:space="preserve">’effectuer la transformation du JSX retourné par la méthode </w:t>
      </w:r>
      <w:r w:rsidR="00A66767" w:rsidRPr="001B45C2">
        <w:rPr>
          <w:rStyle w:val="lev"/>
          <w:i/>
          <w:iCs/>
        </w:rPr>
        <w:t>display</w:t>
      </w:r>
      <w:r w:rsidR="001B45C2">
        <w:rPr>
          <w:rStyle w:val="lev"/>
        </w:rPr>
        <w:t xml:space="preserve"> </w:t>
      </w:r>
      <w:r w:rsidR="00A66767">
        <w:rPr>
          <w:rStyle w:val="lev"/>
        </w:rPr>
        <w:t xml:space="preserve">et d’injecter le style dans un nouvel élément JSX. </w:t>
      </w:r>
    </w:p>
    <w:p w14:paraId="16FE83FB" w14:textId="55965CA7" w:rsidR="00817BDB" w:rsidRDefault="00A66767" w:rsidP="008A7CD5">
      <w:pPr>
        <w:jc w:val="both"/>
        <w:rPr>
          <w:rStyle w:val="lev"/>
        </w:rPr>
      </w:pPr>
      <w:r>
        <w:rPr>
          <w:rStyle w:val="lev"/>
        </w:rPr>
        <w:t xml:space="preserve">Finalement, le résultat est transformé en HTML sous la forme d’une chaine de caractère grâce à la méthode de rendu côté serveur de React, </w:t>
      </w:r>
      <w:r w:rsidRPr="00A66767">
        <w:rPr>
          <w:rStyle w:val="lev"/>
          <w:i/>
          <w:iCs/>
        </w:rPr>
        <w:t>renderToStaticMarkup</w:t>
      </w:r>
      <w:r>
        <w:rPr>
          <w:rStyle w:val="lev"/>
          <w:i/>
          <w:iCs/>
        </w:rPr>
        <w:t> </w:t>
      </w:r>
      <w:r>
        <w:rPr>
          <w:rStyle w:val="lev"/>
        </w:rPr>
        <w:t>:</w:t>
      </w: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t>import</w:t>
      </w:r>
      <w:r w:rsidRPr="00817BDB">
        <w:rPr>
          <w:rFonts w:ascii="Menlo" w:hAnsi="Menlo" w:cs="Menlo"/>
          <w:color w:val="CCCCCC"/>
          <w:sz w:val="21"/>
          <w:szCs w:val="21"/>
          <w:lang w:val="en-US"/>
        </w:rPr>
        <w:t xml:space="preserve"> { </w:t>
      </w:r>
      <w:r w:rsidRPr="00817BDB">
        <w:rPr>
          <w:rFonts w:ascii="Menlo" w:hAnsi="Menlo" w:cs="Menlo"/>
          <w:color w:val="9CDCFE"/>
          <w:sz w:val="21"/>
          <w:szCs w:val="21"/>
          <w:lang w:val="en-US"/>
        </w:rPr>
        <w:t>renderToStaticMarkup</w:t>
      </w:r>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'react-dom/server'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renderToStaticMarkup</w:t>
      </w:r>
      <w:r w:rsidRPr="00976ABA">
        <w:rPr>
          <w:rFonts w:ascii="Menlo" w:hAnsi="Menlo" w:cs="Menlo"/>
          <w:color w:val="CCCCCC"/>
          <w:sz w:val="21"/>
          <w:szCs w:val="21"/>
          <w:lang w:val="en-US"/>
        </w:rPr>
        <w:t>(</w:t>
      </w:r>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B57AA0"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B57AA0">
        <w:rPr>
          <w:rFonts w:ascii="Menlo" w:hAnsi="Menlo" w:cs="Menlo"/>
          <w:color w:val="569CD6"/>
          <w:sz w:val="21"/>
          <w:szCs w:val="21"/>
        </w:rPr>
        <w:t>{this</w:t>
      </w:r>
      <w:r w:rsidRPr="00B57AA0">
        <w:rPr>
          <w:rFonts w:ascii="Menlo" w:hAnsi="Menlo" w:cs="Menlo"/>
          <w:color w:val="D4D4D4"/>
          <w:sz w:val="21"/>
          <w:szCs w:val="21"/>
        </w:rPr>
        <w:t>.</w:t>
      </w:r>
      <w:r w:rsidRPr="00B57AA0">
        <w:rPr>
          <w:rFonts w:ascii="Menlo" w:hAnsi="Menlo" w:cs="Menlo"/>
          <w:color w:val="DCDCAA"/>
          <w:sz w:val="21"/>
          <w:szCs w:val="21"/>
        </w:rPr>
        <w:t>display</w:t>
      </w:r>
      <w:r w:rsidRPr="00B57AA0">
        <w:rPr>
          <w:rFonts w:ascii="Menlo" w:hAnsi="Menlo" w:cs="Menlo"/>
          <w:color w:val="D4D4D4"/>
          <w:sz w:val="21"/>
          <w:szCs w:val="21"/>
        </w:rPr>
        <w:t>(</w:t>
      </w:r>
      <w:r w:rsidRPr="00B57AA0">
        <w:rPr>
          <w:rFonts w:ascii="Menlo" w:hAnsi="Menlo" w:cs="Menlo"/>
          <w:color w:val="9CDCFE"/>
          <w:sz w:val="21"/>
          <w:szCs w:val="21"/>
        </w:rPr>
        <w:t>data</w:t>
      </w:r>
      <w:r w:rsidRPr="00B57AA0">
        <w:rPr>
          <w:rFonts w:ascii="Menlo" w:hAnsi="Menlo" w:cs="Menlo"/>
          <w:color w:val="D4D4D4"/>
          <w:sz w:val="21"/>
          <w:szCs w:val="21"/>
        </w:rPr>
        <w:t>)</w:t>
      </w:r>
      <w:r w:rsidRPr="00B57AA0">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FF63399" w:rsidR="00C95BC7" w:rsidRDefault="00565ECA" w:rsidP="00565ECA">
      <w:pPr>
        <w:pStyle w:val="Lgende"/>
        <w:rPr>
          <w:rStyle w:val="lev"/>
        </w:rPr>
      </w:pPr>
      <w:bookmarkStart w:id="114" w:name="_Toc141276957"/>
      <w:r>
        <w:t xml:space="preserve">Listing </w:t>
      </w:r>
      <w:r>
        <w:fldChar w:fldCharType="begin"/>
      </w:r>
      <w:r>
        <w:instrText xml:space="preserve"> SEQ Listing \* ARABIC </w:instrText>
      </w:r>
      <w:r>
        <w:fldChar w:fldCharType="separate"/>
      </w:r>
      <w:r w:rsidR="00DC0E5B">
        <w:rPr>
          <w:noProof/>
        </w:rPr>
        <w:t>23</w:t>
      </w:r>
      <w:r>
        <w:fldChar w:fldCharType="end"/>
      </w:r>
      <w:r>
        <w:t>: Méthode render, injection du rendu et du style, rendu côté serveur</w:t>
      </w:r>
      <w:bookmarkEnd w:id="114"/>
    </w:p>
    <w:p w14:paraId="7E3C4719" w14:textId="4EFFC04B" w:rsidR="00AE6562" w:rsidRDefault="007801DC" w:rsidP="008A7CD5">
      <w:pPr>
        <w:jc w:val="both"/>
        <w:rPr>
          <w:rStyle w:val="lev"/>
        </w:rPr>
      </w:pPr>
      <w:r>
        <w:rPr>
          <w:rStyle w:val="lev"/>
        </w:rPr>
        <w:t>Grâce à l’utilisation de l’emitter, le résultat va être notifiés aux observer</w:t>
      </w:r>
      <w:r w:rsidR="00395DC1">
        <w:rPr>
          <w:rStyle w:val="lev"/>
        </w:rPr>
        <w:t>s</w:t>
      </w:r>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115" w:name="_Toc141276828"/>
      <w:r>
        <w:rPr>
          <w:rStyle w:val="lev"/>
        </w:rPr>
        <w:t>Style</w:t>
      </w:r>
      <w:bookmarkEnd w:id="115"/>
    </w:p>
    <w:p w14:paraId="7E6C352C" w14:textId="77777777" w:rsidR="008B75B9" w:rsidRDefault="005409C3" w:rsidP="002F4554">
      <w:pPr>
        <w:jc w:val="both"/>
        <w:rPr>
          <w:rStyle w:val="lev"/>
        </w:rPr>
      </w:pPr>
      <w:r>
        <w:rPr>
          <w:rStyle w:val="lev"/>
        </w:rPr>
        <w:t>Initialement, il était prévu de permettre l’utilisation de TailwindCSS dans le contexte des affichages des modules. Cependant, cela n’est pas totalement possible pour plusieurs raisons : TailwindCSS utilise un moteur JIT</w:t>
      </w:r>
      <w:r w:rsidR="00282091">
        <w:rPr>
          <w:rStyle w:val="Appelnotedebasdep"/>
          <w:rFonts w:ascii="CMU Serif Roman" w:hAnsi="CMU Serif Roman" w:cs="CMU Serif Roman"/>
        </w:rPr>
        <w:footnoteReference w:id="20"/>
      </w:r>
      <w:r>
        <w:rPr>
          <w:rStyle w:val="lev"/>
        </w:rPr>
        <w:t xml:space="preserve"> (Just-In-Time), </w:t>
      </w:r>
      <w:r w:rsidR="005278FA">
        <w:rPr>
          <w:rStyle w:val="lev"/>
        </w:rPr>
        <w:t xml:space="preserve">celui-ci </w:t>
      </w:r>
      <w:r>
        <w:rPr>
          <w:rStyle w:val="lev"/>
        </w:rPr>
        <w:t>scanne le code source pour y détecter les classes utilisées pour ne conserver que celle-ci (purge). Cela permet de réduire grandement le temps de compilation et de chargement des pages en production.</w:t>
      </w:r>
      <w:r w:rsidR="00A33300">
        <w:rPr>
          <w:rStyle w:val="lev"/>
        </w:rPr>
        <w:t xml:space="preserve"> </w:t>
      </w:r>
    </w:p>
    <w:p w14:paraId="0199F459" w14:textId="19E973C5" w:rsidR="005409C3" w:rsidRDefault="00A33300" w:rsidP="002F4554">
      <w:pPr>
        <w:jc w:val="both"/>
        <w:rPr>
          <w:rStyle w:val="lev"/>
        </w:rPr>
      </w:pPr>
      <w:r>
        <w:rPr>
          <w:rStyle w:val="lev"/>
        </w:rPr>
        <w:t>Cela a cependant un inconvénient</w:t>
      </w:r>
      <w:r w:rsidR="009303AC">
        <w:rPr>
          <w:rStyle w:val="lev"/>
        </w:rPr>
        <w:t xml:space="preserve"> : </w:t>
      </w:r>
      <w:r>
        <w:rPr>
          <w:rStyle w:val="lev"/>
        </w:rPr>
        <w:t>il n’est pas possible d’utiliser des classes TailwindCSS de manière dynamique si celles-ci n’ont pas été conservée</w:t>
      </w:r>
      <w:r w:rsidR="00DB6267">
        <w:rPr>
          <w:rStyle w:val="lev"/>
        </w:rPr>
        <w:t>s</w:t>
      </w:r>
      <w:r>
        <w:rPr>
          <w:rStyle w:val="lev"/>
        </w:rPr>
        <w:t xml:space="preserve"> par le JIT</w:t>
      </w:r>
      <w:r w:rsidR="000464F7">
        <w:rPr>
          <w:rStyle w:val="lev"/>
        </w:rPr>
        <w:t xml:space="preserve"> (c’est à-dire utilisées dans l’interface client).</w:t>
      </w:r>
      <w:r>
        <w:rPr>
          <w:rStyle w:val="lev"/>
        </w:rPr>
        <w:t xml:space="preserve"> </w:t>
      </w:r>
      <w:r w:rsidR="00445094">
        <w:rPr>
          <w:rStyle w:val="lev"/>
        </w:rPr>
        <w:t>L’utilisation des classes TailwindCSS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TailwindCSS dans l’application, mais cette pratique est fortement </w:t>
      </w:r>
      <w:r w:rsidR="00EA7D9B">
        <w:rPr>
          <w:rStyle w:val="lev"/>
        </w:rPr>
        <w:t>déconseillée</w:t>
      </w:r>
      <w:r w:rsidR="00A47A4D">
        <w:rPr>
          <w:rStyle w:val="lev"/>
        </w:rPr>
        <w:t xml:space="preserve"> par les développeurs TailwindCSS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41CC0BB9" w:rsidR="003C2F03" w:rsidRDefault="00EA7D9B" w:rsidP="002F4554">
      <w:pPr>
        <w:jc w:val="both"/>
        <w:rPr>
          <w:rStyle w:val="lev"/>
        </w:rPr>
      </w:pPr>
      <w:r>
        <w:rPr>
          <w:rStyle w:val="lev"/>
        </w:rPr>
        <w:t>L’approche retenue pour ce projet a donc été d’utiliser du CSS</w:t>
      </w:r>
      <w:r w:rsidR="0005192F">
        <w:rPr>
          <w:rStyle w:val="lev"/>
        </w:rPr>
        <w:t xml:space="preserve"> standard</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3EF8A4F0" w14:textId="77777777" w:rsidR="002D150D" w:rsidRDefault="002D150D"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lastRenderedPageBreak/>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ExampleModuleRenderer</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ModuleRenderer</w:t>
      </w:r>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lightgreen;</w:t>
      </w:r>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6px;</w:t>
      </w:r>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DCDCAA"/>
          <w:sz w:val="21"/>
          <w:szCs w:val="21"/>
          <w:lang w:val="en-US"/>
        </w:rPr>
        <w:t>display</w:t>
      </w:r>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ExampleModuleProps</w:t>
      </w:r>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r w:rsidRPr="00B24051">
        <w:rPr>
          <w:rFonts w:ascii="Menlo" w:hAnsi="Menlo" w:cs="Menlo"/>
          <w:color w:val="9CDCFE"/>
          <w:sz w:val="21"/>
          <w:szCs w:val="21"/>
          <w:lang w:val="en-US"/>
        </w:rPr>
        <w:t>className</w:t>
      </w:r>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r w:rsidRPr="00B24051">
        <w:rPr>
          <w:rFonts w:ascii="Menlo" w:hAnsi="Menlo" w:cs="Menlo"/>
          <w:color w:val="CCCCCC"/>
          <w:sz w:val="21"/>
          <w:szCs w:val="21"/>
          <w:lang w:val="en-US"/>
        </w:rPr>
        <w:t>Hi !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E3394EE" w14:textId="2D1BF56B" w:rsidR="00615D8C" w:rsidRPr="00497E4C" w:rsidRDefault="00497E4C" w:rsidP="00497E4C">
      <w:pPr>
        <w:pStyle w:val="Lgende"/>
        <w:rPr>
          <w:rStyle w:val="lev"/>
        </w:rPr>
      </w:pPr>
      <w:bookmarkStart w:id="116" w:name="_Toc141276958"/>
      <w:r>
        <w:t xml:space="preserve">Listing </w:t>
      </w:r>
      <w:r>
        <w:fldChar w:fldCharType="begin"/>
      </w:r>
      <w:r>
        <w:instrText xml:space="preserve"> SEQ Listing \* ARABIC </w:instrText>
      </w:r>
      <w:r>
        <w:fldChar w:fldCharType="separate"/>
      </w:r>
      <w:r w:rsidR="00DC0E5B">
        <w:rPr>
          <w:noProof/>
        </w:rPr>
        <w:t>24</w:t>
      </w:r>
      <w:r>
        <w:fldChar w:fldCharType="end"/>
      </w:r>
      <w:r>
        <w:t xml:space="preserve">: </w:t>
      </w:r>
      <w:r w:rsidRPr="00E06F3C">
        <w:t>Exemple d’affichage de module utilisant du style</w:t>
      </w:r>
      <w:bookmarkEnd w:id="116"/>
    </w:p>
    <w:p w14:paraId="02015EAD" w14:textId="77777777" w:rsidR="00F24632" w:rsidRPr="00112051" w:rsidRDefault="00F24632" w:rsidP="002F4554">
      <w:pPr>
        <w:jc w:val="both"/>
        <w:rPr>
          <w:rStyle w:val="lev"/>
        </w:rPr>
      </w:pPr>
    </w:p>
    <w:p w14:paraId="79EE492B" w14:textId="77777777" w:rsidR="00D976D9" w:rsidRPr="00112051" w:rsidRDefault="00D976D9" w:rsidP="002811A2">
      <w:pPr>
        <w:rPr>
          <w:lang w:eastAsia="fr-CH"/>
        </w:rPr>
      </w:pPr>
    </w:p>
    <w:p w14:paraId="7F64491A" w14:textId="77777777" w:rsidR="005B529C" w:rsidRPr="00112051" w:rsidRDefault="005B529C" w:rsidP="002F4554">
      <w:pPr>
        <w:jc w:val="both"/>
        <w:rPr>
          <w:rStyle w:val="lev"/>
        </w:rPr>
      </w:pPr>
    </w:p>
    <w:p w14:paraId="2D54CA66" w14:textId="77777777" w:rsidR="001651A0" w:rsidRPr="00112051" w:rsidRDefault="001651A0" w:rsidP="002F4554">
      <w:pPr>
        <w:jc w:val="both"/>
        <w:rPr>
          <w:rStyle w:val="lev"/>
        </w:rPr>
      </w:pPr>
    </w:p>
    <w:p w14:paraId="6C35B218" w14:textId="77777777" w:rsidR="001651A0" w:rsidRPr="00112051" w:rsidRDefault="001651A0" w:rsidP="002F4554">
      <w:pPr>
        <w:jc w:val="both"/>
        <w:rPr>
          <w:rStyle w:val="lev"/>
        </w:rPr>
      </w:pPr>
    </w:p>
    <w:p w14:paraId="2B932081" w14:textId="77777777" w:rsidR="001651A0" w:rsidRPr="00112051" w:rsidRDefault="001651A0" w:rsidP="002F4554">
      <w:pPr>
        <w:jc w:val="both"/>
        <w:rPr>
          <w:rStyle w:val="lev"/>
        </w:rPr>
      </w:pPr>
    </w:p>
    <w:p w14:paraId="323668B5" w14:textId="77777777" w:rsidR="001651A0" w:rsidRPr="00112051" w:rsidRDefault="001651A0" w:rsidP="002F4554">
      <w:pPr>
        <w:jc w:val="both"/>
        <w:rPr>
          <w:rStyle w:val="lev"/>
        </w:rPr>
      </w:pPr>
    </w:p>
    <w:p w14:paraId="7777FE23" w14:textId="77777777" w:rsidR="001651A0" w:rsidRPr="00112051" w:rsidRDefault="001651A0" w:rsidP="002F4554">
      <w:pPr>
        <w:jc w:val="both"/>
        <w:rPr>
          <w:rStyle w:val="lev"/>
        </w:rPr>
      </w:pPr>
    </w:p>
    <w:p w14:paraId="6175036C" w14:textId="77777777" w:rsidR="001651A0" w:rsidRPr="00112051" w:rsidRDefault="001651A0" w:rsidP="002F4554">
      <w:pPr>
        <w:jc w:val="both"/>
        <w:rPr>
          <w:rStyle w:val="lev"/>
        </w:rPr>
      </w:pPr>
    </w:p>
    <w:p w14:paraId="0F5B877A" w14:textId="77777777" w:rsidR="001651A0" w:rsidRPr="00112051" w:rsidRDefault="001651A0" w:rsidP="002F4554">
      <w:pPr>
        <w:jc w:val="both"/>
        <w:rPr>
          <w:rStyle w:val="lev"/>
        </w:rPr>
      </w:pPr>
    </w:p>
    <w:p w14:paraId="6B7B7E2A" w14:textId="77777777" w:rsidR="001651A0" w:rsidRPr="00112051" w:rsidRDefault="001651A0" w:rsidP="002F4554">
      <w:pPr>
        <w:jc w:val="both"/>
        <w:rPr>
          <w:rStyle w:val="lev"/>
        </w:rPr>
      </w:pPr>
    </w:p>
    <w:p w14:paraId="6E7EA6D1" w14:textId="77777777" w:rsidR="001651A0" w:rsidRPr="00112051" w:rsidRDefault="001651A0" w:rsidP="002F4554">
      <w:pPr>
        <w:jc w:val="both"/>
        <w:rPr>
          <w:rStyle w:val="lev"/>
        </w:rPr>
      </w:pPr>
    </w:p>
    <w:p w14:paraId="34DF0C2C" w14:textId="77777777" w:rsidR="001651A0" w:rsidRPr="00112051" w:rsidRDefault="001651A0" w:rsidP="002F4554">
      <w:pPr>
        <w:jc w:val="both"/>
        <w:rPr>
          <w:rStyle w:val="lev"/>
        </w:rPr>
      </w:pPr>
    </w:p>
    <w:p w14:paraId="2858672F" w14:textId="77777777" w:rsidR="001651A0" w:rsidRPr="00112051" w:rsidRDefault="001651A0" w:rsidP="002F4554">
      <w:pPr>
        <w:jc w:val="both"/>
        <w:rPr>
          <w:rStyle w:val="lev"/>
        </w:rPr>
      </w:pPr>
    </w:p>
    <w:p w14:paraId="67F3E8CE" w14:textId="77777777" w:rsidR="001651A0" w:rsidRPr="00112051" w:rsidRDefault="001651A0" w:rsidP="002F4554">
      <w:pPr>
        <w:jc w:val="both"/>
        <w:rPr>
          <w:rStyle w:val="lev"/>
        </w:rPr>
      </w:pPr>
    </w:p>
    <w:p w14:paraId="7E4DAA8A" w14:textId="77777777" w:rsidR="001651A0" w:rsidRPr="00112051" w:rsidRDefault="001651A0" w:rsidP="002F4554">
      <w:pPr>
        <w:jc w:val="both"/>
        <w:rPr>
          <w:rStyle w:val="lev"/>
        </w:rPr>
      </w:pPr>
    </w:p>
    <w:p w14:paraId="6C43D846" w14:textId="77777777" w:rsidR="009C5079" w:rsidRPr="00112051" w:rsidRDefault="009C5079" w:rsidP="002F4554">
      <w:pPr>
        <w:jc w:val="both"/>
        <w:rPr>
          <w:rStyle w:val="lev"/>
        </w:rPr>
      </w:pPr>
    </w:p>
    <w:p w14:paraId="38740E2B" w14:textId="77777777" w:rsidR="009C5079" w:rsidRPr="00112051" w:rsidRDefault="009C5079" w:rsidP="002F4554">
      <w:pPr>
        <w:jc w:val="both"/>
        <w:rPr>
          <w:rStyle w:val="lev"/>
        </w:rPr>
      </w:pPr>
    </w:p>
    <w:p w14:paraId="4D5EA342" w14:textId="77777777" w:rsidR="009C5079" w:rsidRPr="00112051" w:rsidRDefault="009C5079" w:rsidP="002F4554">
      <w:pPr>
        <w:jc w:val="both"/>
        <w:rPr>
          <w:rStyle w:val="lev"/>
        </w:rPr>
      </w:pPr>
    </w:p>
    <w:p w14:paraId="45566386" w14:textId="77777777" w:rsidR="009C5079" w:rsidRPr="00112051" w:rsidRDefault="009C5079" w:rsidP="002F4554">
      <w:pPr>
        <w:jc w:val="both"/>
        <w:rPr>
          <w:rStyle w:val="lev"/>
        </w:rPr>
      </w:pPr>
    </w:p>
    <w:p w14:paraId="3469377E" w14:textId="77777777" w:rsidR="009C5079" w:rsidRPr="00112051" w:rsidRDefault="009C5079" w:rsidP="002F4554">
      <w:pPr>
        <w:jc w:val="both"/>
        <w:rPr>
          <w:rStyle w:val="lev"/>
        </w:rPr>
      </w:pPr>
    </w:p>
    <w:p w14:paraId="3100C142" w14:textId="77777777" w:rsidR="009C5079" w:rsidRPr="00112051" w:rsidRDefault="009C5079" w:rsidP="002F4554">
      <w:pPr>
        <w:jc w:val="both"/>
        <w:rPr>
          <w:rStyle w:val="lev"/>
        </w:rPr>
      </w:pPr>
    </w:p>
    <w:p w14:paraId="6D8C5FCB" w14:textId="77777777" w:rsidR="009C5079" w:rsidRPr="00112051" w:rsidRDefault="009C5079" w:rsidP="002F4554">
      <w:pPr>
        <w:jc w:val="both"/>
        <w:rPr>
          <w:rStyle w:val="lev"/>
        </w:rPr>
      </w:pPr>
    </w:p>
    <w:p w14:paraId="7A48AA56" w14:textId="77777777" w:rsidR="009C5079" w:rsidRPr="00112051" w:rsidRDefault="009C5079" w:rsidP="002F4554">
      <w:pPr>
        <w:jc w:val="both"/>
        <w:rPr>
          <w:rStyle w:val="lev"/>
        </w:rPr>
      </w:pPr>
    </w:p>
    <w:p w14:paraId="65F38E5F" w14:textId="77777777" w:rsidR="009C5079" w:rsidRPr="00112051" w:rsidRDefault="009C5079" w:rsidP="002F4554">
      <w:pPr>
        <w:jc w:val="both"/>
        <w:rPr>
          <w:rStyle w:val="lev"/>
        </w:rPr>
      </w:pPr>
    </w:p>
    <w:p w14:paraId="565D64D9" w14:textId="77777777" w:rsidR="009C5079" w:rsidRPr="00112051" w:rsidRDefault="009C5079" w:rsidP="002F4554">
      <w:pPr>
        <w:jc w:val="both"/>
        <w:rPr>
          <w:rStyle w:val="lev"/>
        </w:rPr>
      </w:pPr>
    </w:p>
    <w:p w14:paraId="21AF5E2F" w14:textId="77777777" w:rsidR="001651A0" w:rsidRPr="00112051" w:rsidRDefault="001651A0" w:rsidP="002F4554">
      <w:pPr>
        <w:jc w:val="both"/>
        <w:rPr>
          <w:rStyle w:val="lev"/>
        </w:rPr>
      </w:pPr>
    </w:p>
    <w:p w14:paraId="5CF65BED" w14:textId="77777777" w:rsidR="001651A0" w:rsidRPr="00112051" w:rsidRDefault="001651A0" w:rsidP="002F4554">
      <w:pPr>
        <w:jc w:val="both"/>
        <w:rPr>
          <w:rStyle w:val="lev"/>
        </w:rPr>
      </w:pPr>
    </w:p>
    <w:p w14:paraId="16313953" w14:textId="77777777" w:rsidR="001651A0" w:rsidRPr="00112051" w:rsidRDefault="001651A0" w:rsidP="002F4554">
      <w:pPr>
        <w:jc w:val="both"/>
        <w:rPr>
          <w:rStyle w:val="lev"/>
        </w:rPr>
      </w:pPr>
    </w:p>
    <w:p w14:paraId="5CBAB4BD" w14:textId="2A915395" w:rsidR="000707FF" w:rsidRDefault="003023F6" w:rsidP="0046720E">
      <w:pPr>
        <w:pStyle w:val="Titre3"/>
        <w:rPr>
          <w:rStyle w:val="lev"/>
        </w:rPr>
      </w:pPr>
      <w:bookmarkStart w:id="117" w:name="_Toc141276829"/>
      <w:r>
        <w:rPr>
          <w:rStyle w:val="lev"/>
        </w:rPr>
        <w:lastRenderedPageBreak/>
        <w:t>Accès aux dispo</w:t>
      </w:r>
      <w:r w:rsidR="00775EFE">
        <w:rPr>
          <w:rStyle w:val="lev"/>
        </w:rPr>
        <w:t>si</w:t>
      </w:r>
      <w:r>
        <w:rPr>
          <w:rStyle w:val="lev"/>
        </w:rPr>
        <w:t>tifs</w:t>
      </w:r>
      <w:bookmarkEnd w:id="117"/>
    </w:p>
    <w:p w14:paraId="697C68D8" w14:textId="1BCA0292" w:rsidR="00717CC6" w:rsidRDefault="00DC4C17" w:rsidP="00160E06">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r w:rsidR="000036E7">
        <w:rPr>
          <w:rStyle w:val="lev"/>
        </w:rPr>
        <w:t>Proof of Concept</w:t>
      </w:r>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w:t>
      </w:r>
      <w:r w:rsidR="002B158A">
        <w:rPr>
          <w:rStyle w:val="lev"/>
        </w:rPr>
        <w:t xml:space="preserve"> </w:t>
      </w:r>
      <w:r w:rsidR="000707FF">
        <w:rPr>
          <w:rStyle w:val="lev"/>
        </w:rPr>
        <w:t xml:space="preserve">Durant la phase de </w:t>
      </w:r>
      <w:r w:rsidR="008B73BC">
        <w:rPr>
          <w:rStyle w:val="lev"/>
        </w:rPr>
        <w:t>développement</w:t>
      </w:r>
      <w:r w:rsidR="000707FF">
        <w:rPr>
          <w:rStyle w:val="lev"/>
        </w:rPr>
        <w:t xml:space="preserve"> des premiers modules de tests, deux approches différentes ont été comparées pour la gestion des données envoyées par</w:t>
      </w:r>
      <w:r>
        <w:rPr>
          <w:rStyle w:val="lev"/>
        </w:rPr>
        <w:t xml:space="preserve"> et vers</w:t>
      </w:r>
      <w:r w:rsidR="000707FF">
        <w:rPr>
          <w:rStyle w:val="lev"/>
        </w:rPr>
        <w:t xml:space="preserve"> les modules</w:t>
      </w:r>
      <w:r w:rsidR="002B158A">
        <w:rPr>
          <w:rStyle w:val="lev"/>
        </w:rPr>
        <w:t>.</w:t>
      </w:r>
    </w:p>
    <w:p w14:paraId="16352C63" w14:textId="77777777" w:rsidR="002B158A" w:rsidRDefault="002B158A" w:rsidP="00160E06">
      <w:pPr>
        <w:jc w:val="both"/>
        <w:rPr>
          <w:rStyle w:val="lev"/>
        </w:rPr>
      </w:pPr>
    </w:p>
    <w:p w14:paraId="57C4C013" w14:textId="2E76BB53" w:rsidR="00E02C04" w:rsidRDefault="00937FDB" w:rsidP="00160E06">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w:t>
      </w:r>
      <w:r w:rsidR="00742C96">
        <w:rPr>
          <w:rStyle w:val="lev"/>
        </w:rPr>
        <w:t xml:space="preserve"> </w:t>
      </w:r>
      <w:r w:rsidR="00E02C04">
        <w:rPr>
          <w:rStyle w:val="lev"/>
        </w:rPr>
        <w:t xml:space="preserve">Cette approche peut amener à </w:t>
      </w:r>
      <w:r w:rsidR="00044E74">
        <w:rPr>
          <w:rStyle w:val="lev"/>
        </w:rPr>
        <w:t>des erreurs non gérées</w:t>
      </w:r>
      <w:r w:rsidR="00E02C04">
        <w:rPr>
          <w:rStyle w:val="lev"/>
        </w:rPr>
        <w:t xml:space="preserve"> dues à l’utilisation simul</w:t>
      </w:r>
      <w:r w:rsidR="00AE6C8F">
        <w:rPr>
          <w:rStyle w:val="lev"/>
        </w:rPr>
        <w:t>tanée d’un périphérique</w:t>
      </w:r>
      <w:r w:rsidR="00FB5FA1">
        <w:rPr>
          <w:rStyle w:val="lev"/>
        </w:rPr>
        <w:t xml:space="preserve"> (</w:t>
      </w:r>
      <w:r w:rsidR="00AE6C8F">
        <w:rPr>
          <w:rStyle w:val="lev"/>
        </w:rPr>
        <w:t>surcharge du dispositif</w:t>
      </w:r>
      <w:r w:rsidR="00FB5FA1">
        <w:rPr>
          <w:rStyle w:val="lev"/>
        </w:rPr>
        <w:t xml:space="preserve">, </w:t>
      </w:r>
      <w:r w:rsidR="00AE6C8F">
        <w:rPr>
          <w:rStyle w:val="lev"/>
        </w:rPr>
        <w:t>accès concurrents</w:t>
      </w:r>
      <w:r w:rsidR="00FB5FA1">
        <w:rPr>
          <w:rStyle w:val="lev"/>
        </w:rPr>
        <w:t xml:space="preserve"> etc.).</w:t>
      </w:r>
    </w:p>
    <w:p w14:paraId="6CA0419D" w14:textId="77777777" w:rsidR="00044E74" w:rsidRDefault="00044E74" w:rsidP="00160E06">
      <w:pPr>
        <w:jc w:val="both"/>
        <w:rPr>
          <w:rStyle w:val="lev"/>
        </w:rPr>
      </w:pPr>
    </w:p>
    <w:p w14:paraId="38A67A90" w14:textId="34378B9E" w:rsidR="00044E74" w:rsidRDefault="00044E74" w:rsidP="00160E06">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sidR="004B6668">
        <w:rPr>
          <w:rStyle w:val="lev"/>
        </w:rPr>
        <w:t>. Si</w:t>
      </w:r>
      <w:r>
        <w:rPr>
          <w:rStyle w:val="lev"/>
        </w:rPr>
        <w:t xml:space="preserve"> ce dernier souhaite concevoir plusieurs modules utilisant le même dispositif</w:t>
      </w:r>
      <w:r w:rsidR="002544C6">
        <w:rPr>
          <w:rStyle w:val="lev"/>
        </w:rPr>
        <w:t xml:space="preserve">, cela </w:t>
      </w:r>
      <w:r>
        <w:rPr>
          <w:rStyle w:val="lev"/>
        </w:rPr>
        <w:t>va amener à de la duplication du code.</w:t>
      </w:r>
    </w:p>
    <w:p w14:paraId="42FBB105" w14:textId="77777777" w:rsidR="00B74CCE" w:rsidRDefault="00B74CCE" w:rsidP="00160E06">
      <w:pPr>
        <w:jc w:val="both"/>
        <w:rPr>
          <w:rStyle w:val="lev"/>
        </w:rPr>
      </w:pPr>
    </w:p>
    <w:p w14:paraId="325D76F4" w14:textId="343342D9" w:rsidR="005B3133" w:rsidRDefault="003023F6" w:rsidP="00160E06">
      <w:pPr>
        <w:jc w:val="both"/>
        <w:rPr>
          <w:rStyle w:val="lev"/>
        </w:rPr>
      </w:pPr>
      <w:r>
        <w:rPr>
          <w:rStyle w:val="lev"/>
        </w:rPr>
        <w:t xml:space="preserve">L’approche qui </w:t>
      </w:r>
      <w:r w:rsidR="00B21062">
        <w:rPr>
          <w:rStyle w:val="lev"/>
        </w:rPr>
        <w:t>a</w:t>
      </w:r>
      <w:r>
        <w:rPr>
          <w:rStyle w:val="lev"/>
        </w:rPr>
        <w:t xml:space="preserve"> donc été choisie e</w:t>
      </w:r>
      <w:r w:rsidR="00D27568">
        <w:rPr>
          <w:rStyle w:val="lev"/>
        </w:rPr>
        <w:t>s</w:t>
      </w:r>
      <w:r>
        <w:rPr>
          <w:rStyle w:val="lev"/>
        </w:rPr>
        <w:t xml:space="preserve">t de créer des </w:t>
      </w:r>
      <w:r w:rsidRPr="00F00183">
        <w:rPr>
          <w:rStyle w:val="lev"/>
          <w:i/>
          <w:iCs/>
        </w:rPr>
        <w:t>Accessors</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lavier, Bluetooth, WiFi</w:t>
      </w:r>
      <w:r w:rsidR="008A33D8">
        <w:rPr>
          <w:rStyle w:val="lev"/>
        </w:rPr>
        <w:t xml:space="preserve"> etc.</w:t>
      </w:r>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479540" cy="3186430"/>
                    </a:xfrm>
                    <a:prstGeom prst="rect">
                      <a:avLst/>
                    </a:prstGeom>
                  </pic:spPr>
                </pic:pic>
              </a:graphicData>
            </a:graphic>
          </wp:inline>
        </w:drawing>
      </w:r>
    </w:p>
    <w:p w14:paraId="62BD4991" w14:textId="0F768B52" w:rsidR="00CF46FE" w:rsidRDefault="00BE0B66" w:rsidP="00CC5E9D">
      <w:pPr>
        <w:pStyle w:val="Lgende"/>
        <w:rPr>
          <w:rStyle w:val="lev"/>
        </w:rPr>
      </w:pPr>
      <w:bookmarkStart w:id="118" w:name="_Toc141276903"/>
      <w:r>
        <w:t xml:space="preserve">Figure </w:t>
      </w:r>
      <w:r>
        <w:fldChar w:fldCharType="begin"/>
      </w:r>
      <w:r>
        <w:instrText xml:space="preserve"> SEQ Figure \* ARABIC </w:instrText>
      </w:r>
      <w:r>
        <w:fldChar w:fldCharType="separate"/>
      </w:r>
      <w:r w:rsidR="00964D91">
        <w:rPr>
          <w:noProof/>
        </w:rPr>
        <w:t>33</w:t>
      </w:r>
      <w:r>
        <w:fldChar w:fldCharType="end"/>
      </w:r>
      <w:r>
        <w:t xml:space="preserve">: </w:t>
      </w:r>
      <w:r w:rsidR="00F00183">
        <w:t>Diagramme de classe UML, Accessors</w:t>
      </w:r>
      <w:bookmarkEnd w:id="118"/>
    </w:p>
    <w:p w14:paraId="143B56EE" w14:textId="4E9AA73F" w:rsidR="0014063D" w:rsidRDefault="003506D0" w:rsidP="002F4554">
      <w:pPr>
        <w:jc w:val="both"/>
        <w:rPr>
          <w:rStyle w:val="lev"/>
        </w:rPr>
      </w:pPr>
      <w:r w:rsidRPr="00CF46FE">
        <w:rPr>
          <w:rStyle w:val="lev"/>
        </w:rPr>
        <w:t xml:space="preserve">Un accessor encapsule la logique de communication vers en provenance d’un dispositif arbitraire. Il est également capable de propager les données qu’il reçoit vers les modules qui y sont </w:t>
      </w:r>
      <w:r w:rsidR="00E36C83" w:rsidRPr="00CF46FE">
        <w:rPr>
          <w:rStyle w:val="lev"/>
        </w:rPr>
        <w:t>inscrit</w:t>
      </w:r>
      <w:r w:rsidRPr="00CF46FE">
        <w:rPr>
          <w:rStyle w:val="lev"/>
        </w:rPr>
        <w:t xml:space="preserve"> (en spécifiant le champs </w:t>
      </w:r>
      <w:r w:rsidRPr="00250FCD">
        <w:rPr>
          <w:rStyle w:val="lev"/>
          <w:i/>
          <w:iCs/>
        </w:rPr>
        <w:t>requires</w:t>
      </w:r>
      <w:r w:rsidRPr="00CF46FE">
        <w:rPr>
          <w:rStyle w:val="lev"/>
        </w:rPr>
        <w:t xml:space="preserve"> dans leur configuration)</w:t>
      </w:r>
      <w:r w:rsidR="00FD5F9D" w:rsidRPr="00CF46FE">
        <w:rPr>
          <w:rStyle w:val="lev"/>
        </w:rPr>
        <w:t xml:space="preserve">. </w:t>
      </w:r>
    </w:p>
    <w:p w14:paraId="229A9627" w14:textId="77777777" w:rsidR="0014063D" w:rsidRDefault="0014063D" w:rsidP="002F4554">
      <w:pPr>
        <w:jc w:val="both"/>
        <w:rPr>
          <w:rStyle w:val="lev"/>
        </w:rPr>
      </w:pPr>
    </w:p>
    <w:p w14:paraId="34D69A1A" w14:textId="1812C19E" w:rsidR="003506D0" w:rsidRPr="00CF46FE" w:rsidRDefault="00FD5F9D" w:rsidP="00E473CA">
      <w:pPr>
        <w:jc w:val="both"/>
        <w:rPr>
          <w:rStyle w:val="lev"/>
        </w:rPr>
      </w:pPr>
      <w:r w:rsidRPr="00CF46FE">
        <w:rPr>
          <w:rStyle w:val="lev"/>
        </w:rPr>
        <w:lastRenderedPageBreak/>
        <w:t>Chaque accessor est doté d’un type (</w:t>
      </w:r>
      <w:r w:rsidRPr="00250FCD">
        <w:rPr>
          <w:rStyle w:val="lev"/>
          <w:i/>
          <w:iCs/>
        </w:rPr>
        <w:t>keyType</w:t>
      </w:r>
      <w:r w:rsidRPr="00CF46FE">
        <w:rPr>
          <w:rStyle w:val="lev"/>
        </w:rPr>
        <w:t>) qui lui permet d’être identifié (la responsabilité d’éviter les collisions de type est gérée par le code qui instancie les différents accessors)</w:t>
      </w:r>
      <w:r w:rsidR="00AE6708">
        <w:rPr>
          <w:rStyle w:val="lev"/>
        </w:rPr>
        <w:t>. C</w:t>
      </w:r>
      <w:r w:rsidR="00871288" w:rsidRPr="00CF46FE">
        <w:rPr>
          <w:rStyle w:val="lev"/>
        </w:rPr>
        <w:t>’est ce même type qui doit être spécifié dans la configuration d’un module (requires) pour y autoriser l’accès.</w:t>
      </w:r>
    </w:p>
    <w:p w14:paraId="0BAA2972" w14:textId="77777777" w:rsidR="00FD5F9D" w:rsidRPr="00CF46FE" w:rsidRDefault="00FD5F9D" w:rsidP="00E473CA">
      <w:pPr>
        <w:jc w:val="both"/>
        <w:rPr>
          <w:rStyle w:val="lev"/>
        </w:rPr>
      </w:pPr>
    </w:p>
    <w:p w14:paraId="5F855B24" w14:textId="59564B15" w:rsidR="00FD5F9D" w:rsidRPr="00CF46FE" w:rsidRDefault="00FD5F9D" w:rsidP="00E473CA">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accessors dans ses requires est démarré (appel à start), le gestionnaire de module va s’assurer d’abonner le module à l’accessor grâce à la méthode </w:t>
      </w:r>
      <w:r w:rsidR="00C91CDE" w:rsidRPr="00D24A22">
        <w:rPr>
          <w:rStyle w:val="lev"/>
          <w:i/>
          <w:iCs/>
        </w:rPr>
        <w:t>require</w:t>
      </w:r>
      <w:r w:rsidR="00F85C06" w:rsidRPr="00CF46FE">
        <w:rPr>
          <w:rStyle w:val="lev"/>
        </w:rPr>
        <w:t xml:space="preserve">. Réciproquement, le gestionnaire désabonnera le module lorsque celui-ci est stoppé en appelant la méthode </w:t>
      </w:r>
      <w:r w:rsidR="00F85C06" w:rsidRPr="00D24A22">
        <w:rPr>
          <w:rStyle w:val="lev"/>
          <w:i/>
          <w:iCs/>
        </w:rPr>
        <w:t>release</w:t>
      </w:r>
      <w:r w:rsidR="00F85C06" w:rsidRPr="00CF46FE">
        <w:rPr>
          <w:rStyle w:val="lev"/>
        </w:rPr>
        <w:t>.</w:t>
      </w:r>
    </w:p>
    <w:p w14:paraId="1895A255" w14:textId="77777777" w:rsidR="00F85C06" w:rsidRPr="00CF46FE" w:rsidRDefault="00F85C06" w:rsidP="00E473CA">
      <w:pPr>
        <w:jc w:val="both"/>
        <w:rPr>
          <w:rStyle w:val="lev"/>
        </w:rPr>
      </w:pPr>
    </w:p>
    <w:p w14:paraId="21C35E62" w14:textId="4E4FBA50" w:rsidR="00F85C06" w:rsidRPr="00CF46FE" w:rsidRDefault="00F85C06" w:rsidP="00E473CA">
      <w:pPr>
        <w:ind w:left="708" w:hanging="708"/>
        <w:jc w:val="both"/>
        <w:rPr>
          <w:rStyle w:val="lev"/>
        </w:rPr>
      </w:pPr>
      <w:r w:rsidRPr="00CF46FE">
        <w:rPr>
          <w:rStyle w:val="lev"/>
        </w:rPr>
        <w:t>En interne, l</w:t>
      </w:r>
      <w:r w:rsidR="003A41FD" w:rsidRPr="00CF46FE">
        <w:rPr>
          <w:rStyle w:val="lev"/>
        </w:rPr>
        <w:t>’accessor doit implémenter trois méthodes</w:t>
      </w:r>
      <w:r w:rsidR="00153FD4" w:rsidRPr="00CF46FE">
        <w:rPr>
          <w:rStyle w:val="lev"/>
        </w:rPr>
        <w:t> :</w:t>
      </w:r>
    </w:p>
    <w:p w14:paraId="2EE152D0" w14:textId="77777777" w:rsidR="00153FD4" w:rsidRPr="00CF46FE" w:rsidRDefault="00153FD4" w:rsidP="00E473CA">
      <w:pPr>
        <w:ind w:left="708" w:hanging="708"/>
        <w:jc w:val="both"/>
        <w:rPr>
          <w:rStyle w:val="lev"/>
        </w:rPr>
      </w:pPr>
    </w:p>
    <w:p w14:paraId="0ACF8BCC" w14:textId="48C8E156" w:rsidR="00153FD4" w:rsidRPr="00CF46FE" w:rsidRDefault="00153FD4" w:rsidP="00E473CA">
      <w:pPr>
        <w:pStyle w:val="Paragraphedeliste"/>
        <w:numPr>
          <w:ilvl w:val="0"/>
          <w:numId w:val="19"/>
        </w:numPr>
        <w:rPr>
          <w:rStyle w:val="lev"/>
          <w:sz w:val="24"/>
          <w:szCs w:val="21"/>
        </w:rPr>
      </w:pPr>
      <w:r w:rsidRPr="00CF46FE">
        <w:rPr>
          <w:rStyle w:val="lev"/>
          <w:i/>
          <w:iCs/>
          <w:sz w:val="24"/>
          <w:szCs w:val="21"/>
        </w:rPr>
        <w:t>Send</w:t>
      </w:r>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44C057D0" w:rsidR="00153FD4" w:rsidRPr="00CF46FE" w:rsidRDefault="00153FD4" w:rsidP="00E473CA">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 comportement lié à l’acquisition des données reçues d’un dispo</w:t>
      </w:r>
      <w:r w:rsidR="00CF46FE">
        <w:rPr>
          <w:rStyle w:val="lev"/>
          <w:sz w:val="24"/>
          <w:szCs w:val="21"/>
        </w:rPr>
        <w:t>sitif.</w:t>
      </w:r>
    </w:p>
    <w:p w14:paraId="09019E78" w14:textId="4CF78754" w:rsidR="00717D96" w:rsidRPr="00717D96" w:rsidRDefault="00153FD4" w:rsidP="00E473CA">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E473CA">
      <w:pPr>
        <w:jc w:val="both"/>
        <w:rPr>
          <w:rStyle w:val="lev"/>
        </w:rPr>
      </w:pPr>
    </w:p>
    <w:p w14:paraId="4BCD68D0" w14:textId="4E46A694" w:rsidR="009245EC" w:rsidRPr="00CF46FE" w:rsidRDefault="009245EC" w:rsidP="00E473CA">
      <w:pPr>
        <w:jc w:val="both"/>
        <w:rPr>
          <w:rStyle w:val="lev"/>
        </w:rPr>
      </w:pPr>
      <w:r w:rsidRPr="00CF46FE">
        <w:rPr>
          <w:rStyle w:val="lev"/>
        </w:rPr>
        <w:t>Comme le montre le diagramme ci-dessus, deux accesseurs ont été développé pour les besoins du projet :</w:t>
      </w:r>
    </w:p>
    <w:p w14:paraId="22944562" w14:textId="20EEF106" w:rsidR="00571F88" w:rsidRDefault="009245EC" w:rsidP="00E473CA">
      <w:pPr>
        <w:pStyle w:val="Paragraphedeliste"/>
        <w:numPr>
          <w:ilvl w:val="0"/>
          <w:numId w:val="19"/>
        </w:numPr>
        <w:rPr>
          <w:rStyle w:val="lev"/>
          <w:sz w:val="24"/>
          <w:szCs w:val="21"/>
        </w:rPr>
      </w:pPr>
      <w:r w:rsidRPr="00215647">
        <w:rPr>
          <w:rStyle w:val="lev"/>
          <w:i/>
          <w:iCs/>
          <w:sz w:val="24"/>
          <w:szCs w:val="21"/>
        </w:rPr>
        <w:t>KeyboardAccessor</w:t>
      </w:r>
      <w:r w:rsidRPr="00215647">
        <w:rPr>
          <w:rStyle w:val="lev"/>
          <w:sz w:val="24"/>
          <w:szCs w:val="21"/>
        </w:rPr>
        <w:t> : permet à un module de recevoir la saisie du clavier ou de tout dispositif écrivant sur l’entrée standard du système</w:t>
      </w:r>
      <w:r w:rsidR="00003D45">
        <w:rPr>
          <w:rStyle w:val="lev"/>
          <w:sz w:val="24"/>
          <w:szCs w:val="21"/>
        </w:rPr>
        <w:t xml:space="preserve"> d’exploitation</w:t>
      </w:r>
      <w:r w:rsidRPr="00215647">
        <w:rPr>
          <w:rStyle w:val="lev"/>
          <w:sz w:val="24"/>
          <w:szCs w:val="21"/>
        </w:rPr>
        <w:t>.</w:t>
      </w:r>
      <w:r w:rsidR="00215647">
        <w:rPr>
          <w:rStyle w:val="lev"/>
          <w:sz w:val="24"/>
          <w:szCs w:val="21"/>
        </w:rPr>
        <w:t xml:space="preserve"> </w:t>
      </w:r>
      <w:r w:rsidR="000D262E">
        <w:rPr>
          <w:rStyle w:val="lev"/>
          <w:sz w:val="24"/>
          <w:szCs w:val="21"/>
        </w:rPr>
        <w:t>Il est u</w:t>
      </w:r>
      <w:r w:rsidR="00215647">
        <w:rPr>
          <w:rStyle w:val="lev"/>
          <w:sz w:val="24"/>
          <w:szCs w:val="21"/>
        </w:rPr>
        <w:t>tilisé notamment dans le module Po</w:t>
      </w:r>
      <w:r w:rsidR="00003D45">
        <w:rPr>
          <w:rStyle w:val="lev"/>
          <w:sz w:val="24"/>
          <w:szCs w:val="21"/>
        </w:rPr>
        <w:t xml:space="preserve">C </w:t>
      </w:r>
      <w:r w:rsidR="00215647">
        <w:rPr>
          <w:rStyle w:val="lev"/>
          <w:sz w:val="24"/>
          <w:szCs w:val="21"/>
        </w:rPr>
        <w:t xml:space="preserve">(voir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E473CA">
      <w:pPr>
        <w:jc w:val="both"/>
        <w:rPr>
          <w:rStyle w:val="lev"/>
          <w:szCs w:val="21"/>
        </w:rPr>
      </w:pPr>
    </w:p>
    <w:p w14:paraId="79D59760" w14:textId="07D34B5B" w:rsidR="00571F88" w:rsidRPr="00D57BB8" w:rsidRDefault="00571F88" w:rsidP="00E473CA">
      <w:pPr>
        <w:pStyle w:val="Paragraphedeliste"/>
        <w:numPr>
          <w:ilvl w:val="0"/>
          <w:numId w:val="19"/>
        </w:numPr>
        <w:rPr>
          <w:rStyle w:val="lev"/>
          <w:sz w:val="24"/>
          <w:szCs w:val="24"/>
        </w:rPr>
      </w:pPr>
      <w:r w:rsidRPr="00607808">
        <w:rPr>
          <w:rStyle w:val="lev"/>
          <w:i/>
          <w:iCs/>
          <w:sz w:val="24"/>
          <w:szCs w:val="24"/>
        </w:rPr>
        <w:t>HTTPAccessor</w:t>
      </w:r>
      <w:r w:rsidRPr="00607808">
        <w:rPr>
          <w:rStyle w:val="lev"/>
          <w:sz w:val="24"/>
          <w:szCs w:val="24"/>
        </w:rPr>
        <w:t xml:space="preserve"> permet à un module de recevoir des données </w:t>
      </w:r>
      <w:r w:rsidR="00D64700">
        <w:rPr>
          <w:rStyle w:val="lev"/>
          <w:sz w:val="24"/>
          <w:szCs w:val="24"/>
        </w:rPr>
        <w:t>HTTP</w:t>
      </w:r>
      <w:r w:rsidRPr="00607808">
        <w:rPr>
          <w:rStyle w:val="lev"/>
          <w:sz w:val="24"/>
          <w:szCs w:val="24"/>
        </w:rPr>
        <w:t xml:space="preserve"> passant par l’API (voir </w:t>
      </w:r>
      <w:r w:rsidR="00CB7063" w:rsidRPr="00CB7063">
        <w:rPr>
          <w:rStyle w:val="lev"/>
          <w:i/>
          <w:iCs/>
          <w:sz w:val="24"/>
          <w:szCs w:val="24"/>
        </w:rPr>
        <w:t>4.1.2</w:t>
      </w:r>
      <w:r w:rsidRPr="00607808">
        <w:rPr>
          <w:rStyle w:val="lev"/>
          <w:sz w:val="24"/>
          <w:szCs w:val="24"/>
        </w:rPr>
        <w:t xml:space="preserve">). </w:t>
      </w:r>
      <w:r w:rsidR="00607808" w:rsidRPr="00607808">
        <w:rPr>
          <w:rStyle w:val="lev"/>
          <w:sz w:val="24"/>
          <w:szCs w:val="24"/>
        </w:rPr>
        <w:t xml:space="preserve">Cet accesseur est particulier car il ne permet pas l’envoi de données. L’envoi </w:t>
      </w:r>
      <w:r w:rsidR="008B7430">
        <w:rPr>
          <w:rStyle w:val="lev"/>
          <w:sz w:val="24"/>
          <w:szCs w:val="24"/>
        </w:rPr>
        <w:t xml:space="preserve">de </w:t>
      </w:r>
      <w:r w:rsidR="00607808" w:rsidRPr="00607808">
        <w:rPr>
          <w:rStyle w:val="lev"/>
          <w:sz w:val="24"/>
          <w:szCs w:val="24"/>
        </w:rPr>
        <w:t xml:space="preserve">requêtes </w:t>
      </w:r>
      <w:r w:rsidR="008C2E5F">
        <w:rPr>
          <w:rStyle w:val="lev"/>
          <w:sz w:val="24"/>
          <w:szCs w:val="24"/>
        </w:rPr>
        <w:t>HTTP</w:t>
      </w:r>
      <w:r w:rsidR="00607808" w:rsidRPr="00607808">
        <w:rPr>
          <w:rStyle w:val="lev"/>
          <w:sz w:val="24"/>
          <w:szCs w:val="24"/>
        </w:rPr>
        <w:t xml:space="preserve"> peut se faire directement depuis le comportement du module grâce à l’api fetch.</w:t>
      </w:r>
    </w:p>
    <w:p w14:paraId="5E1EC80A" w14:textId="77777777" w:rsidR="009245EC" w:rsidRDefault="009245EC" w:rsidP="00E473CA">
      <w:pPr>
        <w:jc w:val="both"/>
        <w:rPr>
          <w:rStyle w:val="lev"/>
        </w:rPr>
      </w:pPr>
    </w:p>
    <w:p w14:paraId="5DCEC1F2" w14:textId="716A1A82" w:rsidR="003023F6" w:rsidRDefault="003506D0" w:rsidP="00E473CA">
      <w:pPr>
        <w:jc w:val="both"/>
        <w:rPr>
          <w:rStyle w:val="lev"/>
        </w:rPr>
      </w:pPr>
      <w:r>
        <w:rPr>
          <w:rStyle w:val="lev"/>
        </w:rPr>
        <w:t>C’est la responsabilité du gestionnaire de module d’instancier</w:t>
      </w:r>
      <w:r w:rsidR="000D02F0">
        <w:rPr>
          <w:rStyle w:val="lev"/>
        </w:rPr>
        <w:t xml:space="preserve">, </w:t>
      </w:r>
      <w:r>
        <w:rPr>
          <w:rStyle w:val="lev"/>
        </w:rPr>
        <w:t>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accessors selon le type </w:t>
      </w:r>
      <w:r w:rsidR="00A94077">
        <w:rPr>
          <w:rStyle w:val="lev"/>
        </w:rPr>
        <w:t>de données spécifiés</w:t>
      </w:r>
      <w:r w:rsidR="00D44153">
        <w:rPr>
          <w:rStyle w:val="lev"/>
        </w:rPr>
        <w:t>.</w:t>
      </w:r>
    </w:p>
    <w:p w14:paraId="3665CEDF" w14:textId="77777777" w:rsidR="00D44153" w:rsidRDefault="00D44153" w:rsidP="00E473CA">
      <w:pPr>
        <w:jc w:val="both"/>
        <w:rPr>
          <w:rStyle w:val="lev"/>
        </w:rPr>
      </w:pPr>
    </w:p>
    <w:p w14:paraId="166EB24D" w14:textId="0E3BE0DB" w:rsidR="00D44153" w:rsidRDefault="00D44153" w:rsidP="00E473CA">
      <w:pPr>
        <w:jc w:val="both"/>
        <w:rPr>
          <w:rStyle w:val="lev"/>
        </w:rPr>
      </w:pPr>
      <w:r>
        <w:rPr>
          <w:rStyle w:val="lev"/>
        </w:rPr>
        <w:t>Afin de garantir un accès contrôlé aux dispositifs au travers de acccessors, un système de permission / droits a été implémenté : un module nécessitant l’accès à un accessor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4A06CD9B" w14:textId="77777777" w:rsidR="00441347" w:rsidRDefault="00441347" w:rsidP="002F4554">
      <w:pPr>
        <w:jc w:val="both"/>
        <w:rPr>
          <w:rStyle w:val="lev"/>
        </w:rPr>
      </w:pPr>
    </w:p>
    <w:p w14:paraId="4EB18016" w14:textId="77777777" w:rsidR="00441347" w:rsidRDefault="00441347" w:rsidP="002F4554">
      <w:pPr>
        <w:jc w:val="both"/>
        <w:rPr>
          <w:rStyle w:val="lev"/>
        </w:rPr>
      </w:pPr>
    </w:p>
    <w:p w14:paraId="13EADE6A" w14:textId="77777777" w:rsidR="00441347" w:rsidRDefault="00441347" w:rsidP="002F4554">
      <w:pPr>
        <w:jc w:val="both"/>
        <w:rPr>
          <w:rStyle w:val="lev"/>
        </w:rPr>
      </w:pPr>
    </w:p>
    <w:p w14:paraId="6AE0EE1C" w14:textId="0121AF4A" w:rsidR="00D44153" w:rsidRDefault="0052244A" w:rsidP="002F4554">
      <w:pPr>
        <w:jc w:val="both"/>
        <w:rPr>
          <w:rStyle w:val="lev"/>
        </w:rPr>
      </w:pPr>
      <w:r>
        <w:rPr>
          <w:rStyle w:val="lev"/>
        </w:rPr>
        <w:lastRenderedPageBreak/>
        <w:t xml:space="preserve">Comme expliqué </w:t>
      </w:r>
      <w:r w:rsidR="007D188A">
        <w:rPr>
          <w:rStyle w:val="lev"/>
        </w:rPr>
        <w:t xml:space="preserve">précédemment (voir </w:t>
      </w:r>
      <w:r w:rsidR="005B5BAB" w:rsidRPr="005B5BAB">
        <w:rPr>
          <w:rStyle w:val="lev"/>
          <w:i/>
          <w:iCs/>
        </w:rPr>
        <w:t>3.2</w:t>
      </w:r>
      <w:r w:rsidR="007D188A">
        <w:rPr>
          <w:rStyle w:val="lev"/>
          <w:i/>
          <w:iCs/>
        </w:rPr>
        <w:t>)</w:t>
      </w:r>
      <w:r>
        <w:rPr>
          <w:rStyle w:val="lev"/>
        </w:rPr>
        <w:t>,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Pr="00087B1F" w:rsidRDefault="0053624E" w:rsidP="0053624E">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sidRPr="00087B1F">
        <w:rPr>
          <w:rFonts w:ascii="Menlo" w:hAnsi="Menlo" w:cs="Menlo"/>
          <w:color w:val="CCCCCC"/>
          <w:sz w:val="21"/>
          <w:szCs w:val="21"/>
        </w:rPr>
        <w:t>// ...</w:t>
      </w:r>
    </w:p>
    <w:p w14:paraId="4D00F66A" w14:textId="67ECD392" w:rsidR="0053624E" w:rsidRPr="00087B1F" w:rsidRDefault="0053624E" w:rsidP="0053624E">
      <w:pPr>
        <w:shd w:val="clear" w:color="auto" w:fill="1F1F1F"/>
        <w:spacing w:line="315" w:lineRule="atLeast"/>
        <w:rPr>
          <w:rFonts w:ascii="Menlo" w:hAnsi="Menlo" w:cs="Menlo"/>
          <w:color w:val="CCCCCC"/>
          <w:sz w:val="21"/>
          <w:szCs w:val="21"/>
        </w:rPr>
      </w:pPr>
      <w:r w:rsidRPr="00087B1F">
        <w:rPr>
          <w:rFonts w:ascii="Menlo" w:hAnsi="Menlo" w:cs="Menlo"/>
          <w:color w:val="CCCCCC"/>
          <w:sz w:val="21"/>
          <w:szCs w:val="21"/>
        </w:rPr>
        <w:t>}</w:t>
      </w:r>
    </w:p>
    <w:p w14:paraId="178B8C76" w14:textId="7BA9B89B" w:rsidR="009245EC" w:rsidRDefault="006346B2" w:rsidP="006346B2">
      <w:pPr>
        <w:pStyle w:val="Lgende"/>
        <w:rPr>
          <w:rStyle w:val="lev"/>
        </w:rPr>
      </w:pPr>
      <w:bookmarkStart w:id="119" w:name="_Toc141276959"/>
      <w:r>
        <w:t xml:space="preserve">Listing </w:t>
      </w:r>
      <w:r>
        <w:fldChar w:fldCharType="begin"/>
      </w:r>
      <w:r>
        <w:instrText xml:space="preserve"> SEQ Listing \* ARABIC </w:instrText>
      </w:r>
      <w:r>
        <w:fldChar w:fldCharType="separate"/>
      </w:r>
      <w:r w:rsidR="00DC0E5B">
        <w:rPr>
          <w:noProof/>
        </w:rPr>
        <w:t>25</w:t>
      </w:r>
      <w:r>
        <w:fldChar w:fldCharType="end"/>
      </w:r>
      <w:r>
        <w:t xml:space="preserve">: </w:t>
      </w:r>
      <w:r w:rsidRPr="009611A2">
        <w:t>Exemple de module demandant l’accès au accesseurs keyboard et http</w:t>
      </w:r>
      <w:bookmarkEnd w:id="119"/>
    </w:p>
    <w:p w14:paraId="039A03D9" w14:textId="2597C393" w:rsidR="009245EC" w:rsidRDefault="009245EC" w:rsidP="009245EC">
      <w:pPr>
        <w:rPr>
          <w:rStyle w:val="lev"/>
        </w:rPr>
      </w:pPr>
    </w:p>
    <w:p w14:paraId="2A91FF40" w14:textId="33548102" w:rsidR="009245EC" w:rsidRDefault="00F722CA" w:rsidP="00E473CA">
      <w:pPr>
        <w:jc w:val="both"/>
        <w:rPr>
          <w:rStyle w:val="lev"/>
        </w:rPr>
      </w:pPr>
      <w:r>
        <w:rPr>
          <w:rStyle w:val="lev"/>
        </w:rPr>
        <w:t xml:space="preserve">Lors du chargement de l’application, les différents accessors existants sont instanciés et démarré (appel à </w:t>
      </w:r>
      <w:r w:rsidRPr="00441347">
        <w:rPr>
          <w:rStyle w:val="lev"/>
          <w:i/>
          <w:iCs/>
        </w:rPr>
        <w:t>run</w:t>
      </w:r>
      <w:r>
        <w:rPr>
          <w:rStyle w:val="lev"/>
        </w:rPr>
        <w:t>). Lors du démarrage d’un module</w:t>
      </w:r>
      <w:r w:rsidR="00E822C6">
        <w:rPr>
          <w:rStyle w:val="lev"/>
        </w:rPr>
        <w:t xml:space="preserve">, </w:t>
      </w:r>
      <w:r>
        <w:rPr>
          <w:rStyle w:val="lev"/>
        </w:rPr>
        <w:t>les dépendances (requires) du module sont lues. Chaque dépendance déclenchera l’inscription d’un module à un accessor</w:t>
      </w:r>
      <w:r w:rsidR="00112051">
        <w:rPr>
          <w:rStyle w:val="lev"/>
        </w:rPr>
        <w:t xml:space="preserve"> spécifié</w:t>
      </w:r>
      <w:r>
        <w:rPr>
          <w:rStyle w:val="lev"/>
        </w:rPr>
        <w:t xml:space="preserve"> afin de pouvoir récupérer ou envoyer les données au travers de celui-ci.</w:t>
      </w:r>
    </w:p>
    <w:p w14:paraId="586226B7" w14:textId="77777777" w:rsidR="00D44153" w:rsidRDefault="00D44153" w:rsidP="00E473CA">
      <w:pPr>
        <w:jc w:val="both"/>
        <w:rPr>
          <w:rStyle w:val="lev"/>
        </w:rPr>
      </w:pPr>
    </w:p>
    <w:p w14:paraId="58D979AA" w14:textId="67D036FE" w:rsidR="00112C89" w:rsidRDefault="00964656" w:rsidP="00E473CA">
      <w:pPr>
        <w:jc w:val="both"/>
        <w:rPr>
          <w:rStyle w:val="lev"/>
        </w:rPr>
      </w:pPr>
      <w:r>
        <w:rPr>
          <w:rStyle w:val="lev"/>
        </w:rPr>
        <w:t>Bien entendu, cette approche à des limitation</w:t>
      </w:r>
      <w:r w:rsidR="003D0BD1">
        <w:rPr>
          <w:rStyle w:val="lev"/>
        </w:rPr>
        <w:t>s</w:t>
      </w:r>
      <w:r>
        <w:rPr>
          <w:rStyle w:val="lev"/>
        </w:rPr>
        <w:t> : bien qu’elle uniformise l’accès à un certain type de dispo</w:t>
      </w:r>
      <w:r w:rsidR="003D0BD1">
        <w:rPr>
          <w:rStyle w:val="lev"/>
        </w:rPr>
        <w:t>si</w:t>
      </w:r>
      <w:r>
        <w:rPr>
          <w:rStyle w:val="lev"/>
        </w:rPr>
        <w:t xml:space="preserve">tif ou de protocole et limitant </w:t>
      </w:r>
      <w:r w:rsidR="00DC4C17">
        <w:rPr>
          <w:rStyle w:val="lev"/>
        </w:rPr>
        <w:t xml:space="preserve">l’accès grâce au require, cela n’en fait pas une sécurité d’accès absolue car un développeur pourrait sans autres implémenter lui-même l’accès </w:t>
      </w:r>
      <w:r w:rsidR="00B37B9E">
        <w:rPr>
          <w:rStyle w:val="lev"/>
        </w:rPr>
        <w:t>aux dispositifs</w:t>
      </w:r>
      <w:r w:rsidR="00DC4C17">
        <w:rPr>
          <w:rStyle w:val="lev"/>
        </w:rPr>
        <w:t xml:space="preserve"> dans le comportement de son module et outre-passer cette vérification. L’idée principale était surtout d’offrir des fonctionnalités déjà implémentée pour simplifier le travail des développeurs</w:t>
      </w:r>
    </w:p>
    <w:p w14:paraId="1342FD71" w14:textId="77777777" w:rsidR="00964656" w:rsidRDefault="00964656" w:rsidP="00E473CA">
      <w:pPr>
        <w:jc w:val="both"/>
        <w:rPr>
          <w:rStyle w:val="lev"/>
        </w:rPr>
      </w:pPr>
    </w:p>
    <w:p w14:paraId="0D0E1E42" w14:textId="7AF6B235" w:rsidR="00964656" w:rsidRDefault="00964656" w:rsidP="00E473CA">
      <w:pPr>
        <w:jc w:val="both"/>
        <w:rPr>
          <w:rStyle w:val="lev"/>
        </w:rPr>
      </w:pPr>
      <w:r>
        <w:rPr>
          <w:rStyle w:val="lev"/>
        </w:rPr>
        <w:t xml:space="preserve">Les accessors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w:t>
      </w:r>
      <w:r w:rsidR="001B25E0">
        <w:rPr>
          <w:rStyle w:val="lev"/>
        </w:rPr>
        <w:t xml:space="preserve"> de</w:t>
      </w:r>
      <w:r>
        <w:rPr>
          <w:rStyle w:val="lev"/>
        </w:rPr>
        <w:t xml:space="preserve"> </w:t>
      </w:r>
      <w:r w:rsidRPr="001B25E0">
        <w:rPr>
          <w:rStyle w:val="lev"/>
          <w:i/>
          <w:iCs/>
        </w:rPr>
        <w:t>BaseAccessor</w:t>
      </w:r>
      <w:r>
        <w:rPr>
          <w:rStyle w:val="lev"/>
        </w:rPr>
        <w:t xml:space="preserve"> ne peuvent pas être excluent.</w:t>
      </w:r>
    </w:p>
    <w:p w14:paraId="676EB6E2" w14:textId="77777777" w:rsidR="007913C9" w:rsidRDefault="007913C9" w:rsidP="00E473CA">
      <w:pPr>
        <w:jc w:val="both"/>
        <w:rPr>
          <w:rStyle w:val="lev"/>
        </w:rPr>
      </w:pPr>
    </w:p>
    <w:p w14:paraId="3ACC6A77" w14:textId="528A05C2" w:rsidR="008A38D4" w:rsidRDefault="008A38D4" w:rsidP="00E473CA">
      <w:pPr>
        <w:jc w:val="both"/>
        <w:rPr>
          <w:rStyle w:val="lev"/>
          <w:szCs w:val="21"/>
        </w:rPr>
      </w:pPr>
      <w:r>
        <w:rPr>
          <w:rStyle w:val="lev"/>
          <w:szCs w:val="21"/>
        </w:rPr>
        <w:t xml:space="preserve">Toutes les fonctionnalités relatives aux accessor ont été englobées dans le module </w:t>
      </w:r>
      <w:r w:rsidRPr="00C26BAA">
        <w:rPr>
          <w:rStyle w:val="lev"/>
          <w:i/>
          <w:iCs/>
          <w:szCs w:val="21"/>
        </w:rPr>
        <w:t>@yalk/</w:t>
      </w:r>
      <w:r>
        <w:rPr>
          <w:rStyle w:val="lev"/>
          <w:i/>
          <w:iCs/>
          <w:szCs w:val="21"/>
        </w:rPr>
        <w:t>device-acces</w:t>
      </w:r>
      <w:r w:rsidR="005C4ABD">
        <w:rPr>
          <w:rStyle w:val="lev"/>
          <w:i/>
          <w:iCs/>
          <w:szCs w:val="21"/>
        </w:rPr>
        <w:t>or</w:t>
      </w:r>
      <w:r>
        <w:rPr>
          <w:rStyle w:val="lev"/>
          <w:szCs w:val="21"/>
        </w:rPr>
        <w:t xml:space="preserve"> du monorepo.</w:t>
      </w: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007575C4" w14:textId="77777777" w:rsidR="00C22D65" w:rsidRDefault="00C22D65" w:rsidP="002F4554">
      <w:pPr>
        <w:jc w:val="both"/>
        <w:rPr>
          <w:rStyle w:val="lev"/>
        </w:rPr>
      </w:pPr>
    </w:p>
    <w:p w14:paraId="55571528" w14:textId="77777777" w:rsidR="00C22D65" w:rsidRDefault="00C22D65" w:rsidP="002F4554">
      <w:pPr>
        <w:jc w:val="both"/>
        <w:rPr>
          <w:rStyle w:val="lev"/>
        </w:rPr>
      </w:pPr>
    </w:p>
    <w:p w14:paraId="5ED485D0" w14:textId="77777777" w:rsidR="00C22D65" w:rsidRDefault="00C22D65" w:rsidP="002F4554">
      <w:pPr>
        <w:jc w:val="both"/>
        <w:rPr>
          <w:rStyle w:val="lev"/>
        </w:rPr>
      </w:pPr>
    </w:p>
    <w:p w14:paraId="3191102E" w14:textId="77777777" w:rsidR="00C22D65" w:rsidRDefault="00C22D65" w:rsidP="002F4554">
      <w:pPr>
        <w:jc w:val="both"/>
        <w:rPr>
          <w:rStyle w:val="lev"/>
        </w:rPr>
      </w:pPr>
    </w:p>
    <w:p w14:paraId="598EC8E0" w14:textId="77777777" w:rsidR="00C22D65" w:rsidRDefault="00C22D65"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120" w:name="_Toc141276830"/>
      <w:r>
        <w:rPr>
          <w:rStyle w:val="lev"/>
        </w:rPr>
        <w:lastRenderedPageBreak/>
        <w:t>Gestionnaire de module</w:t>
      </w:r>
      <w:bookmarkEnd w:id="120"/>
    </w:p>
    <w:p w14:paraId="6130BCD2" w14:textId="77777777" w:rsidR="00236C96" w:rsidRDefault="00236C96" w:rsidP="00CA6D94">
      <w:pPr>
        <w:jc w:val="both"/>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240A46F5" w14:textId="77777777" w:rsidR="00A16EAA" w:rsidRDefault="008064E8" w:rsidP="00A16EAA">
      <w:pPr>
        <w:keepNext/>
        <w:jc w:val="center"/>
      </w:pPr>
      <w:r>
        <w:rPr>
          <w:rFonts w:ascii="CMU Serif Roman" w:hAnsi="CMU Serif Roman" w:cs="CMU Serif Roman"/>
          <w:noProof/>
        </w:rPr>
        <w:drawing>
          <wp:inline distT="0" distB="0" distL="0" distR="0" wp14:anchorId="29EE4FEC" wp14:editId="0A827443">
            <wp:extent cx="6479540" cy="2136140"/>
            <wp:effectExtent l="0" t="0" r="0" b="0"/>
            <wp:docPr id="2135620808"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808" name="Graphique 2135620808"/>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479540" cy="2136140"/>
                    </a:xfrm>
                    <a:prstGeom prst="rect">
                      <a:avLst/>
                    </a:prstGeom>
                  </pic:spPr>
                </pic:pic>
              </a:graphicData>
            </a:graphic>
          </wp:inline>
        </w:drawing>
      </w:r>
    </w:p>
    <w:p w14:paraId="74834B39" w14:textId="3093840B" w:rsidR="00B64F5E" w:rsidRDefault="00A16EAA" w:rsidP="00A16EAA">
      <w:pPr>
        <w:pStyle w:val="Lgende"/>
        <w:rPr>
          <w:rStyle w:val="lev"/>
        </w:rPr>
      </w:pPr>
      <w:bookmarkStart w:id="121" w:name="_Toc141276904"/>
      <w:r>
        <w:t xml:space="preserve">Figure </w:t>
      </w:r>
      <w:r>
        <w:fldChar w:fldCharType="begin"/>
      </w:r>
      <w:r>
        <w:instrText xml:space="preserve"> SEQ Figure \* ARABIC </w:instrText>
      </w:r>
      <w:r>
        <w:fldChar w:fldCharType="separate"/>
      </w:r>
      <w:r w:rsidR="00964D91">
        <w:rPr>
          <w:noProof/>
        </w:rPr>
        <w:t>34</w:t>
      </w:r>
      <w:r>
        <w:fldChar w:fldCharType="end"/>
      </w:r>
      <w:r>
        <w:t>: UML du ModuleManager</w:t>
      </w:r>
      <w:bookmarkEnd w:id="121"/>
    </w:p>
    <w:p w14:paraId="25C8B103" w14:textId="77777777" w:rsidR="00236C96" w:rsidRDefault="00236C96" w:rsidP="00236C96">
      <w:pPr>
        <w:rPr>
          <w:sz w:val="23"/>
          <w:szCs w:val="23"/>
        </w:rPr>
      </w:pPr>
    </w:p>
    <w:p w14:paraId="6D481274" w14:textId="7E876683" w:rsidR="00586600" w:rsidRDefault="00236C96" w:rsidP="00CA6D94">
      <w:pPr>
        <w:jc w:val="both"/>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w:t>
      </w:r>
      <w:r w:rsidRPr="00DE68A2">
        <w:rPr>
          <w:rStyle w:val="lev"/>
          <w:i/>
          <w:iCs/>
        </w:rPr>
        <w:t>3.4</w:t>
      </w:r>
      <w:r>
        <w:rPr>
          <w:rStyle w:val="lev"/>
        </w:rPr>
        <w:t>)</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122" w:name="_Toc141276831"/>
      <w:r>
        <w:rPr>
          <w:rStyle w:val="lev"/>
        </w:rPr>
        <w:t>Identifiant</w:t>
      </w:r>
      <w:bookmarkEnd w:id="122"/>
    </w:p>
    <w:p w14:paraId="3FF8BCCE" w14:textId="0E82815F" w:rsidR="00586600" w:rsidRDefault="00586600" w:rsidP="00CA6D94">
      <w:pPr>
        <w:jc w:val="both"/>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r w:rsidR="000D77A6" w:rsidRPr="000D77A6">
        <w:rPr>
          <w:rStyle w:val="lev"/>
          <w:i/>
          <w:iCs/>
        </w:rPr>
        <w:t>Universally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CA6D94">
      <w:pPr>
        <w:jc w:val="both"/>
        <w:rPr>
          <w:rStyle w:val="lev"/>
        </w:rPr>
      </w:pPr>
    </w:p>
    <w:p w14:paraId="1C472AF8" w14:textId="56525231" w:rsidR="00277BAD" w:rsidRDefault="00277BAD" w:rsidP="00CA6D94">
      <w:pPr>
        <w:jc w:val="both"/>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CA6D94">
      <w:pPr>
        <w:jc w:val="both"/>
        <w:rPr>
          <w:rStyle w:val="lev"/>
        </w:rPr>
      </w:pPr>
    </w:p>
    <w:p w14:paraId="3A58C3CF" w14:textId="4F5C81E1" w:rsidR="00E91654" w:rsidRDefault="00010C3F" w:rsidP="00CA6D94">
      <w:pPr>
        <w:jc w:val="both"/>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r w:rsidRPr="00010C3F">
        <w:rPr>
          <w:rStyle w:val="lev"/>
          <w:i/>
          <w:iCs/>
        </w:rPr>
        <w:t>randomUUID</w:t>
      </w:r>
      <w:r>
        <w:rPr>
          <w:rStyle w:val="lev"/>
        </w:rPr>
        <w:t>.</w:t>
      </w:r>
    </w:p>
    <w:p w14:paraId="6DA8EE9E" w14:textId="6CD91EDD" w:rsidR="00E91654" w:rsidRDefault="00E63945" w:rsidP="0020576E">
      <w:pPr>
        <w:pStyle w:val="Titre4"/>
        <w:rPr>
          <w:rStyle w:val="lev"/>
        </w:rPr>
      </w:pPr>
      <w:bookmarkStart w:id="123" w:name="_Toc141276832"/>
      <w:r>
        <w:rPr>
          <w:rStyle w:val="lev"/>
        </w:rPr>
        <w:lastRenderedPageBreak/>
        <w:t>État</w:t>
      </w:r>
      <w:r w:rsidR="008E5065">
        <w:rPr>
          <w:rStyle w:val="lev"/>
        </w:rPr>
        <w:t xml:space="preserve"> et stockage</w:t>
      </w:r>
      <w:bookmarkEnd w:id="123"/>
    </w:p>
    <w:p w14:paraId="192BFA9B" w14:textId="79FE7BE6" w:rsidR="008470AC" w:rsidRPr="009C2D0C" w:rsidRDefault="008470AC" w:rsidP="002F0D3A">
      <w:pPr>
        <w:jc w:val="both"/>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F0D3A">
      <w:pPr>
        <w:jc w:val="both"/>
        <w:rPr>
          <w:sz w:val="23"/>
          <w:szCs w:val="23"/>
        </w:rPr>
      </w:pPr>
    </w:p>
    <w:p w14:paraId="1C70E611" w14:textId="29CD4CF6" w:rsidR="008470AC" w:rsidRPr="009C2D0C" w:rsidRDefault="008470AC" w:rsidP="002F0D3A">
      <w:pPr>
        <w:jc w:val="both"/>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r w:rsidRPr="009C2D0C">
        <w:rPr>
          <w:rStyle w:val="lev"/>
          <w:i/>
          <w:iCs/>
        </w:rPr>
        <w:t>modulesPath</w:t>
      </w:r>
      <w:r w:rsidRPr="009C2D0C">
        <w:rPr>
          <w:rStyle w:val="lev"/>
        </w:rPr>
        <w:t>)</w:t>
      </w:r>
      <w:r w:rsidR="005C36D3" w:rsidRPr="009C2D0C">
        <w:rPr>
          <w:rStyle w:val="lev"/>
        </w:rPr>
        <w:t>.</w:t>
      </w:r>
    </w:p>
    <w:p w14:paraId="665EA250" w14:textId="77777777" w:rsidR="008470AC" w:rsidRDefault="008470AC" w:rsidP="002F0D3A">
      <w:pPr>
        <w:jc w:val="both"/>
        <w:rPr>
          <w:sz w:val="23"/>
          <w:szCs w:val="23"/>
        </w:rPr>
      </w:pPr>
    </w:p>
    <w:p w14:paraId="4CB081C7" w14:textId="79D92CAA" w:rsidR="00FB2BFE" w:rsidRPr="00F538D4" w:rsidRDefault="009C2D0C" w:rsidP="002F0D3A">
      <w:pPr>
        <w:jc w:val="both"/>
        <w:rPr>
          <w:rStyle w:val="lev"/>
        </w:rPr>
      </w:pPr>
      <w:r w:rsidRPr="00F538D4">
        <w:rPr>
          <w:rStyle w:val="lev"/>
        </w:rPr>
        <w:t xml:space="preserve">Grâce à la méthode </w:t>
      </w:r>
      <w:r w:rsidR="00FB2BFE" w:rsidRPr="00F538D4">
        <w:rPr>
          <w:rStyle w:val="lev"/>
        </w:rPr>
        <w:t xml:space="preserve">loadModule, un module peut être chargé dans le gestionnaire à condition que celui-ci se trouve dans un sous dossier du modulePath.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F0D3A">
      <w:pPr>
        <w:jc w:val="both"/>
        <w:rPr>
          <w:rStyle w:val="lev"/>
        </w:rPr>
      </w:pPr>
    </w:p>
    <w:p w14:paraId="3CE3F5F2" w14:textId="754D27F3" w:rsidR="009C2D0C" w:rsidRPr="00F538D4" w:rsidRDefault="009C2D0C" w:rsidP="002F0D3A">
      <w:pPr>
        <w:jc w:val="both"/>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uuid comme nom de dossier. </w:t>
      </w:r>
      <w:r w:rsidR="00FB2BFE" w:rsidRPr="00F538D4">
        <w:rPr>
          <w:rStyle w:val="lev"/>
        </w:rPr>
        <w:t>Le fait d’utiliser des identifiants e</w:t>
      </w:r>
      <w:r w:rsidR="001B130E">
        <w:rPr>
          <w:rStyle w:val="lev"/>
        </w:rPr>
        <w:t>s</w:t>
      </w:r>
      <w:r w:rsidR="00FB2BFE" w:rsidRPr="00F538D4">
        <w:rPr>
          <w:rStyle w:val="lev"/>
        </w:rPr>
        <w:t xml:space="preserv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loadModule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F0D3A">
      <w:pPr>
        <w:jc w:val="both"/>
        <w:rPr>
          <w:rStyle w:val="lev"/>
        </w:rPr>
      </w:pPr>
    </w:p>
    <w:p w14:paraId="352F8B78" w14:textId="1FF31C60" w:rsidR="008470AC" w:rsidRPr="00F538D4" w:rsidRDefault="009C2D0C" w:rsidP="002F0D3A">
      <w:pPr>
        <w:jc w:val="both"/>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config.json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w:t>
      </w:r>
      <w:r w:rsidR="00357A22">
        <w:rPr>
          <w:rStyle w:val="lev"/>
        </w:rPr>
        <w:t>JavaScript</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r w:rsidRPr="00F4199E">
        <w:rPr>
          <w:rFonts w:ascii="Menlo" w:hAnsi="Menlo" w:cs="Menlo"/>
          <w:color w:val="CE9178"/>
          <w:sz w:val="21"/>
          <w:szCs w:val="21"/>
          <w:lang w:val="en-US"/>
        </w:rPr>
        <w:t>path_to_file</w:t>
      </w:r>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r>
        <w:rPr>
          <w:rFonts w:ascii="Menlo" w:hAnsi="Menlo" w:cs="Menlo"/>
          <w:color w:val="4FC1FF"/>
          <w:sz w:val="21"/>
          <w:szCs w:val="21"/>
        </w:rPr>
        <w:t>module</w:t>
      </w:r>
      <w:r>
        <w:rPr>
          <w:rFonts w:ascii="Menlo" w:hAnsi="Menlo" w:cs="Menlo"/>
          <w:color w:val="CCCCCC"/>
          <w:sz w:val="21"/>
          <w:szCs w:val="21"/>
        </w:rPr>
        <w:t>.</w:t>
      </w:r>
      <w:r>
        <w:rPr>
          <w:rFonts w:ascii="Menlo" w:hAnsi="Menlo" w:cs="Menlo"/>
          <w:color w:val="DCDCAA"/>
          <w:sz w:val="21"/>
          <w:szCs w:val="21"/>
        </w:rPr>
        <w:t xml:space="preserve">default()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087EAF50" w:rsidR="00F4199E" w:rsidRPr="00C61D35" w:rsidRDefault="00357A22" w:rsidP="00357A22">
      <w:pPr>
        <w:pStyle w:val="Lgende"/>
        <w:rPr>
          <w:rStyle w:val="lev"/>
        </w:rPr>
      </w:pPr>
      <w:bookmarkStart w:id="124" w:name="_Toc141276960"/>
      <w:r>
        <w:t xml:space="preserve">Listing </w:t>
      </w:r>
      <w:r>
        <w:fldChar w:fldCharType="begin"/>
      </w:r>
      <w:r>
        <w:instrText xml:space="preserve"> SEQ Listing \* ARABIC </w:instrText>
      </w:r>
      <w:r>
        <w:fldChar w:fldCharType="separate"/>
      </w:r>
      <w:r w:rsidR="00DC0E5B">
        <w:rPr>
          <w:noProof/>
        </w:rPr>
        <w:t>26</w:t>
      </w:r>
      <w:r>
        <w:fldChar w:fldCharType="end"/>
      </w:r>
      <w:r>
        <w:t>: Import dynamique avec JavaScript</w:t>
      </w:r>
      <w:bookmarkEnd w:id="124"/>
    </w:p>
    <w:p w14:paraId="75023F32" w14:textId="299BC800" w:rsidR="0031085C" w:rsidRPr="00C61D35" w:rsidRDefault="00346796" w:rsidP="002F0D3A">
      <w:pPr>
        <w:jc w:val="both"/>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r w:rsidR="002F67C6" w:rsidRPr="00C61D35">
        <w:rPr>
          <w:rStyle w:val="lev"/>
          <w:i/>
          <w:iCs/>
        </w:rPr>
        <w:t>await</w:t>
      </w:r>
      <w:r w:rsidR="002F67C6" w:rsidRPr="00C61D35">
        <w:rPr>
          <w:rStyle w:val="lev"/>
        </w:rPr>
        <w:t>).</w:t>
      </w:r>
    </w:p>
    <w:p w14:paraId="3E8D5B82" w14:textId="77777777" w:rsidR="00F538D4" w:rsidRPr="00C61D35" w:rsidRDefault="00F538D4" w:rsidP="002F0D3A">
      <w:pPr>
        <w:jc w:val="both"/>
        <w:rPr>
          <w:rStyle w:val="lev"/>
        </w:rPr>
      </w:pPr>
    </w:p>
    <w:p w14:paraId="10AE23B8" w14:textId="7B1FF855" w:rsidR="00F538D4" w:rsidRPr="007C340A" w:rsidRDefault="009C2D0C" w:rsidP="002F0D3A">
      <w:pPr>
        <w:jc w:val="both"/>
        <w:rPr>
          <w:rFonts w:ascii="CMU Serif Roman" w:hAnsi="CMU Serif Roman" w:cs="CMU Serif Roman"/>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w:t>
      </w:r>
      <w:r w:rsidR="000B252C" w:rsidRPr="000B252C">
        <w:rPr>
          <w:rStyle w:val="lev"/>
          <w:i/>
          <w:iCs/>
        </w:rPr>
        <w:t>2</w:t>
      </w:r>
      <w:r w:rsidRPr="00C61D35">
        <w:rPr>
          <w:rStyle w:val="lev"/>
        </w:rPr>
        <w:t>)</w:t>
      </w:r>
      <w:r w:rsidR="000B252C">
        <w:rPr>
          <w:rStyle w:val="lev"/>
        </w:rPr>
        <w:t>.</w:t>
      </w:r>
    </w:p>
    <w:p w14:paraId="39A3B0B7" w14:textId="77777777" w:rsidR="006F5122" w:rsidRDefault="006F5122" w:rsidP="002F0D3A">
      <w:pPr>
        <w:jc w:val="both"/>
        <w:rPr>
          <w:rStyle w:val="lev"/>
        </w:rPr>
      </w:pPr>
    </w:p>
    <w:p w14:paraId="3AF39610" w14:textId="024F5CB1" w:rsidR="00AA4064" w:rsidRPr="008778E5" w:rsidRDefault="00334B7D" w:rsidP="002F0D3A">
      <w:pPr>
        <w:jc w:val="both"/>
        <w:rPr>
          <w:rStyle w:val="lev"/>
        </w:rPr>
      </w:pPr>
      <w:r w:rsidRPr="008778E5">
        <w:rPr>
          <w:rStyle w:val="lev"/>
        </w:rPr>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r w:rsidR="00AA4064" w:rsidRPr="008778E5">
        <w:rPr>
          <w:rStyle w:val="lev"/>
          <w:i/>
          <w:iCs/>
        </w:rPr>
        <w:t>Map</w:t>
      </w:r>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ModuleId</w:t>
      </w:r>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Pr>
          <w:rFonts w:ascii="Menlo" w:hAnsi="Menlo" w:cs="Menlo"/>
          <w:color w:val="4EC9B0"/>
          <w:sz w:val="21"/>
          <w:szCs w:val="21"/>
          <w:lang w:val="en-US"/>
        </w:rPr>
        <w:t>Boolean</w:t>
      </w:r>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lastRenderedPageBreak/>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r w:rsidRPr="00AA4064">
        <w:rPr>
          <w:rFonts w:ascii="Menlo" w:hAnsi="Menlo" w:cs="Menlo"/>
          <w:color w:val="4EC9B0"/>
          <w:sz w:val="21"/>
          <w:szCs w:val="21"/>
          <w:lang w:val="en-US"/>
        </w:rPr>
        <w:t>ModuleId</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75910D67" w:rsidR="00AA4064" w:rsidRPr="000E32DD" w:rsidRDefault="00357A22" w:rsidP="00357A22">
      <w:pPr>
        <w:pStyle w:val="Lgende"/>
        <w:rPr>
          <w:sz w:val="23"/>
          <w:szCs w:val="23"/>
        </w:rPr>
      </w:pPr>
      <w:bookmarkStart w:id="125" w:name="_Toc141276961"/>
      <w:r>
        <w:t xml:space="preserve">Listing </w:t>
      </w:r>
      <w:r>
        <w:fldChar w:fldCharType="begin"/>
      </w:r>
      <w:r>
        <w:instrText xml:space="preserve"> SEQ Listing \* ARABIC </w:instrText>
      </w:r>
      <w:r>
        <w:fldChar w:fldCharType="separate"/>
      </w:r>
      <w:r w:rsidR="00DC0E5B">
        <w:rPr>
          <w:noProof/>
        </w:rPr>
        <w:t>27</w:t>
      </w:r>
      <w:r>
        <w:fldChar w:fldCharType="end"/>
      </w:r>
      <w:r>
        <w:t>: Référence de modules dans le gestionnaire</w:t>
      </w:r>
      <w:bookmarkEnd w:id="125"/>
    </w:p>
    <w:p w14:paraId="20814399" w14:textId="3051D4B7" w:rsidR="001D6B87" w:rsidRPr="00041A7C" w:rsidRDefault="001D6B87" w:rsidP="002F0D3A">
      <w:pPr>
        <w:jc w:val="both"/>
        <w:rPr>
          <w:rStyle w:val="lev"/>
        </w:rPr>
      </w:pPr>
      <w:r w:rsidRPr="00041A7C">
        <w:rPr>
          <w:rStyle w:val="lev"/>
        </w:rPr>
        <w:t xml:space="preserve">A </w:t>
      </w:r>
      <w:r w:rsidR="002F0D3A">
        <w:rPr>
          <w:rStyle w:val="lev"/>
        </w:rPr>
        <w:t>c</w:t>
      </w:r>
      <w:r w:rsidRPr="00041A7C">
        <w:rPr>
          <w:rStyle w:val="lev"/>
        </w:rPr>
        <w:t xml:space="preserve">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Map.</w:t>
      </w:r>
    </w:p>
    <w:p w14:paraId="01AA3093" w14:textId="77777777" w:rsidR="001D6B87" w:rsidRPr="00041A7C" w:rsidRDefault="001D6B87" w:rsidP="002F0D3A">
      <w:pPr>
        <w:jc w:val="both"/>
        <w:rPr>
          <w:rStyle w:val="lev"/>
        </w:rPr>
      </w:pPr>
    </w:p>
    <w:p w14:paraId="7184ACFE" w14:textId="7A55FBB9" w:rsidR="00246431" w:rsidRPr="00041A7C" w:rsidRDefault="00246431" w:rsidP="002F0D3A">
      <w:pPr>
        <w:jc w:val="both"/>
        <w:rPr>
          <w:rStyle w:val="lev"/>
        </w:rPr>
      </w:pPr>
      <w:r w:rsidRPr="00041A7C">
        <w:rPr>
          <w:rStyle w:val="lev"/>
        </w:rPr>
        <w:t>Le gestionnaire instancie également les différents accessors et implémentera la redirection des données vers l’accessor concerné par la demande (selon son type). Il effectue également la vérification des accès d’un module à ceux-ci.</w:t>
      </w:r>
    </w:p>
    <w:p w14:paraId="41F2E80D" w14:textId="09ED727B" w:rsidR="00246431" w:rsidRPr="00041A7C" w:rsidRDefault="00246431" w:rsidP="002F0D3A">
      <w:pPr>
        <w:jc w:val="both"/>
        <w:rPr>
          <w:rStyle w:val="lev"/>
        </w:rPr>
      </w:pPr>
    </w:p>
    <w:p w14:paraId="7AA4DCED" w14:textId="043BCB07" w:rsidR="00246431" w:rsidRPr="00041A7C" w:rsidRDefault="00246431" w:rsidP="002F0D3A">
      <w:pPr>
        <w:jc w:val="both"/>
        <w:rPr>
          <w:rStyle w:val="lev"/>
        </w:rPr>
      </w:pPr>
      <w:r w:rsidRPr="00041A7C">
        <w:rPr>
          <w:rStyle w:val="lev"/>
        </w:rPr>
        <w:t xml:space="preserve">Lors de l’appel à </w:t>
      </w:r>
      <w:r w:rsidRPr="00963190">
        <w:rPr>
          <w:rStyle w:val="lev"/>
          <w:i/>
          <w:iCs/>
        </w:rPr>
        <w:t>enableModule</w:t>
      </w:r>
      <w:r w:rsidRPr="00041A7C">
        <w:rPr>
          <w:rStyle w:val="lev"/>
        </w:rPr>
        <w:t>, le module est inscrit au</w:t>
      </w:r>
      <w:r w:rsidR="00676C52" w:rsidRPr="00041A7C">
        <w:rPr>
          <w:rStyle w:val="lev"/>
        </w:rPr>
        <w:t>x</w:t>
      </w:r>
      <w:r w:rsidRPr="00041A7C">
        <w:rPr>
          <w:rStyle w:val="lev"/>
        </w:rPr>
        <w:t xml:space="preserve"> différents accesors qu’il a spécifié dans sa configuration (à l’aide d’attribut requires) pour lui en autoriser l’accès. </w:t>
      </w:r>
      <w:r w:rsidR="00041A7C" w:rsidRPr="00041A7C">
        <w:rPr>
          <w:rStyle w:val="lev"/>
        </w:rPr>
        <w:t>Ces accès seront relâchés lors de l’appel à disableModule.</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BD3D51D" w14:textId="77777777" w:rsidR="001B387B" w:rsidRDefault="001B387B" w:rsidP="00236C96">
      <w:pPr>
        <w:rPr>
          <w:lang w:val="fr-FR" w:eastAsia="fr-CH"/>
        </w:rPr>
      </w:pPr>
    </w:p>
    <w:p w14:paraId="7D4DF762" w14:textId="77777777" w:rsidR="001B387B" w:rsidRDefault="001B387B" w:rsidP="00236C96">
      <w:pPr>
        <w:rPr>
          <w:lang w:val="fr-FR" w:eastAsia="fr-CH"/>
        </w:rPr>
      </w:pPr>
    </w:p>
    <w:p w14:paraId="53AA97BC" w14:textId="77777777" w:rsidR="001B387B" w:rsidRDefault="001B387B" w:rsidP="00236C96">
      <w:pPr>
        <w:rPr>
          <w:lang w:val="fr-FR" w:eastAsia="fr-CH"/>
        </w:rPr>
      </w:pPr>
    </w:p>
    <w:p w14:paraId="44E4F868" w14:textId="77777777" w:rsidR="001B387B" w:rsidRDefault="001B387B" w:rsidP="00236C96">
      <w:pPr>
        <w:rPr>
          <w:lang w:val="fr-FR" w:eastAsia="fr-CH"/>
        </w:rPr>
      </w:pPr>
    </w:p>
    <w:p w14:paraId="2825D67F" w14:textId="77777777" w:rsidR="001B387B" w:rsidRDefault="001B387B" w:rsidP="00236C96">
      <w:pPr>
        <w:rPr>
          <w:lang w:val="fr-FR" w:eastAsia="fr-CH"/>
        </w:rPr>
      </w:pPr>
    </w:p>
    <w:p w14:paraId="41435912" w14:textId="77777777" w:rsidR="001B387B" w:rsidRDefault="001B387B" w:rsidP="00236C96">
      <w:pPr>
        <w:rPr>
          <w:lang w:val="fr-FR" w:eastAsia="fr-CH"/>
        </w:rPr>
      </w:pPr>
    </w:p>
    <w:p w14:paraId="21509195" w14:textId="77777777" w:rsidR="001B387B" w:rsidRDefault="001B387B" w:rsidP="00236C96">
      <w:pPr>
        <w:rPr>
          <w:lang w:val="fr-FR" w:eastAsia="fr-CH"/>
        </w:rPr>
      </w:pPr>
    </w:p>
    <w:p w14:paraId="0FD5D2E2" w14:textId="77777777" w:rsidR="001B387B" w:rsidRDefault="001B387B" w:rsidP="00236C96">
      <w:pPr>
        <w:rPr>
          <w:lang w:val="fr-FR" w:eastAsia="fr-CH"/>
        </w:rPr>
      </w:pPr>
    </w:p>
    <w:p w14:paraId="79724F23" w14:textId="77777777" w:rsidR="001B387B" w:rsidRDefault="001B387B" w:rsidP="00236C96">
      <w:pPr>
        <w:rPr>
          <w:lang w:val="fr-FR" w:eastAsia="fr-CH"/>
        </w:rPr>
      </w:pPr>
    </w:p>
    <w:p w14:paraId="61F84287" w14:textId="77777777" w:rsidR="001B387B" w:rsidRDefault="001B387B" w:rsidP="00236C96">
      <w:pPr>
        <w:rPr>
          <w:lang w:val="fr-FR" w:eastAsia="fr-CH"/>
        </w:rPr>
      </w:pPr>
    </w:p>
    <w:p w14:paraId="234E64C3" w14:textId="77777777" w:rsidR="001B387B" w:rsidRDefault="001B387B"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126" w:name="_Toc141276833"/>
      <w:r>
        <w:lastRenderedPageBreak/>
        <w:t>Module d’exemple</w:t>
      </w:r>
      <w:bookmarkEnd w:id="126"/>
    </w:p>
    <w:p w14:paraId="6B80E4DC" w14:textId="4FB49045" w:rsidR="002A1331" w:rsidRPr="008376D7" w:rsidRDefault="00904A6A" w:rsidP="00A0703F">
      <w:pPr>
        <w:jc w:val="both"/>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7AC50C07" w:rsidR="008376D7" w:rsidRPr="008376D7" w:rsidRDefault="002A1331" w:rsidP="00A0703F">
      <w:pPr>
        <w:jc w:val="both"/>
        <w:rPr>
          <w:rStyle w:val="lev"/>
        </w:rPr>
      </w:pPr>
      <w:r w:rsidRPr="008376D7">
        <w:rPr>
          <w:rStyle w:val="lev"/>
        </w:rPr>
        <w:t xml:space="preserve">Afin de faciliter le travail du développeur j’ai mis en place un module d’exemple sous la forme d’un </w:t>
      </w:r>
      <w:r w:rsidR="00C566A4" w:rsidRPr="008376D7">
        <w:rPr>
          <w:rStyle w:val="lev"/>
        </w:rPr>
        <w:t xml:space="preserve">template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template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410AA3">
        <w:rPr>
          <w:rStyle w:val="lev"/>
        </w:rPr>
        <w:t xml:space="preserve"> a</w:t>
      </w:r>
      <w:r w:rsidR="00991CE9" w:rsidRPr="008376D7">
        <w:rPr>
          <w:rStyle w:val="lev"/>
        </w:rPr>
        <w:t xml:space="preserve">fin de le guider </w:t>
      </w:r>
      <w:r w:rsidR="00F558BC" w:rsidRPr="008376D7">
        <w:rPr>
          <w:rStyle w:val="lev"/>
        </w:rPr>
        <w:t>pas à pas dans son travail.</w:t>
      </w:r>
      <w:r w:rsidR="00991CE9" w:rsidRPr="008376D7">
        <w:rPr>
          <w:rStyle w:val="lev"/>
        </w:rPr>
        <w:t xml:space="preserve"> Une documentation sous la forme d’un readme est également fournie.</w:t>
      </w:r>
      <w:r w:rsidR="008376D7">
        <w:rPr>
          <w:rStyle w:val="lev"/>
        </w:rPr>
        <w:t xml:space="preserve"> Le développeur doit avoir installé l’environnement Node.js sur sa machine pour l’utiliser.</w:t>
      </w:r>
    </w:p>
    <w:p w14:paraId="2A2B7BA7" w14:textId="77777777" w:rsidR="008376D7" w:rsidRDefault="008376D7" w:rsidP="00A0703F">
      <w:pPr>
        <w:jc w:val="both"/>
        <w:rPr>
          <w:rStyle w:val="lev"/>
        </w:rPr>
      </w:pPr>
    </w:p>
    <w:p w14:paraId="7FDF9F56" w14:textId="603E6751" w:rsidR="008376D7" w:rsidRDefault="008376D7" w:rsidP="00A0703F">
      <w:pPr>
        <w:jc w:val="both"/>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A0703F">
      <w:pPr>
        <w:jc w:val="both"/>
        <w:rPr>
          <w:rStyle w:val="lev"/>
        </w:rPr>
      </w:pPr>
    </w:p>
    <w:p w14:paraId="4D727936" w14:textId="23DED4E7" w:rsidR="00DB6A25" w:rsidRPr="00BA07EA" w:rsidRDefault="008376D7" w:rsidP="00A0703F">
      <w:pPr>
        <w:pStyle w:val="Paragraphedeliste"/>
        <w:numPr>
          <w:ilvl w:val="0"/>
          <w:numId w:val="19"/>
        </w:numPr>
        <w:rPr>
          <w:rFonts w:ascii="CMU Serif Roman" w:hAnsi="CMU Serif Roman" w:cs="CMU Serif Roman"/>
          <w:szCs w:val="21"/>
        </w:rPr>
      </w:pPr>
      <w:r w:rsidRPr="00DB6A25">
        <w:rPr>
          <w:rStyle w:val="lev"/>
          <w:i/>
          <w:iCs/>
          <w:sz w:val="24"/>
          <w:szCs w:val="21"/>
        </w:rPr>
        <w:t>Transpilation</w:t>
      </w:r>
      <w:r w:rsidRPr="00DB6A25">
        <w:rPr>
          <w:rStyle w:val="lev"/>
          <w:sz w:val="24"/>
          <w:szCs w:val="21"/>
        </w:rPr>
        <w:t> : le code source, développé en TypeScript, doit être transformé en code natif JavaScript afin d’être exécutable par Node.js. Il suffit d’exécuter</w:t>
      </w:r>
      <w:r w:rsidR="00B212E4" w:rsidRPr="00DB6A25">
        <w:rPr>
          <w:rStyle w:val="lev"/>
          <w:sz w:val="24"/>
          <w:szCs w:val="21"/>
        </w:rPr>
        <w:t xml:space="preserve"> la commande</w:t>
      </w:r>
      <w:r w:rsidR="00BA07EA">
        <w:rPr>
          <w:rStyle w:val="lev"/>
          <w:sz w:val="24"/>
          <w:szCs w:val="21"/>
        </w:rPr>
        <w:t xml:space="preserve"> </w:t>
      </w:r>
      <w:r w:rsidR="00BA07EA" w:rsidRPr="00BA07EA">
        <w:rPr>
          <w:rStyle w:val="lev"/>
          <w:i/>
          <w:iCs/>
          <w:sz w:val="24"/>
          <w:szCs w:val="21"/>
        </w:rPr>
        <w:t>npm run build</w:t>
      </w:r>
      <w:r w:rsidR="00BA07EA">
        <w:rPr>
          <w:rStyle w:val="lev"/>
          <w:sz w:val="24"/>
          <w:szCs w:val="21"/>
        </w:rPr>
        <w:t>.</w:t>
      </w:r>
    </w:p>
    <w:p w14:paraId="6C3249E6" w14:textId="77777777" w:rsidR="00BA07EA" w:rsidRPr="00DB6A25" w:rsidRDefault="00BA07EA" w:rsidP="00767737">
      <w:pPr>
        <w:pStyle w:val="Paragraphedeliste"/>
        <w:rPr>
          <w:rStyle w:val="lev"/>
          <w:szCs w:val="21"/>
        </w:rPr>
      </w:pPr>
    </w:p>
    <w:p w14:paraId="4416B528" w14:textId="55F642BD" w:rsidR="00DB6A25" w:rsidRDefault="00B212E4" w:rsidP="00A0703F">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config.json). D’autres fichiers peuvent y être inclus si besoin, tel que l’icône du module (spécifié dans la configuration).</w:t>
      </w:r>
      <w:r w:rsidR="00BA07EA">
        <w:rPr>
          <w:rStyle w:val="lev"/>
          <w:sz w:val="24"/>
          <w:szCs w:val="21"/>
        </w:rPr>
        <w:t xml:space="preserve"> </w:t>
      </w:r>
      <w:r w:rsidR="00BA07EA" w:rsidRPr="00DB6A25">
        <w:rPr>
          <w:rStyle w:val="lev"/>
          <w:sz w:val="24"/>
          <w:szCs w:val="21"/>
        </w:rPr>
        <w:t>L’archive peut ensuite être distribuée par n’importe quel canal.</w:t>
      </w:r>
    </w:p>
    <w:p w14:paraId="597E7E73" w14:textId="77777777" w:rsidR="00690CD2" w:rsidRPr="00690CD2" w:rsidRDefault="00690CD2" w:rsidP="00A0703F">
      <w:pPr>
        <w:pStyle w:val="Paragraphedeliste"/>
        <w:rPr>
          <w:rFonts w:ascii="CMU Serif Roman" w:hAnsi="CMU Serif Roman" w:cs="CMU Serif Roman"/>
          <w:sz w:val="24"/>
          <w:szCs w:val="21"/>
        </w:rPr>
      </w:pPr>
    </w:p>
    <w:p w14:paraId="6916C825" w14:textId="25D57892" w:rsidR="00FF3809" w:rsidRPr="00BD776C" w:rsidRDefault="00DB6A25" w:rsidP="00A0703F">
      <w:pPr>
        <w:jc w:val="both"/>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r w:rsidR="00FF3809">
        <w:rPr>
          <w:rStyle w:val="lev"/>
        </w:rPr>
        <w:t xml:space="preserve"> Ce module est englobé dans le </w:t>
      </w:r>
      <w:r w:rsidR="005344AD">
        <w:rPr>
          <w:rStyle w:val="lev"/>
          <w:szCs w:val="21"/>
        </w:rPr>
        <w:t>workspace</w:t>
      </w:r>
      <w:r w:rsidR="00FF3809">
        <w:rPr>
          <w:rStyle w:val="lev"/>
          <w:szCs w:val="21"/>
        </w:rPr>
        <w:t xml:space="preserve"> </w:t>
      </w:r>
      <w:r w:rsidR="00FF3809" w:rsidRPr="00C26BAA">
        <w:rPr>
          <w:rStyle w:val="lev"/>
          <w:i/>
          <w:iCs/>
          <w:szCs w:val="21"/>
        </w:rPr>
        <w:t>@yalk/</w:t>
      </w:r>
      <w:r w:rsidR="00FF3809">
        <w:rPr>
          <w:rStyle w:val="lev"/>
          <w:i/>
          <w:iCs/>
          <w:szCs w:val="21"/>
        </w:rPr>
        <w:t>module-example</w:t>
      </w:r>
      <w:r w:rsidR="00FF3809">
        <w:rPr>
          <w:rStyle w:val="lev"/>
          <w:szCs w:val="21"/>
        </w:rPr>
        <w:t xml:space="preserve"> du monorepo.</w:t>
      </w:r>
    </w:p>
    <w:p w14:paraId="67C388C7" w14:textId="2A091526" w:rsidR="00DB6A25" w:rsidRPr="00E3294A" w:rsidRDefault="00DB6A25" w:rsidP="00DB6A25">
      <w:pPr>
        <w:spacing w:after="160" w:line="259" w:lineRule="auto"/>
        <w:rPr>
          <w:rStyle w:val="lev"/>
        </w:rPr>
      </w:pP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01755BF" w14:textId="77777777" w:rsidR="00014821" w:rsidRDefault="00014821" w:rsidP="00800D19">
      <w:pPr>
        <w:tabs>
          <w:tab w:val="left" w:pos="3913"/>
        </w:tabs>
        <w:spacing w:after="160" w:line="259" w:lineRule="auto"/>
      </w:pPr>
    </w:p>
    <w:p w14:paraId="6029BC98" w14:textId="77777777" w:rsidR="00014821" w:rsidRDefault="00014821"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127" w:name="_Toc141276834"/>
      <w:r>
        <w:rPr>
          <w:lang w:val="fr-CH"/>
        </w:rPr>
        <w:t>Application Web</w:t>
      </w:r>
      <w:bookmarkEnd w:id="127"/>
    </w:p>
    <w:p w14:paraId="262A84DA" w14:textId="60762203" w:rsidR="0006024B" w:rsidRDefault="0006024B" w:rsidP="00014821">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128" w:name="_Toc141276835"/>
      <w:r>
        <w:rPr>
          <w:rStyle w:val="lev"/>
        </w:rPr>
        <w:t>Backend</w:t>
      </w:r>
      <w:bookmarkEnd w:id="128"/>
    </w:p>
    <w:p w14:paraId="5EB3F882" w14:textId="54377C16" w:rsidR="00191725" w:rsidRDefault="001B6C5C" w:rsidP="00014821">
      <w:pPr>
        <w:jc w:val="both"/>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r w:rsidR="00BD776C">
        <w:rPr>
          <w:rStyle w:val="lev"/>
        </w:rPr>
        <w:t xml:space="preserve"> </w:t>
      </w:r>
      <w:r w:rsidR="00191725">
        <w:rPr>
          <w:rStyle w:val="lev"/>
          <w:szCs w:val="21"/>
        </w:rPr>
        <w:t xml:space="preserve">Toutes les fonctionnalités relatives aux backend ont été englobées dans le module </w:t>
      </w:r>
      <w:r w:rsidR="00191725" w:rsidRPr="00C26BAA">
        <w:rPr>
          <w:rStyle w:val="lev"/>
          <w:i/>
          <w:iCs/>
          <w:szCs w:val="21"/>
        </w:rPr>
        <w:t>@yalk/</w:t>
      </w:r>
      <w:r w:rsidR="00191725">
        <w:rPr>
          <w:rStyle w:val="lev"/>
          <w:i/>
          <w:iCs/>
          <w:szCs w:val="21"/>
        </w:rPr>
        <w:t>server</w:t>
      </w:r>
      <w:r w:rsidR="00191725">
        <w:rPr>
          <w:rStyle w:val="lev"/>
          <w:szCs w:val="21"/>
        </w:rPr>
        <w:t xml:space="preserve"> du monorepo.</w:t>
      </w: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29" w:name="_Toc141276836"/>
      <w:r>
        <w:rPr>
          <w:rStyle w:val="lev"/>
        </w:rPr>
        <w:t>Base de données</w:t>
      </w:r>
      <w:bookmarkEnd w:id="129"/>
    </w:p>
    <w:p w14:paraId="20EFEE0F" w14:textId="77777777" w:rsidR="001B6C5C" w:rsidRDefault="001B6C5C" w:rsidP="00014821">
      <w:pPr>
        <w:jc w:val="both"/>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2F8C8579" w14:textId="791AEFC5" w:rsidR="001B6C5C" w:rsidRDefault="007F4AD0" w:rsidP="001B6C5C">
      <w:pPr>
        <w:pStyle w:val="Titre5"/>
        <w:rPr>
          <w:rStyle w:val="lev"/>
        </w:rPr>
      </w:pPr>
      <w:r>
        <w:rPr>
          <w:rStyle w:val="lev"/>
        </w:rPr>
        <w:t>Modèle</w:t>
      </w:r>
    </w:p>
    <w:p w14:paraId="40B835DE" w14:textId="77777777" w:rsidR="008B2D36" w:rsidRDefault="008B2D36" w:rsidP="008B2D36">
      <w:pPr>
        <w:keepNext/>
        <w:jc w:val="center"/>
      </w:pPr>
      <w:r>
        <w:rPr>
          <w:rFonts w:ascii="CMU Serif Roman" w:hAnsi="CMU Serif Roman" w:cs="CMU Serif Roman"/>
          <w:noProof/>
        </w:rPr>
        <w:drawing>
          <wp:inline distT="0" distB="0" distL="0" distR="0" wp14:anchorId="51179E01" wp14:editId="2957A042">
            <wp:extent cx="3996798" cy="3371273"/>
            <wp:effectExtent l="0" t="0" r="3810" b="0"/>
            <wp:docPr id="1676469369" name="Image 5"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9369" name="Image 5" descr="Une image contenant texte, capture d’écran, Logiciel multimédia, logiciel&#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21345" cy="3391978"/>
                    </a:xfrm>
                    <a:prstGeom prst="rect">
                      <a:avLst/>
                    </a:prstGeom>
                  </pic:spPr>
                </pic:pic>
              </a:graphicData>
            </a:graphic>
          </wp:inline>
        </w:drawing>
      </w:r>
    </w:p>
    <w:p w14:paraId="25EB6EFB" w14:textId="30F8181C" w:rsidR="001556E1" w:rsidRDefault="008B2D36" w:rsidP="008B2D36">
      <w:pPr>
        <w:pStyle w:val="Lgende"/>
        <w:rPr>
          <w:rStyle w:val="lev"/>
        </w:rPr>
      </w:pPr>
      <w:bookmarkStart w:id="130" w:name="_Toc141276905"/>
      <w:r>
        <w:t xml:space="preserve">Figure </w:t>
      </w:r>
      <w:r>
        <w:fldChar w:fldCharType="begin"/>
      </w:r>
      <w:r>
        <w:instrText xml:space="preserve"> SEQ Figure \* ARABIC </w:instrText>
      </w:r>
      <w:r>
        <w:fldChar w:fldCharType="separate"/>
      </w:r>
      <w:r w:rsidR="00964D91">
        <w:rPr>
          <w:noProof/>
        </w:rPr>
        <w:t>35</w:t>
      </w:r>
      <w:r>
        <w:fldChar w:fldCharType="end"/>
      </w:r>
      <w:r>
        <w:t>: Modèle physique de la base de données</w:t>
      </w:r>
      <w:bookmarkEnd w:id="130"/>
    </w:p>
    <w:p w14:paraId="665C058F" w14:textId="0B386A31" w:rsidR="00404AF2" w:rsidRDefault="001E3D24" w:rsidP="005F0B8A">
      <w:pPr>
        <w:jc w:val="both"/>
        <w:rPr>
          <w:rStyle w:val="lev"/>
        </w:rPr>
      </w:pPr>
      <w:r>
        <w:rPr>
          <w:rStyle w:val="lev"/>
        </w:rPr>
        <w:lastRenderedPageBreak/>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404AF2" w:rsidRPr="001E3D24">
        <w:rPr>
          <w:rStyle w:val="lev"/>
          <w:i/>
          <w:iCs/>
          <w:sz w:val="24"/>
          <w:szCs w:val="21"/>
        </w:rPr>
        <w:t>Users</w:t>
      </w:r>
    </w:p>
    <w:p w14:paraId="145E0A75" w14:textId="01EA6EE4" w:rsidR="00404AF2" w:rsidRPr="001E3D24" w:rsidRDefault="00404AF2" w:rsidP="005F0B8A">
      <w:pPr>
        <w:pStyle w:val="Paragraphedeliste"/>
        <w:numPr>
          <w:ilvl w:val="1"/>
          <w:numId w:val="19"/>
        </w:numPr>
        <w:rPr>
          <w:rStyle w:val="lev"/>
          <w:sz w:val="24"/>
          <w:szCs w:val="21"/>
        </w:rPr>
      </w:pPr>
      <w:r w:rsidRPr="004A2E54">
        <w:rPr>
          <w:rStyle w:val="lev"/>
          <w:i/>
          <w:iCs/>
          <w:sz w:val="24"/>
          <w:szCs w:val="21"/>
        </w:rPr>
        <w:t>isDefault</w:t>
      </w:r>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5F0B8A">
      <w:pPr>
        <w:pStyle w:val="Paragraphedeliste"/>
        <w:numPr>
          <w:ilvl w:val="1"/>
          <w:numId w:val="19"/>
        </w:numPr>
        <w:rPr>
          <w:rStyle w:val="lev"/>
          <w:sz w:val="24"/>
          <w:szCs w:val="21"/>
        </w:rPr>
      </w:pPr>
      <w:r>
        <w:rPr>
          <w:rStyle w:val="lev"/>
          <w:i/>
          <w:iCs/>
          <w:sz w:val="24"/>
          <w:szCs w:val="21"/>
        </w:rPr>
        <w:t>a</w:t>
      </w:r>
      <w:r w:rsidR="005170BF" w:rsidRPr="004A2E54">
        <w:rPr>
          <w:rStyle w:val="lev"/>
          <w:i/>
          <w:iCs/>
          <w:sz w:val="24"/>
          <w:szCs w:val="21"/>
        </w:rPr>
        <w:t>vatar</w:t>
      </w:r>
      <w:r w:rsidR="005170BF" w:rsidRPr="004A2E54">
        <w:rPr>
          <w:rStyle w:val="lev"/>
          <w:sz w:val="24"/>
          <w:szCs w:val="21"/>
        </w:rPr>
        <w:t> : nom du fichier de l’avatar de l’utilisateur</w:t>
      </w:r>
    </w:p>
    <w:p w14:paraId="0458EC46" w14:textId="34D65840" w:rsidR="00A24DD1"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5F0B8A">
      <w:pPr>
        <w:pStyle w:val="Paragraphedeliste"/>
        <w:numPr>
          <w:ilvl w:val="1"/>
          <w:numId w:val="19"/>
        </w:numPr>
        <w:rPr>
          <w:rStyle w:val="lev"/>
          <w:sz w:val="24"/>
          <w:szCs w:val="21"/>
        </w:rPr>
      </w:pPr>
      <w:r w:rsidRPr="004A2E54">
        <w:rPr>
          <w:rStyle w:val="lev"/>
          <w:i/>
          <w:iCs/>
          <w:sz w:val="24"/>
          <w:szCs w:val="21"/>
        </w:rPr>
        <w:t>importedAt</w:t>
      </w:r>
      <w:r w:rsidRPr="001E3D24">
        <w:rPr>
          <w:rStyle w:val="lev"/>
          <w:sz w:val="24"/>
          <w:szCs w:val="21"/>
        </w:rPr>
        <w:t> : date d’importation du module dans l’application</w:t>
      </w:r>
    </w:p>
    <w:p w14:paraId="7990DFBE" w14:textId="5623B50A" w:rsidR="00A24DD1" w:rsidRPr="001E3D24" w:rsidRDefault="00A24DD1" w:rsidP="005F0B8A">
      <w:pPr>
        <w:pStyle w:val="Paragraphedeliste"/>
        <w:numPr>
          <w:ilvl w:val="1"/>
          <w:numId w:val="19"/>
        </w:numPr>
        <w:rPr>
          <w:rStyle w:val="lev"/>
          <w:sz w:val="24"/>
          <w:szCs w:val="21"/>
        </w:rPr>
      </w:pPr>
      <w:r w:rsidRPr="004A2E54">
        <w:rPr>
          <w:rStyle w:val="lev"/>
          <w:i/>
          <w:iCs/>
          <w:sz w:val="24"/>
          <w:szCs w:val="21"/>
        </w:rPr>
        <w:t>nickname</w:t>
      </w:r>
      <w:r w:rsidRPr="001E3D24">
        <w:rPr>
          <w:rStyle w:val="lev"/>
          <w:sz w:val="24"/>
          <w:szCs w:val="21"/>
        </w:rPr>
        <w:t> : nom alternatif donné à un module par un utilisateur</w:t>
      </w:r>
    </w:p>
    <w:p w14:paraId="1292EBB6" w14:textId="4C7D112F" w:rsidR="002F3805" w:rsidRPr="001E3D24" w:rsidRDefault="002F3805" w:rsidP="005F0B8A">
      <w:pPr>
        <w:pStyle w:val="Paragraphedeliste"/>
        <w:numPr>
          <w:ilvl w:val="1"/>
          <w:numId w:val="19"/>
        </w:numPr>
        <w:rPr>
          <w:rStyle w:val="lev"/>
          <w:sz w:val="24"/>
          <w:szCs w:val="21"/>
        </w:rPr>
      </w:pPr>
      <w:r w:rsidRPr="004A2E54">
        <w:rPr>
          <w:rStyle w:val="lev"/>
          <w:i/>
          <w:iCs/>
          <w:sz w:val="24"/>
          <w:szCs w:val="21"/>
        </w:rPr>
        <w:t>icon</w:t>
      </w:r>
      <w:r w:rsidRPr="001E3D24">
        <w:rPr>
          <w:rStyle w:val="lev"/>
          <w:sz w:val="24"/>
          <w:szCs w:val="21"/>
        </w:rPr>
        <w:t> : nom du fichier de l’icône du module</w:t>
      </w:r>
    </w:p>
    <w:p w14:paraId="68AB823B" w14:textId="58984E70" w:rsidR="0088406E"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5F0B8A">
      <w:pPr>
        <w:pStyle w:val="Paragraphedeliste"/>
        <w:numPr>
          <w:ilvl w:val="1"/>
          <w:numId w:val="19"/>
        </w:numPr>
        <w:rPr>
          <w:rStyle w:val="lev"/>
          <w:sz w:val="24"/>
          <w:szCs w:val="21"/>
        </w:rPr>
      </w:pPr>
      <w:r>
        <w:rPr>
          <w:rStyle w:val="lev"/>
          <w:i/>
          <w:iCs/>
          <w:sz w:val="24"/>
          <w:szCs w:val="21"/>
        </w:rPr>
        <w:t>e</w:t>
      </w:r>
      <w:r w:rsidR="0088406E" w:rsidRPr="004A2E54">
        <w:rPr>
          <w:rStyle w:val="lev"/>
          <w:i/>
          <w:iCs/>
          <w:sz w:val="24"/>
          <w:szCs w:val="21"/>
        </w:rPr>
        <w:t>nabled</w:t>
      </w:r>
      <w:r w:rsidR="0088406E" w:rsidRPr="001E3D24">
        <w:rPr>
          <w:rStyle w:val="lev"/>
          <w:sz w:val="24"/>
          <w:szCs w:val="21"/>
        </w:rPr>
        <w:t> : indique si un écran est actif</w:t>
      </w:r>
    </w:p>
    <w:p w14:paraId="44AE12BA" w14:textId="53FC6D8C"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08573B" w:rsidRPr="001E3D24">
        <w:rPr>
          <w:rStyle w:val="lev"/>
          <w:i/>
          <w:iCs/>
          <w:sz w:val="24"/>
          <w:szCs w:val="21"/>
          <w:lang w:val="fr-CH"/>
        </w:rPr>
        <w:t>ScreenSlots</w:t>
      </w:r>
    </w:p>
    <w:p w14:paraId="6511316D" w14:textId="3F8BDD95" w:rsidR="0008573B" w:rsidRPr="001E3D24" w:rsidRDefault="009D7DBB" w:rsidP="005F0B8A">
      <w:pPr>
        <w:pStyle w:val="Paragraphedeliste"/>
        <w:numPr>
          <w:ilvl w:val="1"/>
          <w:numId w:val="19"/>
        </w:numPr>
        <w:rPr>
          <w:rStyle w:val="lev"/>
          <w:sz w:val="24"/>
          <w:szCs w:val="21"/>
        </w:rPr>
      </w:pPr>
      <w:r>
        <w:rPr>
          <w:rStyle w:val="lev"/>
          <w:i/>
          <w:iCs/>
          <w:sz w:val="24"/>
          <w:szCs w:val="21"/>
          <w:lang w:val="fr-CH"/>
        </w:rPr>
        <w:t>x</w:t>
      </w:r>
      <w:r w:rsidR="0008573B" w:rsidRPr="001E3D24">
        <w:rPr>
          <w:rStyle w:val="lev"/>
          <w:sz w:val="24"/>
          <w:szCs w:val="21"/>
          <w:lang w:val="fr-CH"/>
        </w:rPr>
        <w:t> : coordonnées du slot dans la grille (axe des abscisses)</w:t>
      </w:r>
    </w:p>
    <w:p w14:paraId="5FA203DA" w14:textId="1EB369B1" w:rsidR="0008573B" w:rsidRPr="001E3D24" w:rsidRDefault="009D7DBB" w:rsidP="005F0B8A">
      <w:pPr>
        <w:pStyle w:val="Paragraphedeliste"/>
        <w:numPr>
          <w:ilvl w:val="1"/>
          <w:numId w:val="19"/>
        </w:numPr>
        <w:rPr>
          <w:rStyle w:val="lev"/>
          <w:sz w:val="24"/>
          <w:szCs w:val="21"/>
        </w:rPr>
      </w:pPr>
      <w:r>
        <w:rPr>
          <w:rStyle w:val="lev"/>
          <w:i/>
          <w:iCs/>
          <w:sz w:val="24"/>
          <w:szCs w:val="21"/>
          <w:lang w:val="fr-CH"/>
        </w:rPr>
        <w:t>y</w:t>
      </w:r>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7C43FB0"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DF2000" w:rsidRPr="001E3D24">
        <w:rPr>
          <w:rStyle w:val="lev"/>
          <w:i/>
          <w:iCs/>
          <w:sz w:val="24"/>
          <w:szCs w:val="21"/>
        </w:rPr>
        <w:t>APIKeys</w:t>
      </w:r>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5F0B8A">
      <w:pPr>
        <w:pStyle w:val="Paragraphedeliste"/>
        <w:numPr>
          <w:ilvl w:val="1"/>
          <w:numId w:val="19"/>
        </w:numPr>
        <w:rPr>
          <w:rStyle w:val="lev"/>
          <w:sz w:val="24"/>
          <w:szCs w:val="21"/>
        </w:rPr>
      </w:pPr>
      <w:r>
        <w:rPr>
          <w:rStyle w:val="lev"/>
          <w:i/>
          <w:iCs/>
          <w:sz w:val="24"/>
          <w:szCs w:val="21"/>
        </w:rPr>
        <w:t>n</w:t>
      </w:r>
      <w:r w:rsidR="00DF2000" w:rsidRPr="004A2E54">
        <w:rPr>
          <w:rStyle w:val="lev"/>
          <w:i/>
          <w:iCs/>
          <w:sz w:val="24"/>
          <w:szCs w:val="21"/>
        </w:rPr>
        <w:t>ame</w:t>
      </w:r>
      <w:r w:rsidR="00DF2000" w:rsidRPr="001E3D24">
        <w:rPr>
          <w:rStyle w:val="lev"/>
          <w:sz w:val="24"/>
          <w:szCs w:val="21"/>
        </w:rPr>
        <w:t> : le nom de la clé</w:t>
      </w:r>
    </w:p>
    <w:p w14:paraId="7A752059" w14:textId="499D35F9" w:rsidR="00DF2000" w:rsidRPr="001E3D24" w:rsidRDefault="004A2E54" w:rsidP="005F0B8A">
      <w:pPr>
        <w:pStyle w:val="Paragraphedeliste"/>
        <w:numPr>
          <w:ilvl w:val="1"/>
          <w:numId w:val="19"/>
        </w:numPr>
        <w:rPr>
          <w:rStyle w:val="lev"/>
          <w:sz w:val="24"/>
          <w:szCs w:val="21"/>
        </w:rPr>
      </w:pPr>
      <w:r>
        <w:rPr>
          <w:rStyle w:val="lev"/>
          <w:i/>
          <w:iCs/>
          <w:sz w:val="24"/>
          <w:szCs w:val="21"/>
        </w:rPr>
        <w:t>k</w:t>
      </w:r>
      <w:r w:rsidR="00DF2000" w:rsidRPr="004A2E54">
        <w:rPr>
          <w:rStyle w:val="lev"/>
          <w:i/>
          <w:iCs/>
          <w:sz w:val="24"/>
          <w:szCs w:val="21"/>
        </w:rPr>
        <w:t>ey</w:t>
      </w:r>
      <w:r w:rsidR="00DF2000" w:rsidRPr="001E3D24">
        <w:rPr>
          <w:rStyle w:val="lev"/>
          <w:sz w:val="24"/>
          <w:szCs w:val="21"/>
        </w:rPr>
        <w:t> : le hash de la clé</w:t>
      </w:r>
    </w:p>
    <w:p w14:paraId="7A5C3BB9" w14:textId="58F8C1DB" w:rsidR="00DF2000" w:rsidRPr="001E3D24" w:rsidRDefault="004A2E54" w:rsidP="005F0B8A">
      <w:pPr>
        <w:pStyle w:val="Paragraphedeliste"/>
        <w:numPr>
          <w:ilvl w:val="1"/>
          <w:numId w:val="19"/>
        </w:numPr>
        <w:rPr>
          <w:rStyle w:val="lev"/>
          <w:sz w:val="24"/>
          <w:szCs w:val="21"/>
        </w:rPr>
      </w:pPr>
      <w:r>
        <w:rPr>
          <w:rStyle w:val="lev"/>
          <w:i/>
          <w:iCs/>
          <w:sz w:val="24"/>
          <w:szCs w:val="21"/>
        </w:rPr>
        <w:t>d</w:t>
      </w:r>
      <w:r w:rsidR="00DF2000" w:rsidRPr="004A2E54">
        <w:rPr>
          <w:rStyle w:val="lev"/>
          <w:i/>
          <w:iCs/>
          <w:sz w:val="24"/>
          <w:szCs w:val="21"/>
        </w:rPr>
        <w:t>isplay</w:t>
      </w:r>
      <w:r w:rsidR="00DF2000" w:rsidRPr="001E3D24">
        <w:rPr>
          <w:rStyle w:val="lev"/>
          <w:sz w:val="24"/>
          <w:szCs w:val="21"/>
        </w:rPr>
        <w:t> : la valeur affichée pour représenter la clé</w:t>
      </w:r>
    </w:p>
    <w:p w14:paraId="4CECD35D" w14:textId="245667EE" w:rsidR="00DF2000" w:rsidRPr="001E3D24" w:rsidRDefault="00DF2000" w:rsidP="005F0B8A">
      <w:pPr>
        <w:pStyle w:val="Paragraphedeliste"/>
        <w:numPr>
          <w:ilvl w:val="1"/>
          <w:numId w:val="19"/>
        </w:numPr>
        <w:rPr>
          <w:rStyle w:val="lev"/>
          <w:sz w:val="24"/>
          <w:szCs w:val="21"/>
        </w:rPr>
      </w:pPr>
      <w:r w:rsidRPr="004A2E54">
        <w:rPr>
          <w:rStyle w:val="lev"/>
          <w:i/>
          <w:iCs/>
          <w:sz w:val="24"/>
          <w:szCs w:val="21"/>
        </w:rPr>
        <w:t>createdAt</w:t>
      </w:r>
      <w:r w:rsidRPr="001E3D24">
        <w:rPr>
          <w:rStyle w:val="lev"/>
          <w:sz w:val="24"/>
          <w:szCs w:val="21"/>
        </w:rPr>
        <w:t> : la date de création de la clé</w:t>
      </w:r>
    </w:p>
    <w:p w14:paraId="407E14DF" w14:textId="793A5A65" w:rsidR="0088406E" w:rsidRDefault="0088406E" w:rsidP="005F0B8A">
      <w:pPr>
        <w:jc w:val="both"/>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5F0B8A">
      <w:pPr>
        <w:jc w:val="both"/>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5F0B8A">
      <w:pPr>
        <w:pStyle w:val="Paragraphedeliste"/>
        <w:numPr>
          <w:ilvl w:val="0"/>
          <w:numId w:val="19"/>
        </w:numPr>
        <w:rPr>
          <w:rStyle w:val="lev"/>
          <w:sz w:val="24"/>
          <w:szCs w:val="24"/>
        </w:rPr>
      </w:pPr>
      <w:r w:rsidRPr="00C90FAB">
        <w:rPr>
          <w:rStyle w:val="lev"/>
          <w:sz w:val="24"/>
          <w:szCs w:val="24"/>
        </w:rPr>
        <w:t xml:space="preserve">Un utilisateur ayant la valeur </w:t>
      </w:r>
      <w:r w:rsidRPr="00C90FAB">
        <w:rPr>
          <w:rStyle w:val="lev"/>
          <w:i/>
          <w:iCs/>
          <w:sz w:val="24"/>
          <w:szCs w:val="24"/>
        </w:rPr>
        <w:t>isDefault</w:t>
      </w:r>
      <w:r w:rsidRPr="00C90FAB">
        <w:rPr>
          <w:rStyle w:val="lev"/>
          <w:sz w:val="24"/>
          <w:szCs w:val="24"/>
        </w:rPr>
        <w:t xml:space="preserve"> à </w:t>
      </w:r>
      <w:r w:rsidRPr="00C90FAB">
        <w:rPr>
          <w:rStyle w:val="lev"/>
          <w:i/>
          <w:iCs/>
          <w:sz w:val="24"/>
          <w:szCs w:val="24"/>
        </w:rPr>
        <w:t>true</w:t>
      </w:r>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5F0B8A">
      <w:pPr>
        <w:pStyle w:val="Paragraphedeliste"/>
        <w:rPr>
          <w:rStyle w:val="lev"/>
          <w:sz w:val="24"/>
          <w:szCs w:val="24"/>
        </w:rPr>
      </w:pPr>
    </w:p>
    <w:p w14:paraId="583DDE4C" w14:textId="2689A785" w:rsidR="00A4276F" w:rsidRDefault="00260BE8" w:rsidP="005F0B8A">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5F0B8A">
      <w:pPr>
        <w:pStyle w:val="Paragraphedeliste"/>
        <w:rPr>
          <w:rStyle w:val="lev"/>
          <w:sz w:val="24"/>
          <w:szCs w:val="24"/>
        </w:rPr>
      </w:pPr>
    </w:p>
    <w:p w14:paraId="72146CB6" w14:textId="78936B57" w:rsidR="00260BE8" w:rsidRPr="005F0B8A" w:rsidRDefault="007C7559" w:rsidP="005F0B8A">
      <w:pPr>
        <w:pStyle w:val="Paragraphedeliste"/>
        <w:numPr>
          <w:ilvl w:val="0"/>
          <w:numId w:val="19"/>
        </w:numPr>
        <w:rPr>
          <w:rStyle w:val="lev"/>
          <w:sz w:val="24"/>
          <w:szCs w:val="24"/>
        </w:rPr>
      </w:pPr>
      <w:r>
        <w:rPr>
          <w:rStyle w:val="lev"/>
          <w:sz w:val="24"/>
          <w:szCs w:val="24"/>
        </w:rPr>
        <w:t>Lors de la suppression d’un écran, tous les ScreenSlots qui lui sont liés doivent être supprimés.</w:t>
      </w:r>
    </w:p>
    <w:p w14:paraId="0235BFA6" w14:textId="77777777" w:rsidR="00B90FA1" w:rsidRDefault="00B90FA1" w:rsidP="005F0B8A">
      <w:pPr>
        <w:jc w:val="both"/>
        <w:rPr>
          <w:rStyle w:val="lev"/>
        </w:rPr>
      </w:pPr>
    </w:p>
    <w:p w14:paraId="008B7395" w14:textId="6E7B1085" w:rsidR="00260BE8" w:rsidRDefault="00260BE8" w:rsidP="005F0B8A">
      <w:pPr>
        <w:jc w:val="both"/>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F7D7F34" w:rsidR="00495753" w:rsidRDefault="00495753">
      <w:pPr>
        <w:spacing w:after="160" w:line="259" w:lineRule="auto"/>
        <w:rPr>
          <w:rStyle w:val="lev"/>
        </w:rPr>
      </w:pPr>
      <w:r>
        <w:rPr>
          <w:rStyle w:val="lev"/>
        </w:rPr>
        <w:br w:type="page"/>
      </w:r>
    </w:p>
    <w:p w14:paraId="09AEE691" w14:textId="3348AE0C" w:rsidR="00FE4E52" w:rsidRDefault="00654AC6" w:rsidP="00654AC6">
      <w:pPr>
        <w:pStyle w:val="Titre5"/>
        <w:rPr>
          <w:rStyle w:val="lev"/>
        </w:rPr>
      </w:pPr>
      <w:r>
        <w:rPr>
          <w:rStyle w:val="lev"/>
        </w:rPr>
        <w:lastRenderedPageBreak/>
        <w:t>Création</w:t>
      </w:r>
    </w:p>
    <w:p w14:paraId="616B964F" w14:textId="74EEF948" w:rsidR="004E196B" w:rsidRDefault="004E196B" w:rsidP="008C34F6">
      <w:pPr>
        <w:jc w:val="both"/>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w:t>
      </w:r>
      <w:r w:rsidR="00BB3308">
        <w:rPr>
          <w:rStyle w:val="lev"/>
        </w:rPr>
        <w:t xml:space="preserve"> ainsi que</w:t>
      </w:r>
      <w:r>
        <w:rPr>
          <w:rStyle w:val="lev"/>
        </w:rPr>
        <w:t xml:space="preserve"> différentes tables du schéma.</w:t>
      </w:r>
      <w:r w:rsidR="00495753">
        <w:rPr>
          <w:rStyle w:val="lev"/>
        </w:rPr>
        <w:t xml:space="preserve"> </w:t>
      </w:r>
      <w:r>
        <w:rPr>
          <w:rStyle w:val="lev"/>
        </w:rPr>
        <w:t>Un seeder </w:t>
      </w:r>
      <w:r w:rsidR="009254A8">
        <w:rPr>
          <w:rStyle w:val="lev"/>
        </w:rPr>
        <w:t>va également s’exécuter</w:t>
      </w:r>
      <w:r w:rsidR="00B017D1">
        <w:rPr>
          <w:rStyle w:val="lev"/>
        </w:rPr>
        <w:t xml:space="preserve"> : </w:t>
      </w:r>
      <w:r w:rsidR="00FB54A1">
        <w:rPr>
          <w:rStyle w:val="lev"/>
        </w:rPr>
        <w:t>i</w:t>
      </w:r>
      <w:r>
        <w:rPr>
          <w:rStyle w:val="lev"/>
        </w:rPr>
        <w:t>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8C34F6">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r w:rsidRPr="009E4851">
        <w:rPr>
          <w:rStyle w:val="lev"/>
          <w:i/>
          <w:iCs/>
          <w:sz w:val="24"/>
          <w:szCs w:val="21"/>
          <w:lang w:val="fr-CH"/>
        </w:rPr>
        <w:t>Modular App</w:t>
      </w:r>
    </w:p>
    <w:p w14:paraId="1BA9A5B2" w14:textId="1E74E833" w:rsidR="004E196B" w:rsidRPr="006B6D07" w:rsidRDefault="004E196B" w:rsidP="008C34F6">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r w:rsidR="00385835" w:rsidRPr="00385835">
        <w:rPr>
          <w:rStyle w:val="lev"/>
          <w:i/>
          <w:iCs/>
          <w:sz w:val="24"/>
          <w:szCs w:val="21"/>
          <w:lang w:val="fr-CH"/>
        </w:rPr>
        <w:t>logo.svg</w:t>
      </w:r>
    </w:p>
    <w:p w14:paraId="096DA256" w14:textId="11331576" w:rsidR="00294D71" w:rsidRPr="00385835" w:rsidRDefault="00294D71" w:rsidP="008C34F6">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Users</w:t>
      </w:r>
    </w:p>
    <w:p w14:paraId="3F0EF8AC" w14:textId="01AD845D" w:rsidR="00294D71" w:rsidRPr="006B6D07" w:rsidRDefault="00294D71" w:rsidP="008C34F6">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r w:rsidR="003330DF" w:rsidRPr="008F6170">
        <w:rPr>
          <w:rStyle w:val="lev"/>
          <w:i/>
          <w:iCs/>
          <w:sz w:val="24"/>
          <w:szCs w:val="21"/>
          <w:lang w:val="fr-CH"/>
        </w:rPr>
        <w:t>isDefault </w:t>
      </w:r>
      <w:r w:rsidR="00212C55" w:rsidRPr="008F6170">
        <w:rPr>
          <w:rStyle w:val="lev"/>
          <w:i/>
          <w:iCs/>
          <w:sz w:val="24"/>
          <w:szCs w:val="21"/>
          <w:lang w:val="fr-CH"/>
        </w:rPr>
        <w:t>=</w:t>
      </w:r>
      <w:r w:rsidR="003330DF" w:rsidRPr="008F6170">
        <w:rPr>
          <w:rStyle w:val="lev"/>
          <w:i/>
          <w:iCs/>
          <w:sz w:val="24"/>
          <w:szCs w:val="21"/>
          <w:lang w:val="fr-CH"/>
        </w:rPr>
        <w:t xml:space="preserve"> true</w:t>
      </w:r>
      <w:r w:rsidR="003330DF" w:rsidRPr="006B6D07">
        <w:rPr>
          <w:rStyle w:val="lev"/>
          <w:sz w:val="24"/>
          <w:szCs w:val="21"/>
          <w:lang w:val="fr-CH"/>
        </w:rPr>
        <w:t>)</w:t>
      </w:r>
    </w:p>
    <w:p w14:paraId="14127F06" w14:textId="36430F16"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290778E0"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xml:space="preserve">), il </w:t>
      </w:r>
      <w:r w:rsidR="00174DF5">
        <w:rPr>
          <w:rStyle w:val="lev"/>
          <w:sz w:val="24"/>
          <w:szCs w:val="21"/>
          <w:lang w:val="fr-CH"/>
        </w:rPr>
        <w:t xml:space="preserve">est </w:t>
      </w:r>
      <w:r w:rsidRPr="006B6D07">
        <w:rPr>
          <w:rStyle w:val="lev"/>
          <w:sz w:val="24"/>
          <w:szCs w:val="21"/>
          <w:lang w:val="fr-CH"/>
        </w:rPr>
        <w:t>recommandé de le modifier après coup</w:t>
      </w:r>
    </w:p>
    <w:p w14:paraId="369BBA15" w14:textId="5D36438E" w:rsidR="003330DF" w:rsidRPr="006B6D07" w:rsidRDefault="003330DF"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0353E682" w14:textId="558609AE" w:rsidR="00505C72" w:rsidRPr="00B85F6B" w:rsidRDefault="003330DF" w:rsidP="008C34F6">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r w:rsidRPr="009E4851">
        <w:rPr>
          <w:rStyle w:val="lev"/>
          <w:i/>
          <w:iCs/>
          <w:sz w:val="24"/>
          <w:szCs w:val="21"/>
          <w:lang w:val="fr-CH"/>
        </w:rPr>
        <w:t>ScreenSlot</w:t>
      </w:r>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36AA478D" w14:textId="35E8268A" w:rsidR="001B6C5C" w:rsidRDefault="00A556FC" w:rsidP="001B6C5C">
      <w:pPr>
        <w:pStyle w:val="Titre5"/>
      </w:pPr>
      <w:r>
        <w:t>Intégration</w:t>
      </w:r>
    </w:p>
    <w:p w14:paraId="07CE308C" w14:textId="5ED89B8D" w:rsidR="00505C72" w:rsidRPr="00505C72" w:rsidRDefault="00505C72" w:rsidP="008C34F6">
      <w:pPr>
        <w:jc w:val="both"/>
        <w:rPr>
          <w:rStyle w:val="lev"/>
        </w:rPr>
      </w:pPr>
      <w:r w:rsidRPr="00505C72">
        <w:rPr>
          <w:rStyle w:val="lev"/>
        </w:rPr>
        <w:t xml:space="preserve">La base de données est désormais prête à intégrer </w:t>
      </w:r>
      <w:r w:rsidR="00631EDC">
        <w:rPr>
          <w:rStyle w:val="lev"/>
        </w:rPr>
        <w:t>dans</w:t>
      </w:r>
      <w:r w:rsidRPr="00505C72">
        <w:rPr>
          <w:rStyle w:val="lev"/>
        </w:rPr>
        <w:t xml:space="preserve"> l’application. Pour pouvoir effectuer des requêtes vers celle-ci le module Node.js sqlite3</w:t>
      </w:r>
      <w:r w:rsidRPr="00505C72">
        <w:rPr>
          <w:rStyle w:val="lev"/>
        </w:rPr>
        <w:footnoteReference w:id="21"/>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8C34F6">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8C34F6">
      <w:pPr>
        <w:pStyle w:val="Paragraphedeliste"/>
        <w:numPr>
          <w:ilvl w:val="0"/>
          <w:numId w:val="19"/>
        </w:numPr>
        <w:rPr>
          <w:rStyle w:val="lev"/>
          <w:sz w:val="24"/>
          <w:szCs w:val="21"/>
        </w:rPr>
      </w:pPr>
      <w:r>
        <w:rPr>
          <w:rStyle w:val="lev"/>
          <w:sz w:val="24"/>
          <w:szCs w:val="21"/>
        </w:rPr>
        <w:t xml:space="preserve">Permet l’utilisation de requête préparées et la </w:t>
      </w:r>
      <w:r w:rsidRPr="00D76C04">
        <w:rPr>
          <w:rStyle w:val="lev"/>
          <w:i/>
          <w:iCs/>
          <w:sz w:val="24"/>
          <w:szCs w:val="21"/>
        </w:rPr>
        <w:t>sanitization</w:t>
      </w:r>
      <w:r w:rsidR="00181195">
        <w:rPr>
          <w:rStyle w:val="Appelnotedebasdep"/>
          <w:rFonts w:ascii="CMU Serif Roman" w:hAnsi="CMU Serif Roman" w:cs="CMU Serif Roman"/>
          <w:i/>
          <w:iCs/>
          <w:sz w:val="24"/>
          <w:szCs w:val="21"/>
        </w:rPr>
        <w:footnoteReference w:id="22"/>
      </w:r>
      <w:r>
        <w:rPr>
          <w:rStyle w:val="lev"/>
          <w:sz w:val="24"/>
          <w:szCs w:val="21"/>
        </w:rPr>
        <w:t xml:space="preserve"> des entrées.</w:t>
      </w:r>
    </w:p>
    <w:p w14:paraId="735DD785" w14:textId="44C1ECDD"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erreurs</w:t>
      </w:r>
    </w:p>
    <w:p w14:paraId="53DE08AC" w14:textId="1884B4B6" w:rsidR="00026666" w:rsidRPr="008C34F6" w:rsidRDefault="00505C72" w:rsidP="008C34F6">
      <w:pPr>
        <w:jc w:val="both"/>
        <w:rPr>
          <w:rFonts w:ascii="CMU Serif Roman" w:hAnsi="CMU Serif Roman" w:cs="CMU Serif Roman"/>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r w:rsidR="00026666" w:rsidRPr="00D76C04">
        <w:rPr>
          <w:rStyle w:val="lev"/>
          <w:i/>
          <w:iCs/>
        </w:rPr>
        <w:t>Users</w:t>
      </w:r>
      <w:r w:rsidR="00467B46">
        <w:rPr>
          <w:rStyle w:val="lev"/>
        </w:rPr>
        <w:t>, selon l’id</w:t>
      </w:r>
      <w:r w:rsidR="00CD7B45">
        <w:rPr>
          <w:rStyle w:val="lev"/>
        </w:rPr>
        <w:t>entifiant</w:t>
      </w:r>
      <w:r w:rsidR="00467B46">
        <w:rPr>
          <w:rStyle w:val="lev"/>
        </w:rPr>
        <w:t xml:space="preserve"> spécifié</w:t>
      </w:r>
      <w:r w:rsidR="008C34F6">
        <w:rPr>
          <w:rStyle w:val="lev"/>
        </w:rPr>
        <w:t> :</w:t>
      </w:r>
    </w:p>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r w:rsidRPr="00026666">
        <w:rPr>
          <w:rFonts w:ascii="Menlo" w:hAnsi="Menlo" w:cs="Menlo"/>
          <w:color w:val="CCCCCC"/>
          <w:sz w:val="21"/>
          <w:szCs w:val="21"/>
          <w:lang w:val="en-US"/>
        </w:rPr>
        <w:t>(</w:t>
      </w:r>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Pr="00123906" w:rsidRDefault="00026666" w:rsidP="0002666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r w:rsidRPr="00123906">
        <w:rPr>
          <w:rFonts w:ascii="Menlo" w:hAnsi="Menlo" w:cs="Menlo"/>
          <w:color w:val="C586C0"/>
          <w:sz w:val="21"/>
          <w:szCs w:val="21"/>
        </w:rPr>
        <w:t>return</w:t>
      </w:r>
    </w:p>
    <w:p w14:paraId="05E41AB0" w14:textId="37112598" w:rsidR="00467B46" w:rsidRPr="00123906" w:rsidRDefault="00026666" w:rsidP="00026666">
      <w:pPr>
        <w:shd w:val="clear" w:color="auto" w:fill="1F1F1F"/>
        <w:spacing w:line="315" w:lineRule="atLeast"/>
        <w:rPr>
          <w:rFonts w:ascii="Menlo" w:hAnsi="Menlo" w:cs="Menlo"/>
          <w:color w:val="CCCCCC"/>
          <w:sz w:val="21"/>
          <w:szCs w:val="21"/>
        </w:rPr>
      </w:pPr>
      <w:r w:rsidRPr="00123906">
        <w:rPr>
          <w:rFonts w:ascii="Menlo" w:hAnsi="Menlo" w:cs="Menlo"/>
          <w:color w:val="CCCCCC"/>
          <w:sz w:val="21"/>
          <w:szCs w:val="21"/>
        </w:rPr>
        <w:t xml:space="preserve">    }</w:t>
      </w:r>
    </w:p>
    <w:p w14:paraId="25870D50" w14:textId="2E0AEA32" w:rsidR="00467B46" w:rsidRPr="003371C5" w:rsidRDefault="00467B46" w:rsidP="008C34F6">
      <w:pPr>
        <w:shd w:val="clear" w:color="auto" w:fill="1F1F1F"/>
        <w:spacing w:line="315" w:lineRule="atLeast"/>
        <w:rPr>
          <w:rFonts w:ascii="Menlo" w:hAnsi="Menlo" w:cs="Menlo"/>
          <w:color w:val="CCCCCC"/>
          <w:sz w:val="21"/>
          <w:szCs w:val="21"/>
        </w:rPr>
      </w:pPr>
      <w:r w:rsidRPr="00123906">
        <w:rPr>
          <w:rFonts w:ascii="Menlo" w:hAnsi="Menlo" w:cs="Menlo"/>
          <w:color w:val="C586C0"/>
          <w:sz w:val="21"/>
          <w:szCs w:val="21"/>
        </w:rPr>
        <w:t xml:space="preserve">    </w:t>
      </w:r>
      <w:r w:rsidR="008C34F6">
        <w:rPr>
          <w:rFonts w:ascii="Menlo" w:hAnsi="Menlo" w:cs="Menlo"/>
          <w:color w:val="6A9955"/>
          <w:sz w:val="21"/>
          <w:szCs w:val="21"/>
        </w:rPr>
        <w:t>// ...</w:t>
      </w: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r w:rsidR="008F5228" w:rsidRPr="003371C5">
        <w:rPr>
          <w:rFonts w:ascii="Menlo" w:hAnsi="Menlo" w:cs="Menlo"/>
          <w:color w:val="9CDCFE"/>
          <w:sz w:val="21"/>
          <w:szCs w:val="21"/>
        </w:rPr>
        <w:t>rows[0]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6549025F" w:rsidR="00026666" w:rsidRPr="003371C5" w:rsidRDefault="00357A22" w:rsidP="00357A22">
      <w:pPr>
        <w:pStyle w:val="Lgende"/>
      </w:pPr>
      <w:bookmarkStart w:id="131" w:name="_Toc141276962"/>
      <w:r>
        <w:t xml:space="preserve">Listing </w:t>
      </w:r>
      <w:r>
        <w:fldChar w:fldCharType="begin"/>
      </w:r>
      <w:r>
        <w:instrText xml:space="preserve"> SEQ Listing \* ARABIC </w:instrText>
      </w:r>
      <w:r>
        <w:fldChar w:fldCharType="separate"/>
      </w:r>
      <w:r w:rsidR="00DC0E5B">
        <w:rPr>
          <w:noProof/>
        </w:rPr>
        <w:t>28</w:t>
      </w:r>
      <w:r>
        <w:fldChar w:fldCharType="end"/>
      </w:r>
      <w:r>
        <w:t>: Exemple de requête avec la librairie sqlite3</w:t>
      </w:r>
      <w:bookmarkEnd w:id="131"/>
    </w:p>
    <w:p w14:paraId="7870C1BE" w14:textId="21364045" w:rsidR="0088406E" w:rsidRPr="00854143" w:rsidRDefault="00026666" w:rsidP="00290D23">
      <w:pPr>
        <w:jc w:val="both"/>
        <w:rPr>
          <w:rFonts w:ascii="CMU Serif Roman" w:hAnsi="CMU Serif Roman" w:cs="CMU Serif Roman"/>
        </w:rPr>
      </w:pPr>
      <w:r w:rsidRPr="001C6CEF">
        <w:rPr>
          <w:rStyle w:val="lev"/>
        </w:rPr>
        <w:lastRenderedPageBreak/>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r w:rsidR="000F75F6" w:rsidRPr="00D76C04">
        <w:rPr>
          <w:rStyle w:val="lev"/>
          <w:i/>
          <w:iCs/>
        </w:rPr>
        <w:t>sanitize</w:t>
      </w:r>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2A0AE148" w14:textId="77777777" w:rsidR="00BE6C85" w:rsidRDefault="00BE6C85" w:rsidP="00290D23">
      <w:pPr>
        <w:jc w:val="both"/>
        <w:rPr>
          <w:lang w:eastAsia="fr-CH"/>
        </w:rPr>
      </w:pPr>
    </w:p>
    <w:p w14:paraId="132BDADC" w14:textId="3476124A" w:rsidR="00BE6C85" w:rsidRDefault="00BE6C85" w:rsidP="00290D23">
      <w:pPr>
        <w:jc w:val="both"/>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290D23">
      <w:pPr>
        <w:jc w:val="both"/>
        <w:rPr>
          <w:rStyle w:val="lev"/>
        </w:rPr>
      </w:pPr>
    </w:p>
    <w:p w14:paraId="25E0FA97" w14:textId="187AA168" w:rsidR="00F129D4" w:rsidRDefault="00F129D4" w:rsidP="00290D23">
      <w:pPr>
        <w:jc w:val="both"/>
        <w:rPr>
          <w:rStyle w:val="lev"/>
        </w:rPr>
      </w:pPr>
      <w:r>
        <w:rPr>
          <w:rStyle w:val="lev"/>
        </w:rPr>
        <w:t xml:space="preserve">Pour implémenter cette synchronisation, la classe </w:t>
      </w:r>
      <w:r w:rsidRPr="00F129D4">
        <w:rPr>
          <w:rStyle w:val="lev"/>
          <w:i/>
          <w:iCs/>
        </w:rPr>
        <w:t>ModuleDatabaseManager</w:t>
      </w:r>
      <w:r>
        <w:rPr>
          <w:rStyle w:val="lev"/>
        </w:rPr>
        <w:t xml:space="preserve"> conçue. </w:t>
      </w:r>
      <w:r w:rsidR="00D44B40" w:rsidRPr="00F129D4">
        <w:rPr>
          <w:rStyle w:val="lev"/>
        </w:rPr>
        <w:t xml:space="preserve">Cette classe agit comme un Wrapper </w:t>
      </w:r>
      <w:r w:rsidRPr="00F129D4">
        <w:rPr>
          <w:rStyle w:val="lev"/>
        </w:rPr>
        <w:t xml:space="preserve">autour </w:t>
      </w:r>
      <w:r w:rsidR="00D44B40" w:rsidRPr="00F129D4">
        <w:rPr>
          <w:rStyle w:val="lev"/>
        </w:rPr>
        <w:t xml:space="preserve">du gestionnaire de module </w:t>
      </w:r>
      <w:r w:rsidR="00D44B40" w:rsidRPr="00F129D4">
        <w:rPr>
          <w:rStyle w:val="lev"/>
          <w:i/>
          <w:iCs/>
        </w:rPr>
        <w:t>ModuleManager</w:t>
      </w:r>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r w:rsidR="006057CF" w:rsidRPr="00F129D4">
        <w:rPr>
          <w:rStyle w:val="lev"/>
        </w:rPr>
        <w:t>certaines responsabilités</w:t>
      </w:r>
      <w:r w:rsidRPr="00F129D4">
        <w:rPr>
          <w:rStyle w:val="lev"/>
        </w:rPr>
        <w:t>.</w:t>
      </w:r>
      <w:r w:rsidR="00D44B40" w:rsidRPr="00F129D4">
        <w:rPr>
          <w:rStyle w:val="lev"/>
        </w:rPr>
        <w:t xml:space="preserve"> Ce wrapper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r w:rsidR="00D44B40" w:rsidRPr="008B5D9D">
        <w:rPr>
          <w:rStyle w:val="lev"/>
          <w:i/>
          <w:iCs/>
        </w:rPr>
        <w:t>ModuleManager</w:t>
      </w:r>
      <w:r w:rsidRPr="00F129D4">
        <w:rPr>
          <w:rStyle w:val="lev"/>
        </w:rPr>
        <w:t xml:space="preserve"> qui appliquera l’action au module.</w:t>
      </w:r>
    </w:p>
    <w:p w14:paraId="73FBD49F" w14:textId="77777777" w:rsidR="00CF5446" w:rsidRPr="00CF5446" w:rsidRDefault="00CF5446" w:rsidP="00290D23">
      <w:pPr>
        <w:jc w:val="both"/>
        <w:rPr>
          <w:rFonts w:ascii="CMU Serif Roman" w:hAnsi="CMU Serif Roman" w:cs="CMU Serif Roman"/>
        </w:rPr>
      </w:pPr>
    </w:p>
    <w:p w14:paraId="4575C435" w14:textId="3D349E39" w:rsidR="00E31F25" w:rsidRPr="001F59B0" w:rsidRDefault="001F3270" w:rsidP="00290D23">
      <w:pPr>
        <w:jc w:val="both"/>
        <w:rPr>
          <w:rStyle w:val="lev"/>
        </w:rPr>
      </w:pPr>
      <w:r>
        <w:rPr>
          <w:rStyle w:val="lev"/>
        </w:rPr>
        <w:t xml:space="preserve">Le </w:t>
      </w:r>
      <w:r w:rsidR="000B06C4" w:rsidRPr="001F59B0">
        <w:rPr>
          <w:rStyle w:val="lev"/>
          <w:i/>
          <w:iCs/>
        </w:rPr>
        <w:t>ModuleDatabaseManager</w:t>
      </w:r>
      <w:r w:rsidR="000B06C4"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sur le système de fichier</w:t>
      </w:r>
      <w:r w:rsidR="00F433DE">
        <w:rPr>
          <w:rStyle w:val="lev"/>
        </w:rPr>
        <w:t>s</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290D23">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68F2B937" w14:textId="554B4983" w:rsidR="00CA5762" w:rsidRPr="00D970BA" w:rsidRDefault="00BE6C85" w:rsidP="00290D23">
      <w:pPr>
        <w:pStyle w:val="Paragraphedeliste"/>
        <w:numPr>
          <w:ilvl w:val="0"/>
          <w:numId w:val="19"/>
        </w:numPr>
        <w:rPr>
          <w:rFonts w:ascii="CMU Serif Roman" w:hAnsi="CMU Serif Roman" w:cs="CMU Serif Roman"/>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F14046E" w14:textId="4B174D54" w:rsidR="00F129D4" w:rsidRPr="00CA5762" w:rsidRDefault="00D44B40" w:rsidP="00290D23">
      <w:pPr>
        <w:jc w:val="both"/>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4A539A18" w14:textId="77777777" w:rsidR="0088406E" w:rsidRDefault="0088406E" w:rsidP="00830C5D">
      <w:pPr>
        <w:rPr>
          <w:lang w:eastAsia="fr-CH"/>
        </w:rPr>
      </w:pPr>
    </w:p>
    <w:p w14:paraId="0A1DA925" w14:textId="77777777" w:rsidR="00D970BA" w:rsidRDefault="00D970BA" w:rsidP="00830C5D">
      <w:pPr>
        <w:rPr>
          <w:lang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32" w:name="_Toc141276837"/>
      <w:r>
        <w:rPr>
          <w:lang w:val="fr-FR"/>
        </w:rPr>
        <w:t>API REST</w:t>
      </w:r>
      <w:bookmarkEnd w:id="132"/>
    </w:p>
    <w:p w14:paraId="367FC5D1" w14:textId="0A39AF17" w:rsidR="00830C5D" w:rsidRPr="00D350F0" w:rsidRDefault="00C82C43" w:rsidP="007B6BEB">
      <w:pPr>
        <w:jc w:val="both"/>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endpoints (points d’entrées des requêtes) proposés par l’API permettent globalement de proposer les fonctionnalités suivantes :</w:t>
      </w:r>
    </w:p>
    <w:p w14:paraId="3EF46C61" w14:textId="77777777" w:rsidR="003A1D66" w:rsidRPr="00D350F0" w:rsidRDefault="003A1D66" w:rsidP="007B6BEB">
      <w:pPr>
        <w:jc w:val="both"/>
        <w:rPr>
          <w:rStyle w:val="lev"/>
        </w:rPr>
      </w:pPr>
    </w:p>
    <w:p w14:paraId="629625A4" w14:textId="1DAB0B1C" w:rsidR="007C7559" w:rsidRPr="00D350F0" w:rsidRDefault="007C7559" w:rsidP="007B6BEB">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B6BEB">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B6BEB">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B6BEB">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B6BEB">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79A082C2" w:rsidR="00830C5D" w:rsidRPr="00CD0CD1" w:rsidRDefault="00CD0CD1" w:rsidP="007B6BEB">
      <w:pPr>
        <w:spacing w:after="160" w:line="259" w:lineRule="auto"/>
        <w:jc w:val="both"/>
        <w:rPr>
          <w:rFonts w:ascii="CMU Serif Roman" w:hAnsi="CMU Serif Roman" w:cs="CMU Serif Roman"/>
        </w:rPr>
      </w:pPr>
      <w:r w:rsidRPr="004674CA">
        <w:rPr>
          <w:rStyle w:val="lev"/>
        </w:rPr>
        <w:lastRenderedPageBreak/>
        <w:t xml:space="preserve">Les différents endpoints sont ainsi offerts aux intégrations sur le réseau local, notamment pour son utilisation au travers de l’interface client de l’application. Les différentes fonctionnalités offertes sont détaillées dans le chapitre </w:t>
      </w:r>
      <w:r w:rsidR="008B0878">
        <w:rPr>
          <w:rStyle w:val="lev"/>
        </w:rPr>
        <w:t xml:space="preserve">de </w:t>
      </w:r>
      <w:r w:rsidRPr="004674CA">
        <w:rPr>
          <w:rStyle w:val="lev"/>
        </w:rPr>
        <w:t>l’interface client (</w:t>
      </w:r>
      <w:r w:rsidR="001343DE">
        <w:rPr>
          <w:rStyle w:val="lev"/>
        </w:rPr>
        <w:t xml:space="preserve">voir </w:t>
      </w:r>
      <w:r w:rsidRPr="001343DE">
        <w:rPr>
          <w:rStyle w:val="lev"/>
          <w:i/>
          <w:iCs/>
        </w:rPr>
        <w:t>4.2</w:t>
      </w:r>
      <w:r w:rsidRPr="004674CA">
        <w:rPr>
          <w:rStyle w:val="lev"/>
        </w:rPr>
        <w:t>)</w:t>
      </w:r>
      <w:r w:rsidR="0016464E">
        <w:rPr>
          <w:rStyle w:val="lev"/>
        </w:rPr>
        <w:t>,</w:t>
      </w:r>
      <w:r w:rsidRPr="004674CA">
        <w:rPr>
          <w:rStyle w:val="lev"/>
        </w:rPr>
        <w:t xml:space="preserve"> afin d’apporter une explication visuelle supplémentaire.</w:t>
      </w:r>
    </w:p>
    <w:p w14:paraId="16FBD2B2" w14:textId="77777777" w:rsidR="00830C5D" w:rsidRDefault="00830C5D" w:rsidP="007B6BEB">
      <w:pPr>
        <w:jc w:val="both"/>
        <w:rPr>
          <w:lang w:val="fr-FR" w:eastAsia="fr-CH"/>
        </w:rPr>
      </w:pPr>
    </w:p>
    <w:p w14:paraId="43E47F83" w14:textId="7EEFAE72" w:rsidR="00830C5D" w:rsidRPr="006867DF" w:rsidRDefault="00E80785" w:rsidP="007B6BEB">
      <w:pPr>
        <w:jc w:val="both"/>
        <w:rPr>
          <w:rStyle w:val="lev"/>
        </w:rPr>
      </w:pPr>
      <w:r w:rsidRPr="006867DF">
        <w:rPr>
          <w:rStyle w:val="lev"/>
        </w:rPr>
        <w:t>La spécification, servant de</w:t>
      </w:r>
      <w:r w:rsidR="0004138E" w:rsidRPr="006867DF">
        <w:rPr>
          <w:rStyle w:val="lev"/>
        </w:rPr>
        <w:t xml:space="preserve"> documentation complète de cette API </w:t>
      </w:r>
      <w:r w:rsidR="002945C2">
        <w:rPr>
          <w:rStyle w:val="lev"/>
        </w:rPr>
        <w:t>est fournie</w:t>
      </w:r>
      <w:r w:rsidR="0004138E" w:rsidRPr="006867DF">
        <w:rPr>
          <w:rStyle w:val="lev"/>
        </w:rPr>
        <w:t xml:space="preser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OpenAPI Specification (OAS). Il s’agit des normes et d’outils permettant principalement de décrire et de documenter des API RESTFul de manière standardisée afin d’établir une documentation exhaustive des « endpoints », du comportement et des différents formats utilisés par une API. Généralement, la documentation OpenAPI est décrite en utilisant le format YAML ou JSON.</w:t>
      </w:r>
    </w:p>
    <w:p w14:paraId="2FFC8ACD" w14:textId="77777777" w:rsidR="00830C5D" w:rsidRPr="006867DF" w:rsidRDefault="00830C5D" w:rsidP="007B6BEB">
      <w:pPr>
        <w:jc w:val="both"/>
        <w:rPr>
          <w:rStyle w:val="lev"/>
        </w:rPr>
      </w:pPr>
    </w:p>
    <w:p w14:paraId="6E449BAF" w14:textId="77777777" w:rsidR="003B40D7" w:rsidRPr="006867DF" w:rsidRDefault="00830C5D" w:rsidP="007B6BEB">
      <w:pPr>
        <w:jc w:val="both"/>
        <w:rPr>
          <w:rStyle w:val="lev"/>
        </w:rPr>
      </w:pPr>
      <w:r w:rsidRPr="006867DF">
        <w:rPr>
          <w:rStyle w:val="lev"/>
        </w:rPr>
        <w:t xml:space="preserve">Dans le cadre de ce projet, cette norme a été mise en place en utilisant Swagger. Swagger est une suite d’outils OpenSource offrant des fonctionnalités de documentation, génération et visualisation pour le développement d’API selon la norme OAS. </w:t>
      </w:r>
    </w:p>
    <w:p w14:paraId="26340CF5" w14:textId="77777777" w:rsidR="003B40D7" w:rsidRPr="006867DF" w:rsidRDefault="003B40D7" w:rsidP="007B6BEB">
      <w:pPr>
        <w:jc w:val="both"/>
        <w:rPr>
          <w:rStyle w:val="lev"/>
        </w:rPr>
      </w:pPr>
    </w:p>
    <w:p w14:paraId="5BF99CF7" w14:textId="3059DC61" w:rsidR="003B40D7" w:rsidRPr="006867DF" w:rsidRDefault="00830C5D" w:rsidP="007B6BEB">
      <w:pPr>
        <w:jc w:val="both"/>
        <w:rPr>
          <w:rStyle w:val="lev"/>
        </w:rPr>
      </w:pPr>
      <w:r w:rsidRPr="006867DF">
        <w:rPr>
          <w:rStyle w:val="lev"/>
        </w:rPr>
        <w:t>Grâce à l’utilisation de deux modules : swagger-ui et swagger-jsdoc,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33" w:name="_Toc141276838"/>
      <w:r>
        <w:rPr>
          <w:lang w:val="fr-FR"/>
        </w:rPr>
        <w:t>Authentification</w:t>
      </w:r>
      <w:bookmarkEnd w:id="133"/>
    </w:p>
    <w:p w14:paraId="42AA085E" w14:textId="77777777" w:rsidR="00830C5D" w:rsidRDefault="00830C5D" w:rsidP="00BB4F62">
      <w:pPr>
        <w:jc w:val="both"/>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BB4F62">
      <w:pPr>
        <w:jc w:val="both"/>
        <w:rPr>
          <w:rStyle w:val="lev"/>
        </w:rPr>
      </w:pPr>
    </w:p>
    <w:p w14:paraId="4D507A63" w14:textId="77777777" w:rsidR="00830C5D" w:rsidRDefault="00830C5D" w:rsidP="00BB4F62">
      <w:pPr>
        <w:jc w:val="both"/>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BB4F62">
      <w:pPr>
        <w:jc w:val="both"/>
        <w:rPr>
          <w:rStyle w:val="lev"/>
        </w:rPr>
      </w:pPr>
    </w:p>
    <w:p w14:paraId="37BD67BF" w14:textId="1F7E06E6" w:rsidR="00830C5D" w:rsidRPr="00553843" w:rsidRDefault="00956481" w:rsidP="00BB4F62">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BB4F62">
      <w:pPr>
        <w:jc w:val="both"/>
        <w:rPr>
          <w:rStyle w:val="lev"/>
          <w:sz w:val="28"/>
          <w:szCs w:val="28"/>
        </w:rPr>
      </w:pPr>
    </w:p>
    <w:p w14:paraId="3BF13DDC" w14:textId="6AD99583" w:rsidR="00683F7D" w:rsidRDefault="00830C5D" w:rsidP="00BB4F62">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w:t>
      </w:r>
      <w:r w:rsidR="00B73BAA">
        <w:rPr>
          <w:rStyle w:val="lev"/>
          <w:sz w:val="24"/>
          <w:szCs w:val="21"/>
        </w:rPr>
        <w:t>s</w:t>
      </w:r>
      <w:r w:rsidR="00E73532">
        <w:rPr>
          <w:rStyle w:val="lev"/>
          <w:sz w:val="24"/>
          <w:szCs w:val="21"/>
        </w:rPr>
        <w:t xml:space="preserve"> directement pas un utilisateur</w:t>
      </w:r>
      <w:r w:rsidR="00683F7D">
        <w:rPr>
          <w:rStyle w:val="lev"/>
          <w:sz w:val="24"/>
          <w:szCs w:val="21"/>
        </w:rPr>
        <w:t>, l’</w:t>
      </w:r>
      <w:r w:rsidR="00832BD7">
        <w:rPr>
          <w:rStyle w:val="lev"/>
          <w:sz w:val="24"/>
          <w:szCs w:val="21"/>
        </w:rPr>
        <w:t xml:space="preserve">authentification par </w:t>
      </w:r>
      <w:r w:rsidR="00683F7D">
        <w:rPr>
          <w:rStyle w:val="lev"/>
          <w:sz w:val="24"/>
          <w:szCs w:val="21"/>
        </w:rPr>
        <w:t>un nom d’u</w:t>
      </w:r>
      <w:r w:rsidR="009D108F">
        <w:rPr>
          <w:rStyle w:val="lev"/>
          <w:sz w:val="24"/>
          <w:szCs w:val="21"/>
        </w:rPr>
        <w:t>tilisateur</w:t>
      </w:r>
      <w:r w:rsidR="00683F7D">
        <w:rPr>
          <w:rStyle w:val="lev"/>
          <w:sz w:val="24"/>
          <w:szCs w:val="21"/>
        </w:rPr>
        <w:t xml:space="preserve">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DBD3965" w14:textId="134AD97E" w:rsidR="00830C5D" w:rsidRDefault="001750EC" w:rsidP="00EC0201">
      <w:pPr>
        <w:jc w:val="both"/>
        <w:rPr>
          <w:rStyle w:val="lev"/>
        </w:rPr>
      </w:pPr>
      <w:r w:rsidRPr="001750EC">
        <w:rPr>
          <w:rStyle w:val="lev"/>
        </w:rPr>
        <w:lastRenderedPageBreak/>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 les JSON Web Token (JWT) et les clé 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279554A5" w:rsidR="006428EA" w:rsidRPr="00A12219" w:rsidRDefault="00A846F1" w:rsidP="00EC0201">
      <w:pPr>
        <w:jc w:val="both"/>
        <w:rPr>
          <w:rStyle w:val="lev"/>
        </w:rPr>
      </w:pPr>
      <w:r w:rsidRPr="00A12219">
        <w:rPr>
          <w:rStyle w:val="lev"/>
        </w:rPr>
        <w:t>Le processus d’authentification des utilisateurs se fait sur la base d’un nom d’utilisateur et d’un mot de passe. Lors de la création d’un compte utilisateur</w:t>
      </w:r>
      <w:r w:rsidR="00354FE5">
        <w:rPr>
          <w:rStyle w:val="lev"/>
        </w:rPr>
        <w:t xml:space="preserve">, </w:t>
      </w:r>
      <w:r w:rsidRPr="00A12219">
        <w:rPr>
          <w:rStyle w:val="lev"/>
        </w:rPr>
        <w:t>la valeur du mot de passe est ha</w:t>
      </w:r>
      <w:r w:rsidR="009816C6" w:rsidRPr="00A12219">
        <w:rPr>
          <w:rStyle w:val="lev"/>
        </w:rPr>
        <w:t>c</w:t>
      </w:r>
      <w:r w:rsidRPr="00A12219">
        <w:rPr>
          <w:rStyle w:val="lev"/>
        </w:rPr>
        <w:t>hée</w:t>
      </w:r>
      <w:r w:rsidR="00354FE5">
        <w:rPr>
          <w:rStyle w:val="lev"/>
        </w:rPr>
        <w:t>, ce hash est</w:t>
      </w:r>
      <w:r w:rsidRPr="00A12219">
        <w:rPr>
          <w:rStyle w:val="lev"/>
        </w:rPr>
        <w:t xml:space="preserve">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5352A152" w:rsidR="00A846F1" w:rsidRPr="00A12219" w:rsidRDefault="001972BE" w:rsidP="00EC0201">
      <w:pPr>
        <w:jc w:val="both"/>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w:t>
      </w:r>
      <w:r w:rsidR="00BB4D6D" w:rsidRPr="00A12219">
        <w:rPr>
          <w:rStyle w:val="lev"/>
        </w:rPr>
        <w:t xml:space="preserve">gagné </w:t>
      </w:r>
      <w:r w:rsidR="006428EA" w:rsidRPr="00A12219">
        <w:rPr>
          <w:rStyle w:val="lev"/>
        </w:rPr>
        <w:t xml:space="preserve">un </w:t>
      </w:r>
      <w:r w:rsidR="00BB4D6D" w:rsidRPr="00A12219">
        <w:rPr>
          <w:rStyle w:val="lev"/>
        </w:rPr>
        <w:t xml:space="preserve">accès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EC0201">
      <w:pPr>
        <w:jc w:val="both"/>
        <w:rPr>
          <w:rStyle w:val="lev"/>
        </w:rPr>
      </w:pPr>
    </w:p>
    <w:p w14:paraId="7D9FA2F2" w14:textId="21E38452" w:rsidR="00692BF0" w:rsidRPr="00A12219" w:rsidRDefault="00692BF0" w:rsidP="00EC0201">
      <w:pPr>
        <w:jc w:val="both"/>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w:t>
      </w:r>
      <w:r w:rsidR="006057CF">
        <w:rPr>
          <w:rStyle w:val="Appelnotedebasdep"/>
          <w:rFonts w:ascii="CMU Serif Roman" w:hAnsi="CMU Serif Roman" w:cs="CMU Serif Roman"/>
        </w:rPr>
        <w:footnoteReference w:id="23"/>
      </w:r>
      <w:r w:rsidRPr="00A12219">
        <w:rPr>
          <w:rStyle w:val="lev"/>
        </w:rPr>
        <w:t xml:space="preserve">. Argon2 est un algorithme de hashage </w:t>
      </w:r>
      <w:r w:rsidR="00DB22B2" w:rsidRPr="00A12219">
        <w:rPr>
          <w:rStyle w:val="lev"/>
        </w:rPr>
        <w:t>dont l’utilisation vise spécifiquement le hachage des mots de passes</w:t>
      </w:r>
    </w:p>
    <w:p w14:paraId="51ADDEB5" w14:textId="77777777" w:rsidR="00A12219" w:rsidRPr="00A12219" w:rsidRDefault="00A12219" w:rsidP="00EC0201">
      <w:pPr>
        <w:jc w:val="both"/>
        <w:rPr>
          <w:rStyle w:val="lev"/>
        </w:rPr>
      </w:pPr>
    </w:p>
    <w:p w14:paraId="3CD2BD5D" w14:textId="75131BF0" w:rsidR="00A846F1" w:rsidRPr="00ED0C04" w:rsidRDefault="00A12219" w:rsidP="00EC0201">
      <w:pPr>
        <w:jc w:val="both"/>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EC0201">
      <w:pPr>
        <w:jc w:val="both"/>
        <w:rPr>
          <w:lang w:val="fr-FR" w:eastAsia="fr-CH"/>
        </w:rPr>
      </w:pPr>
    </w:p>
    <w:p w14:paraId="5A4899E7" w14:textId="03D6C23C" w:rsidR="00474D20" w:rsidRDefault="00CF040C" w:rsidP="00EC0201">
      <w:pPr>
        <w:jc w:val="both"/>
        <w:rPr>
          <w:rStyle w:val="lev"/>
        </w:rPr>
      </w:pPr>
      <w:r w:rsidRPr="00C641D4">
        <w:rPr>
          <w:rStyle w:val="lev"/>
        </w:rPr>
        <w:t xml:space="preserve">JSON Web Token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token (issuer))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r w:rsidRPr="00D2394E">
        <w:rPr>
          <w:rFonts w:ascii="Menlo" w:hAnsi="Menlo" w:cs="Menlo"/>
          <w:color w:val="FF0000"/>
          <w:sz w:val="21"/>
          <w:szCs w:val="21"/>
        </w:rPr>
        <w:t>eyJhbGciOi-JIUzI1NiIsInR5cCI6IkpXVCJ9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3B0BC91E" w:rsidR="00D2394E" w:rsidRDefault="00DF58BF" w:rsidP="00DF58BF">
      <w:pPr>
        <w:pStyle w:val="Lgende"/>
        <w:rPr>
          <w:rStyle w:val="lev"/>
        </w:rPr>
      </w:pPr>
      <w:bookmarkStart w:id="134" w:name="_Toc141276963"/>
      <w:r>
        <w:t xml:space="preserve">Listing </w:t>
      </w:r>
      <w:r>
        <w:fldChar w:fldCharType="begin"/>
      </w:r>
      <w:r>
        <w:instrText xml:space="preserve"> SEQ Listing \* ARABIC </w:instrText>
      </w:r>
      <w:r>
        <w:fldChar w:fldCharType="separate"/>
      </w:r>
      <w:r w:rsidR="00DC0E5B">
        <w:rPr>
          <w:noProof/>
        </w:rPr>
        <w:t>29</w:t>
      </w:r>
      <w:r>
        <w:fldChar w:fldCharType="end"/>
      </w:r>
      <w:r>
        <w:t>: Séparation des trois parties d'un JWT</w:t>
      </w:r>
      <w:bookmarkEnd w:id="134"/>
    </w:p>
    <w:p w14:paraId="635EBA7F" w14:textId="77777777" w:rsidR="00474D20" w:rsidRDefault="00474D20" w:rsidP="00CF040C">
      <w:pPr>
        <w:rPr>
          <w:rStyle w:val="lev"/>
        </w:rPr>
      </w:pPr>
    </w:p>
    <w:p w14:paraId="6DD2B948" w14:textId="77777777" w:rsidR="00AF2935" w:rsidRDefault="00891453" w:rsidP="00AF2935">
      <w:pPr>
        <w:jc w:val="both"/>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r w:rsidRPr="00D2394E">
        <w:rPr>
          <w:rStyle w:val="lev"/>
          <w:i/>
          <w:iCs/>
          <w:color w:val="5B9BD5" w:themeColor="accent1"/>
        </w:rPr>
        <w:t>payload</w:t>
      </w:r>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r w:rsidR="00AF2935">
        <w:rPr>
          <w:rStyle w:val="lev"/>
        </w:rPr>
        <w:t xml:space="preserve"> </w:t>
      </w:r>
    </w:p>
    <w:p w14:paraId="69BDCF34" w14:textId="77777777" w:rsidR="00AF2935" w:rsidRDefault="00AF2935" w:rsidP="00CF040C">
      <w:pPr>
        <w:rPr>
          <w:rStyle w:val="lev"/>
        </w:rPr>
      </w:pPr>
    </w:p>
    <w:p w14:paraId="65EF6F4B" w14:textId="77777777" w:rsidR="00AF2935" w:rsidRDefault="00AF2935" w:rsidP="00CF040C">
      <w:pPr>
        <w:rPr>
          <w:rStyle w:val="lev"/>
        </w:rPr>
      </w:pPr>
    </w:p>
    <w:p w14:paraId="5B2F3734" w14:textId="77777777" w:rsidR="00AF2935" w:rsidRDefault="00AF2935" w:rsidP="00CF040C">
      <w:pPr>
        <w:rPr>
          <w:rStyle w:val="lev"/>
        </w:rPr>
      </w:pPr>
    </w:p>
    <w:p w14:paraId="464D1611" w14:textId="77777777" w:rsidR="00AF2935" w:rsidRDefault="00AF2935" w:rsidP="00CF040C">
      <w:pPr>
        <w:rPr>
          <w:rStyle w:val="lev"/>
        </w:rPr>
      </w:pPr>
    </w:p>
    <w:p w14:paraId="0CBAED3D" w14:textId="0472E1CD" w:rsidR="00474D20" w:rsidRDefault="00891453" w:rsidP="00AF2935">
      <w:pPr>
        <w:jc w:val="both"/>
        <w:rPr>
          <w:rStyle w:val="lev"/>
        </w:rPr>
      </w:pPr>
      <w:r w:rsidRPr="00891453">
        <w:rPr>
          <w:rStyle w:val="lev"/>
        </w:rPr>
        <w:lastRenderedPageBreak/>
        <w:t>L'en-tête contient des informations sur le type de token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"alg"</w:t>
      </w:r>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"typ"</w:t>
      </w:r>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C95FDB6" w14:textId="06363855" w:rsidR="00DF58BF" w:rsidRDefault="00DF58BF" w:rsidP="00AF2935">
      <w:pPr>
        <w:pStyle w:val="Lgende"/>
        <w:rPr>
          <w:rStyle w:val="lev"/>
        </w:rPr>
      </w:pPr>
      <w:bookmarkStart w:id="135" w:name="_Toc141276964"/>
      <w:r>
        <w:t xml:space="preserve">Listing </w:t>
      </w:r>
      <w:r>
        <w:fldChar w:fldCharType="begin"/>
      </w:r>
      <w:r>
        <w:instrText xml:space="preserve"> SEQ Listing \* ARABIC </w:instrText>
      </w:r>
      <w:r>
        <w:fldChar w:fldCharType="separate"/>
      </w:r>
      <w:r w:rsidR="00DC0E5B">
        <w:rPr>
          <w:noProof/>
        </w:rPr>
        <w:t>30</w:t>
      </w:r>
      <w:r>
        <w:fldChar w:fldCharType="end"/>
      </w:r>
      <w:r>
        <w:t>: Structure de l'en-tête JWT</w:t>
      </w:r>
      <w:bookmarkEnd w:id="135"/>
    </w:p>
    <w:p w14:paraId="662BCA0D" w14:textId="7F4E1007" w:rsidR="00D55D66" w:rsidRDefault="00D55D66" w:rsidP="00AF2935">
      <w:pPr>
        <w:jc w:val="both"/>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"sub"</w:t>
      </w:r>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"iat"</w:t>
      </w:r>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DBDBE3A" w14:textId="58ECEAC2" w:rsidR="00A90EFB" w:rsidRPr="00AF2935" w:rsidRDefault="00DF58BF" w:rsidP="00AF2935">
      <w:pPr>
        <w:pStyle w:val="Lgende"/>
        <w:rPr>
          <w:rStyle w:val="lev"/>
          <w:rFonts w:ascii="Menlo" w:hAnsi="Menlo" w:cs="Menlo"/>
          <w:color w:val="CCCCCC"/>
        </w:rPr>
      </w:pPr>
      <w:bookmarkStart w:id="136" w:name="_Toc141276965"/>
      <w:r>
        <w:t xml:space="preserve">Listing </w:t>
      </w:r>
      <w:r>
        <w:fldChar w:fldCharType="begin"/>
      </w:r>
      <w:r>
        <w:instrText xml:space="preserve"> SEQ Listing \* ARABIC </w:instrText>
      </w:r>
      <w:r>
        <w:fldChar w:fldCharType="separate"/>
      </w:r>
      <w:r w:rsidR="00DC0E5B">
        <w:rPr>
          <w:noProof/>
        </w:rPr>
        <w:t>31</w:t>
      </w:r>
      <w:r>
        <w:fldChar w:fldCharType="end"/>
      </w:r>
      <w:r>
        <w:t>: Structure des claims JWT</w:t>
      </w:r>
      <w:bookmarkEnd w:id="136"/>
    </w:p>
    <w:p w14:paraId="5C849304" w14:textId="6C935E60" w:rsidR="00092439" w:rsidRDefault="00092439" w:rsidP="00AF2935">
      <w:pPr>
        <w:jc w:val="both"/>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 xml:space="preserve">UrlEncode(payload),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269646CC" w:rsidR="00092439" w:rsidRDefault="00DF58BF" w:rsidP="00DF58BF">
      <w:pPr>
        <w:pStyle w:val="Lgende"/>
        <w:rPr>
          <w:rStyle w:val="lev"/>
        </w:rPr>
      </w:pPr>
      <w:bookmarkStart w:id="137" w:name="_Toc141276966"/>
      <w:r>
        <w:t xml:space="preserve">Listing </w:t>
      </w:r>
      <w:r>
        <w:fldChar w:fldCharType="begin"/>
      </w:r>
      <w:r>
        <w:instrText xml:space="preserve"> SEQ Listing \* ARABIC </w:instrText>
      </w:r>
      <w:r>
        <w:fldChar w:fldCharType="separate"/>
      </w:r>
      <w:r w:rsidR="00DC0E5B">
        <w:rPr>
          <w:noProof/>
        </w:rPr>
        <w:t>32</w:t>
      </w:r>
      <w:r>
        <w:fldChar w:fldCharType="end"/>
      </w:r>
      <w:r>
        <w:t>: Signature d'un JWT</w:t>
      </w:r>
      <w:bookmarkEnd w:id="137"/>
    </w:p>
    <w:p w14:paraId="1BB1DE2D" w14:textId="39DE0809" w:rsidR="00CF040C" w:rsidRDefault="001E413E" w:rsidP="00AF2935">
      <w:pPr>
        <w:jc w:val="both"/>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F05488">
        <w:rPr>
          <w:rStyle w:val="lev"/>
        </w:rPr>
        <w:t>n’ait</w:t>
      </w:r>
      <w:r>
        <w:rPr>
          <w:rStyle w:val="lev"/>
        </w:rPr>
        <w:t xml:space="preserve"> pas été modifié.</w:t>
      </w:r>
    </w:p>
    <w:p w14:paraId="3761D253" w14:textId="350459E5" w:rsidR="00687F02" w:rsidRDefault="007301B3" w:rsidP="00AF2935">
      <w:pPr>
        <w:jc w:val="both"/>
        <w:rPr>
          <w:rStyle w:val="lev"/>
        </w:rPr>
      </w:pPr>
      <w:r>
        <w:rPr>
          <w:rStyle w:val="lev"/>
        </w:rPr>
        <w:t>Il faut savoir qu’un JWT dispose d’une date d’expiration, fixée par le serveur issuer. Dès lors, il n’est pas possible de révoquer ce token</w:t>
      </w:r>
      <w:r w:rsidR="00687F02">
        <w:rPr>
          <w:rStyle w:val="lev"/>
        </w:rPr>
        <w:t>. Pour cette raison il est généralement recommandé de définir une durée de validité relativement courte dans l’éventualité où un token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token.</w:t>
      </w:r>
      <w:r w:rsidR="00C856C6">
        <w:rPr>
          <w:rStyle w:val="lev"/>
        </w:rPr>
        <w:t xml:space="preserve"> Une autre solution peut-être de conserver les tokens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AF2935">
      <w:pPr>
        <w:jc w:val="both"/>
        <w:rPr>
          <w:rStyle w:val="lev"/>
        </w:rPr>
      </w:pPr>
    </w:p>
    <w:p w14:paraId="000290F3" w14:textId="1F701466" w:rsidR="00CC773F" w:rsidRDefault="00687F02" w:rsidP="00AF2935">
      <w:pPr>
        <w:jc w:val="both"/>
        <w:rPr>
          <w:rStyle w:val="lev"/>
        </w:rPr>
      </w:pPr>
      <w:r>
        <w:rPr>
          <w:rStyle w:val="lev"/>
        </w:rPr>
        <w:t>Revenons à l’implémentation dans le contexte de l’API</w:t>
      </w:r>
      <w:r w:rsidR="00C856C6">
        <w:rPr>
          <w:rStyle w:val="lev"/>
        </w:rPr>
        <w:t>.</w:t>
      </w:r>
      <w:r w:rsidR="00E66BD8">
        <w:rPr>
          <w:rStyle w:val="lev"/>
        </w:rPr>
        <w:t xml:space="preserve"> La mise en place de l’authentification par JWT à demander l’utilisation du module JavaScript </w:t>
      </w:r>
      <w:r w:rsidR="00E66BD8" w:rsidRPr="00E66BD8">
        <w:rPr>
          <w:rStyle w:val="lev"/>
          <w:i/>
          <w:iCs/>
        </w:rPr>
        <w:t>jsonwebtoken</w:t>
      </w:r>
      <w:r w:rsidR="00E66BD8">
        <w:rPr>
          <w:rStyle w:val="Appelnotedebasdep"/>
          <w:rFonts w:ascii="CMU Serif Roman" w:hAnsi="CMU Serif Roman" w:cs="CMU Serif Roman"/>
          <w:i/>
          <w:iCs/>
        </w:rPr>
        <w:footnoteReference w:id="24"/>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fichier. env</w:t>
      </w:r>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les tokens.</w:t>
      </w:r>
      <w:r w:rsidR="00AF2935">
        <w:rPr>
          <w:rStyle w:val="lev"/>
        </w:rPr>
        <w:t xml:space="preserve"> </w:t>
      </w:r>
      <w:r w:rsidR="00F54658">
        <w:rPr>
          <w:rStyle w:val="lev"/>
        </w:rPr>
        <w:t>Dès lors, un</w:t>
      </w:r>
      <w:r w:rsidR="00EE77C4">
        <w:rPr>
          <w:rStyle w:val="lev"/>
        </w:rPr>
        <w:t>e</w:t>
      </w:r>
      <w:r w:rsidR="00F54658">
        <w:rPr>
          <w:rStyle w:val="lev"/>
        </w:rPr>
        <w:t xml:space="preserve"> requête sur l’API permet de récupérer un nouveau token en cas d’authentification valide par nom d’utilisateur et mot de passe. Ce token doit ensuite être transmi dans les en-t</w:t>
      </w:r>
      <w:r w:rsidR="00BB4BCB">
        <w:rPr>
          <w:rStyle w:val="lev"/>
        </w:rPr>
        <w:t>ê</w:t>
      </w:r>
      <w:r w:rsidR="00F54658">
        <w:rPr>
          <w:rStyle w:val="lev"/>
        </w:rPr>
        <w:t>te http de chaque requête envoyée depuis l’interface web pour pouvoir identifier l’utilisateur connecter</w:t>
      </w:r>
      <w:r w:rsidR="00CC773F">
        <w:rPr>
          <w:rStyle w:val="lev"/>
        </w:rPr>
        <w:t>, on utilise le header Authorization avec le préfixe Bearer</w:t>
      </w:r>
      <w:r w:rsidR="002D3088">
        <w:rPr>
          <w:rStyle w:val="lev"/>
        </w:rPr>
        <w:t> :</w:t>
      </w:r>
    </w:p>
    <w:p w14:paraId="6D5B9E83" w14:textId="77777777" w:rsidR="00AF2935" w:rsidRDefault="00AF2935" w:rsidP="00AF2935">
      <w:pPr>
        <w:jc w:val="both"/>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"Authorization"</w:t>
      </w:r>
      <w:r w:rsidRPr="003371C5">
        <w:rPr>
          <w:rFonts w:ascii="Menlo" w:hAnsi="Menlo" w:cs="Menlo"/>
          <w:color w:val="CCCCCC"/>
          <w:sz w:val="21"/>
          <w:szCs w:val="21"/>
        </w:rPr>
        <w:t>: Bearer &lt;</w:t>
      </w:r>
      <w:r w:rsidRPr="003371C5">
        <w:rPr>
          <w:rFonts w:ascii="Menlo" w:hAnsi="Menlo" w:cs="Menlo"/>
          <w:color w:val="4EC9B0"/>
          <w:sz w:val="21"/>
          <w:szCs w:val="21"/>
        </w:rPr>
        <w:t>token</w:t>
      </w:r>
      <w:r w:rsidRPr="003371C5">
        <w:rPr>
          <w:rFonts w:ascii="Menlo" w:hAnsi="Menlo" w:cs="Menlo"/>
          <w:color w:val="CCCCCC"/>
          <w:sz w:val="21"/>
          <w:szCs w:val="21"/>
        </w:rPr>
        <w:t>&gt;</w:t>
      </w:r>
    </w:p>
    <w:p w14:paraId="46E64ED4" w14:textId="063D5072" w:rsidR="00F54658" w:rsidRPr="003371C5" w:rsidRDefault="00BF30D2" w:rsidP="00BF30D2">
      <w:pPr>
        <w:pStyle w:val="Lgende"/>
        <w:rPr>
          <w:rStyle w:val="lev"/>
        </w:rPr>
      </w:pPr>
      <w:bookmarkStart w:id="138" w:name="_Toc141276967"/>
      <w:r>
        <w:t xml:space="preserve">Listing </w:t>
      </w:r>
      <w:r>
        <w:fldChar w:fldCharType="begin"/>
      </w:r>
      <w:r>
        <w:instrText xml:space="preserve"> SEQ Listing \* ARABIC </w:instrText>
      </w:r>
      <w:r>
        <w:fldChar w:fldCharType="separate"/>
      </w:r>
      <w:r w:rsidR="00DC0E5B">
        <w:rPr>
          <w:noProof/>
        </w:rPr>
        <w:t>33</w:t>
      </w:r>
      <w:r>
        <w:fldChar w:fldCharType="end"/>
      </w:r>
      <w:r>
        <w:t>: Envoi d'un JWT dans l'en-tête Authorization</w:t>
      </w:r>
      <w:bookmarkEnd w:id="138"/>
    </w:p>
    <w:p w14:paraId="064A3984" w14:textId="7D6F2443" w:rsidR="00821F5D" w:rsidRDefault="00F54658" w:rsidP="000F27B0">
      <w:pPr>
        <w:jc w:val="both"/>
        <w:rPr>
          <w:rFonts w:ascii="Menlo" w:hAnsi="Menlo" w:cs="Menlo"/>
          <w:color w:val="CCCCCC"/>
          <w:sz w:val="21"/>
          <w:szCs w:val="21"/>
        </w:rPr>
      </w:pPr>
      <w:r>
        <w:rPr>
          <w:rStyle w:val="lev"/>
        </w:rPr>
        <w:lastRenderedPageBreak/>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token (signature et expiration)</w:t>
      </w:r>
      <w:r w:rsidR="00821F5D">
        <w:rPr>
          <w:rStyle w:val="lev"/>
        </w:rPr>
        <w:t xml:space="preserve"> et les données qu’il contient peuvent également être décodées. </w:t>
      </w:r>
      <w:r w:rsidR="00444467">
        <w:rPr>
          <w:rStyle w:val="lev"/>
        </w:rPr>
        <w:t>Dans l’application, l’identifiant et le nom d’utilisateur sont conservé dans le payload du JWT.</w:t>
      </w: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0F27B0">
      <w:pPr>
        <w:jc w:val="both"/>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0F27B0">
      <w:pPr>
        <w:jc w:val="both"/>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RESTFul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r>
        <w:rPr>
          <w:rFonts w:ascii="Menlo" w:hAnsi="Menlo" w:cs="Menlo"/>
          <w:color w:val="CCCCCC"/>
          <w:sz w:val="21"/>
          <w:szCs w:val="21"/>
        </w:rPr>
        <w:t>: &lt;</w:t>
      </w:r>
      <w:r>
        <w:rPr>
          <w:rFonts w:ascii="Menlo" w:hAnsi="Menlo" w:cs="Menlo"/>
          <w:color w:val="4EC9B0"/>
          <w:sz w:val="21"/>
          <w:szCs w:val="21"/>
        </w:rPr>
        <w:t>key</w:t>
      </w:r>
      <w:r>
        <w:rPr>
          <w:rFonts w:ascii="Menlo" w:hAnsi="Menlo" w:cs="Menlo"/>
          <w:color w:val="CCCCCC"/>
          <w:sz w:val="21"/>
          <w:szCs w:val="21"/>
        </w:rPr>
        <w:t>&gt;</w:t>
      </w:r>
    </w:p>
    <w:p w14:paraId="5F97315D" w14:textId="67BD1B55" w:rsidR="00EB1FE5" w:rsidRDefault="009F3BEA" w:rsidP="009F3BEA">
      <w:pPr>
        <w:pStyle w:val="Lgende"/>
      </w:pPr>
      <w:bookmarkStart w:id="139" w:name="_Toc141276968"/>
      <w:r>
        <w:t xml:space="preserve">Listing </w:t>
      </w:r>
      <w:r>
        <w:fldChar w:fldCharType="begin"/>
      </w:r>
      <w:r>
        <w:instrText xml:space="preserve"> SEQ Listing \* ARABIC </w:instrText>
      </w:r>
      <w:r>
        <w:fldChar w:fldCharType="separate"/>
      </w:r>
      <w:r w:rsidR="00DC0E5B">
        <w:rPr>
          <w:noProof/>
        </w:rPr>
        <w:t>34</w:t>
      </w:r>
      <w:r>
        <w:fldChar w:fldCharType="end"/>
      </w:r>
      <w:r>
        <w:t xml:space="preserve">: </w:t>
      </w:r>
      <w:r w:rsidRPr="001B343C">
        <w:t>Envoi d'un</w:t>
      </w:r>
      <w:r>
        <w:t>e clé API</w:t>
      </w:r>
      <w:r w:rsidRPr="001B343C">
        <w:t xml:space="preserve"> dans l'en-tête </w:t>
      </w:r>
      <w:r>
        <w:t>x-api-key</w:t>
      </w:r>
      <w:bookmarkEnd w:id="139"/>
    </w:p>
    <w:p w14:paraId="2207F795" w14:textId="1DA345A2" w:rsidR="00F302E4" w:rsidRPr="0015040E" w:rsidRDefault="00EB1FE5" w:rsidP="000F27B0">
      <w:pPr>
        <w:jc w:val="both"/>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r w:rsidR="00F302E4" w:rsidRPr="0015040E">
        <w:rPr>
          <w:rStyle w:val="lev"/>
          <w:i/>
          <w:iCs/>
        </w:rPr>
        <w:t>randomBytes</w:t>
      </w:r>
      <w:r w:rsidR="0015040E">
        <w:rPr>
          <w:rStyle w:val="Appelnotedebasdep"/>
          <w:rFonts w:ascii="CMU Serif Roman" w:hAnsi="CMU Serif Roman" w:cs="CMU Serif Roman"/>
          <w:i/>
          <w:iCs/>
        </w:rPr>
        <w:footnoteReference w:id="25"/>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r w:rsidRPr="00F302E4">
        <w:rPr>
          <w:rFonts w:ascii="Menlo" w:hAnsi="Menlo" w:cs="Menlo"/>
          <w:color w:val="DCDCAA"/>
          <w:sz w:val="21"/>
          <w:szCs w:val="21"/>
          <w:lang w:val="en-US"/>
        </w:rPr>
        <w:t>randomBytes</w:t>
      </w:r>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r w:rsidRPr="00F302E4">
        <w:rPr>
          <w:rFonts w:ascii="Menlo" w:hAnsi="Menlo" w:cs="Menlo"/>
          <w:color w:val="CCCCCC"/>
          <w:sz w:val="21"/>
          <w:szCs w:val="21"/>
          <w:lang w:val="en-US"/>
        </w:rPr>
        <w:t>).</w:t>
      </w:r>
      <w:r w:rsidRPr="00F302E4">
        <w:rPr>
          <w:rFonts w:ascii="Menlo" w:hAnsi="Menlo" w:cs="Menlo"/>
          <w:color w:val="DCDCAA"/>
          <w:sz w:val="21"/>
          <w:szCs w:val="21"/>
          <w:lang w:val="en-US"/>
        </w:rPr>
        <w:t>toString</w:t>
      </w:r>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3716DCCE" w:rsidR="00F302E4" w:rsidRPr="00F648D5" w:rsidRDefault="00516EBF" w:rsidP="00516EBF">
      <w:pPr>
        <w:pStyle w:val="Lgende"/>
        <w:rPr>
          <w:lang w:val="fr-CH"/>
        </w:rPr>
      </w:pPr>
      <w:bookmarkStart w:id="140" w:name="_Toc141276969"/>
      <w:r>
        <w:t xml:space="preserve">Listing </w:t>
      </w:r>
      <w:r>
        <w:fldChar w:fldCharType="begin"/>
      </w:r>
      <w:r>
        <w:instrText xml:space="preserve"> SEQ Listing \* ARABIC </w:instrText>
      </w:r>
      <w:r>
        <w:fldChar w:fldCharType="separate"/>
      </w:r>
      <w:r w:rsidR="00DC0E5B">
        <w:rPr>
          <w:noProof/>
        </w:rPr>
        <w:t>35</w:t>
      </w:r>
      <w:r>
        <w:fldChar w:fldCharType="end"/>
      </w:r>
      <w:r>
        <w:t>: Génération d'une clé API</w:t>
      </w:r>
      <w:bookmarkEnd w:id="140"/>
    </w:p>
    <w:p w14:paraId="4D3BE3EA" w14:textId="088E7C93" w:rsidR="00F83E78" w:rsidRPr="00AF3582" w:rsidRDefault="00981A72" w:rsidP="000F27B0">
      <w:pPr>
        <w:jc w:val="both"/>
        <w:rPr>
          <w:rStyle w:val="lev"/>
        </w:rPr>
      </w:pPr>
      <w:r w:rsidRPr="00AF3582">
        <w:rPr>
          <w:rStyle w:val="lev"/>
        </w:rPr>
        <w:t>Un</w:t>
      </w:r>
      <w:r w:rsidR="000F27B0">
        <w:rPr>
          <w:rStyle w:val="lev"/>
        </w:rPr>
        <w:t>e</w:t>
      </w:r>
      <w:r w:rsidRPr="00AF3582">
        <w:rPr>
          <w:rStyle w:val="lev"/>
        </w:rPr>
        <w:t xml:space="preserve">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0F27B0">
      <w:pPr>
        <w:jc w:val="both"/>
        <w:rPr>
          <w:rStyle w:val="lev"/>
        </w:rPr>
      </w:pPr>
    </w:p>
    <w:p w14:paraId="1F283EF6" w14:textId="7E29E3C2" w:rsidR="009405E7" w:rsidRPr="00AF3582" w:rsidRDefault="009405E7" w:rsidP="000F27B0">
      <w:pPr>
        <w:jc w:val="both"/>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w:t>
      </w:r>
      <w:r w:rsidR="00DA3BD6">
        <w:rPr>
          <w:rStyle w:val="lev"/>
        </w:rPr>
        <w:t>est</w:t>
      </w:r>
      <w:r w:rsidRPr="00AF3582">
        <w:rPr>
          <w:rStyle w:val="lev"/>
        </w:rPr>
        <w:t xml:space="preserve"> pas </w:t>
      </w:r>
      <w:r w:rsidR="00DA3BD6">
        <w:rPr>
          <w:rStyle w:val="lev"/>
        </w:rPr>
        <w:t xml:space="preserve">nativement </w:t>
      </w:r>
      <w:r w:rsidRPr="00AF3582">
        <w:rPr>
          <w:rStyle w:val="lev"/>
        </w:rPr>
        <w:t>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0F27B0">
      <w:pPr>
        <w:jc w:val="both"/>
        <w:rPr>
          <w:rStyle w:val="lev"/>
        </w:rPr>
      </w:pPr>
    </w:p>
    <w:p w14:paraId="34F44E45" w14:textId="00AB2640" w:rsidR="00F27940" w:rsidRPr="00AF3582" w:rsidRDefault="0015040E" w:rsidP="000F27B0">
      <w:pPr>
        <w:jc w:val="both"/>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41" w:name="_Toc141276839"/>
      <w:r>
        <w:rPr>
          <w:lang w:val="fr-FR"/>
        </w:rPr>
        <w:lastRenderedPageBreak/>
        <w:t>Architecture du code</w:t>
      </w:r>
      <w:bookmarkEnd w:id="141"/>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03CCBAF" w:rsidR="00046E71" w:rsidRPr="00E7777F" w:rsidRDefault="00046E71" w:rsidP="009E0D4C">
      <w:pPr>
        <w:jc w:val="both"/>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 xml:space="preserve">Cette architecture </w:t>
      </w:r>
      <w:r w:rsidR="00EF337E">
        <w:rPr>
          <w:rStyle w:val="lev"/>
        </w:rPr>
        <w:t>s</w:t>
      </w:r>
      <w:r w:rsidRPr="00E7777F">
        <w:rPr>
          <w:rStyle w:val="lev"/>
        </w:rPr>
        <w:t>e décompose donc en trois couches :</w:t>
      </w:r>
    </w:p>
    <w:p w14:paraId="143F67D4" w14:textId="77777777" w:rsidR="00046E71" w:rsidRDefault="00046E71" w:rsidP="009E0D4C">
      <w:pPr>
        <w:jc w:val="both"/>
        <w:rPr>
          <w:lang w:val="fr-FR" w:eastAsia="fr-CH"/>
        </w:rPr>
      </w:pPr>
    </w:p>
    <w:p w14:paraId="7265E479" w14:textId="711998FF" w:rsidR="00A42A5A" w:rsidRDefault="00046E71" w:rsidP="009E0D4C">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9E0D4C">
      <w:pPr>
        <w:jc w:val="both"/>
        <w:rPr>
          <w:rStyle w:val="lev"/>
          <w:szCs w:val="21"/>
        </w:rPr>
      </w:pPr>
    </w:p>
    <w:p w14:paraId="63BA02E3" w14:textId="5B8EA60B" w:rsidR="00A42A5A" w:rsidRPr="006144DD" w:rsidRDefault="00A42A5A" w:rsidP="009E0D4C">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9E0D4C">
      <w:pPr>
        <w:jc w:val="both"/>
        <w:rPr>
          <w:rStyle w:val="lev"/>
          <w:sz w:val="28"/>
          <w:szCs w:val="28"/>
        </w:rPr>
      </w:pPr>
    </w:p>
    <w:p w14:paraId="3A0D6D5C" w14:textId="6ECA8693" w:rsidR="00046E71" w:rsidRPr="009C58E8" w:rsidRDefault="00353119" w:rsidP="009E0D4C">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simple et abstraite pour le service métier afin que celui-ci n'ait pas besoin de connaître les détails d'accès aux données.</w:t>
      </w:r>
    </w:p>
    <w:p w14:paraId="3EE5C197" w14:textId="77777777" w:rsidR="00046E71" w:rsidRPr="00353119" w:rsidRDefault="00046E71" w:rsidP="009E0D4C">
      <w:pPr>
        <w:jc w:val="both"/>
        <w:rPr>
          <w:lang w:eastAsia="fr-CH"/>
        </w:rPr>
      </w:pPr>
    </w:p>
    <w:p w14:paraId="6462300C" w14:textId="6ABFCE97" w:rsidR="004702CF" w:rsidRDefault="007B70F5" w:rsidP="009E0D4C">
      <w:pPr>
        <w:jc w:val="both"/>
        <w:rPr>
          <w:rStyle w:val="lev"/>
          <w:lang w:val="fr-FR" w:eastAsia="fr-CH"/>
        </w:rPr>
      </w:pPr>
      <w:r w:rsidRPr="00531936">
        <w:rPr>
          <w:rStyle w:val="lev"/>
        </w:rPr>
        <w:t xml:space="preserve">C’est une architecture standard dans la conception d’API et d’applications web, notamment car cette architecture est imposée par la plupart des Frameworks web </w:t>
      </w:r>
      <w:r w:rsidR="00252735" w:rsidRPr="00531936">
        <w:rPr>
          <w:rStyle w:val="lev"/>
        </w:rPr>
        <w:t xml:space="preserve">utilisés dans </w:t>
      </w:r>
      <w:r w:rsidRPr="00531936">
        <w:rPr>
          <w:rStyle w:val="lev"/>
        </w:rPr>
        <w:t>l’industrie (Java Spring, Nest.js, Laravel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6CE6A0FB" w14:textId="77777777" w:rsidR="00625814" w:rsidRDefault="00625814"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625814">
      <w:pPr>
        <w:jc w:val="both"/>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7D0A5FF5" w14:textId="77777777" w:rsidR="00625814" w:rsidRDefault="00625814" w:rsidP="0001406D">
      <w:pPr>
        <w:rPr>
          <w:lang w:val="fr-FR" w:eastAsia="fr-CH"/>
        </w:rPr>
      </w:pPr>
    </w:p>
    <w:p w14:paraId="7DE82DFA" w14:textId="77777777" w:rsidR="00625814" w:rsidRDefault="00625814" w:rsidP="0001406D">
      <w:pPr>
        <w:rPr>
          <w:lang w:val="fr-FR" w:eastAsia="fr-CH"/>
        </w:rPr>
      </w:pPr>
    </w:p>
    <w:p w14:paraId="31CADD2A" w14:textId="77777777" w:rsidR="00625814" w:rsidRDefault="00625814" w:rsidP="0001406D">
      <w:pPr>
        <w:rPr>
          <w:lang w:val="fr-FR" w:eastAsia="fr-CH"/>
        </w:rPr>
      </w:pPr>
    </w:p>
    <w:p w14:paraId="52658750" w14:textId="77777777" w:rsidR="00625814" w:rsidRDefault="00625814" w:rsidP="0001406D">
      <w:pPr>
        <w:rPr>
          <w:lang w:val="fr-FR" w:eastAsia="fr-CH"/>
        </w:rPr>
      </w:pPr>
    </w:p>
    <w:p w14:paraId="6E399B80" w14:textId="19ED6793" w:rsidR="001B1A67" w:rsidRPr="004702CF" w:rsidRDefault="001B1A67" w:rsidP="00625814">
      <w:pPr>
        <w:jc w:val="both"/>
        <w:rPr>
          <w:rStyle w:val="lev"/>
        </w:rPr>
      </w:pPr>
      <w:r w:rsidRPr="004702CF">
        <w:rPr>
          <w:rStyle w:val="lev"/>
        </w:rPr>
        <w:lastRenderedPageBreak/>
        <w:t xml:space="preserve">Au niveau de la gestion des erreurs, </w:t>
      </w:r>
      <w:r w:rsidR="00EF337E">
        <w:rPr>
          <w:rStyle w:val="lev"/>
        </w:rPr>
        <w:t>u</w:t>
      </w:r>
      <w:r w:rsidRPr="004702CF">
        <w:rPr>
          <w:rStyle w:val="lev"/>
        </w:rPr>
        <w:t>n ensemble de classes ont été créés. Celles-ci permettent de lever des exceptions qui seront capturée par un middleware.</w:t>
      </w:r>
    </w:p>
    <w:p w14:paraId="02E13705" w14:textId="77777777" w:rsidR="001D69A5" w:rsidRDefault="001D69A5"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569CD6"/>
          <w:sz w:val="21"/>
          <w:szCs w:val="21"/>
          <w:lang w:val="en-US"/>
        </w:rPr>
        <w:t>enum</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HTTPError</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DCDCAA"/>
          <w:sz w:val="21"/>
          <w:szCs w:val="21"/>
          <w:lang w:val="en-US"/>
        </w:rPr>
        <w:t>toResponse</w:t>
      </w:r>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ForbiddenError</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HTTPError</w:t>
      </w:r>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super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A1E5943" w14:textId="1D958BE2" w:rsidR="004702CF" w:rsidRDefault="00516EBF" w:rsidP="00516EBF">
      <w:pPr>
        <w:pStyle w:val="Lgende"/>
        <w:rPr>
          <w:rStyle w:val="lev"/>
        </w:rPr>
      </w:pPr>
      <w:bookmarkStart w:id="142" w:name="_Toc141276970"/>
      <w:r>
        <w:t xml:space="preserve">Listing </w:t>
      </w:r>
      <w:r>
        <w:fldChar w:fldCharType="begin"/>
      </w:r>
      <w:r>
        <w:instrText xml:space="preserve"> SEQ Listing \* ARABIC </w:instrText>
      </w:r>
      <w:r>
        <w:fldChar w:fldCharType="separate"/>
      </w:r>
      <w:r w:rsidR="00DC0E5B">
        <w:rPr>
          <w:noProof/>
        </w:rPr>
        <w:t>36</w:t>
      </w:r>
      <w:r>
        <w:fldChar w:fldCharType="end"/>
      </w:r>
      <w:r>
        <w:t>: Classes d'erreur définies dans l'application</w:t>
      </w:r>
      <w:bookmarkEnd w:id="142"/>
    </w:p>
    <w:p w14:paraId="5A34C0F3" w14:textId="77777777" w:rsidR="00516EBF" w:rsidRDefault="00516EBF" w:rsidP="0001406D">
      <w:pPr>
        <w:rPr>
          <w:rStyle w:val="lev"/>
        </w:rPr>
      </w:pPr>
    </w:p>
    <w:p w14:paraId="1659092D" w14:textId="5A632F67" w:rsidR="00C44DA7" w:rsidRDefault="001F02AF" w:rsidP="00625814">
      <w:pPr>
        <w:jc w:val="both"/>
        <w:rPr>
          <w:rStyle w:val="lev"/>
        </w:rPr>
      </w:pPr>
      <w:r w:rsidRPr="00C44DA7">
        <w:rPr>
          <w:rStyle w:val="lev"/>
        </w:rPr>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ModuleDisabledException</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ForbiddenError</w:t>
      </w:r>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super</w:t>
      </w:r>
      <w:r w:rsidRPr="00C44DA7">
        <w:rPr>
          <w:rFonts w:ascii="Menlo" w:hAnsi="Menlo" w:cs="Menlo"/>
          <w:color w:val="CCCCCC"/>
          <w:sz w:val="21"/>
          <w:szCs w:val="21"/>
          <w:lang w:val="en-US"/>
        </w:rPr>
        <w:t>(</w:t>
      </w:r>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0639B844" w:rsidR="00C44DA7" w:rsidRDefault="00516EBF" w:rsidP="00516EBF">
      <w:pPr>
        <w:pStyle w:val="Lgende"/>
        <w:rPr>
          <w:rStyle w:val="lev"/>
        </w:rPr>
      </w:pPr>
      <w:bookmarkStart w:id="143" w:name="_Toc141276971"/>
      <w:r>
        <w:t xml:space="preserve">Listing </w:t>
      </w:r>
      <w:r>
        <w:fldChar w:fldCharType="begin"/>
      </w:r>
      <w:r>
        <w:instrText xml:space="preserve"> SEQ Listing \* ARABIC </w:instrText>
      </w:r>
      <w:r>
        <w:fldChar w:fldCharType="separate"/>
      </w:r>
      <w:r w:rsidR="00DC0E5B">
        <w:rPr>
          <w:noProof/>
        </w:rPr>
        <w:t>37</w:t>
      </w:r>
      <w:r>
        <w:fldChar w:fldCharType="end"/>
      </w:r>
      <w:r>
        <w:t>: Exemple d'erreur métier utilisant une erreur de base</w:t>
      </w:r>
      <w:bookmarkEnd w:id="143"/>
    </w:p>
    <w:p w14:paraId="1D6DECA2" w14:textId="3C3B2222" w:rsidR="00F51EBD" w:rsidRPr="00C44DA7" w:rsidRDefault="00C44DA7" w:rsidP="00625814">
      <w:pPr>
        <w:jc w:val="both"/>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tre retournée</w:t>
      </w:r>
      <w:r w:rsidR="000E5EF5">
        <w:rPr>
          <w:rStyle w:val="lev"/>
        </w:rPr>
        <w:t>s</w:t>
      </w:r>
      <w:r w:rsidRPr="00C44DA7">
        <w:rPr>
          <w:rStyle w:val="lev"/>
        </w:rPr>
        <w:t xml:space="preserve"> à l’utilisation au format JSON grâce à la méthode </w:t>
      </w:r>
      <w:r w:rsidRPr="00C44DA7">
        <w:rPr>
          <w:rStyle w:val="lev"/>
          <w:i/>
          <w:iCs/>
        </w:rPr>
        <w:t>toResponse</w:t>
      </w:r>
      <w:r w:rsidRPr="00C44DA7">
        <w:rPr>
          <w:rStyle w:val="lev"/>
        </w:rPr>
        <w:t>.</w:t>
      </w:r>
      <w:r w:rsidR="001D69A5">
        <w:rPr>
          <w:rStyle w:val="lev"/>
        </w:rPr>
        <w:t xml:space="preserve"> Notez que les diverses actions et erreurs de l’API sont également log</w:t>
      </w:r>
      <w:r w:rsidR="00A1703E">
        <w:rPr>
          <w:rStyle w:val="lev"/>
        </w:rPr>
        <w:t>u</w:t>
      </w:r>
      <w:r w:rsidR="001D69A5">
        <w:rPr>
          <w:rStyle w:val="lev"/>
        </w:rPr>
        <w:t>ées</w:t>
      </w:r>
      <w:r w:rsidR="00625814">
        <w:rPr>
          <w:rStyle w:val="lev"/>
        </w:rPr>
        <w:t xml:space="preserve"> dans un fichier selon leur gravité (information, avertissement, erreur etc</w:t>
      </w:r>
      <w:r w:rsidR="0090327F">
        <w:rPr>
          <w:rStyle w:val="lev"/>
        </w:rPr>
        <w:t>.</w:t>
      </w:r>
      <w:r w:rsidR="00625814">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44" w:name="_Toc141276840"/>
      <w:r>
        <w:rPr>
          <w:lang w:val="fr-FR"/>
        </w:rPr>
        <w:lastRenderedPageBreak/>
        <w:t>Évènements en temps réel</w:t>
      </w:r>
      <w:bookmarkEnd w:id="144"/>
    </w:p>
    <w:p w14:paraId="00A52ED0" w14:textId="6A5365C2" w:rsidR="00FA31C2" w:rsidRPr="00134FB1" w:rsidRDefault="007824DF" w:rsidP="00D67A92">
      <w:pPr>
        <w:jc w:val="both"/>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D67A92">
      <w:pPr>
        <w:jc w:val="both"/>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D67A92">
      <w:pPr>
        <w:jc w:val="both"/>
        <w:rPr>
          <w:lang w:val="fr-FR" w:eastAsia="fr-CH"/>
        </w:rPr>
      </w:pPr>
    </w:p>
    <w:p w14:paraId="73579B25" w14:textId="06BA30E3" w:rsidR="00FA31C2" w:rsidRDefault="00FA31C2" w:rsidP="00D67A92">
      <w:pPr>
        <w:jc w:val="both"/>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les navigateurs </w:t>
      </w:r>
      <w:r w:rsidR="001039BD">
        <w:rPr>
          <w:rStyle w:val="lev"/>
        </w:rPr>
        <w:t>fixent</w:t>
      </w:r>
      <w:r w:rsidRPr="005E15D6">
        <w:rPr>
          <w:rStyle w:val="lev"/>
        </w:rPr>
        <w:t xml:space="preserve"> des limites de connexions simultanées SSE.</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D67A92">
      <w:pPr>
        <w:jc w:val="both"/>
        <w:rPr>
          <w:rStyle w:val="lev"/>
        </w:rPr>
      </w:pPr>
    </w:p>
    <w:p w14:paraId="4A02F1D0" w14:textId="643EBF09" w:rsidR="00E9035D" w:rsidRPr="00E9035D" w:rsidRDefault="00E9035D" w:rsidP="00D67A92">
      <w:pPr>
        <w:jc w:val="both"/>
        <w:rPr>
          <w:rStyle w:val="lev"/>
        </w:rPr>
      </w:pPr>
      <w:r>
        <w:rPr>
          <w:rStyle w:val="lev"/>
        </w:rPr>
        <w:t>Dans un souci</w:t>
      </w:r>
      <w:r w:rsidR="00121F3C">
        <w:rPr>
          <w:rStyle w:val="lev"/>
        </w:rPr>
        <w:t xml:space="preserve"> </w:t>
      </w:r>
      <w:r>
        <w:rPr>
          <w:rStyle w:val="lev"/>
        </w:rPr>
        <w:t>de performance et d’utilisation de ressources au niveau de l’enregistrement aux évènements des modules, l’approche a été d’utiliser uniquement ces évènements quand cela est nécessaire </w:t>
      </w:r>
      <w:r w:rsidRPr="00E9035D">
        <w:rPr>
          <w:rStyle w:val="lev"/>
        </w:rPr>
        <w:t>: lorsqu’un module n’est pas affiché sur un écran, il n’est pas nécessaire de s’enregistrer à ces évènements de rendu. Il est donc nécessaire de pouvoir s’abonner et se désabonner de</w:t>
      </w:r>
      <w:r w:rsidR="00121F3C">
        <w:rPr>
          <w:rStyle w:val="lev"/>
        </w:rPr>
        <w:t xml:space="preserve"> ces</w:t>
      </w:r>
      <w:r w:rsidRPr="00E9035D">
        <w:rPr>
          <w:rStyle w:val="lev"/>
        </w:rPr>
        <w:t xml:space="preserve"> évènements lorsque </w:t>
      </w:r>
      <w:r w:rsidR="00EF60A1">
        <w:rPr>
          <w:rStyle w:val="lev"/>
        </w:rPr>
        <w:t>leur affichage</w:t>
      </w:r>
      <w:r w:rsidRPr="00E9035D">
        <w:rPr>
          <w:rStyle w:val="lev"/>
        </w:rPr>
        <w:t xml:space="preserve"> n’est p</w:t>
      </w:r>
      <w:r w:rsidR="00EF60A1">
        <w:rPr>
          <w:rStyle w:val="lev"/>
        </w:rPr>
        <w:t>lus</w:t>
      </w:r>
      <w:r w:rsidRPr="00E9035D">
        <w:rPr>
          <w:rStyle w:val="lev"/>
        </w:rPr>
        <w:t xml:space="preserve"> nécessaire.</w:t>
      </w:r>
      <w:r w:rsidR="00D519FF">
        <w:rPr>
          <w:rStyle w:val="lev"/>
        </w:rPr>
        <w:t xml:space="preserve"> L’utilisation de SSE ne permettait pas d’implémenter convenablement cette gestion : il n’est nativement pas </w:t>
      </w:r>
      <w:r w:rsidR="00D519FF" w:rsidRPr="003622D0">
        <w:rPr>
          <w:rStyle w:val="lev"/>
        </w:rPr>
        <w:t>possible de détecter la déconnexion d’un client (la connexion restant ouverte pour gérer les éventuelles reconnexions). Il a donc été nécessaire de trouver une solution pour que le navigateur puisse signaler qu’il n’utilise plus l’affichage d’un module et que les divers observ</w:t>
      </w:r>
      <w:r w:rsidR="00EF0799">
        <w:rPr>
          <w:rStyle w:val="lev"/>
        </w:rPr>
        <w:t>e</w:t>
      </w:r>
      <w:r w:rsidR="00D519FF" w:rsidRPr="003622D0">
        <w:rPr>
          <w:rStyle w:val="lev"/>
        </w:rPr>
        <w:t>rs puisse être libérés en cas de déconnexion du client.</w:t>
      </w:r>
    </w:p>
    <w:p w14:paraId="558BABCE" w14:textId="77777777" w:rsidR="00711C2F" w:rsidRDefault="00711C2F" w:rsidP="00D67A92">
      <w:pPr>
        <w:jc w:val="both"/>
        <w:rPr>
          <w:rStyle w:val="lev"/>
        </w:rPr>
      </w:pPr>
    </w:p>
    <w:p w14:paraId="1240858C" w14:textId="7D47FB18" w:rsidR="00711C2F" w:rsidRDefault="00711C2F" w:rsidP="00D67A92">
      <w:pPr>
        <w:jc w:val="both"/>
        <w:rPr>
          <w:rStyle w:val="lev"/>
        </w:rPr>
      </w:pPr>
      <w:r>
        <w:rPr>
          <w:rStyle w:val="lev"/>
        </w:rPr>
        <w:t>La solution à ces problèmes choisie a été de passer à l’utilisation des WebSockets. Comme expliqué dans l’analyse, ceux-ci permettent de transmettre également des données depuis le client grâce à la bidirectionnalité de la connexion. Les WebSockets apportent également une série d’améliorations :</w:t>
      </w:r>
    </w:p>
    <w:p w14:paraId="437EE295" w14:textId="28555460" w:rsidR="00711C2F" w:rsidRPr="00155513" w:rsidRDefault="00711C2F" w:rsidP="00D67A92">
      <w:pPr>
        <w:pStyle w:val="Paragraphedeliste"/>
        <w:numPr>
          <w:ilvl w:val="0"/>
          <w:numId w:val="19"/>
        </w:numPr>
        <w:rPr>
          <w:rStyle w:val="lev"/>
          <w:sz w:val="24"/>
          <w:szCs w:val="21"/>
        </w:rPr>
      </w:pPr>
      <w:r w:rsidRPr="00155513">
        <w:rPr>
          <w:rStyle w:val="lev"/>
          <w:sz w:val="24"/>
          <w:szCs w:val="21"/>
        </w:rPr>
        <w:t xml:space="preserve">La limite de 6 </w:t>
      </w:r>
      <w:r w:rsidR="00C625AC" w:rsidRPr="00155513">
        <w:rPr>
          <w:rStyle w:val="lev"/>
          <w:sz w:val="24"/>
          <w:szCs w:val="21"/>
        </w:rPr>
        <w:t>connexions</w:t>
      </w:r>
      <w:r w:rsidRPr="00155513">
        <w:rPr>
          <w:rStyle w:val="lev"/>
          <w:sz w:val="24"/>
          <w:szCs w:val="21"/>
        </w:rPr>
        <w:t xml:space="preserve"> par navigateur et par domaine et réhaussée à plus de 200 (selon les navigateurs)</w:t>
      </w:r>
    </w:p>
    <w:p w14:paraId="0F7CAB1B" w14:textId="10AD325A" w:rsidR="00711C2F" w:rsidRPr="00155513" w:rsidRDefault="00711C2F" w:rsidP="00D67A92">
      <w:pPr>
        <w:pStyle w:val="Paragraphedeliste"/>
        <w:numPr>
          <w:ilvl w:val="0"/>
          <w:numId w:val="19"/>
        </w:numPr>
        <w:rPr>
          <w:rStyle w:val="lev"/>
          <w:sz w:val="24"/>
          <w:szCs w:val="21"/>
        </w:rPr>
      </w:pPr>
      <w:r w:rsidRPr="00155513">
        <w:rPr>
          <w:rStyle w:val="lev"/>
          <w:sz w:val="24"/>
          <w:szCs w:val="21"/>
        </w:rPr>
        <w:t>La détection de la déconnexion d’un client est possible (mais il n’y a pas de mécanisme de reconnexion natif)</w:t>
      </w:r>
      <w:r w:rsidR="0000070A" w:rsidRPr="00155513">
        <w:rPr>
          <w:rStyle w:val="lev"/>
          <w:sz w:val="24"/>
          <w:szCs w:val="21"/>
        </w:rPr>
        <w:t>.</w:t>
      </w:r>
    </w:p>
    <w:p w14:paraId="7F4166E7" w14:textId="77777777" w:rsidR="0000070A" w:rsidRDefault="0000070A" w:rsidP="00D67A92">
      <w:pPr>
        <w:jc w:val="both"/>
        <w:rPr>
          <w:rStyle w:val="lev"/>
        </w:rPr>
      </w:pPr>
    </w:p>
    <w:p w14:paraId="6A3EBE93" w14:textId="042FEBAD" w:rsidR="00C625AC" w:rsidRDefault="0000070A" w:rsidP="00D67A92">
      <w:pPr>
        <w:jc w:val="both"/>
        <w:rPr>
          <w:rStyle w:val="lev"/>
        </w:rPr>
      </w:pPr>
      <w:r>
        <w:rPr>
          <w:rStyle w:val="lev"/>
        </w:rPr>
        <w:t xml:space="preserve">Ainsi, toutes les fonctionnalités nécessitant l’utilisation du flux en temps réel s’effectuent </w:t>
      </w:r>
      <w:r w:rsidR="00F00D1B">
        <w:rPr>
          <w:rStyle w:val="lev"/>
        </w:rPr>
        <w:t>au travers de la connexion WebSocket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Ces diverses fonctionnalités d’évènements en temps réels sont plus exhaustivement </w:t>
      </w:r>
      <w:r w:rsidR="00FE24E9">
        <w:rPr>
          <w:rStyle w:val="lev"/>
        </w:rPr>
        <w:t>définies</w:t>
      </w:r>
      <w:r w:rsidR="00C625AC">
        <w:rPr>
          <w:rStyle w:val="lev"/>
        </w:rPr>
        <w:t xml:space="preserve"> au chapitre 4.2.</w:t>
      </w:r>
    </w:p>
    <w:p w14:paraId="00C4933D" w14:textId="77777777" w:rsidR="00FE24E9" w:rsidRDefault="00FE24E9" w:rsidP="00C625AC">
      <w:pPr>
        <w:rPr>
          <w:rStyle w:val="lev"/>
        </w:rPr>
      </w:pPr>
    </w:p>
    <w:p w14:paraId="18B02A94" w14:textId="20ED9FF9" w:rsidR="00AA3BB3" w:rsidRDefault="00FE24E9" w:rsidP="00F83A0E">
      <w:pPr>
        <w:jc w:val="both"/>
        <w:rPr>
          <w:rStyle w:val="lev"/>
        </w:rPr>
      </w:pPr>
      <w:r>
        <w:rPr>
          <w:rStyle w:val="lev"/>
        </w:rPr>
        <w:lastRenderedPageBreak/>
        <w:t>Au niveau de l’implémentation</w:t>
      </w:r>
      <w:r w:rsidR="006F7CC9">
        <w:rPr>
          <w:rStyle w:val="lev"/>
        </w:rPr>
        <w:t>, l’utilisation du module ws</w:t>
      </w:r>
      <w:r w:rsidR="006F7CC9">
        <w:rPr>
          <w:rStyle w:val="Appelnotedebasdep"/>
          <w:rFonts w:ascii="CMU Serif Roman" w:hAnsi="CMU Serif Roman" w:cs="CMU Serif Roman"/>
        </w:rPr>
        <w:footnoteReference w:id="26"/>
      </w:r>
      <w:r w:rsidR="00797A25">
        <w:rPr>
          <w:rStyle w:val="lev"/>
        </w:rPr>
        <w:t xml:space="preserve"> a permis de mettre en place les websockets au travers du serveur http express existant. WebSocket est un protocole différent d’http mais il fonctionne sur les même ports (80, 443)</w:t>
      </w:r>
      <w:r w:rsidR="00AA3BB3">
        <w:rPr>
          <w:rStyle w:val="lev"/>
        </w:rPr>
        <w:t>. Pour cette raison, il est nécessaire de négocier l’utilisation de WebSocket lors d’une requête client grâce à un handshake et un changement de protocole (code http 101). Le serveur http Express est responsale de répondre à cette demande :</w:t>
      </w:r>
    </w:p>
    <w:p w14:paraId="378AE3AE" w14:textId="77777777" w:rsidR="00AA3BB3" w:rsidRDefault="00AA3BB3" w:rsidP="00AA3BB3">
      <w:pPr>
        <w:shd w:val="clear" w:color="auto" w:fill="1F1F1F"/>
        <w:spacing w:line="315" w:lineRule="atLeast"/>
        <w:rPr>
          <w:rFonts w:ascii="Menlo" w:hAnsi="Menlo" w:cs="Menlo"/>
          <w:color w:val="CE9178"/>
          <w:sz w:val="21"/>
          <w:szCs w:val="21"/>
        </w:rPr>
      </w:pPr>
      <w:r>
        <w:rPr>
          <w:rFonts w:ascii="Menlo" w:hAnsi="Menlo" w:cs="Menlo"/>
          <w:color w:val="C586C0"/>
          <w:sz w:val="21"/>
          <w:szCs w:val="21"/>
        </w:rPr>
        <w:t>import</w:t>
      </w:r>
      <w:r>
        <w:rPr>
          <w:rFonts w:ascii="Menlo" w:hAnsi="Menlo" w:cs="Menlo"/>
          <w:color w:val="CCCCCC"/>
          <w:sz w:val="21"/>
          <w:szCs w:val="21"/>
        </w:rPr>
        <w:t xml:space="preserve"> </w:t>
      </w:r>
      <w:r>
        <w:rPr>
          <w:rFonts w:ascii="Menlo" w:hAnsi="Menlo" w:cs="Menlo"/>
          <w:color w:val="9CDCFE"/>
          <w:sz w:val="21"/>
          <w:szCs w:val="21"/>
        </w:rPr>
        <w:t>WebSocket</w:t>
      </w:r>
      <w:r>
        <w:rPr>
          <w:rFonts w:ascii="Menlo" w:hAnsi="Menlo" w:cs="Menlo"/>
          <w:color w:val="CCCCCC"/>
          <w:sz w:val="21"/>
          <w:szCs w:val="21"/>
        </w:rPr>
        <w:t xml:space="preserve"> </w:t>
      </w:r>
      <w:r>
        <w:rPr>
          <w:rFonts w:ascii="Menlo" w:hAnsi="Menlo" w:cs="Menlo"/>
          <w:color w:val="C586C0"/>
          <w:sz w:val="21"/>
          <w:szCs w:val="21"/>
        </w:rPr>
        <w:t>from</w:t>
      </w:r>
      <w:r>
        <w:rPr>
          <w:rFonts w:ascii="Menlo" w:hAnsi="Menlo" w:cs="Menlo"/>
          <w:color w:val="CCCCCC"/>
          <w:sz w:val="21"/>
          <w:szCs w:val="21"/>
        </w:rPr>
        <w:t xml:space="preserve"> </w:t>
      </w:r>
      <w:r>
        <w:rPr>
          <w:rFonts w:ascii="Menlo" w:hAnsi="Menlo" w:cs="Menlo"/>
          <w:color w:val="CE9178"/>
          <w:sz w:val="21"/>
          <w:szCs w:val="21"/>
        </w:rPr>
        <w:t>'ws'</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Configure le serveur WebSocket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noServer:</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r w:rsidRPr="00787F51">
        <w:rPr>
          <w:rFonts w:ascii="Menlo" w:hAnsi="Menlo" w:cs="Menlo"/>
          <w:color w:val="CCCCCC"/>
          <w:sz w:val="21"/>
          <w:szCs w:val="21"/>
          <w:lang w:val="en-US"/>
        </w:rPr>
        <w:t>(</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Upgrade du protocole vers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128E7C81" w14:textId="73A05BB4" w:rsidR="00EC5302" w:rsidRDefault="00784B33" w:rsidP="00784B33">
      <w:pPr>
        <w:pStyle w:val="Lgende"/>
        <w:rPr>
          <w:rStyle w:val="lev"/>
        </w:rPr>
      </w:pPr>
      <w:bookmarkStart w:id="145" w:name="_Toc141276972"/>
      <w:r>
        <w:t xml:space="preserve">Listing </w:t>
      </w:r>
      <w:r>
        <w:fldChar w:fldCharType="begin"/>
      </w:r>
      <w:r>
        <w:instrText xml:space="preserve"> SEQ Listing \* ARABIC </w:instrText>
      </w:r>
      <w:r>
        <w:fldChar w:fldCharType="separate"/>
      </w:r>
      <w:r w:rsidR="00DC0E5B">
        <w:rPr>
          <w:noProof/>
        </w:rPr>
        <w:t>38</w:t>
      </w:r>
      <w:r>
        <w:fldChar w:fldCharType="end"/>
      </w:r>
      <w:r>
        <w:t>: Augmentation du protocol vers WS par le serveur Express</w:t>
      </w:r>
      <w:bookmarkEnd w:id="145"/>
    </w:p>
    <w:p w14:paraId="2909902D" w14:textId="1F707958" w:rsidR="00753DEA" w:rsidRDefault="000C728B" w:rsidP="00F83A0E">
      <w:pPr>
        <w:jc w:val="both"/>
        <w:rPr>
          <w:rStyle w:val="lev"/>
        </w:rPr>
      </w:pPr>
      <w:r w:rsidRPr="000C728B">
        <w:rPr>
          <w:rStyle w:val="lev"/>
        </w:rPr>
        <w:t xml:space="preserve">Au niveau du navigateur client, </w:t>
      </w:r>
      <w:r>
        <w:rPr>
          <w:rStyle w:val="lev"/>
        </w:rPr>
        <w:t>la connexion s’effectu</w:t>
      </w:r>
      <w:r w:rsidR="00206521">
        <w:rPr>
          <w:rStyle w:val="lev"/>
        </w:rPr>
        <w:t>e</w:t>
      </w:r>
      <w:r>
        <w:rPr>
          <w:rStyle w:val="lev"/>
        </w:rPr>
        <w:t xml:space="preserve"> comme expliqué d</w:t>
      </w:r>
      <w:r w:rsidR="00206521">
        <w:rPr>
          <w:rStyle w:val="lev"/>
        </w:rPr>
        <w:t>ans</w:t>
      </w:r>
      <w:r>
        <w:rPr>
          <w:rStyle w:val="lev"/>
        </w:rPr>
        <w:t xml:space="preserve"> l’analyse</w:t>
      </w:r>
      <w:r w:rsidR="00206521">
        <w:rPr>
          <w:rStyle w:val="lev"/>
        </w:rPr>
        <w:t xml:space="preserve"> (voir </w:t>
      </w:r>
      <w:r w:rsidR="00206521" w:rsidRPr="00206521">
        <w:rPr>
          <w:rStyle w:val="lev"/>
          <w:i/>
          <w:iCs/>
        </w:rPr>
        <w:t>2.7.1</w:t>
      </w:r>
      <w:r w:rsidR="00206521">
        <w:rPr>
          <w:rStyle w:val="lev"/>
        </w:rPr>
        <w:t>)</w:t>
      </w:r>
      <w:r w:rsidR="00753DEA">
        <w:rPr>
          <w:rStyle w:val="lev"/>
        </w:rPr>
        <w:t>, grâce à l’utilisation l’api WebSocket du navigateur. Cette connexion est gérée par un</w:t>
      </w:r>
      <w:r w:rsidR="00AB3195">
        <w:rPr>
          <w:rStyle w:val="lev"/>
        </w:rPr>
        <w:t>e</w:t>
      </w:r>
      <w:r w:rsidR="00753DEA">
        <w:rPr>
          <w:rStyle w:val="lev"/>
        </w:rPr>
        <w:t xml:space="preserve"> classe </w:t>
      </w:r>
      <w:r w:rsidR="008C2174" w:rsidRPr="008C2174">
        <w:rPr>
          <w:rStyle w:val="lev"/>
          <w:i/>
          <w:iCs/>
        </w:rPr>
        <w:t>EventsManager</w:t>
      </w:r>
      <w:r w:rsidR="008C2174">
        <w:rPr>
          <w:rStyle w:val="lev"/>
        </w:rPr>
        <w:t xml:space="preserve"> </w:t>
      </w:r>
      <w:r w:rsidR="00753DEA">
        <w:rPr>
          <w:rStyle w:val="lev"/>
        </w:rPr>
        <w:t xml:space="preserve">permettant </w:t>
      </w:r>
      <w:r w:rsidR="008C2174">
        <w:rPr>
          <w:rStyle w:val="lev"/>
        </w:rPr>
        <w:t>d’abstraire les mécanisme</w:t>
      </w:r>
      <w:r w:rsidR="00D43CD0">
        <w:rPr>
          <w:rStyle w:val="lev"/>
        </w:rPr>
        <w:t>s d’accès et de</w:t>
      </w:r>
      <w:r w:rsidR="00F10173">
        <w:rPr>
          <w:rStyle w:val="lev"/>
        </w:rPr>
        <w:t xml:space="preserve"> se désinscrire des affichages de modules et des écrans de visualisation.</w:t>
      </w:r>
    </w:p>
    <w:p w14:paraId="2BB9949F" w14:textId="77777777" w:rsidR="00ED1368" w:rsidRDefault="00ED1368" w:rsidP="00F83A0E">
      <w:pPr>
        <w:jc w:val="both"/>
        <w:rPr>
          <w:rStyle w:val="lev"/>
        </w:rPr>
      </w:pPr>
    </w:p>
    <w:p w14:paraId="763BEC2D" w14:textId="13D11925" w:rsidR="00ED1368" w:rsidRDefault="00ED1368" w:rsidP="00F83A0E">
      <w:pPr>
        <w:jc w:val="both"/>
        <w:rPr>
          <w:rStyle w:val="lev"/>
        </w:rPr>
      </w:pPr>
      <w:r>
        <w:rPr>
          <w:rStyle w:val="lev"/>
        </w:rPr>
        <w:t>Pour déclencher la propagation d’</w:t>
      </w:r>
      <w:r w:rsidR="004F689B">
        <w:rPr>
          <w:rStyle w:val="lev"/>
        </w:rPr>
        <w:t>évènements</w:t>
      </w:r>
      <w:r>
        <w:rPr>
          <w:rStyle w:val="lev"/>
        </w:rPr>
        <w:t xml:space="preserve"> qui sont envoyé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WebSocket. Par exemple, la suppression d’un écran </w:t>
      </w:r>
      <w:r w:rsidR="00D43CD0">
        <w:rPr>
          <w:rStyle w:val="lev"/>
        </w:rPr>
        <w:t>est</w:t>
      </w:r>
      <w:r w:rsidR="00451DF0">
        <w:rPr>
          <w:rStyle w:val="lev"/>
        </w:rPr>
        <w:t xml:space="preserve"> notifiée depuis l’API</w:t>
      </w:r>
      <w:r w:rsidR="00D43CD0">
        <w:rPr>
          <w:rStyle w:val="lev"/>
        </w:rPr>
        <w:t xml:space="preserve"> grâce à cet intermédiaire</w:t>
      </w:r>
      <w:r w:rsidR="00451DF0">
        <w:rPr>
          <w:rStyle w:val="lev"/>
        </w:rPr>
        <w:t>, ce qui permet d’envoyer l’évènements vers le client qui réagira en conséquence.</w:t>
      </w:r>
    </w:p>
    <w:p w14:paraId="028EC8EC" w14:textId="0F23DB35" w:rsidR="00881BAF" w:rsidRDefault="00881BAF" w:rsidP="00FA31C2">
      <w:pPr>
        <w:rPr>
          <w:lang w:val="fr-FR" w:eastAsia="fr-CH"/>
        </w:rPr>
      </w:pPr>
    </w:p>
    <w:p w14:paraId="01623873" w14:textId="48878A6F" w:rsidR="006C574F" w:rsidRDefault="00F83A0E" w:rsidP="00F83A0E">
      <w:pPr>
        <w:spacing w:after="160" w:line="259" w:lineRule="auto"/>
        <w:rPr>
          <w:lang w:val="fr-FR" w:eastAsia="fr-CH"/>
        </w:rPr>
      </w:pPr>
      <w:r>
        <w:rPr>
          <w:lang w:val="fr-FR" w:eastAsia="fr-CH"/>
        </w:rPr>
        <w:br w:type="page"/>
      </w:r>
    </w:p>
    <w:p w14:paraId="4606F1FB" w14:textId="6D1A4B34" w:rsidR="00FA31C2" w:rsidRPr="005C32DE" w:rsidRDefault="00FA31C2" w:rsidP="00FA31C2">
      <w:pPr>
        <w:pStyle w:val="Titre3"/>
        <w:rPr>
          <w:rStyle w:val="lev"/>
        </w:rPr>
      </w:pPr>
      <w:bookmarkStart w:id="146" w:name="_Toc141276841"/>
      <w:r>
        <w:lastRenderedPageBreak/>
        <w:t>Interface</w:t>
      </w:r>
      <w:bookmarkEnd w:id="146"/>
    </w:p>
    <w:p w14:paraId="5E5B2C60" w14:textId="0DAE5B8B" w:rsidR="004702CF" w:rsidRPr="00BD776C" w:rsidRDefault="008E55FA" w:rsidP="004702CF">
      <w:pPr>
        <w:jc w:val="both"/>
        <w:rPr>
          <w:rStyle w:val="lev"/>
        </w:rPr>
      </w:pPr>
      <w:r w:rsidRPr="005C32DE">
        <w:rPr>
          <w:rStyle w:val="lev"/>
        </w:rPr>
        <w:t xml:space="preserve">L’interface de l’application web est la pièce finale qui vient </w:t>
      </w:r>
      <w:r w:rsidR="00516622">
        <w:rPr>
          <w:rStyle w:val="lev"/>
        </w:rPr>
        <w:t>étendre</w:t>
      </w:r>
      <w:r w:rsidRPr="005C32DE">
        <w:rPr>
          <w:rStyle w:val="lev"/>
        </w:rPr>
        <w:t xml:space="preserve"> toutes les fonctionnalités offertes par le backend en fournissant une présentation interactive et ergonomique des différentes données et actions.</w:t>
      </w:r>
      <w:r w:rsidR="00EC5063">
        <w:rPr>
          <w:rStyle w:val="lev"/>
        </w:rPr>
        <w:t xml:space="preserve"> </w:t>
      </w:r>
      <w:r w:rsidRPr="005C32DE">
        <w:rPr>
          <w:rStyle w:val="lev"/>
        </w:rPr>
        <w:t xml:space="preserve">Dans ce chapitre, </w:t>
      </w:r>
      <w:r w:rsidR="00DB3DA3" w:rsidRPr="005C32DE">
        <w:rPr>
          <w:rStyle w:val="lev"/>
        </w:rPr>
        <w:t>les différentes fonctionnalités</w:t>
      </w:r>
      <w:r w:rsidR="008E4ED8" w:rsidRPr="005C32DE">
        <w:rPr>
          <w:rStyle w:val="lev"/>
        </w:rPr>
        <w:t xml:space="preserve"> offertes par l’interface seront présentées</w:t>
      </w:r>
      <w:r w:rsidR="00DB3DA3" w:rsidRPr="005C32DE">
        <w:rPr>
          <w:rStyle w:val="lev"/>
        </w:rPr>
        <w:t xml:space="preserve"> et des détails d’implémentation seront ajoutés</w:t>
      </w:r>
      <w:r w:rsidR="005370DB" w:rsidRPr="005C32DE">
        <w:rPr>
          <w:rStyle w:val="lev"/>
        </w:rPr>
        <w:t>.</w:t>
      </w:r>
      <w:r w:rsidR="004702CF">
        <w:rPr>
          <w:rStyle w:val="lev"/>
        </w:rPr>
        <w:t xml:space="preserve"> </w:t>
      </w:r>
      <w:r w:rsidR="004702CF">
        <w:rPr>
          <w:rStyle w:val="lev"/>
          <w:szCs w:val="21"/>
        </w:rPr>
        <w:t xml:space="preserve">Toutes les fonctionnalités relatives aux frontend ont été englobées dans le module </w:t>
      </w:r>
      <w:r w:rsidR="004702CF" w:rsidRPr="00C26BAA">
        <w:rPr>
          <w:rStyle w:val="lev"/>
          <w:i/>
          <w:iCs/>
          <w:szCs w:val="21"/>
        </w:rPr>
        <w:t>@yalk/</w:t>
      </w:r>
      <w:r w:rsidR="004702CF">
        <w:rPr>
          <w:rStyle w:val="lev"/>
          <w:i/>
          <w:iCs/>
          <w:szCs w:val="21"/>
        </w:rPr>
        <w:t>frontend</w:t>
      </w:r>
      <w:r w:rsidR="004702CF">
        <w:rPr>
          <w:rStyle w:val="lev"/>
          <w:szCs w:val="21"/>
        </w:rPr>
        <w:t xml:space="preserve"> du monorepo.</w:t>
      </w:r>
    </w:p>
    <w:p w14:paraId="06D32F2D" w14:textId="77777777" w:rsidR="00FA31C2" w:rsidRDefault="00FA31C2" w:rsidP="00FA31C2">
      <w:pPr>
        <w:rPr>
          <w:lang w:eastAsia="fr-CH"/>
        </w:rPr>
      </w:pPr>
    </w:p>
    <w:p w14:paraId="6EC5948E" w14:textId="77777777" w:rsidR="00FA31C2" w:rsidRDefault="00FA31C2" w:rsidP="009C17BF">
      <w:pPr>
        <w:pStyle w:val="Titre4"/>
      </w:pPr>
      <w:bookmarkStart w:id="147" w:name="_Toc141276842"/>
      <w:r>
        <w:t>Fonctionnalités</w:t>
      </w:r>
      <w:bookmarkEnd w:id="147"/>
    </w:p>
    <w:p w14:paraId="253EF75C" w14:textId="636A0C1C" w:rsidR="00986BB4" w:rsidRPr="008113DC" w:rsidRDefault="00986BB4" w:rsidP="00F83A0E">
      <w:pPr>
        <w:jc w:val="both"/>
        <w:rPr>
          <w:rStyle w:val="lev"/>
        </w:rPr>
      </w:pPr>
      <w:r w:rsidRPr="008113DC">
        <w:rPr>
          <w:rStyle w:val="lev"/>
        </w:rPr>
        <w:t>Ce chapitre passe en revue les différentes fonctionnalités présentées sur les différentes pages de l’interface</w:t>
      </w:r>
      <w:r w:rsidR="008113DC" w:rsidRPr="008113DC">
        <w:rPr>
          <w:rStyle w:val="lev"/>
        </w:rPr>
        <w:t xml:space="preserve"> et viens apporter quelques détails d’implémentation supplémentaires.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41F1A881" w14:textId="7ECBF6A4" w:rsidR="008113DC" w:rsidRPr="009747F9" w:rsidRDefault="008113DC" w:rsidP="00F83A0E">
      <w:pPr>
        <w:jc w:val="both"/>
        <w:rPr>
          <w:rStyle w:val="lev"/>
        </w:rPr>
      </w:pPr>
      <w:r w:rsidRPr="009747F9">
        <w:rPr>
          <w:rStyle w:val="lev"/>
        </w:rPr>
        <w:t>L’utilisateur se retrouve sur la page de connexion, s’il n’est pas connecté ou si le token JWT qui lui était attribué est échu.</w:t>
      </w:r>
    </w:p>
    <w:p w14:paraId="15CDEB12" w14:textId="77777777" w:rsidR="008113DC" w:rsidRPr="008113DC" w:rsidRDefault="008113DC" w:rsidP="008113DC">
      <w:pPr>
        <w:rPr>
          <w:lang w:eastAsia="fr-CH"/>
        </w:rPr>
      </w:pPr>
    </w:p>
    <w:p w14:paraId="65A6164A" w14:textId="77777777" w:rsidR="009747F9" w:rsidRDefault="00F64727" w:rsidP="009747F9">
      <w:pPr>
        <w:keepNext/>
        <w:jc w:val="center"/>
      </w:pPr>
      <w:r w:rsidRPr="00F64727">
        <w:rPr>
          <w:noProof/>
          <w:lang w:eastAsia="fr-CH"/>
        </w:rPr>
        <w:drawing>
          <wp:inline distT="0" distB="0" distL="0" distR="0" wp14:anchorId="53CE9199" wp14:editId="4646A90F">
            <wp:extent cx="4798521" cy="2462275"/>
            <wp:effectExtent l="0" t="0" r="2540" b="1905"/>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76"/>
                    <a:stretch>
                      <a:fillRect/>
                    </a:stretch>
                  </pic:blipFill>
                  <pic:spPr>
                    <a:xfrm>
                      <a:off x="0" y="0"/>
                      <a:ext cx="4800189" cy="2463131"/>
                    </a:xfrm>
                    <a:prstGeom prst="rect">
                      <a:avLst/>
                    </a:prstGeom>
                  </pic:spPr>
                </pic:pic>
              </a:graphicData>
            </a:graphic>
          </wp:inline>
        </w:drawing>
      </w:r>
    </w:p>
    <w:p w14:paraId="698BBF98" w14:textId="218ACA80" w:rsidR="00F64727" w:rsidRDefault="009747F9" w:rsidP="009747F9">
      <w:pPr>
        <w:pStyle w:val="Lgende"/>
      </w:pPr>
      <w:bookmarkStart w:id="148" w:name="_Toc141276906"/>
      <w:r>
        <w:t xml:space="preserve">Figure </w:t>
      </w:r>
      <w:r>
        <w:fldChar w:fldCharType="begin"/>
      </w:r>
      <w:r>
        <w:instrText xml:space="preserve"> SEQ Figure \* ARABIC </w:instrText>
      </w:r>
      <w:r>
        <w:fldChar w:fldCharType="separate"/>
      </w:r>
      <w:r w:rsidR="00964D91">
        <w:rPr>
          <w:noProof/>
        </w:rPr>
        <w:t>36</w:t>
      </w:r>
      <w:r>
        <w:fldChar w:fldCharType="end"/>
      </w:r>
      <w:r>
        <w:t>: Formulaire de connexion</w:t>
      </w:r>
      <w:bookmarkEnd w:id="148"/>
    </w:p>
    <w:p w14:paraId="6682E1FF" w14:textId="3A44E7A8" w:rsidR="00FB65A6" w:rsidRDefault="00D26144" w:rsidP="00F83A0E">
      <w:pPr>
        <w:jc w:val="both"/>
        <w:rPr>
          <w:rStyle w:val="lev"/>
        </w:rPr>
      </w:pPr>
      <w:r w:rsidRPr="00C74993">
        <w:rPr>
          <w:rStyle w:val="lev"/>
        </w:rPr>
        <w:t xml:space="preserve">Après une connexion réussie, le JWT retourné par l’API est conservé dans le </w:t>
      </w:r>
      <w:r w:rsidRPr="00C74993">
        <w:rPr>
          <w:rStyle w:val="lev"/>
          <w:i/>
          <w:iCs/>
        </w:rPr>
        <w:t>localStorage</w:t>
      </w:r>
      <w:r w:rsidR="00C74993">
        <w:rPr>
          <w:rStyle w:val="Appelnotedebasdep"/>
          <w:rFonts w:ascii="CMU Serif Roman" w:hAnsi="CMU Serif Roman" w:cs="CMU Serif Roman"/>
          <w:i/>
          <w:iCs/>
        </w:rPr>
        <w:footnoteReference w:id="27"/>
      </w:r>
      <w:r w:rsidR="00C74993" w:rsidRPr="00C74993">
        <w:rPr>
          <w:rStyle w:val="lev"/>
        </w:rPr>
        <w:t xml:space="preserve"> (espace de stockage persistant du navigateur) pour pouvoir être utilisé dans les requêtes vers l’API. Si un token existe et qu’il n’est pas échu, l’utilisateur est redirigé vers l’écran d’accueil.</w:t>
      </w:r>
    </w:p>
    <w:p w14:paraId="4CC15C8C" w14:textId="77777777" w:rsidR="00F83A0E" w:rsidRPr="00227DB6" w:rsidRDefault="00F83A0E" w:rsidP="00F83A0E">
      <w:pPr>
        <w:jc w:val="both"/>
        <w:rPr>
          <w:rFonts w:ascii="CMU Serif Roman" w:hAnsi="CMU Serif Roman" w:cs="CMU Serif Roman"/>
        </w:rPr>
      </w:pPr>
    </w:p>
    <w:p w14:paraId="1DB81ED1" w14:textId="7C1830B9" w:rsidR="00611BBD" w:rsidRPr="00611BBD" w:rsidRDefault="00FB65A6" w:rsidP="00611BBD">
      <w:pPr>
        <w:pStyle w:val="Titre5"/>
      </w:pPr>
      <w:r>
        <w:t>Écran d’accueil</w:t>
      </w:r>
    </w:p>
    <w:p w14:paraId="72E366FC" w14:textId="77777777" w:rsidR="009C17BF" w:rsidRDefault="009C17BF" w:rsidP="00FA31C2">
      <w:pPr>
        <w:rPr>
          <w:lang w:eastAsia="fr-CH"/>
        </w:rPr>
      </w:pPr>
    </w:p>
    <w:p w14:paraId="711D2ADC" w14:textId="1CC6E850" w:rsidR="000A4317" w:rsidRDefault="000A4317" w:rsidP="008670B8">
      <w:pPr>
        <w:jc w:val="both"/>
        <w:rPr>
          <w:rStyle w:val="lev"/>
        </w:rPr>
      </w:pPr>
      <w:r w:rsidRPr="000A4317">
        <w:rPr>
          <w:rStyle w:val="lev"/>
        </w:rPr>
        <w:t>L’écran d’</w:t>
      </w:r>
      <w:r w:rsidR="00990406" w:rsidRPr="000A4317">
        <w:rPr>
          <w:rStyle w:val="lev"/>
        </w:rPr>
        <w:t>accueil</w:t>
      </w:r>
      <w:r w:rsidRPr="000A4317">
        <w:rPr>
          <w:rStyle w:val="lev"/>
        </w:rPr>
        <w:t xml:space="preserve"> affiche un message pour l’utilisateur connecté et présente les différentes fonctionnalités de l’interface. Celles-ci sont accessible en cliquant sur les liens de menu inférieur et également sur les trois zones bleues de l’écran d’</w:t>
      </w:r>
      <w:r w:rsidR="00990406" w:rsidRPr="000A4317">
        <w:rPr>
          <w:rStyle w:val="lev"/>
        </w:rPr>
        <w:t>accueil</w:t>
      </w:r>
      <w:r w:rsidRPr="000A4317">
        <w:rPr>
          <w:rStyle w:val="lev"/>
        </w:rPr>
        <w:t>.</w:t>
      </w:r>
    </w:p>
    <w:p w14:paraId="307A2200" w14:textId="77777777" w:rsidR="00A97F43" w:rsidRPr="000A4317" w:rsidRDefault="00A97F43" w:rsidP="00FA31C2">
      <w:pPr>
        <w:rPr>
          <w:rStyle w:val="lev"/>
        </w:rPr>
      </w:pPr>
    </w:p>
    <w:p w14:paraId="243BE350" w14:textId="77777777" w:rsidR="00990406" w:rsidRDefault="00FB65A6" w:rsidP="00990406">
      <w:pPr>
        <w:keepNext/>
        <w:jc w:val="center"/>
      </w:pPr>
      <w:r w:rsidRPr="00FB65A6">
        <w:rPr>
          <w:noProof/>
          <w:lang w:eastAsia="fr-CH"/>
        </w:rPr>
        <w:lastRenderedPageBreak/>
        <w:drawing>
          <wp:inline distT="0" distB="0" distL="0" distR="0" wp14:anchorId="1021461D" wp14:editId="19E4F5CF">
            <wp:extent cx="6479540" cy="3259455"/>
            <wp:effectExtent l="0" t="0" r="0" b="4445"/>
            <wp:docPr id="96552467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672" name="Image 1" descr="Une image contenant texte, capture d’écran, logiciel, Système d’exploitation&#10;&#10;Description générée automatiquement"/>
                    <pic:cNvPicPr/>
                  </pic:nvPicPr>
                  <pic:blipFill>
                    <a:blip r:embed="rId77"/>
                    <a:stretch>
                      <a:fillRect/>
                    </a:stretch>
                  </pic:blipFill>
                  <pic:spPr>
                    <a:xfrm>
                      <a:off x="0" y="0"/>
                      <a:ext cx="6479540" cy="3259455"/>
                    </a:xfrm>
                    <a:prstGeom prst="rect">
                      <a:avLst/>
                    </a:prstGeom>
                  </pic:spPr>
                </pic:pic>
              </a:graphicData>
            </a:graphic>
          </wp:inline>
        </w:drawing>
      </w:r>
    </w:p>
    <w:p w14:paraId="0817C305" w14:textId="43F5073E" w:rsidR="009C17BF" w:rsidRDefault="00990406" w:rsidP="00990406">
      <w:pPr>
        <w:pStyle w:val="Lgende"/>
      </w:pPr>
      <w:bookmarkStart w:id="149" w:name="_Toc141276907"/>
      <w:r>
        <w:t xml:space="preserve">Figure </w:t>
      </w:r>
      <w:r>
        <w:fldChar w:fldCharType="begin"/>
      </w:r>
      <w:r>
        <w:instrText xml:space="preserve"> SEQ Figure \* ARABIC </w:instrText>
      </w:r>
      <w:r>
        <w:fldChar w:fldCharType="separate"/>
      </w:r>
      <w:r w:rsidR="00964D91">
        <w:rPr>
          <w:noProof/>
        </w:rPr>
        <w:t>37</w:t>
      </w:r>
      <w:r>
        <w:fldChar w:fldCharType="end"/>
      </w:r>
      <w:r>
        <w:t>: Écran d'accueil</w:t>
      </w:r>
      <w:bookmarkEnd w:id="149"/>
    </w:p>
    <w:p w14:paraId="656E7396" w14:textId="73EEB748" w:rsidR="000A4317" w:rsidRPr="002B5F8E" w:rsidRDefault="00990406" w:rsidP="00977D4C">
      <w:pPr>
        <w:jc w:val="both"/>
        <w:rPr>
          <w:rFonts w:ascii="CMU Serif Roman" w:hAnsi="CMU Serif Roman" w:cs="CMU Serif Roman"/>
        </w:rPr>
      </w:pPr>
      <w:r w:rsidRPr="00990406">
        <w:rPr>
          <w:rStyle w:val="lev"/>
        </w:rPr>
        <w:t>La barre de navigation affiche le nom de la box, celui-ci est enregistré dans la table Box de la base de données et peut ainsi être modifié dans les paramètres. A droite se trouve un menu déroulant servant principalement à afficher les informations de l’utilisateur, de les modifier (si clic sur profil) ou de se déconnecter.</w:t>
      </w:r>
    </w:p>
    <w:p w14:paraId="49F02D2A" w14:textId="77777777" w:rsidR="000A4317" w:rsidRDefault="000A4317" w:rsidP="00FA31C2">
      <w:pPr>
        <w:rPr>
          <w:lang w:eastAsia="fr-CH"/>
        </w:rPr>
      </w:pPr>
    </w:p>
    <w:p w14:paraId="4928C5A5" w14:textId="2D966E6C" w:rsidR="002B5F8E" w:rsidRDefault="001D5EE2" w:rsidP="002B5F8E">
      <w:pPr>
        <w:keepNext/>
      </w:pPr>
      <w:r>
        <w:rPr>
          <w:noProof/>
        </w:rPr>
        <mc:AlternateContent>
          <mc:Choice Requires="wps">
            <w:drawing>
              <wp:anchor distT="0" distB="0" distL="114300" distR="114300" simplePos="0" relativeHeight="251664384" behindDoc="0" locked="0" layoutInCell="1" allowOverlap="1" wp14:anchorId="7F16E585" wp14:editId="2DF73EB4">
                <wp:simplePos x="0" y="0"/>
                <wp:positionH relativeFrom="column">
                  <wp:posOffset>3740150</wp:posOffset>
                </wp:positionH>
                <wp:positionV relativeFrom="paragraph">
                  <wp:posOffset>1886585</wp:posOffset>
                </wp:positionV>
                <wp:extent cx="1929130" cy="635"/>
                <wp:effectExtent l="0" t="0" r="1270" b="12065"/>
                <wp:wrapSquare wrapText="bothSides"/>
                <wp:docPr id="599723370" name="Zone de texte 1"/>
                <wp:cNvGraphicFramePr/>
                <a:graphic xmlns:a="http://schemas.openxmlformats.org/drawingml/2006/main">
                  <a:graphicData uri="http://schemas.microsoft.com/office/word/2010/wordprocessingShape">
                    <wps:wsp>
                      <wps:cNvSpPr txBox="1"/>
                      <wps:spPr>
                        <a:xfrm>
                          <a:off x="0" y="0"/>
                          <a:ext cx="1929130" cy="635"/>
                        </a:xfrm>
                        <a:prstGeom prst="rect">
                          <a:avLst/>
                        </a:prstGeom>
                        <a:solidFill>
                          <a:prstClr val="white"/>
                        </a:solidFill>
                        <a:ln>
                          <a:noFill/>
                        </a:ln>
                      </wps:spPr>
                      <wps:txbx>
                        <w:txbxContent>
                          <w:p w14:paraId="3A73E344" w14:textId="7FD9A8C3" w:rsidR="001D5EE2" w:rsidRPr="00B44B61" w:rsidRDefault="001D5EE2" w:rsidP="001D5EE2">
                            <w:pPr>
                              <w:pStyle w:val="Lgende"/>
                              <w:rPr>
                                <w:rFonts w:ascii="Times New Roman" w:hAnsi="Times New Roman"/>
                                <w14:ligatures w14:val="none"/>
                              </w:rPr>
                            </w:pPr>
                            <w:bookmarkStart w:id="150" w:name="_Toc141276908"/>
                            <w:r>
                              <w:t xml:space="preserve">Figure </w:t>
                            </w:r>
                            <w:r>
                              <w:fldChar w:fldCharType="begin"/>
                            </w:r>
                            <w:r>
                              <w:instrText xml:space="preserve"> SEQ Figure \* ARABIC </w:instrText>
                            </w:r>
                            <w:r>
                              <w:fldChar w:fldCharType="separate"/>
                            </w:r>
                            <w:r w:rsidR="00964D91">
                              <w:rPr>
                                <w:noProof/>
                              </w:rPr>
                              <w:t>38</w:t>
                            </w:r>
                            <w:r>
                              <w:fldChar w:fldCharType="end"/>
                            </w:r>
                            <w:r>
                              <w:t>: Edition de l'utilisateur connecté</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6E585" id="_x0000_s1027" type="#_x0000_t202" style="position:absolute;margin-left:294.5pt;margin-top:148.55pt;width:15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" stroked="f">
                <v:textbox style="mso-fit-shape-to-text:t" inset="0,0,0,0">
                  <w:txbxContent>
                    <w:p w14:paraId="3A73E344" w14:textId="7FD9A8C3" w:rsidR="001D5EE2" w:rsidRPr="00B44B61" w:rsidRDefault="001D5EE2" w:rsidP="001D5EE2">
                      <w:pPr>
                        <w:pStyle w:val="Lgende"/>
                        <w:rPr>
                          <w:rFonts w:ascii="Times New Roman" w:hAnsi="Times New Roman"/>
                          <w14:ligatures w14:val="none"/>
                        </w:rPr>
                      </w:pPr>
                      <w:bookmarkStart w:id="151" w:name="_Toc141276908"/>
                      <w:r>
                        <w:t xml:space="preserve">Figure </w:t>
                      </w:r>
                      <w:r>
                        <w:fldChar w:fldCharType="begin"/>
                      </w:r>
                      <w:r>
                        <w:instrText xml:space="preserve"> SEQ Figure \* ARABIC </w:instrText>
                      </w:r>
                      <w:r>
                        <w:fldChar w:fldCharType="separate"/>
                      </w:r>
                      <w:r w:rsidR="00964D91">
                        <w:rPr>
                          <w:noProof/>
                        </w:rPr>
                        <w:t>38</w:t>
                      </w:r>
                      <w:r>
                        <w:fldChar w:fldCharType="end"/>
                      </w:r>
                      <w:r>
                        <w:t>: Edition de l'utilisateur connecté</w:t>
                      </w:r>
                      <w:bookmarkEnd w:id="151"/>
                    </w:p>
                  </w:txbxContent>
                </v:textbox>
                <w10:wrap type="square"/>
              </v:shape>
            </w:pict>
          </mc:Fallback>
        </mc:AlternateContent>
      </w:r>
      <w:r w:rsidRPr="00990406">
        <w:rPr>
          <w:noProof/>
          <w:lang w:eastAsia="fr-CH"/>
        </w:rPr>
        <w:drawing>
          <wp:anchor distT="0" distB="0" distL="114300" distR="114300" simplePos="0" relativeHeight="251662336" behindDoc="0" locked="0" layoutInCell="1" allowOverlap="1" wp14:anchorId="5E4680F2" wp14:editId="5139325E">
            <wp:simplePos x="0" y="0"/>
            <wp:positionH relativeFrom="column">
              <wp:posOffset>3740727</wp:posOffset>
            </wp:positionH>
            <wp:positionV relativeFrom="paragraph">
              <wp:posOffset>29988</wp:posOffset>
            </wp:positionV>
            <wp:extent cx="1929600" cy="1800000"/>
            <wp:effectExtent l="0" t="0" r="1270" b="3810"/>
            <wp:wrapSquare wrapText="bothSides"/>
            <wp:docPr id="1410665788"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88" name="Image 1" descr="Une image contenant texte, capture d’écran, homme, Visage humain&#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9600" cy="1800000"/>
                    </a:xfrm>
                    <a:prstGeom prst="rect">
                      <a:avLst/>
                    </a:prstGeom>
                  </pic:spPr>
                </pic:pic>
              </a:graphicData>
            </a:graphic>
            <wp14:sizeRelH relativeFrom="margin">
              <wp14:pctWidth>0</wp14:pctWidth>
            </wp14:sizeRelH>
            <wp14:sizeRelV relativeFrom="margin">
              <wp14:pctHeight>0</wp14:pctHeight>
            </wp14:sizeRelV>
          </wp:anchor>
        </w:drawing>
      </w:r>
      <w:r w:rsidR="000A4317" w:rsidRPr="000A4317">
        <w:rPr>
          <w:noProof/>
          <w:lang w:eastAsia="fr-CH"/>
        </w:rPr>
        <w:drawing>
          <wp:inline distT="0" distB="0" distL="0" distR="0" wp14:anchorId="067D6778" wp14:editId="06B83C4E">
            <wp:extent cx="2411104" cy="1828800"/>
            <wp:effectExtent l="0" t="0" r="1905" b="0"/>
            <wp:docPr id="3716680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8083" name="Image 1" descr="Une image contenant texte, capture d’écran&#10;&#10;Description générée automatiquement"/>
                    <pic:cNvPicPr/>
                  </pic:nvPicPr>
                  <pic:blipFill>
                    <a:blip r:embed="rId79"/>
                    <a:stretch>
                      <a:fillRect/>
                    </a:stretch>
                  </pic:blipFill>
                  <pic:spPr>
                    <a:xfrm>
                      <a:off x="0" y="0"/>
                      <a:ext cx="2417091" cy="1833341"/>
                    </a:xfrm>
                    <a:prstGeom prst="rect">
                      <a:avLst/>
                    </a:prstGeom>
                  </pic:spPr>
                </pic:pic>
              </a:graphicData>
            </a:graphic>
          </wp:inline>
        </w:drawing>
      </w:r>
      <w:r w:rsidRPr="001D5EE2">
        <w:rPr>
          <w:lang w:eastAsia="fr-CH"/>
        </w:rPr>
        <w:t xml:space="preserve"> </w:t>
      </w:r>
    </w:p>
    <w:p w14:paraId="3C3331BF" w14:textId="3EAAAEBC" w:rsidR="002B5F8E" w:rsidRDefault="002B5F8E" w:rsidP="002B5F8E">
      <w:pPr>
        <w:pStyle w:val="Lgende"/>
        <w:jc w:val="left"/>
      </w:pPr>
      <w:bookmarkStart w:id="152" w:name="_Toc141276909"/>
      <w:r>
        <w:t xml:space="preserve">Figure </w:t>
      </w:r>
      <w:r>
        <w:fldChar w:fldCharType="begin"/>
      </w:r>
      <w:r>
        <w:instrText xml:space="preserve"> SEQ Figure \* ARABIC </w:instrText>
      </w:r>
      <w:r>
        <w:fldChar w:fldCharType="separate"/>
      </w:r>
      <w:r w:rsidR="00964D91">
        <w:rPr>
          <w:noProof/>
        </w:rPr>
        <w:t>39</w:t>
      </w:r>
      <w:r>
        <w:fldChar w:fldCharType="end"/>
      </w:r>
      <w:r>
        <w:t>: Menu déroulant de l'utilisateur</w:t>
      </w:r>
      <w:bookmarkEnd w:id="152"/>
    </w:p>
    <w:p w14:paraId="7499E174" w14:textId="31C478FD" w:rsidR="000A4317" w:rsidRDefault="00990406" w:rsidP="00FA31C2">
      <w:pPr>
        <w:rPr>
          <w:lang w:eastAsia="fr-CH"/>
        </w:rPr>
      </w:pPr>
      <w:r w:rsidRPr="00990406">
        <w:rPr>
          <w:noProof/>
        </w:rPr>
        <w:t xml:space="preserve"> </w:t>
      </w:r>
    </w:p>
    <w:p w14:paraId="42F68D00" w14:textId="77777777" w:rsidR="00FB65A6" w:rsidRDefault="00FB65A6" w:rsidP="00FA31C2">
      <w:pPr>
        <w:rPr>
          <w:lang w:eastAsia="fr-CH"/>
        </w:rPr>
      </w:pPr>
    </w:p>
    <w:p w14:paraId="2CE1092B" w14:textId="3BC9485F" w:rsidR="00FA31C2" w:rsidRDefault="00FA31C2" w:rsidP="00FA31C2">
      <w:pPr>
        <w:rPr>
          <w:lang w:eastAsia="fr-CH"/>
        </w:rPr>
      </w:pPr>
    </w:p>
    <w:p w14:paraId="05323D87" w14:textId="77777777" w:rsidR="00D26144" w:rsidRDefault="00D26144" w:rsidP="00FA31C2">
      <w:pPr>
        <w:rPr>
          <w:lang w:eastAsia="fr-CH"/>
        </w:rPr>
      </w:pPr>
    </w:p>
    <w:p w14:paraId="7503282A" w14:textId="77777777" w:rsidR="00D26144" w:rsidRDefault="00D26144" w:rsidP="00FA31C2">
      <w:pPr>
        <w:rPr>
          <w:lang w:eastAsia="fr-CH"/>
        </w:rPr>
      </w:pPr>
    </w:p>
    <w:p w14:paraId="29CBACEC" w14:textId="77777777" w:rsidR="00977D4C" w:rsidRDefault="00977D4C" w:rsidP="00FA31C2">
      <w:pPr>
        <w:rPr>
          <w:lang w:eastAsia="fr-CH"/>
        </w:rPr>
      </w:pPr>
    </w:p>
    <w:p w14:paraId="468B1B56" w14:textId="77777777" w:rsidR="00977D4C" w:rsidRDefault="00977D4C" w:rsidP="00FA31C2">
      <w:pPr>
        <w:rPr>
          <w:lang w:eastAsia="fr-CH"/>
        </w:rPr>
      </w:pPr>
    </w:p>
    <w:p w14:paraId="698EA9AB" w14:textId="77777777" w:rsidR="00977D4C" w:rsidRDefault="00977D4C" w:rsidP="00FA31C2">
      <w:pPr>
        <w:rPr>
          <w:lang w:eastAsia="fr-CH"/>
        </w:rPr>
      </w:pPr>
    </w:p>
    <w:p w14:paraId="4AA49DE7" w14:textId="77777777" w:rsidR="00977D4C" w:rsidRDefault="00977D4C" w:rsidP="00FA31C2">
      <w:pPr>
        <w:rPr>
          <w:lang w:eastAsia="fr-CH"/>
        </w:rPr>
      </w:pPr>
    </w:p>
    <w:p w14:paraId="0CC43F8D" w14:textId="77777777" w:rsidR="00D26144" w:rsidRDefault="00D26144" w:rsidP="00FA31C2">
      <w:pPr>
        <w:rPr>
          <w:lang w:eastAsia="fr-CH"/>
        </w:rPr>
      </w:pPr>
    </w:p>
    <w:p w14:paraId="60F6AD4C" w14:textId="4328BC7B" w:rsidR="00D26144" w:rsidRDefault="00D26144" w:rsidP="00D26144">
      <w:pPr>
        <w:pStyle w:val="Titre5"/>
      </w:pPr>
      <w:r>
        <w:lastRenderedPageBreak/>
        <w:t>Modules</w:t>
      </w:r>
    </w:p>
    <w:p w14:paraId="031EC03B" w14:textId="499D8540" w:rsidR="00D26144" w:rsidRPr="002F58BE" w:rsidRDefault="00D26144" w:rsidP="00977D4C">
      <w:pPr>
        <w:jc w:val="both"/>
        <w:rPr>
          <w:rStyle w:val="lev"/>
        </w:rPr>
      </w:pPr>
      <w:r w:rsidRPr="002F58BE">
        <w:rPr>
          <w:rStyle w:val="lev"/>
        </w:rPr>
        <w:t>La page modules affiche les modules importés dans l’application sous la forme d’une liste ou d’un</w:t>
      </w:r>
      <w:r w:rsidR="0063673C" w:rsidRPr="002F58BE">
        <w:rPr>
          <w:rStyle w:val="lev"/>
        </w:rPr>
        <w:t xml:space="preserve">e </w:t>
      </w:r>
      <w:r w:rsidRPr="002F58BE">
        <w:rPr>
          <w:rStyle w:val="lev"/>
        </w:rPr>
        <w:t>gri</w:t>
      </w:r>
      <w:r w:rsidR="0063673C" w:rsidRPr="002F58BE">
        <w:rPr>
          <w:rStyle w:val="lev"/>
        </w:rPr>
        <w:t>lle</w:t>
      </w:r>
      <w:r w:rsidRPr="002F58BE">
        <w:rPr>
          <w:rStyle w:val="lev"/>
        </w:rPr>
        <w:t>, la disposition est modifiable par l’utilisateur et son choix est conservé</w:t>
      </w:r>
      <w:r w:rsidR="00886FF5" w:rsidRPr="002F58BE">
        <w:rPr>
          <w:rStyle w:val="lev"/>
        </w:rPr>
        <w:t xml:space="preserve"> dans le localStorage, afin de pouvoir récupérer sa disposition préférée.</w:t>
      </w:r>
    </w:p>
    <w:p w14:paraId="29692037" w14:textId="77777777" w:rsidR="00D26144" w:rsidRDefault="00D26144" w:rsidP="00D26144">
      <w:pPr>
        <w:rPr>
          <w:lang w:eastAsia="fr-CH"/>
        </w:rPr>
      </w:pPr>
    </w:p>
    <w:p w14:paraId="4F4D179B" w14:textId="77777777" w:rsidR="00586EDD" w:rsidRDefault="00D26144" w:rsidP="00586EDD">
      <w:pPr>
        <w:keepNext/>
        <w:jc w:val="center"/>
      </w:pPr>
      <w:r w:rsidRPr="00D26144">
        <w:rPr>
          <w:noProof/>
          <w:lang w:eastAsia="fr-CH"/>
        </w:rPr>
        <w:drawing>
          <wp:inline distT="0" distB="0" distL="0" distR="0" wp14:anchorId="6C3B2CF2" wp14:editId="5DB71BC1">
            <wp:extent cx="6479540" cy="1889760"/>
            <wp:effectExtent l="0" t="0" r="0" b="2540"/>
            <wp:docPr id="22306326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3262" name="Image 1" descr="Une image contenant capture d’écran, texte&#10;&#10;Description générée automatiquement"/>
                    <pic:cNvPicPr/>
                  </pic:nvPicPr>
                  <pic:blipFill>
                    <a:blip r:embed="rId80"/>
                    <a:stretch>
                      <a:fillRect/>
                    </a:stretch>
                  </pic:blipFill>
                  <pic:spPr>
                    <a:xfrm>
                      <a:off x="0" y="0"/>
                      <a:ext cx="6479540" cy="1889760"/>
                    </a:xfrm>
                    <a:prstGeom prst="rect">
                      <a:avLst/>
                    </a:prstGeom>
                  </pic:spPr>
                </pic:pic>
              </a:graphicData>
            </a:graphic>
          </wp:inline>
        </w:drawing>
      </w:r>
    </w:p>
    <w:p w14:paraId="0CE66151" w14:textId="2E9738EE" w:rsidR="00D26144" w:rsidRPr="00D26144" w:rsidRDefault="00586EDD" w:rsidP="00586EDD">
      <w:pPr>
        <w:pStyle w:val="Lgende"/>
      </w:pPr>
      <w:bookmarkStart w:id="153" w:name="_Toc141276910"/>
      <w:r>
        <w:t xml:space="preserve">Figure </w:t>
      </w:r>
      <w:r>
        <w:fldChar w:fldCharType="begin"/>
      </w:r>
      <w:r>
        <w:instrText xml:space="preserve"> SEQ Figure \* ARABIC </w:instrText>
      </w:r>
      <w:r>
        <w:fldChar w:fldCharType="separate"/>
      </w:r>
      <w:r w:rsidR="00964D91">
        <w:rPr>
          <w:noProof/>
        </w:rPr>
        <w:t>40</w:t>
      </w:r>
      <w:r>
        <w:fldChar w:fldCharType="end"/>
      </w:r>
      <w:r>
        <w:t>: Modules importé dans l'application, affichage en mode liste</w:t>
      </w:r>
      <w:bookmarkEnd w:id="153"/>
    </w:p>
    <w:p w14:paraId="5375482D" w14:textId="77777777" w:rsidR="00D26144" w:rsidRDefault="00D26144" w:rsidP="00FA31C2">
      <w:pPr>
        <w:rPr>
          <w:lang w:eastAsia="fr-CH"/>
        </w:rPr>
      </w:pPr>
    </w:p>
    <w:p w14:paraId="35A46D32" w14:textId="1AAEBA1C" w:rsidR="002F58BE" w:rsidRPr="00BA1A64" w:rsidRDefault="002F58BE" w:rsidP="00490DD4">
      <w:pPr>
        <w:jc w:val="both"/>
        <w:rPr>
          <w:rStyle w:val="lev"/>
        </w:rPr>
      </w:pPr>
      <w:r w:rsidRPr="00BA1A64">
        <w:rPr>
          <w:rStyle w:val="lev"/>
        </w:rPr>
        <w:t>Cette page permet la recherche par nom</w:t>
      </w:r>
      <w:r w:rsidR="00107C2B">
        <w:rPr>
          <w:rStyle w:val="lev"/>
        </w:rPr>
        <w:t xml:space="preserve"> ou nickname</w:t>
      </w:r>
      <w:r w:rsidRPr="00BA1A64">
        <w:rPr>
          <w:rStyle w:val="lev"/>
        </w:rPr>
        <w:t xml:space="preserve"> d’un module, ainsi que le filtrage module actifs / inactifs.</w:t>
      </w:r>
      <w:r w:rsidR="0042720F">
        <w:rPr>
          <w:rStyle w:val="lev"/>
        </w:rPr>
        <w:t xml:space="preserve"> </w:t>
      </w:r>
      <w:r w:rsidRPr="00BA1A64">
        <w:rPr>
          <w:rStyle w:val="lev"/>
        </w:rPr>
        <w:t>Des actions rapides sont accessible grâce à un menu sur les modules.</w:t>
      </w:r>
      <w:r w:rsidR="00BA1A64" w:rsidRPr="00BA1A64">
        <w:rPr>
          <w:rStyle w:val="lev"/>
        </w:rPr>
        <w:t xml:space="preserve"> L’état d’un module (actif ou inactif) et affiché par une pastille de couleur respectivement verte ou rouge.</w:t>
      </w:r>
    </w:p>
    <w:p w14:paraId="361E3AF1" w14:textId="77777777" w:rsidR="00BA1A64" w:rsidRDefault="00BA1A64" w:rsidP="00FA31C2">
      <w:pPr>
        <w:rPr>
          <w:lang w:eastAsia="fr-CH"/>
        </w:rPr>
      </w:pPr>
    </w:p>
    <w:p w14:paraId="04B91DF2" w14:textId="77777777" w:rsidR="00C8317D" w:rsidRDefault="00BA1A64" w:rsidP="00C8317D">
      <w:pPr>
        <w:keepNext/>
        <w:jc w:val="center"/>
      </w:pPr>
      <w:r w:rsidRPr="00BA1A64">
        <w:rPr>
          <w:noProof/>
          <w:lang w:eastAsia="fr-CH"/>
        </w:rPr>
        <w:drawing>
          <wp:inline distT="0" distB="0" distL="0" distR="0" wp14:anchorId="3DD9CD32" wp14:editId="7F9ADC4B">
            <wp:extent cx="3685310" cy="1311472"/>
            <wp:effectExtent l="0" t="0" r="0" b="0"/>
            <wp:docPr id="8063304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0430" name="Image 1" descr="Une image contenant texte, capture d’écran, Police&#10;&#10;Description générée automatiquement"/>
                    <pic:cNvPicPr/>
                  </pic:nvPicPr>
                  <pic:blipFill>
                    <a:blip r:embed="rId81"/>
                    <a:stretch>
                      <a:fillRect/>
                    </a:stretch>
                  </pic:blipFill>
                  <pic:spPr>
                    <a:xfrm>
                      <a:off x="0" y="0"/>
                      <a:ext cx="3694048" cy="1314581"/>
                    </a:xfrm>
                    <a:prstGeom prst="rect">
                      <a:avLst/>
                    </a:prstGeom>
                  </pic:spPr>
                </pic:pic>
              </a:graphicData>
            </a:graphic>
          </wp:inline>
        </w:drawing>
      </w:r>
    </w:p>
    <w:p w14:paraId="4B012340" w14:textId="48256124" w:rsidR="00BA1A64" w:rsidRDefault="00C8317D" w:rsidP="00C8317D">
      <w:pPr>
        <w:pStyle w:val="Lgende"/>
      </w:pPr>
      <w:bookmarkStart w:id="154" w:name="_Toc141276911"/>
      <w:r>
        <w:t xml:space="preserve">Figure </w:t>
      </w:r>
      <w:r>
        <w:fldChar w:fldCharType="begin"/>
      </w:r>
      <w:r>
        <w:instrText xml:space="preserve"> SEQ Figure \* ARABIC </w:instrText>
      </w:r>
      <w:r>
        <w:fldChar w:fldCharType="separate"/>
      </w:r>
      <w:r w:rsidR="00964D91">
        <w:rPr>
          <w:noProof/>
        </w:rPr>
        <w:t>41</w:t>
      </w:r>
      <w:r>
        <w:fldChar w:fldCharType="end"/>
      </w:r>
      <w:r>
        <w:t>: Actions rapides sur un module (mode grille)</w:t>
      </w:r>
      <w:bookmarkEnd w:id="154"/>
    </w:p>
    <w:p w14:paraId="3F2D6235" w14:textId="77777777" w:rsidR="002F58BE" w:rsidRDefault="002F58BE" w:rsidP="00FA31C2">
      <w:pPr>
        <w:rPr>
          <w:lang w:eastAsia="fr-CH"/>
        </w:rPr>
      </w:pPr>
    </w:p>
    <w:p w14:paraId="40B18477" w14:textId="09A519A0" w:rsidR="002F58BE" w:rsidRPr="007050B8" w:rsidRDefault="007C24C6" w:rsidP="00490DD4">
      <w:pPr>
        <w:jc w:val="both"/>
        <w:rPr>
          <w:rStyle w:val="lev"/>
        </w:rPr>
      </w:pPr>
      <w:r w:rsidRPr="007050B8">
        <w:rPr>
          <w:rStyle w:val="lev"/>
        </w:rPr>
        <w:t>L’import de module s’effectue également depuis cette page. L’utilisateur peut choisir l’archive zip qu’il souhaite ajouter. Lors de cet ajout</w:t>
      </w:r>
      <w:r w:rsidR="007050B8" w:rsidRPr="007050B8">
        <w:rPr>
          <w:rStyle w:val="lev"/>
        </w:rPr>
        <w:t xml:space="preserve">, les éventuelles erreurs rencontrées durant </w:t>
      </w:r>
      <w:r w:rsidRPr="007050B8">
        <w:rPr>
          <w:rStyle w:val="lev"/>
        </w:rPr>
        <w:t xml:space="preserve">la procédure de validation </w:t>
      </w:r>
      <w:r w:rsidR="007050B8" w:rsidRPr="007050B8">
        <w:rPr>
          <w:rStyle w:val="lev"/>
        </w:rPr>
        <w:t xml:space="preserve">(configuration non valide </w:t>
      </w:r>
      <w:r w:rsidR="00AD4F8D">
        <w:rPr>
          <w:rStyle w:val="lev"/>
        </w:rPr>
        <w:t>ou</w:t>
      </w:r>
      <w:r w:rsidR="007050B8" w:rsidRPr="007050B8">
        <w:rPr>
          <w:rStyle w:val="lev"/>
        </w:rPr>
        <w:t xml:space="preserve"> erreur non gérée dans le code du développeur) seront affiché</w:t>
      </w:r>
      <w:r w:rsidR="007050B8">
        <w:rPr>
          <w:rStyle w:val="lev"/>
        </w:rPr>
        <w:t>e</w:t>
      </w:r>
      <w:r w:rsidR="007050B8" w:rsidRPr="007050B8">
        <w:rPr>
          <w:rStyle w:val="lev"/>
        </w:rPr>
        <w:t>s.</w:t>
      </w:r>
    </w:p>
    <w:p w14:paraId="0B88AD47" w14:textId="77777777" w:rsidR="00D26144" w:rsidRDefault="00D26144" w:rsidP="00FA31C2">
      <w:pPr>
        <w:rPr>
          <w:lang w:eastAsia="fr-CH"/>
        </w:rPr>
      </w:pPr>
    </w:p>
    <w:p w14:paraId="5B31D335" w14:textId="77777777" w:rsidR="00B16050" w:rsidRDefault="00B16050" w:rsidP="00B16050">
      <w:pPr>
        <w:keepNext/>
        <w:jc w:val="center"/>
      </w:pPr>
      <w:r w:rsidRPr="00740369">
        <w:rPr>
          <w:noProof/>
          <w:lang w:eastAsia="fr-CH"/>
        </w:rPr>
        <w:drawing>
          <wp:inline distT="0" distB="0" distL="0" distR="0" wp14:anchorId="75BD54A3" wp14:editId="1909E60E">
            <wp:extent cx="2946400" cy="1481573"/>
            <wp:effectExtent l="0" t="0" r="0" b="444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82"/>
                    <a:stretch>
                      <a:fillRect/>
                    </a:stretch>
                  </pic:blipFill>
                  <pic:spPr>
                    <a:xfrm>
                      <a:off x="0" y="0"/>
                      <a:ext cx="2954783" cy="1485788"/>
                    </a:xfrm>
                    <a:prstGeom prst="rect">
                      <a:avLst/>
                    </a:prstGeom>
                  </pic:spPr>
                </pic:pic>
              </a:graphicData>
            </a:graphic>
          </wp:inline>
        </w:drawing>
      </w:r>
    </w:p>
    <w:p w14:paraId="2E149AC6" w14:textId="256238B4" w:rsidR="00B16050" w:rsidRDefault="00B16050" w:rsidP="00B16050">
      <w:pPr>
        <w:pStyle w:val="Lgende"/>
      </w:pPr>
      <w:bookmarkStart w:id="155" w:name="_Toc141276912"/>
      <w:r>
        <w:t xml:space="preserve">Figure </w:t>
      </w:r>
      <w:r>
        <w:fldChar w:fldCharType="begin"/>
      </w:r>
      <w:r>
        <w:instrText xml:space="preserve"> SEQ Figure \* ARABIC </w:instrText>
      </w:r>
      <w:r>
        <w:fldChar w:fldCharType="separate"/>
      </w:r>
      <w:r w:rsidR="00964D91">
        <w:rPr>
          <w:noProof/>
        </w:rPr>
        <w:t>42</w:t>
      </w:r>
      <w:r>
        <w:fldChar w:fldCharType="end"/>
      </w:r>
      <w:r>
        <w:t>: Import de l'archive d'un module</w:t>
      </w:r>
      <w:bookmarkEnd w:id="155"/>
    </w:p>
    <w:p w14:paraId="360FC2B3" w14:textId="77777777" w:rsidR="00FA31C2" w:rsidRDefault="00FA31C2" w:rsidP="00FA31C2">
      <w:pPr>
        <w:rPr>
          <w:lang w:eastAsia="fr-CH"/>
        </w:rPr>
      </w:pPr>
    </w:p>
    <w:p w14:paraId="4D9B386C" w14:textId="1E1EC401" w:rsidR="00AC02CB" w:rsidRDefault="00C82FA9" w:rsidP="00AC02CB">
      <w:pPr>
        <w:pStyle w:val="Titre5"/>
      </w:pPr>
      <w:r>
        <w:lastRenderedPageBreak/>
        <w:t>Configuration d’un m</w:t>
      </w:r>
      <w:r w:rsidR="003D5D5A">
        <w:t>odule</w:t>
      </w:r>
    </w:p>
    <w:p w14:paraId="6ABF5BEE" w14:textId="71EC19DF" w:rsidR="00C82FA9" w:rsidRPr="0005197D" w:rsidRDefault="00C82FA9" w:rsidP="0005197D">
      <w:pPr>
        <w:jc w:val="both"/>
        <w:rPr>
          <w:rStyle w:val="lev"/>
        </w:rPr>
      </w:pPr>
      <w:r w:rsidRPr="0005197D">
        <w:rPr>
          <w:rStyle w:val="lev"/>
        </w:rPr>
        <w:t>Lors d’un clic sur mon module dans la liste, l’utilisateur sera redirigé vers la page de configuration d’un module.</w:t>
      </w:r>
      <w:r w:rsidR="005D7100" w:rsidRPr="0005197D">
        <w:rPr>
          <w:rStyle w:val="lev"/>
        </w:rPr>
        <w:t xml:space="preserve"> Celle-ci affiche les informations du module (configuration standard).</w:t>
      </w:r>
    </w:p>
    <w:p w14:paraId="4BE0D3DB" w14:textId="77777777" w:rsidR="005D7100" w:rsidRDefault="005D7100" w:rsidP="00C82FA9">
      <w:pPr>
        <w:rPr>
          <w:lang w:eastAsia="fr-CH"/>
        </w:rPr>
      </w:pPr>
    </w:p>
    <w:p w14:paraId="12CB8C0E" w14:textId="77777777" w:rsidR="0098466B" w:rsidRDefault="005D7100" w:rsidP="0098466B">
      <w:pPr>
        <w:keepNext/>
        <w:jc w:val="center"/>
      </w:pPr>
      <w:r w:rsidRPr="005D7100">
        <w:rPr>
          <w:noProof/>
          <w:lang w:eastAsia="fr-CH"/>
        </w:rPr>
        <w:drawing>
          <wp:inline distT="0" distB="0" distL="0" distR="0" wp14:anchorId="30BC11ED" wp14:editId="414AE898">
            <wp:extent cx="6479540" cy="2404745"/>
            <wp:effectExtent l="0" t="0" r="0" b="0"/>
            <wp:docPr id="2645473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32" name="Image 1" descr="Une image contenant texte, capture d’écran, Police, logo&#10;&#10;Description générée automatiquement"/>
                    <pic:cNvPicPr/>
                  </pic:nvPicPr>
                  <pic:blipFill>
                    <a:blip r:embed="rId83"/>
                    <a:stretch>
                      <a:fillRect/>
                    </a:stretch>
                  </pic:blipFill>
                  <pic:spPr>
                    <a:xfrm>
                      <a:off x="0" y="0"/>
                      <a:ext cx="6479540" cy="2404745"/>
                    </a:xfrm>
                    <a:prstGeom prst="rect">
                      <a:avLst/>
                    </a:prstGeom>
                  </pic:spPr>
                </pic:pic>
              </a:graphicData>
            </a:graphic>
          </wp:inline>
        </w:drawing>
      </w:r>
    </w:p>
    <w:p w14:paraId="1F33E5AF" w14:textId="0CBE3F26" w:rsidR="005D7100" w:rsidRDefault="0098466B" w:rsidP="0098466B">
      <w:pPr>
        <w:pStyle w:val="Lgende"/>
      </w:pPr>
      <w:bookmarkStart w:id="156" w:name="_Toc141276913"/>
      <w:r>
        <w:t xml:space="preserve">Figure </w:t>
      </w:r>
      <w:r>
        <w:fldChar w:fldCharType="begin"/>
      </w:r>
      <w:r>
        <w:instrText xml:space="preserve"> SEQ Figure \* ARABIC </w:instrText>
      </w:r>
      <w:r>
        <w:fldChar w:fldCharType="separate"/>
      </w:r>
      <w:r w:rsidR="00964D91">
        <w:rPr>
          <w:noProof/>
        </w:rPr>
        <w:t>43</w:t>
      </w:r>
      <w:r>
        <w:fldChar w:fldCharType="end"/>
      </w:r>
      <w:r>
        <w:t>: Informations d'un module</w:t>
      </w:r>
      <w:bookmarkEnd w:id="156"/>
    </w:p>
    <w:p w14:paraId="0735C3DC" w14:textId="72FE9D6B" w:rsidR="004B14E2" w:rsidRDefault="004B14E2" w:rsidP="00C82FA9">
      <w:pPr>
        <w:rPr>
          <w:lang w:eastAsia="fr-CH"/>
        </w:rPr>
      </w:pPr>
    </w:p>
    <w:p w14:paraId="37041700" w14:textId="526E6E30" w:rsidR="004B14E2" w:rsidRPr="00485E11" w:rsidRDefault="004B14E2" w:rsidP="0005197D">
      <w:pPr>
        <w:jc w:val="both"/>
        <w:rPr>
          <w:rStyle w:val="lev"/>
        </w:rPr>
      </w:pPr>
      <w:r w:rsidRPr="00485E11">
        <w:rPr>
          <w:rStyle w:val="lev"/>
        </w:rPr>
        <w:t>L’affichage d’un module peut également être affiché, il suffit d’activer le module et celui-ci s’affichera. Cela permet de pouvoir observer l’affichage courant du module même si celui-ci n’est pas affiché sur un écran de visualisation</w:t>
      </w:r>
      <w:r w:rsidR="00485E11" w:rsidRPr="00485E11">
        <w:rPr>
          <w:rStyle w:val="lev"/>
        </w:rPr>
        <w:t xml:space="preserve">. Lors de l’activation ou de la désactivation, l’action est propagée (par le backend) vers le websocket pour aller mettre à jour son état </w:t>
      </w:r>
      <w:r w:rsidR="0069443A">
        <w:rPr>
          <w:rStyle w:val="lev"/>
        </w:rPr>
        <w:t>auprès d</w:t>
      </w:r>
      <w:r w:rsidR="00485E11" w:rsidRPr="00485E11">
        <w:rPr>
          <w:rStyle w:val="lev"/>
        </w:rPr>
        <w:t>es potentiels client</w:t>
      </w:r>
      <w:r w:rsidR="001737D5">
        <w:rPr>
          <w:rStyle w:val="lev"/>
        </w:rPr>
        <w:t>s</w:t>
      </w:r>
      <w:r w:rsidR="00485E11" w:rsidRPr="00485E11">
        <w:rPr>
          <w:rStyle w:val="lev"/>
        </w:rPr>
        <w:t xml:space="preserve"> qui se trouveraient sur cette page.</w:t>
      </w:r>
    </w:p>
    <w:p w14:paraId="7FB94097" w14:textId="77777777" w:rsidR="004B14E2" w:rsidRDefault="004B14E2" w:rsidP="00C82FA9">
      <w:pPr>
        <w:rPr>
          <w:lang w:eastAsia="fr-CH"/>
        </w:rPr>
      </w:pPr>
    </w:p>
    <w:p w14:paraId="59113BE4" w14:textId="77777777" w:rsidR="0098466B" w:rsidRDefault="004B14E2" w:rsidP="0098466B">
      <w:pPr>
        <w:keepNext/>
        <w:jc w:val="center"/>
      </w:pPr>
      <w:r w:rsidRPr="004B14E2">
        <w:rPr>
          <w:noProof/>
          <w:lang w:eastAsia="fr-CH"/>
        </w:rPr>
        <w:drawing>
          <wp:inline distT="0" distB="0" distL="0" distR="0" wp14:anchorId="2D021A23" wp14:editId="1510575D">
            <wp:extent cx="6479540" cy="2538730"/>
            <wp:effectExtent l="0" t="0" r="0" b="1270"/>
            <wp:docPr id="233340362"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0362" name="Image 1" descr="Une image contenant horloge, conception&#10;&#10;Description générée automatiquement"/>
                    <pic:cNvPicPr/>
                  </pic:nvPicPr>
                  <pic:blipFill>
                    <a:blip r:embed="rId84"/>
                    <a:stretch>
                      <a:fillRect/>
                    </a:stretch>
                  </pic:blipFill>
                  <pic:spPr>
                    <a:xfrm>
                      <a:off x="0" y="0"/>
                      <a:ext cx="6479540" cy="2538730"/>
                    </a:xfrm>
                    <a:prstGeom prst="rect">
                      <a:avLst/>
                    </a:prstGeom>
                  </pic:spPr>
                </pic:pic>
              </a:graphicData>
            </a:graphic>
          </wp:inline>
        </w:drawing>
      </w:r>
    </w:p>
    <w:p w14:paraId="1C50EF6C" w14:textId="4770532A" w:rsidR="004B14E2" w:rsidRDefault="0098466B" w:rsidP="0098466B">
      <w:pPr>
        <w:pStyle w:val="Lgende"/>
      </w:pPr>
      <w:bookmarkStart w:id="157" w:name="_Toc141276914"/>
      <w:r>
        <w:t xml:space="preserve">Figure </w:t>
      </w:r>
      <w:r>
        <w:fldChar w:fldCharType="begin"/>
      </w:r>
      <w:r>
        <w:instrText xml:space="preserve"> SEQ Figure \* ARABIC </w:instrText>
      </w:r>
      <w:r>
        <w:fldChar w:fldCharType="separate"/>
      </w:r>
      <w:r w:rsidR="00964D91">
        <w:rPr>
          <w:noProof/>
        </w:rPr>
        <w:t>44</w:t>
      </w:r>
      <w:r>
        <w:fldChar w:fldCharType="end"/>
      </w:r>
      <w:r>
        <w:t>: Exemple d'affichage d'un module (module donnant l'heure)</w:t>
      </w:r>
      <w:bookmarkEnd w:id="157"/>
    </w:p>
    <w:p w14:paraId="4724B4A0" w14:textId="77777777" w:rsidR="004B14E2" w:rsidRDefault="004B14E2" w:rsidP="00C82FA9">
      <w:pPr>
        <w:rPr>
          <w:lang w:eastAsia="fr-CH"/>
        </w:rPr>
      </w:pPr>
    </w:p>
    <w:p w14:paraId="2E821ECC" w14:textId="77777777" w:rsidR="004B14E2" w:rsidRPr="00C82FA9" w:rsidRDefault="004B14E2" w:rsidP="00C82FA9">
      <w:pPr>
        <w:rPr>
          <w:lang w:eastAsia="fr-CH"/>
        </w:rPr>
      </w:pPr>
    </w:p>
    <w:p w14:paraId="15AD114A" w14:textId="77777777" w:rsidR="00FA31C2" w:rsidRDefault="00FA31C2" w:rsidP="00FA31C2">
      <w:pPr>
        <w:rPr>
          <w:lang w:eastAsia="fr-CH"/>
        </w:rPr>
      </w:pPr>
    </w:p>
    <w:p w14:paraId="0E244F0C" w14:textId="77777777" w:rsidR="00006F3C" w:rsidRDefault="00006F3C" w:rsidP="00FA31C2">
      <w:pPr>
        <w:rPr>
          <w:lang w:eastAsia="fr-CH"/>
        </w:rPr>
      </w:pPr>
    </w:p>
    <w:p w14:paraId="11367E2F" w14:textId="77777777" w:rsidR="00006F3C" w:rsidRDefault="00006F3C" w:rsidP="00FA31C2">
      <w:pPr>
        <w:rPr>
          <w:lang w:eastAsia="fr-CH"/>
        </w:rPr>
      </w:pPr>
    </w:p>
    <w:p w14:paraId="2042244B" w14:textId="77777777" w:rsidR="00006F3C" w:rsidRDefault="00006F3C" w:rsidP="00FA31C2">
      <w:pPr>
        <w:rPr>
          <w:lang w:eastAsia="fr-CH"/>
        </w:rPr>
      </w:pPr>
    </w:p>
    <w:p w14:paraId="493FBEDE" w14:textId="32D44D6A" w:rsidR="00006F3C" w:rsidRPr="004C399F" w:rsidRDefault="00006F3C" w:rsidP="00460AC8">
      <w:pPr>
        <w:jc w:val="both"/>
        <w:rPr>
          <w:rFonts w:ascii="CMU Serif Roman" w:hAnsi="CMU Serif Roman" w:cs="CMU Serif Roman"/>
        </w:rPr>
      </w:pPr>
      <w:r w:rsidRPr="00006F3C">
        <w:rPr>
          <w:rStyle w:val="lev"/>
        </w:rPr>
        <w:lastRenderedPageBreak/>
        <w:t>En dessous de l’affichage, les acces</w:t>
      </w:r>
      <w:r w:rsidR="00460AC8">
        <w:rPr>
          <w:rStyle w:val="lev"/>
        </w:rPr>
        <w:t>s</w:t>
      </w:r>
      <w:r w:rsidRPr="00006F3C">
        <w:rPr>
          <w:rStyle w:val="lev"/>
        </w:rPr>
        <w:t xml:space="preserve">ors spécifiés dans la configuration sont affichés pour donner un aperçu des ressources accessible du module. L’identifiant du module peut être copié, ce qui est pour l’utiliser au travers de l’API. Le nickname du module peut être défini, cela permet de spécifier un nom alternatif, permettant de mieux identifier un module selon l’utilisation qui en est faite pas l’utilisateur. Cela est particulièrement utile si le même module est importé plusieurs fois dans l’application pour plusieurs utilisations différentes. </w:t>
      </w:r>
    </w:p>
    <w:p w14:paraId="1EB67849" w14:textId="77777777" w:rsidR="00006F3C" w:rsidRDefault="00006F3C" w:rsidP="00FA31C2">
      <w:pPr>
        <w:rPr>
          <w:lang w:eastAsia="fr-CH"/>
        </w:rPr>
      </w:pPr>
    </w:p>
    <w:p w14:paraId="4B61D14D" w14:textId="77777777" w:rsidR="00006F3C" w:rsidRDefault="005D7100" w:rsidP="00006F3C">
      <w:pPr>
        <w:keepNext/>
        <w:jc w:val="center"/>
      </w:pPr>
      <w:r w:rsidRPr="005D7100">
        <w:rPr>
          <w:noProof/>
          <w:lang w:eastAsia="fr-CH"/>
        </w:rPr>
        <w:drawing>
          <wp:inline distT="0" distB="0" distL="0" distR="0" wp14:anchorId="17B52EEC" wp14:editId="06447D14">
            <wp:extent cx="6479540" cy="2640330"/>
            <wp:effectExtent l="0" t="0" r="0" b="1270"/>
            <wp:docPr id="11005121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2178" name="Image 1" descr="Une image contenant texte, Police, capture d’écran&#10;&#10;Description générée automatiquement"/>
                    <pic:cNvPicPr/>
                  </pic:nvPicPr>
                  <pic:blipFill>
                    <a:blip r:embed="rId85"/>
                    <a:stretch>
                      <a:fillRect/>
                    </a:stretch>
                  </pic:blipFill>
                  <pic:spPr>
                    <a:xfrm>
                      <a:off x="0" y="0"/>
                      <a:ext cx="6479540" cy="2640330"/>
                    </a:xfrm>
                    <a:prstGeom prst="rect">
                      <a:avLst/>
                    </a:prstGeom>
                  </pic:spPr>
                </pic:pic>
              </a:graphicData>
            </a:graphic>
          </wp:inline>
        </w:drawing>
      </w:r>
    </w:p>
    <w:p w14:paraId="4EB6DE6F" w14:textId="0E1DE215" w:rsidR="005D7100" w:rsidRDefault="00006F3C" w:rsidP="00006F3C">
      <w:pPr>
        <w:pStyle w:val="Lgende"/>
      </w:pPr>
      <w:bookmarkStart w:id="158" w:name="_Toc141276915"/>
      <w:r>
        <w:t xml:space="preserve">Figure </w:t>
      </w:r>
      <w:r>
        <w:fldChar w:fldCharType="begin"/>
      </w:r>
      <w:r>
        <w:instrText xml:space="preserve"> SEQ Figure \* ARABIC </w:instrText>
      </w:r>
      <w:r>
        <w:fldChar w:fldCharType="separate"/>
      </w:r>
      <w:r w:rsidR="00964D91">
        <w:rPr>
          <w:noProof/>
        </w:rPr>
        <w:t>45</w:t>
      </w:r>
      <w:r>
        <w:fldChar w:fldCharType="end"/>
      </w:r>
      <w:r>
        <w:t>: Informations d'un module, partie 2</w:t>
      </w:r>
      <w:bookmarkEnd w:id="158"/>
    </w:p>
    <w:p w14:paraId="6BD40191" w14:textId="73883DC7" w:rsidR="00A540FE" w:rsidRDefault="002255FC" w:rsidP="00460AC8">
      <w:pPr>
        <w:jc w:val="both"/>
        <w:rPr>
          <w:rStyle w:val="lev"/>
        </w:rPr>
      </w:pPr>
      <w:r>
        <w:rPr>
          <w:rStyle w:val="lev"/>
        </w:rPr>
        <w:t>Il est ensuite possible de sauver les changements effectués ou alors de supprimer le module de l’application. Quant à lui, l</w:t>
      </w:r>
      <w:r w:rsidR="00A540FE">
        <w:rPr>
          <w:rStyle w:val="lev"/>
        </w:rPr>
        <w:t>e nickname</w:t>
      </w:r>
      <w:r w:rsidR="00A540FE" w:rsidRPr="00006F3C">
        <w:rPr>
          <w:rStyle w:val="lev"/>
        </w:rPr>
        <w:t xml:space="preserve"> s’affichera dans les informations</w:t>
      </w:r>
      <w:r w:rsidR="0097582B">
        <w:rPr>
          <w:rStyle w:val="lev"/>
        </w:rPr>
        <w:t xml:space="preserve">, </w:t>
      </w:r>
      <w:r w:rsidR="00A540FE" w:rsidRPr="00006F3C">
        <w:rPr>
          <w:rStyle w:val="lev"/>
        </w:rPr>
        <w:t>ainsi que sur la liste des modules</w:t>
      </w:r>
      <w:r w:rsidR="004C2EA2">
        <w:rPr>
          <w:rStyle w:val="lev"/>
        </w:rPr>
        <w:t>.</w:t>
      </w:r>
    </w:p>
    <w:p w14:paraId="1DE86244" w14:textId="77777777" w:rsidR="00CE5D1F" w:rsidRDefault="00CE5D1F" w:rsidP="00A540FE">
      <w:pPr>
        <w:rPr>
          <w:rStyle w:val="lev"/>
        </w:rPr>
      </w:pPr>
    </w:p>
    <w:p w14:paraId="1E3CDA57" w14:textId="77777777" w:rsidR="00CE5D1F" w:rsidRDefault="00CE5D1F" w:rsidP="00A540FE">
      <w:pPr>
        <w:rPr>
          <w:rStyle w:val="lev"/>
        </w:rPr>
      </w:pPr>
    </w:p>
    <w:p w14:paraId="542FA831" w14:textId="77777777" w:rsidR="004D51F2" w:rsidRDefault="00CE5D1F" w:rsidP="004D51F2">
      <w:pPr>
        <w:keepNext/>
        <w:jc w:val="center"/>
      </w:pPr>
      <w:r w:rsidRPr="00CE5D1F">
        <w:rPr>
          <w:rFonts w:ascii="CMU Serif Roman" w:hAnsi="CMU Serif Roman" w:cs="CMU Serif Roman"/>
          <w:noProof/>
        </w:rPr>
        <w:drawing>
          <wp:inline distT="0" distB="0" distL="0" distR="0" wp14:anchorId="5516F15A" wp14:editId="519E81E8">
            <wp:extent cx="4648555" cy="1311563"/>
            <wp:effectExtent l="0" t="0" r="0" b="0"/>
            <wp:docPr id="2122623965"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965" name="Image 1" descr="Une image contenant texte, capture d’écran, Police, Bleu électrique&#10;&#10;Description générée automatiquement"/>
                    <pic:cNvPicPr/>
                  </pic:nvPicPr>
                  <pic:blipFill>
                    <a:blip r:embed="rId86"/>
                    <a:stretch>
                      <a:fillRect/>
                    </a:stretch>
                  </pic:blipFill>
                  <pic:spPr>
                    <a:xfrm>
                      <a:off x="0" y="0"/>
                      <a:ext cx="4659041" cy="1314522"/>
                    </a:xfrm>
                    <a:prstGeom prst="rect">
                      <a:avLst/>
                    </a:prstGeom>
                  </pic:spPr>
                </pic:pic>
              </a:graphicData>
            </a:graphic>
          </wp:inline>
        </w:drawing>
      </w:r>
    </w:p>
    <w:p w14:paraId="46138811" w14:textId="321129D7" w:rsidR="00CE5D1F" w:rsidRPr="004C399F" w:rsidRDefault="004D51F2" w:rsidP="004D51F2">
      <w:pPr>
        <w:pStyle w:val="Lgende"/>
        <w:rPr>
          <w:rFonts w:ascii="CMU Serif Roman" w:hAnsi="CMU Serif Roman" w:cs="CMU Serif Roman"/>
          <w:lang w:eastAsia="fr-FR"/>
        </w:rPr>
      </w:pPr>
      <w:bookmarkStart w:id="159" w:name="_Toc141276916"/>
      <w:r>
        <w:t xml:space="preserve">Figure </w:t>
      </w:r>
      <w:r>
        <w:fldChar w:fldCharType="begin"/>
      </w:r>
      <w:r>
        <w:instrText xml:space="preserve"> SEQ Figure \* ARABIC </w:instrText>
      </w:r>
      <w:r>
        <w:fldChar w:fldCharType="separate"/>
      </w:r>
      <w:r w:rsidR="00964D91">
        <w:rPr>
          <w:noProof/>
        </w:rPr>
        <w:t>46</w:t>
      </w:r>
      <w:r>
        <w:fldChar w:fldCharType="end"/>
      </w:r>
      <w:r>
        <w:t>: Affichage du nickname</w:t>
      </w:r>
      <w:bookmarkEnd w:id="159"/>
    </w:p>
    <w:p w14:paraId="0734E507" w14:textId="77777777" w:rsidR="00AC02CB" w:rsidRDefault="00AC02CB" w:rsidP="00FA31C2">
      <w:pPr>
        <w:rPr>
          <w:lang w:eastAsia="fr-CH"/>
        </w:rPr>
      </w:pPr>
    </w:p>
    <w:p w14:paraId="4474F3F0" w14:textId="77777777" w:rsidR="00F4524F" w:rsidRDefault="00F4524F" w:rsidP="00FA31C2">
      <w:pPr>
        <w:rPr>
          <w:rStyle w:val="lev"/>
        </w:rPr>
      </w:pPr>
    </w:p>
    <w:p w14:paraId="32652914" w14:textId="77777777" w:rsidR="00F4524F" w:rsidRDefault="00F4524F" w:rsidP="00FA31C2">
      <w:pPr>
        <w:rPr>
          <w:rStyle w:val="lev"/>
        </w:rPr>
      </w:pPr>
    </w:p>
    <w:p w14:paraId="44A18D2E" w14:textId="77777777" w:rsidR="00F4524F" w:rsidRDefault="00F4524F" w:rsidP="00FA31C2">
      <w:pPr>
        <w:rPr>
          <w:rStyle w:val="lev"/>
        </w:rPr>
      </w:pPr>
    </w:p>
    <w:p w14:paraId="7026DF8A" w14:textId="77777777" w:rsidR="00F4524F" w:rsidRDefault="00F4524F" w:rsidP="00FA31C2">
      <w:pPr>
        <w:rPr>
          <w:rStyle w:val="lev"/>
        </w:rPr>
      </w:pPr>
    </w:p>
    <w:p w14:paraId="58AA9873" w14:textId="77777777" w:rsidR="00F4524F" w:rsidRDefault="00F4524F" w:rsidP="00FA31C2">
      <w:pPr>
        <w:rPr>
          <w:rStyle w:val="lev"/>
        </w:rPr>
      </w:pPr>
    </w:p>
    <w:p w14:paraId="2C2F5372" w14:textId="77777777" w:rsidR="00F4524F" w:rsidRDefault="00F4524F" w:rsidP="00FA31C2">
      <w:pPr>
        <w:rPr>
          <w:rStyle w:val="lev"/>
        </w:rPr>
      </w:pPr>
    </w:p>
    <w:p w14:paraId="578CB256" w14:textId="77777777" w:rsidR="00F4524F" w:rsidRDefault="00F4524F" w:rsidP="00FA31C2">
      <w:pPr>
        <w:rPr>
          <w:rStyle w:val="lev"/>
        </w:rPr>
      </w:pPr>
    </w:p>
    <w:p w14:paraId="2417DD5C" w14:textId="77777777" w:rsidR="00F4524F" w:rsidRDefault="00F4524F" w:rsidP="00FA31C2">
      <w:pPr>
        <w:rPr>
          <w:rStyle w:val="lev"/>
        </w:rPr>
      </w:pPr>
    </w:p>
    <w:p w14:paraId="7520CF69" w14:textId="77777777" w:rsidR="000D6626" w:rsidRDefault="000D6626" w:rsidP="00FA31C2">
      <w:pPr>
        <w:rPr>
          <w:rStyle w:val="lev"/>
        </w:rPr>
      </w:pPr>
    </w:p>
    <w:p w14:paraId="43D92B7A" w14:textId="67F4660A" w:rsidR="00F4524F" w:rsidRPr="00F4524F" w:rsidRDefault="00F4524F" w:rsidP="00460AC8">
      <w:pPr>
        <w:jc w:val="both"/>
        <w:rPr>
          <w:rStyle w:val="lev"/>
        </w:rPr>
      </w:pPr>
      <w:r w:rsidRPr="00F4524F">
        <w:rPr>
          <w:rStyle w:val="lev"/>
        </w:rPr>
        <w:lastRenderedPageBreak/>
        <w:t>La dernière section concerne l’édition de la configuration spécifique d’un module. Celle-ci permet de modifier chacune des valeurs selon leur type (</w:t>
      </w:r>
      <w:r w:rsidRPr="00A2025A">
        <w:rPr>
          <w:rStyle w:val="lev"/>
          <w:i/>
          <w:iCs/>
        </w:rPr>
        <w:t>text</w:t>
      </w:r>
      <w:r w:rsidRPr="00F4524F">
        <w:rPr>
          <w:rStyle w:val="lev"/>
        </w:rPr>
        <w:t xml:space="preserve">, </w:t>
      </w:r>
      <w:r w:rsidRPr="00A2025A">
        <w:rPr>
          <w:rStyle w:val="lev"/>
          <w:i/>
          <w:iCs/>
        </w:rPr>
        <w:t>number</w:t>
      </w:r>
      <w:r w:rsidRPr="00F4524F">
        <w:rPr>
          <w:rStyle w:val="lev"/>
        </w:rPr>
        <w:t xml:space="preserve">, </w:t>
      </w:r>
      <w:r w:rsidRPr="00A2025A">
        <w:rPr>
          <w:rStyle w:val="lev"/>
          <w:i/>
          <w:iCs/>
        </w:rPr>
        <w:t>boolean</w:t>
      </w:r>
      <w:r w:rsidRPr="00F4524F">
        <w:rPr>
          <w:rStyle w:val="lev"/>
        </w:rPr>
        <w:t xml:space="preserve">, </w:t>
      </w:r>
      <w:r w:rsidRPr="00A2025A">
        <w:rPr>
          <w:rStyle w:val="lev"/>
          <w:i/>
          <w:iCs/>
        </w:rPr>
        <w:t>option</w:t>
      </w:r>
      <w:r w:rsidRPr="00F4524F">
        <w:rPr>
          <w:rStyle w:val="lev"/>
        </w:rPr>
        <w:t xml:space="preserve"> et </w:t>
      </w:r>
      <w:r w:rsidRPr="00A2025A">
        <w:rPr>
          <w:rStyle w:val="lev"/>
          <w:i/>
          <w:iCs/>
        </w:rPr>
        <w:t>secret</w:t>
      </w:r>
      <w:r w:rsidRPr="00F4524F">
        <w:rPr>
          <w:rStyle w:val="lev"/>
        </w:rPr>
        <w:t>)</w:t>
      </w:r>
      <w:r w:rsidR="00A2025A">
        <w:rPr>
          <w:rStyle w:val="lev"/>
        </w:rPr>
        <w:t>.</w:t>
      </w:r>
    </w:p>
    <w:p w14:paraId="329A75F1" w14:textId="77777777" w:rsidR="00F4524F" w:rsidRDefault="00F4524F" w:rsidP="00FA31C2">
      <w:pPr>
        <w:rPr>
          <w:lang w:eastAsia="fr-CH"/>
        </w:rPr>
      </w:pPr>
    </w:p>
    <w:p w14:paraId="427C138D" w14:textId="77777777" w:rsidR="00874732" w:rsidRDefault="00F4524F" w:rsidP="00874732">
      <w:pPr>
        <w:keepNext/>
        <w:jc w:val="center"/>
      </w:pPr>
      <w:r w:rsidRPr="00F4524F">
        <w:rPr>
          <w:noProof/>
          <w:lang w:eastAsia="fr-CH"/>
        </w:rPr>
        <w:drawing>
          <wp:inline distT="0" distB="0" distL="0" distR="0" wp14:anchorId="7EADFF1B" wp14:editId="2119AFE3">
            <wp:extent cx="6479540" cy="4142105"/>
            <wp:effectExtent l="0" t="0" r="0" b="0"/>
            <wp:docPr id="524064431"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4431" name="Image 1" descr="Une image contenant texte, capture d’écran, nombre, reçu&#10;&#10;Description générée automatiquement"/>
                    <pic:cNvPicPr/>
                  </pic:nvPicPr>
                  <pic:blipFill>
                    <a:blip r:embed="rId87"/>
                    <a:stretch>
                      <a:fillRect/>
                    </a:stretch>
                  </pic:blipFill>
                  <pic:spPr>
                    <a:xfrm>
                      <a:off x="0" y="0"/>
                      <a:ext cx="6479540" cy="4142105"/>
                    </a:xfrm>
                    <a:prstGeom prst="rect">
                      <a:avLst/>
                    </a:prstGeom>
                  </pic:spPr>
                </pic:pic>
              </a:graphicData>
            </a:graphic>
          </wp:inline>
        </w:drawing>
      </w:r>
    </w:p>
    <w:p w14:paraId="7AA02E50" w14:textId="57131B02" w:rsidR="00F4524F" w:rsidRDefault="00874732" w:rsidP="00874732">
      <w:pPr>
        <w:pStyle w:val="Lgende"/>
      </w:pPr>
      <w:bookmarkStart w:id="160" w:name="_Toc141276917"/>
      <w:r>
        <w:t xml:space="preserve">Figure </w:t>
      </w:r>
      <w:r>
        <w:fldChar w:fldCharType="begin"/>
      </w:r>
      <w:r>
        <w:instrText xml:space="preserve"> SEQ Figure \* ARABIC </w:instrText>
      </w:r>
      <w:r>
        <w:fldChar w:fldCharType="separate"/>
      </w:r>
      <w:r w:rsidR="00964D91">
        <w:rPr>
          <w:noProof/>
        </w:rPr>
        <w:t>47</w:t>
      </w:r>
      <w:r>
        <w:fldChar w:fldCharType="end"/>
      </w:r>
      <w:r>
        <w:t>: Edition de la configuration spécifique d'un module, selon leur type</w:t>
      </w:r>
      <w:bookmarkEnd w:id="160"/>
    </w:p>
    <w:p w14:paraId="1795A145" w14:textId="77777777" w:rsidR="00F4524F" w:rsidRDefault="00F4524F" w:rsidP="00FA31C2">
      <w:pPr>
        <w:rPr>
          <w:lang w:eastAsia="fr-CH"/>
        </w:rPr>
      </w:pPr>
    </w:p>
    <w:p w14:paraId="68EEC819" w14:textId="1CFD58E6" w:rsidR="00F4524F" w:rsidRDefault="00F4524F" w:rsidP="00DF156B">
      <w:pPr>
        <w:jc w:val="both"/>
        <w:rPr>
          <w:rStyle w:val="lev"/>
        </w:rPr>
      </w:pPr>
      <w:r w:rsidRPr="009D3292">
        <w:rPr>
          <w:rStyle w:val="lev"/>
        </w:rPr>
        <w:t>Chacun des types de données influencera sur le type de champs de saisie affiché. Le type secret ne s’affiche pas par défaut pour éviter la divulgation involontaire, mais un bouton permet de l’afficher. Il est ensuite possible d’enregistrer les modifications ou alors de restaurer la configuration aux valeurs par défaut.</w:t>
      </w:r>
    </w:p>
    <w:p w14:paraId="6D3AB8BA" w14:textId="7CB9B528" w:rsidR="000C2A54" w:rsidRDefault="000C2A54" w:rsidP="00DF156B">
      <w:pPr>
        <w:spacing w:after="160" w:line="259" w:lineRule="auto"/>
        <w:jc w:val="both"/>
        <w:rPr>
          <w:rStyle w:val="lev"/>
        </w:rPr>
      </w:pPr>
      <w:r>
        <w:rPr>
          <w:rStyle w:val="lev"/>
        </w:rPr>
        <w:br w:type="page"/>
      </w:r>
    </w:p>
    <w:p w14:paraId="0329F093" w14:textId="36F9EEA2" w:rsidR="000C2A54" w:rsidRDefault="000C2A54" w:rsidP="000C2A54">
      <w:pPr>
        <w:pStyle w:val="Titre5"/>
      </w:pPr>
      <w:r>
        <w:lastRenderedPageBreak/>
        <w:t>Configuration des écrans de visualisation</w:t>
      </w:r>
    </w:p>
    <w:p w14:paraId="756E4615" w14:textId="76438CF0" w:rsidR="00B93D1D" w:rsidRPr="007252C7" w:rsidRDefault="000C2A54" w:rsidP="002E6DBD">
      <w:pPr>
        <w:jc w:val="both"/>
        <w:rPr>
          <w:rStyle w:val="lev"/>
        </w:rPr>
      </w:pPr>
      <w:r w:rsidRPr="007252C7">
        <w:rPr>
          <w:rStyle w:val="lev"/>
        </w:rPr>
        <w:t xml:space="preserve">Les écrans de visualisation, destinés à été affichés sur les écrans reliés physiquement à la passerelle peuvent être </w:t>
      </w:r>
      <w:r w:rsidR="00B93D1D" w:rsidRPr="007252C7">
        <w:rPr>
          <w:rStyle w:val="lev"/>
        </w:rPr>
        <w:t xml:space="preserve">configurés sur la page d’édition. Cette page propose de nombreuses fonctionnalités : des écrans peuvent être créés et leur nom modifié. L’activation et la désactivation d’un écran est possible, sera permet de verrouiller l’accès à un écran sans pour autant </w:t>
      </w:r>
      <w:r w:rsidR="007252C7" w:rsidRPr="007252C7">
        <w:rPr>
          <w:rStyle w:val="lev"/>
        </w:rPr>
        <w:t xml:space="preserve">devoir </w:t>
      </w:r>
      <w:r w:rsidR="00B93D1D" w:rsidRPr="007252C7">
        <w:rPr>
          <w:rStyle w:val="lev"/>
        </w:rPr>
        <w:t>le supprimer de l’application</w:t>
      </w:r>
      <w:r w:rsidR="007252C7" w:rsidRPr="007252C7">
        <w:rPr>
          <w:rStyle w:val="lev"/>
        </w:rPr>
        <w:t>.</w:t>
      </w:r>
    </w:p>
    <w:p w14:paraId="41FA5620" w14:textId="77777777" w:rsidR="006E4D48" w:rsidRDefault="006E4D48" w:rsidP="000C2A54">
      <w:pPr>
        <w:rPr>
          <w:lang w:eastAsia="fr-CH"/>
        </w:rPr>
      </w:pPr>
    </w:p>
    <w:p w14:paraId="206C56D3" w14:textId="77777777" w:rsidR="00B93D1D" w:rsidRDefault="006E4D48" w:rsidP="00B93D1D">
      <w:pPr>
        <w:keepNext/>
        <w:jc w:val="center"/>
      </w:pPr>
      <w:r w:rsidRPr="006E4D48">
        <w:rPr>
          <w:noProof/>
          <w:lang w:eastAsia="fr-CH"/>
        </w:rPr>
        <w:drawing>
          <wp:inline distT="0" distB="0" distL="0" distR="0" wp14:anchorId="3EB2F633" wp14:editId="5765D334">
            <wp:extent cx="6479540" cy="2736215"/>
            <wp:effectExtent l="0" t="0" r="0" b="0"/>
            <wp:docPr id="2062863123" name="Image 1"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3123" name="Image 1" descr="Une image contenant texte, logiciel, capture d’écran, conception&#10;&#10;Description générée automatiquement"/>
                    <pic:cNvPicPr/>
                  </pic:nvPicPr>
                  <pic:blipFill>
                    <a:blip r:embed="rId88"/>
                    <a:stretch>
                      <a:fillRect/>
                    </a:stretch>
                  </pic:blipFill>
                  <pic:spPr>
                    <a:xfrm>
                      <a:off x="0" y="0"/>
                      <a:ext cx="6479540" cy="2736215"/>
                    </a:xfrm>
                    <a:prstGeom prst="rect">
                      <a:avLst/>
                    </a:prstGeom>
                  </pic:spPr>
                </pic:pic>
              </a:graphicData>
            </a:graphic>
          </wp:inline>
        </w:drawing>
      </w:r>
    </w:p>
    <w:p w14:paraId="1FF00307" w14:textId="183ADACA" w:rsidR="006E4D48" w:rsidRPr="000C2A54" w:rsidRDefault="00B93D1D" w:rsidP="00B93D1D">
      <w:pPr>
        <w:pStyle w:val="Lgende"/>
      </w:pPr>
      <w:bookmarkStart w:id="161" w:name="_Toc141276918"/>
      <w:r>
        <w:t xml:space="preserve">Figure </w:t>
      </w:r>
      <w:r>
        <w:fldChar w:fldCharType="begin"/>
      </w:r>
      <w:r>
        <w:instrText xml:space="preserve"> SEQ Figure \* ARABIC </w:instrText>
      </w:r>
      <w:r>
        <w:fldChar w:fldCharType="separate"/>
      </w:r>
      <w:r w:rsidR="00964D91">
        <w:rPr>
          <w:noProof/>
        </w:rPr>
        <w:t>48</w:t>
      </w:r>
      <w:r>
        <w:fldChar w:fldCharType="end"/>
      </w:r>
      <w:r>
        <w:t>: Edition des écrans de visualisation</w:t>
      </w:r>
      <w:bookmarkEnd w:id="161"/>
    </w:p>
    <w:p w14:paraId="7B67BA1C" w14:textId="77777777" w:rsidR="000C2A54" w:rsidRDefault="000C2A54" w:rsidP="00FA31C2">
      <w:pPr>
        <w:rPr>
          <w:rStyle w:val="lev"/>
        </w:rPr>
      </w:pPr>
    </w:p>
    <w:p w14:paraId="348C929D" w14:textId="6C3BBCB7" w:rsidR="0076430D" w:rsidRDefault="00B93D1D" w:rsidP="002E6DBD">
      <w:pPr>
        <w:jc w:val="both"/>
        <w:rPr>
          <w:rStyle w:val="lev"/>
        </w:rPr>
      </w:pPr>
      <w:r>
        <w:rPr>
          <w:rStyle w:val="lev"/>
        </w:rPr>
        <w:t xml:space="preserve">La fonctionnalité principale </w:t>
      </w:r>
      <w:r w:rsidR="008D27EC">
        <w:rPr>
          <w:rStyle w:val="lev"/>
        </w:rPr>
        <w:t xml:space="preserve">de cette page est l’ajout et la disposition </w:t>
      </w:r>
      <w:r w:rsidR="0076430D">
        <w:rPr>
          <w:rStyle w:val="lev"/>
        </w:rPr>
        <w:t>des affichages</w:t>
      </w:r>
      <w:r w:rsidR="008D27EC">
        <w:rPr>
          <w:rStyle w:val="lev"/>
        </w:rPr>
        <w:t xml:space="preserve"> sur l’écran.</w:t>
      </w:r>
      <w:r w:rsidR="0076430D">
        <w:rPr>
          <w:rStyle w:val="lev"/>
        </w:rPr>
        <w:t xml:space="preserve"> Pour ajouter des modules à un écran, il suffit de cliquer sur le bouton prévu à cet effet. Une fenêtre modale s’affichera pour pouvoir procéder à la sélections des modules à ajouter.</w:t>
      </w:r>
    </w:p>
    <w:p w14:paraId="56119E2A" w14:textId="77777777" w:rsidR="008C68BA" w:rsidRDefault="008C68BA" w:rsidP="00FA31C2">
      <w:pPr>
        <w:rPr>
          <w:rStyle w:val="lev"/>
        </w:rPr>
      </w:pPr>
    </w:p>
    <w:p w14:paraId="6902242D" w14:textId="77777777" w:rsidR="008C68BA" w:rsidRDefault="0076430D" w:rsidP="008C68BA">
      <w:pPr>
        <w:keepNext/>
        <w:jc w:val="center"/>
      </w:pPr>
      <w:r w:rsidRPr="0076430D">
        <w:rPr>
          <w:rStyle w:val="lev"/>
          <w:noProof/>
        </w:rPr>
        <w:drawing>
          <wp:inline distT="0" distB="0" distL="0" distR="0" wp14:anchorId="1B852522" wp14:editId="5DEC7A3F">
            <wp:extent cx="3029527" cy="3156301"/>
            <wp:effectExtent l="0" t="0" r="6350" b="0"/>
            <wp:docPr id="367080703"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0703" name="Image 1" descr="Une image contenant texte, capture d’écran, multimédia, logiciel&#10;&#10;Description générée automatiquement"/>
                    <pic:cNvPicPr/>
                  </pic:nvPicPr>
                  <pic:blipFill>
                    <a:blip r:embed="rId89"/>
                    <a:stretch>
                      <a:fillRect/>
                    </a:stretch>
                  </pic:blipFill>
                  <pic:spPr>
                    <a:xfrm>
                      <a:off x="0" y="0"/>
                      <a:ext cx="3038358" cy="3165501"/>
                    </a:xfrm>
                    <a:prstGeom prst="rect">
                      <a:avLst/>
                    </a:prstGeom>
                  </pic:spPr>
                </pic:pic>
              </a:graphicData>
            </a:graphic>
          </wp:inline>
        </w:drawing>
      </w:r>
    </w:p>
    <w:p w14:paraId="5F4B9CD4" w14:textId="4B40D404" w:rsidR="0076430D" w:rsidRDefault="008C68BA" w:rsidP="008C68BA">
      <w:pPr>
        <w:pStyle w:val="Lgende"/>
        <w:rPr>
          <w:rStyle w:val="lev"/>
        </w:rPr>
      </w:pPr>
      <w:bookmarkStart w:id="162" w:name="_Toc141276919"/>
      <w:r>
        <w:t xml:space="preserve">Figure </w:t>
      </w:r>
      <w:r>
        <w:fldChar w:fldCharType="begin"/>
      </w:r>
      <w:r>
        <w:instrText xml:space="preserve"> SEQ Figure \* ARABIC </w:instrText>
      </w:r>
      <w:r>
        <w:fldChar w:fldCharType="separate"/>
      </w:r>
      <w:r w:rsidR="00964D91">
        <w:rPr>
          <w:noProof/>
        </w:rPr>
        <w:t>49</w:t>
      </w:r>
      <w:r>
        <w:fldChar w:fldCharType="end"/>
      </w:r>
      <w:r>
        <w:t xml:space="preserve">: </w:t>
      </w:r>
      <w:r w:rsidR="0022579D">
        <w:t>Sélection</w:t>
      </w:r>
      <w:r>
        <w:t xml:space="preserve"> de modules pour l'ajout sur un écran</w:t>
      </w:r>
      <w:bookmarkEnd w:id="162"/>
    </w:p>
    <w:p w14:paraId="7575A44C" w14:textId="07F8558E" w:rsidR="00B93D1D" w:rsidRDefault="007A2AC7" w:rsidP="002E6DBD">
      <w:pPr>
        <w:jc w:val="both"/>
        <w:rPr>
          <w:rStyle w:val="lev"/>
        </w:rPr>
      </w:pPr>
      <w:r>
        <w:rPr>
          <w:rStyle w:val="lev"/>
        </w:rPr>
        <w:lastRenderedPageBreak/>
        <w:t xml:space="preserve">Les modules sélectionnés seront ainsi </w:t>
      </w:r>
      <w:r w:rsidR="005739A8">
        <w:rPr>
          <w:rStyle w:val="lev"/>
        </w:rPr>
        <w:t>ajoutés</w:t>
      </w:r>
      <w:r>
        <w:rPr>
          <w:rStyle w:val="lev"/>
        </w:rPr>
        <w:t xml:space="preserve"> à la grille de l’écran. </w:t>
      </w:r>
      <w:r w:rsidR="00B93D1D">
        <w:rPr>
          <w:rStyle w:val="lev"/>
        </w:rPr>
        <w:t xml:space="preserve">Il est ensuite possible </w:t>
      </w:r>
      <w:r>
        <w:rPr>
          <w:rStyle w:val="lev"/>
        </w:rPr>
        <w:t>de les déplacer dans celle-ci, ainsi que de redimensionner la taille les différents affichages.</w:t>
      </w:r>
      <w:r w:rsidR="00312014">
        <w:rPr>
          <w:rStyle w:val="lev"/>
        </w:rPr>
        <w:t xml:space="preserve"> Cette fonctionnalité a été mise en place grâce à la librairie React </w:t>
      </w:r>
      <w:r w:rsidR="00312014" w:rsidRPr="00312014">
        <w:rPr>
          <w:rStyle w:val="lev"/>
          <w:i/>
          <w:iCs/>
        </w:rPr>
        <w:t>react-grid-layout</w:t>
      </w:r>
      <w:r w:rsidR="00312014">
        <w:rPr>
          <w:rStyle w:val="Appelnotedebasdep"/>
          <w:rFonts w:ascii="CMU Serif Roman" w:hAnsi="CMU Serif Roman" w:cs="CMU Serif Roman"/>
          <w:i/>
          <w:iCs/>
        </w:rPr>
        <w:footnoteReference w:id="28"/>
      </w:r>
      <w:r w:rsidR="00312014">
        <w:rPr>
          <w:rStyle w:val="lev"/>
        </w:rPr>
        <w:t>.</w:t>
      </w:r>
    </w:p>
    <w:p w14:paraId="081E14FD" w14:textId="77777777" w:rsidR="007A2AC7" w:rsidRDefault="007A2AC7" w:rsidP="002E6DBD">
      <w:pPr>
        <w:jc w:val="both"/>
        <w:rPr>
          <w:rStyle w:val="lev"/>
        </w:rPr>
      </w:pPr>
    </w:p>
    <w:p w14:paraId="6E4C8B76" w14:textId="61CDAD25" w:rsidR="007A2AC7" w:rsidRDefault="007A2AC7" w:rsidP="002E6DBD">
      <w:pPr>
        <w:jc w:val="both"/>
        <w:rPr>
          <w:rStyle w:val="lev"/>
        </w:rPr>
      </w:pPr>
      <w:r>
        <w:rPr>
          <w:rStyle w:val="lev"/>
        </w:rPr>
        <w:t xml:space="preserve">On peut voir </w:t>
      </w:r>
      <w:r w:rsidR="00784914">
        <w:rPr>
          <w:rStyle w:val="lev"/>
        </w:rPr>
        <w:t>(</w:t>
      </w:r>
      <w:r>
        <w:rPr>
          <w:rStyle w:val="lev"/>
        </w:rPr>
        <w:t xml:space="preserve">sur la figure </w:t>
      </w:r>
      <w:r w:rsidR="00784914" w:rsidRPr="00784914">
        <w:rPr>
          <w:rStyle w:val="lev"/>
          <w:i/>
          <w:iCs/>
        </w:rPr>
        <w:t>48</w:t>
      </w:r>
      <w:r w:rsidR="00784914">
        <w:rPr>
          <w:rStyle w:val="lev"/>
          <w:i/>
          <w:iCs/>
        </w:rPr>
        <w:t>)</w:t>
      </w:r>
      <w:r>
        <w:rPr>
          <w:rStyle w:val="lev"/>
        </w:rPr>
        <w:t xml:space="preserve"> que si un module est inactif, un message </w:t>
      </w:r>
      <w:r w:rsidR="0088409A">
        <w:rPr>
          <w:rStyle w:val="lev"/>
        </w:rPr>
        <w:t>l’indiquant</w:t>
      </w:r>
      <w:r w:rsidR="00C70128">
        <w:rPr>
          <w:rStyle w:val="lev"/>
        </w:rPr>
        <w:t xml:space="preserve"> </w:t>
      </w:r>
      <w:r>
        <w:rPr>
          <w:rStyle w:val="lev"/>
        </w:rPr>
        <w:t>s’affichera à la place de son affichage. Ce dernier, grâce au système d’évènements en temps réel, s’affichera à nouveau en cas d’activation du module.</w:t>
      </w:r>
      <w:r w:rsidR="004C2D0F">
        <w:rPr>
          <w:rStyle w:val="lev"/>
        </w:rPr>
        <w:t xml:space="preserve"> Il est ensuite nécessaire de sauvegarder les modifications, celle-ci seront répliquées en temps réels sur les écrans de visualisation actifs</w:t>
      </w:r>
      <w:r w:rsidR="00981816">
        <w:rPr>
          <w:rStyle w:val="lev"/>
        </w:rPr>
        <w:t xml:space="preserve">. Il est possible de </w:t>
      </w:r>
      <w:r w:rsidR="00F66D1C">
        <w:rPr>
          <w:rStyle w:val="lev"/>
        </w:rPr>
        <w:t>voir</w:t>
      </w:r>
      <w:r w:rsidR="00981816">
        <w:rPr>
          <w:rStyle w:val="lev"/>
        </w:rPr>
        <w:t xml:space="preserve"> le résultat sur un écran de visualisation en cliquant sur le bouton </w:t>
      </w:r>
      <w:r w:rsidR="00DD56B9">
        <w:rPr>
          <w:rStyle w:val="lev"/>
        </w:rPr>
        <w:t>« preview »</w:t>
      </w:r>
      <w:r w:rsidR="00981816">
        <w:rPr>
          <w:rStyle w:val="lev"/>
        </w:rPr>
        <w:t>. Un écran de visualisation affiche la grille configurée en lecture seule, il n’est pas possible d’effectuer quelconque modification sur cette interface.</w:t>
      </w:r>
    </w:p>
    <w:p w14:paraId="2E39DACD" w14:textId="77777777" w:rsidR="004C2D0F" w:rsidRDefault="004C2D0F" w:rsidP="00FA31C2">
      <w:pPr>
        <w:rPr>
          <w:rStyle w:val="lev"/>
        </w:rPr>
      </w:pPr>
    </w:p>
    <w:p w14:paraId="60D5E0AC" w14:textId="77777777" w:rsidR="00981816" w:rsidRDefault="004C2D0F" w:rsidP="00981816">
      <w:pPr>
        <w:keepNext/>
        <w:jc w:val="center"/>
      </w:pPr>
      <w:r w:rsidRPr="004C2D0F">
        <w:rPr>
          <w:rStyle w:val="lev"/>
          <w:noProof/>
        </w:rPr>
        <w:drawing>
          <wp:inline distT="0" distB="0" distL="0" distR="0" wp14:anchorId="6112EE73" wp14:editId="1771EAA1">
            <wp:extent cx="6479540" cy="2296795"/>
            <wp:effectExtent l="0" t="0" r="0" b="1905"/>
            <wp:docPr id="820807730"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7730" name="Image 1" descr="Une image contenant horloge, conception&#10;&#10;Description générée automatiquement"/>
                    <pic:cNvPicPr/>
                  </pic:nvPicPr>
                  <pic:blipFill>
                    <a:blip r:embed="rId90"/>
                    <a:stretch>
                      <a:fillRect/>
                    </a:stretch>
                  </pic:blipFill>
                  <pic:spPr>
                    <a:xfrm>
                      <a:off x="0" y="0"/>
                      <a:ext cx="6479540" cy="2296795"/>
                    </a:xfrm>
                    <a:prstGeom prst="rect">
                      <a:avLst/>
                    </a:prstGeom>
                  </pic:spPr>
                </pic:pic>
              </a:graphicData>
            </a:graphic>
          </wp:inline>
        </w:drawing>
      </w:r>
    </w:p>
    <w:p w14:paraId="65321297" w14:textId="734E7782" w:rsidR="004C2D0F" w:rsidRDefault="00981816" w:rsidP="00981816">
      <w:pPr>
        <w:pStyle w:val="Lgende"/>
        <w:rPr>
          <w:rStyle w:val="lev"/>
        </w:rPr>
      </w:pPr>
      <w:bookmarkStart w:id="163" w:name="_Toc141276920"/>
      <w:r>
        <w:t xml:space="preserve">Figure </w:t>
      </w:r>
      <w:r>
        <w:fldChar w:fldCharType="begin"/>
      </w:r>
      <w:r>
        <w:instrText xml:space="preserve"> SEQ Figure \* ARABIC </w:instrText>
      </w:r>
      <w:r>
        <w:fldChar w:fldCharType="separate"/>
      </w:r>
      <w:r w:rsidR="00964D91">
        <w:rPr>
          <w:noProof/>
        </w:rPr>
        <w:t>50</w:t>
      </w:r>
      <w:r>
        <w:fldChar w:fldCharType="end"/>
      </w:r>
      <w:r>
        <w:t>: Écran de visualisation</w:t>
      </w:r>
      <w:bookmarkEnd w:id="163"/>
    </w:p>
    <w:p w14:paraId="70AD0E8E" w14:textId="77777777" w:rsidR="004C2D0F" w:rsidRDefault="004C2D0F" w:rsidP="00FA31C2">
      <w:pPr>
        <w:rPr>
          <w:rStyle w:val="lev"/>
        </w:rPr>
      </w:pPr>
    </w:p>
    <w:p w14:paraId="29CC0790" w14:textId="78523322" w:rsidR="004C2D0F" w:rsidRDefault="004C2D0F" w:rsidP="002E6DBD">
      <w:pPr>
        <w:jc w:val="both"/>
        <w:rPr>
          <w:rStyle w:val="lev"/>
        </w:rPr>
      </w:pPr>
      <w:r>
        <w:rPr>
          <w:rStyle w:val="lev"/>
        </w:rPr>
        <w:t xml:space="preserve">Notez qu’avec cette approche, il est tout à </w:t>
      </w:r>
      <w:r w:rsidR="005739A8">
        <w:rPr>
          <w:rStyle w:val="lev"/>
        </w:rPr>
        <w:t>fait</w:t>
      </w:r>
      <w:r>
        <w:rPr>
          <w:rStyle w:val="lev"/>
        </w:rPr>
        <w:t xml:space="preserve"> possible d’afficher un écran de visualisation sur une autre écran que ceux reliés directement </w:t>
      </w:r>
      <w:r w:rsidR="0022579D">
        <w:rPr>
          <w:rStyle w:val="lev"/>
        </w:rPr>
        <w:t>à la passerelle, par exemple directement sur la machine d’un utilisateur. Celui-ci pourra donc se créer un écran personnalisé pour son utilisation personnelle.</w:t>
      </w:r>
    </w:p>
    <w:p w14:paraId="3AD23F69" w14:textId="77777777" w:rsidR="0022579D" w:rsidRDefault="0022579D" w:rsidP="002E6DBD">
      <w:pPr>
        <w:jc w:val="both"/>
        <w:rPr>
          <w:rStyle w:val="lev"/>
        </w:rPr>
      </w:pPr>
    </w:p>
    <w:p w14:paraId="6755D040" w14:textId="63E95465" w:rsidR="0022579D" w:rsidRDefault="0022579D" w:rsidP="002E6DBD">
      <w:pPr>
        <w:jc w:val="both"/>
        <w:rPr>
          <w:rStyle w:val="lev"/>
        </w:rPr>
      </w:pPr>
      <w:r>
        <w:rPr>
          <w:rStyle w:val="lev"/>
        </w:rPr>
        <w:t xml:space="preserve">En cas de désactivation ou de suppression de l’écran, les potentiels écrans actifs afficherons un message indiquant la </w:t>
      </w:r>
      <w:r w:rsidR="00F6245C">
        <w:rPr>
          <w:rStyle w:val="lev"/>
        </w:rPr>
        <w:t>non-disponibilité</w:t>
      </w:r>
      <w:r>
        <w:rPr>
          <w:rStyle w:val="lev"/>
        </w:rPr>
        <w:t xml:space="preserve"> de celui-ci.</w:t>
      </w:r>
      <w:r w:rsidR="00EC710F">
        <w:rPr>
          <w:rStyle w:val="lev"/>
        </w:rPr>
        <w:t xml:space="preserve"> L’accès aux écrans ne nécessitent pas d’authentification, il</w:t>
      </w:r>
      <w:r w:rsidR="004C5719">
        <w:rPr>
          <w:rStyle w:val="lev"/>
        </w:rPr>
        <w:t>s</w:t>
      </w:r>
      <w:r w:rsidR="00EC710F">
        <w:rPr>
          <w:rStyle w:val="lev"/>
        </w:rPr>
        <w:t xml:space="preserve"> sont </w:t>
      </w:r>
      <w:r w:rsidR="004C5719">
        <w:rPr>
          <w:rStyle w:val="lev"/>
        </w:rPr>
        <w:t>accessibles</w:t>
      </w:r>
      <w:r w:rsidR="00EC710F">
        <w:rPr>
          <w:rStyle w:val="lev"/>
        </w:rPr>
        <w:t xml:space="preserve"> </w:t>
      </w:r>
      <w:r w:rsidR="004C5719">
        <w:rPr>
          <w:rStyle w:val="lev"/>
        </w:rPr>
        <w:t>directement</w:t>
      </w:r>
      <w:r w:rsidR="00EC710F">
        <w:rPr>
          <w:rStyle w:val="lev"/>
        </w:rPr>
        <w:t xml:space="preserve"> sur l’URL </w:t>
      </w:r>
      <w:r w:rsidR="00EC710F" w:rsidRPr="00EC710F">
        <w:rPr>
          <w:rStyle w:val="lev"/>
          <w:i/>
          <w:iCs/>
        </w:rPr>
        <w:t>http://&lt;nom de l’application&gt;/visualize/&lt;numéro de l’écran&gt;</w:t>
      </w:r>
      <w:r w:rsidR="004C5719">
        <w:rPr>
          <w:rStyle w:val="lev"/>
        </w:rPr>
        <w:t>.</w:t>
      </w:r>
    </w:p>
    <w:p w14:paraId="08407FEC" w14:textId="77777777" w:rsidR="002E6DBD" w:rsidRDefault="002E6DBD" w:rsidP="002E6DBD">
      <w:pPr>
        <w:jc w:val="both"/>
        <w:rPr>
          <w:rStyle w:val="lev"/>
        </w:rPr>
      </w:pPr>
    </w:p>
    <w:p w14:paraId="61A0EDB7" w14:textId="77777777" w:rsidR="002E6DBD" w:rsidRDefault="002E6DBD" w:rsidP="002E6DBD">
      <w:pPr>
        <w:jc w:val="both"/>
        <w:rPr>
          <w:rStyle w:val="lev"/>
        </w:rPr>
      </w:pPr>
    </w:p>
    <w:p w14:paraId="606187FC" w14:textId="77777777" w:rsidR="002E6DBD" w:rsidRPr="004C5719" w:rsidRDefault="002E6DBD" w:rsidP="002E6DBD">
      <w:pPr>
        <w:jc w:val="both"/>
        <w:rPr>
          <w:rStyle w:val="lev"/>
        </w:rPr>
      </w:pPr>
    </w:p>
    <w:p w14:paraId="51CE3F60" w14:textId="77777777" w:rsidR="007821B2" w:rsidRDefault="007821B2" w:rsidP="00FA31C2">
      <w:pPr>
        <w:rPr>
          <w:rStyle w:val="lev"/>
        </w:rPr>
      </w:pPr>
    </w:p>
    <w:p w14:paraId="78FDF06A" w14:textId="7A013ACE" w:rsidR="007821B2" w:rsidRDefault="007821B2" w:rsidP="007821B2">
      <w:pPr>
        <w:pStyle w:val="Titre5"/>
      </w:pPr>
      <w:r>
        <w:lastRenderedPageBreak/>
        <w:t>Paramètres de la box</w:t>
      </w:r>
    </w:p>
    <w:p w14:paraId="4E428C3D" w14:textId="64EDD2F8" w:rsidR="00FC7232" w:rsidRPr="002E6DBD" w:rsidRDefault="007252C7" w:rsidP="002E6DBD">
      <w:pPr>
        <w:jc w:val="both"/>
        <w:rPr>
          <w:rFonts w:ascii="CMU Serif Roman" w:hAnsi="CMU Serif Roman" w:cs="CMU Serif Roman"/>
        </w:rPr>
      </w:pPr>
      <w:r w:rsidRPr="00C47643">
        <w:rPr>
          <w:rStyle w:val="lev"/>
        </w:rPr>
        <w:t>La dernière page de l’interface permet l</w:t>
      </w:r>
      <w:r w:rsidR="00FC7232" w:rsidRPr="00C47643">
        <w:rPr>
          <w:rStyle w:val="lev"/>
        </w:rPr>
        <w:t>a personnalisation des détails de la box, ainsi que l</w:t>
      </w:r>
      <w:r w:rsidR="006C4230" w:rsidRPr="00C47643">
        <w:rPr>
          <w:rStyle w:val="lev"/>
        </w:rPr>
        <w:t xml:space="preserve">a </w:t>
      </w:r>
      <w:r w:rsidR="00FC7232" w:rsidRPr="00C47643">
        <w:rPr>
          <w:rStyle w:val="lev"/>
        </w:rPr>
        <w:t>gestion des utilisateur</w:t>
      </w:r>
      <w:r w:rsidR="006C4230" w:rsidRPr="00C47643">
        <w:rPr>
          <w:rStyle w:val="lev"/>
        </w:rPr>
        <w:t>s</w:t>
      </w:r>
      <w:r w:rsidR="00FC7232" w:rsidRPr="00C47643">
        <w:rPr>
          <w:rStyle w:val="lev"/>
        </w:rPr>
        <w:t xml:space="preserve"> et des clés API. Les informations de base de la box, le nom et la version actuelle s’affichent dans l’en-tête.</w:t>
      </w:r>
    </w:p>
    <w:p w14:paraId="130DBC2D" w14:textId="77777777" w:rsidR="00FC7232" w:rsidRDefault="00FC7232" w:rsidP="00333039">
      <w:pPr>
        <w:rPr>
          <w:lang w:eastAsia="fr-CH"/>
        </w:rPr>
      </w:pPr>
    </w:p>
    <w:p w14:paraId="7572013C" w14:textId="77777777" w:rsidR="00236695" w:rsidRDefault="00FC7232" w:rsidP="00236695">
      <w:pPr>
        <w:keepNext/>
        <w:jc w:val="center"/>
      </w:pPr>
      <w:r w:rsidRPr="00FC7232">
        <w:rPr>
          <w:noProof/>
          <w:lang w:eastAsia="fr-CH"/>
        </w:rPr>
        <w:drawing>
          <wp:inline distT="0" distB="0" distL="0" distR="0" wp14:anchorId="244C4A65" wp14:editId="61673ABC">
            <wp:extent cx="3897745" cy="2452706"/>
            <wp:effectExtent l="0" t="0" r="1270" b="0"/>
            <wp:docPr id="65527140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403" name="Image 1" descr="Une image contenant texte, capture d’écran, logiciel, Système d’exploitation&#10;&#10;Description générée automatiquement"/>
                    <pic:cNvPicPr/>
                  </pic:nvPicPr>
                  <pic:blipFill>
                    <a:blip r:embed="rId91"/>
                    <a:stretch>
                      <a:fillRect/>
                    </a:stretch>
                  </pic:blipFill>
                  <pic:spPr>
                    <a:xfrm>
                      <a:off x="0" y="0"/>
                      <a:ext cx="3904912" cy="2457216"/>
                    </a:xfrm>
                    <a:prstGeom prst="rect">
                      <a:avLst/>
                    </a:prstGeom>
                  </pic:spPr>
                </pic:pic>
              </a:graphicData>
            </a:graphic>
          </wp:inline>
        </w:drawing>
      </w:r>
    </w:p>
    <w:p w14:paraId="14FEFDAE" w14:textId="265E9575" w:rsidR="007821B2" w:rsidRPr="0044362F" w:rsidRDefault="00236695" w:rsidP="0044362F">
      <w:pPr>
        <w:pStyle w:val="Lgende"/>
        <w:rPr>
          <w:rStyle w:val="lev"/>
          <w:rFonts w:ascii="CMU Serif" w:hAnsi="CMU Serif" w:cs="Times New Roman"/>
        </w:rPr>
      </w:pPr>
      <w:bookmarkStart w:id="164" w:name="_Toc141276921"/>
      <w:r>
        <w:t xml:space="preserve">Figure </w:t>
      </w:r>
      <w:r>
        <w:fldChar w:fldCharType="begin"/>
      </w:r>
      <w:r>
        <w:instrText xml:space="preserve"> SEQ Figure \* ARABIC </w:instrText>
      </w:r>
      <w:r>
        <w:fldChar w:fldCharType="separate"/>
      </w:r>
      <w:r w:rsidR="00964D91">
        <w:rPr>
          <w:noProof/>
        </w:rPr>
        <w:t>51</w:t>
      </w:r>
      <w:r>
        <w:fldChar w:fldCharType="end"/>
      </w:r>
      <w:r>
        <w:t>: Informations et préférences utilisateur</w:t>
      </w:r>
      <w:bookmarkEnd w:id="164"/>
    </w:p>
    <w:p w14:paraId="30A56B68" w14:textId="098ACC2B" w:rsidR="00FB74F4" w:rsidRDefault="008144E4" w:rsidP="0044362F">
      <w:pPr>
        <w:jc w:val="both"/>
        <w:rPr>
          <w:rStyle w:val="lev"/>
        </w:rPr>
      </w:pPr>
      <w:r>
        <w:rPr>
          <w:rStyle w:val="lev"/>
        </w:rPr>
        <w:t xml:space="preserve">Le changement du thème, parmi une vaste sélection permet de faire varier les couleurs utilisée et l’aspect de certains éléments graphiques. La sélection du langage de l’interface est possible, parmi l’anglais et le français (voir </w:t>
      </w:r>
      <w:r w:rsidRPr="00211422">
        <w:rPr>
          <w:rStyle w:val="lev"/>
          <w:i/>
          <w:iCs/>
        </w:rPr>
        <w:t>4.2.3</w:t>
      </w:r>
      <w:r>
        <w:rPr>
          <w:rStyle w:val="lev"/>
        </w:rPr>
        <w:t xml:space="preserve">). Ceux deux informations ne s’appliquent qu’au navigateur utilisé, ces valeurs sont conservées dans le </w:t>
      </w:r>
      <w:r w:rsidRPr="008144E4">
        <w:rPr>
          <w:rStyle w:val="lev"/>
          <w:i/>
          <w:iCs/>
        </w:rPr>
        <w:t>localStorage</w:t>
      </w:r>
      <w:r>
        <w:rPr>
          <w:rStyle w:val="lev"/>
        </w:rPr>
        <w:t>.</w:t>
      </w:r>
    </w:p>
    <w:p w14:paraId="5F3D3303" w14:textId="77777777" w:rsidR="0044362F" w:rsidRDefault="0044362F" w:rsidP="0044362F">
      <w:pPr>
        <w:jc w:val="both"/>
        <w:rPr>
          <w:rStyle w:val="lev"/>
        </w:rPr>
      </w:pPr>
    </w:p>
    <w:p w14:paraId="0FBB1E1F" w14:textId="752548B0" w:rsidR="008144E4" w:rsidRDefault="00FB74F4" w:rsidP="0044362F">
      <w:pPr>
        <w:jc w:val="both"/>
        <w:rPr>
          <w:rStyle w:val="lev"/>
        </w:rPr>
      </w:pPr>
      <w:r>
        <w:rPr>
          <w:rStyle w:val="lev"/>
        </w:rPr>
        <w:t xml:space="preserve">Vient ensuite la personnalisation de la box. Le nom et l’icône, une fois modifiés s’afficheront notamment dans la barre de navigation et la page de connexion. Cela permet aux utilisateurs </w:t>
      </w:r>
      <w:r w:rsidR="00282C18">
        <w:rPr>
          <w:rStyle w:val="lev"/>
        </w:rPr>
        <w:t xml:space="preserve">de </w:t>
      </w:r>
      <w:r>
        <w:rPr>
          <w:rStyle w:val="lev"/>
        </w:rPr>
        <w:t>donner une touche personnelle à leur box.</w:t>
      </w:r>
    </w:p>
    <w:p w14:paraId="1595E044" w14:textId="77777777" w:rsidR="008144E4" w:rsidRDefault="008144E4" w:rsidP="00FA31C2">
      <w:pPr>
        <w:rPr>
          <w:rStyle w:val="lev"/>
        </w:rPr>
      </w:pPr>
    </w:p>
    <w:p w14:paraId="0D1FA357" w14:textId="77777777" w:rsidR="00874732" w:rsidRDefault="008144E4" w:rsidP="00874732">
      <w:pPr>
        <w:keepNext/>
        <w:jc w:val="center"/>
      </w:pPr>
      <w:r w:rsidRPr="008144E4">
        <w:rPr>
          <w:rStyle w:val="lev"/>
          <w:noProof/>
        </w:rPr>
        <w:drawing>
          <wp:inline distT="0" distB="0" distL="0" distR="0" wp14:anchorId="0D77C1A5" wp14:editId="080C07B6">
            <wp:extent cx="3722255" cy="1941745"/>
            <wp:effectExtent l="0" t="0" r="0" b="1905"/>
            <wp:docPr id="1475853190"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190" name="Image 1" descr="Une image contenant texte, capture d’écran, Police, Système d’exploitation&#10;&#10;Description générée automatiquement"/>
                    <pic:cNvPicPr/>
                  </pic:nvPicPr>
                  <pic:blipFill>
                    <a:blip r:embed="rId92"/>
                    <a:stretch>
                      <a:fillRect/>
                    </a:stretch>
                  </pic:blipFill>
                  <pic:spPr>
                    <a:xfrm>
                      <a:off x="0" y="0"/>
                      <a:ext cx="3737300" cy="1949593"/>
                    </a:xfrm>
                    <a:prstGeom prst="rect">
                      <a:avLst/>
                    </a:prstGeom>
                  </pic:spPr>
                </pic:pic>
              </a:graphicData>
            </a:graphic>
          </wp:inline>
        </w:drawing>
      </w:r>
    </w:p>
    <w:p w14:paraId="35830DDD" w14:textId="604D8696" w:rsidR="00C85B23" w:rsidRPr="0044362F" w:rsidRDefault="00874732" w:rsidP="0044362F">
      <w:pPr>
        <w:pStyle w:val="Lgende"/>
        <w:rPr>
          <w:rFonts w:ascii="CMU Serif Roman" w:hAnsi="CMU Serif Roman" w:cs="CMU Serif Roman"/>
        </w:rPr>
      </w:pPr>
      <w:bookmarkStart w:id="165" w:name="_Toc141276922"/>
      <w:r>
        <w:t xml:space="preserve">Figure </w:t>
      </w:r>
      <w:r>
        <w:fldChar w:fldCharType="begin"/>
      </w:r>
      <w:r>
        <w:instrText xml:space="preserve"> SEQ Figure \* ARABIC </w:instrText>
      </w:r>
      <w:r>
        <w:fldChar w:fldCharType="separate"/>
      </w:r>
      <w:r w:rsidR="00964D91">
        <w:rPr>
          <w:noProof/>
        </w:rPr>
        <w:t>52</w:t>
      </w:r>
      <w:r>
        <w:fldChar w:fldCharType="end"/>
      </w:r>
      <w:r>
        <w:t>: Personnalisation des information</w:t>
      </w:r>
      <w:r w:rsidR="007D30C4">
        <w:t>s</w:t>
      </w:r>
      <w:r>
        <w:t xml:space="preserve"> de la box</w:t>
      </w:r>
      <w:bookmarkEnd w:id="165"/>
    </w:p>
    <w:p w14:paraId="5B2A3361" w14:textId="1A3D41B2" w:rsidR="00AC02CB" w:rsidRDefault="00C85B23" w:rsidP="0044362F">
      <w:pPr>
        <w:jc w:val="both"/>
        <w:rPr>
          <w:rStyle w:val="lev"/>
        </w:rPr>
      </w:pPr>
      <w:r w:rsidRPr="00236695">
        <w:rPr>
          <w:rStyle w:val="lev"/>
        </w:rPr>
        <w:t xml:space="preserve">L’icône par défaut </w:t>
      </w:r>
      <w:r w:rsidR="00236695">
        <w:rPr>
          <w:rStyle w:val="lev"/>
        </w:rPr>
        <w:t xml:space="preserve">de l’application </w:t>
      </w:r>
      <w:r w:rsidRPr="00236695">
        <w:rPr>
          <w:rStyle w:val="lev"/>
        </w:rPr>
        <w:t>a été généré grâce à l’outil DALL-E</w:t>
      </w:r>
      <w:r w:rsidR="00236695">
        <w:rPr>
          <w:rStyle w:val="Appelnotedebasdep"/>
          <w:rFonts w:ascii="CMU Serif Roman" w:hAnsi="CMU Serif Roman" w:cs="CMU Serif Roman"/>
        </w:rPr>
        <w:footnoteReference w:id="29"/>
      </w:r>
      <w:r w:rsidR="00236695" w:rsidRPr="00236695">
        <w:rPr>
          <w:rStyle w:val="lev"/>
        </w:rPr>
        <w:t>.</w:t>
      </w:r>
    </w:p>
    <w:p w14:paraId="6CF616B9" w14:textId="77777777" w:rsidR="0043080C" w:rsidRDefault="0043080C" w:rsidP="0043080C">
      <w:pPr>
        <w:keepNext/>
        <w:jc w:val="center"/>
      </w:pPr>
      <w:r w:rsidRPr="0043080C">
        <w:rPr>
          <w:rStyle w:val="lev"/>
          <w:noProof/>
        </w:rPr>
        <w:lastRenderedPageBreak/>
        <w:drawing>
          <wp:inline distT="0" distB="0" distL="0" distR="0" wp14:anchorId="3A0D5195" wp14:editId="6F698388">
            <wp:extent cx="4952292" cy="3260437"/>
            <wp:effectExtent l="0" t="0" r="1270" b="3810"/>
            <wp:docPr id="1949633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98" name="Image 1" descr="Une image contenant texte, capture d’écran, Police, nombre&#10;&#10;Description générée automatiquement"/>
                    <pic:cNvPicPr/>
                  </pic:nvPicPr>
                  <pic:blipFill>
                    <a:blip r:embed="rId93"/>
                    <a:stretch>
                      <a:fillRect/>
                    </a:stretch>
                  </pic:blipFill>
                  <pic:spPr>
                    <a:xfrm>
                      <a:off x="0" y="0"/>
                      <a:ext cx="4956427" cy="3263160"/>
                    </a:xfrm>
                    <a:prstGeom prst="rect">
                      <a:avLst/>
                    </a:prstGeom>
                  </pic:spPr>
                </pic:pic>
              </a:graphicData>
            </a:graphic>
          </wp:inline>
        </w:drawing>
      </w:r>
    </w:p>
    <w:p w14:paraId="455DF70B" w14:textId="440D6B34" w:rsidR="0043080C" w:rsidRDefault="0043080C" w:rsidP="0043080C">
      <w:pPr>
        <w:pStyle w:val="Lgende"/>
      </w:pPr>
      <w:bookmarkStart w:id="166" w:name="_Toc141276923"/>
      <w:r>
        <w:t xml:space="preserve">Figure </w:t>
      </w:r>
      <w:r>
        <w:fldChar w:fldCharType="begin"/>
      </w:r>
      <w:r>
        <w:instrText xml:space="preserve"> SEQ Figure \* ARABIC </w:instrText>
      </w:r>
      <w:r>
        <w:fldChar w:fldCharType="separate"/>
      </w:r>
      <w:r w:rsidR="00964D91">
        <w:rPr>
          <w:noProof/>
        </w:rPr>
        <w:t>53</w:t>
      </w:r>
      <w:r>
        <w:fldChar w:fldCharType="end"/>
      </w:r>
      <w:r>
        <w:t>: Utilisateurs et clés API</w:t>
      </w:r>
      <w:bookmarkEnd w:id="166"/>
    </w:p>
    <w:p w14:paraId="7A7BDFC0" w14:textId="77777777" w:rsidR="0043080C" w:rsidRPr="0043080C" w:rsidRDefault="0043080C" w:rsidP="0043080C">
      <w:pPr>
        <w:rPr>
          <w:lang w:val="fr-FR" w:eastAsia="fr-CH"/>
        </w:rPr>
      </w:pPr>
    </w:p>
    <w:p w14:paraId="5E865515" w14:textId="007D3CA5" w:rsidR="0043080C" w:rsidRDefault="0043080C" w:rsidP="0044362F">
      <w:pPr>
        <w:jc w:val="both"/>
        <w:rPr>
          <w:rStyle w:val="lev"/>
        </w:rPr>
      </w:pPr>
      <w:r>
        <w:rPr>
          <w:rStyle w:val="lev"/>
        </w:rPr>
        <w:t>En bas de page se trouvent les fonctionnalités de création et d’édition et la suppression des utilisateurs de l’application. Ici, le nom, l’avatar et le mot de passe de ces derniers peuvent être modifiés. Pour terminer, la gestion des clés API permet la génération et la suppression des clés.</w:t>
      </w:r>
      <w:r w:rsidR="0071150A">
        <w:rPr>
          <w:rStyle w:val="lev"/>
        </w:rPr>
        <w:t xml:space="preserve"> La génération se fait en deux étapes, l’utilisateur choisir un nom </w:t>
      </w:r>
      <w:r w:rsidR="004264F6">
        <w:rPr>
          <w:rStyle w:val="lev"/>
        </w:rPr>
        <w:t xml:space="preserve">puis </w:t>
      </w:r>
      <w:r w:rsidR="0071150A">
        <w:rPr>
          <w:rStyle w:val="lev"/>
        </w:rPr>
        <w:t>demande la génération d’une clé</w:t>
      </w:r>
      <w:r w:rsidR="004264F6">
        <w:rPr>
          <w:rStyle w:val="lev"/>
        </w:rPr>
        <w:t>. C</w:t>
      </w:r>
      <w:r w:rsidR="0071150A">
        <w:rPr>
          <w:rStyle w:val="lev"/>
        </w:rPr>
        <w:t>elle-ci s’affiche de manière unique et doit donc être copiée directement.</w:t>
      </w:r>
    </w:p>
    <w:p w14:paraId="62B7784B" w14:textId="52D3E6A0" w:rsidR="00623258" w:rsidRDefault="004264F6" w:rsidP="00FA31C2">
      <w:pPr>
        <w:rPr>
          <w:rStyle w:val="lev"/>
        </w:rPr>
      </w:pPr>
      <w:r>
        <w:rPr>
          <w:noProof/>
        </w:rPr>
        <mc:AlternateContent>
          <mc:Choice Requires="wps">
            <w:drawing>
              <wp:anchor distT="0" distB="0" distL="114300" distR="114300" simplePos="0" relativeHeight="251669504" behindDoc="0" locked="0" layoutInCell="1" allowOverlap="1" wp14:anchorId="29FAAE5D" wp14:editId="1002B06E">
                <wp:simplePos x="0" y="0"/>
                <wp:positionH relativeFrom="column">
                  <wp:posOffset>4445</wp:posOffset>
                </wp:positionH>
                <wp:positionV relativeFrom="paragraph">
                  <wp:posOffset>2547620</wp:posOffset>
                </wp:positionV>
                <wp:extent cx="3078480" cy="635"/>
                <wp:effectExtent l="0" t="0" r="0" b="12065"/>
                <wp:wrapSquare wrapText="bothSides"/>
                <wp:docPr id="1693764078"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29E6A012" w14:textId="74F416EA" w:rsidR="004264F6" w:rsidRPr="00BE0C29" w:rsidRDefault="004264F6" w:rsidP="004264F6">
                            <w:pPr>
                              <w:pStyle w:val="Lgende"/>
                              <w:rPr>
                                <w:rFonts w:ascii="CMU Serif Roman" w:hAnsi="CMU Serif Roman" w:cs="CMU Serif Roman"/>
                                <w14:ligatures w14:val="none"/>
                              </w:rPr>
                            </w:pPr>
                            <w:bookmarkStart w:id="167" w:name="_Toc141276924"/>
                            <w:r>
                              <w:t xml:space="preserve">Figure </w:t>
                            </w:r>
                            <w:r>
                              <w:fldChar w:fldCharType="begin"/>
                            </w:r>
                            <w:r>
                              <w:instrText xml:space="preserve"> SEQ Figure \* ARABIC </w:instrText>
                            </w:r>
                            <w:r>
                              <w:fldChar w:fldCharType="separate"/>
                            </w:r>
                            <w:r w:rsidR="00964D91">
                              <w:rPr>
                                <w:noProof/>
                              </w:rPr>
                              <w:t>54</w:t>
                            </w:r>
                            <w:r>
                              <w:fldChar w:fldCharType="end"/>
                            </w:r>
                            <w:r>
                              <w:t>: Génération de clé API, étape 1</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AE5D" id="_x0000_s1028" type="#_x0000_t202" style="position:absolute;margin-left:.35pt;margin-top:200.6pt;width:24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CUGgIAAD8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" stroked="f">
                <v:textbox style="mso-fit-shape-to-text:t" inset="0,0,0,0">
                  <w:txbxContent>
                    <w:p w14:paraId="29E6A012" w14:textId="74F416EA" w:rsidR="004264F6" w:rsidRPr="00BE0C29" w:rsidRDefault="004264F6" w:rsidP="004264F6">
                      <w:pPr>
                        <w:pStyle w:val="Lgende"/>
                        <w:rPr>
                          <w:rFonts w:ascii="CMU Serif Roman" w:hAnsi="CMU Serif Roman" w:cs="CMU Serif Roman"/>
                          <w14:ligatures w14:val="none"/>
                        </w:rPr>
                      </w:pPr>
                      <w:bookmarkStart w:id="168" w:name="_Toc141276924"/>
                      <w:r>
                        <w:t xml:space="preserve">Figure </w:t>
                      </w:r>
                      <w:r>
                        <w:fldChar w:fldCharType="begin"/>
                      </w:r>
                      <w:r>
                        <w:instrText xml:space="preserve"> SEQ Figure \* ARABIC </w:instrText>
                      </w:r>
                      <w:r>
                        <w:fldChar w:fldCharType="separate"/>
                      </w:r>
                      <w:r w:rsidR="00964D91">
                        <w:rPr>
                          <w:noProof/>
                        </w:rPr>
                        <w:t>54</w:t>
                      </w:r>
                      <w:r>
                        <w:fldChar w:fldCharType="end"/>
                      </w:r>
                      <w:r>
                        <w:t>: Génération de clé API, étape 1</w:t>
                      </w:r>
                      <w:bookmarkEnd w:id="168"/>
                    </w:p>
                  </w:txbxContent>
                </v:textbox>
                <w10:wrap type="square"/>
              </v:shape>
            </w:pict>
          </mc:Fallback>
        </mc:AlternateContent>
      </w:r>
      <w:r w:rsidRPr="00623258">
        <w:rPr>
          <w:rStyle w:val="lev"/>
          <w:noProof/>
        </w:rPr>
        <w:drawing>
          <wp:anchor distT="0" distB="0" distL="114300" distR="114300" simplePos="0" relativeHeight="251665408" behindDoc="0" locked="0" layoutInCell="1" allowOverlap="1" wp14:anchorId="5E9CC390" wp14:editId="464B83F3">
            <wp:simplePos x="0" y="0"/>
            <wp:positionH relativeFrom="column">
              <wp:posOffset>4445</wp:posOffset>
            </wp:positionH>
            <wp:positionV relativeFrom="paragraph">
              <wp:posOffset>200025</wp:posOffset>
            </wp:positionV>
            <wp:extent cx="3078480" cy="2290445"/>
            <wp:effectExtent l="0" t="0" r="0" b="0"/>
            <wp:wrapSquare wrapText="bothSides"/>
            <wp:docPr id="88705302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025" name="Image 1" descr="Une image contenant texte, capture d’écran, logiciel, multimédia&#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78480" cy="2290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436B8F" wp14:editId="45B27EB2">
                <wp:simplePos x="0" y="0"/>
                <wp:positionH relativeFrom="column">
                  <wp:posOffset>3456305</wp:posOffset>
                </wp:positionH>
                <wp:positionV relativeFrom="paragraph">
                  <wp:posOffset>2550160</wp:posOffset>
                </wp:positionV>
                <wp:extent cx="3078480" cy="635"/>
                <wp:effectExtent l="0" t="0" r="0" b="12065"/>
                <wp:wrapSquare wrapText="bothSides"/>
                <wp:docPr id="847072672"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EFBCD75" w14:textId="60A8382E" w:rsidR="004264F6" w:rsidRPr="00175B9E" w:rsidRDefault="004264F6" w:rsidP="004264F6">
                            <w:pPr>
                              <w:pStyle w:val="Lgende"/>
                              <w:rPr>
                                <w:rFonts w:ascii="Times New Roman" w:hAnsi="Times New Roman"/>
                                <w:noProof/>
                                <w14:ligatures w14:val="none"/>
                              </w:rPr>
                            </w:pPr>
                            <w:bookmarkStart w:id="169" w:name="_Toc141276925"/>
                            <w:r>
                              <w:t xml:space="preserve">Figure </w:t>
                            </w:r>
                            <w:r>
                              <w:fldChar w:fldCharType="begin"/>
                            </w:r>
                            <w:r>
                              <w:instrText xml:space="preserve"> SEQ Figure \* ARABIC </w:instrText>
                            </w:r>
                            <w:r>
                              <w:fldChar w:fldCharType="separate"/>
                            </w:r>
                            <w:r w:rsidR="00964D91">
                              <w:rPr>
                                <w:noProof/>
                              </w:rPr>
                              <w:t>55</w:t>
                            </w:r>
                            <w:r>
                              <w:fldChar w:fldCharType="end"/>
                            </w:r>
                            <w:r>
                              <w:t xml:space="preserve">: </w:t>
                            </w:r>
                            <w:r w:rsidRPr="00152B47">
                              <w:t xml:space="preserve">Génération de clé API, étape </w:t>
                            </w:r>
                            <w:r>
                              <w:t>2</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6B8F" id="_x0000_s1029" type="#_x0000_t202" style="position:absolute;margin-left:272.15pt;margin-top:200.8pt;width:24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" stroked="f">
                <v:textbox style="mso-fit-shape-to-text:t" inset="0,0,0,0">
                  <w:txbxContent>
                    <w:p w14:paraId="4EFBCD75" w14:textId="60A8382E" w:rsidR="004264F6" w:rsidRPr="00175B9E" w:rsidRDefault="004264F6" w:rsidP="004264F6">
                      <w:pPr>
                        <w:pStyle w:val="Lgende"/>
                        <w:rPr>
                          <w:rFonts w:ascii="Times New Roman" w:hAnsi="Times New Roman"/>
                          <w:noProof/>
                          <w14:ligatures w14:val="none"/>
                        </w:rPr>
                      </w:pPr>
                      <w:bookmarkStart w:id="170" w:name="_Toc141276925"/>
                      <w:r>
                        <w:t xml:space="preserve">Figure </w:t>
                      </w:r>
                      <w:r>
                        <w:fldChar w:fldCharType="begin"/>
                      </w:r>
                      <w:r>
                        <w:instrText xml:space="preserve"> SEQ Figure \* ARABIC </w:instrText>
                      </w:r>
                      <w:r>
                        <w:fldChar w:fldCharType="separate"/>
                      </w:r>
                      <w:r w:rsidR="00964D91">
                        <w:rPr>
                          <w:noProof/>
                        </w:rPr>
                        <w:t>55</w:t>
                      </w:r>
                      <w:r>
                        <w:fldChar w:fldCharType="end"/>
                      </w:r>
                      <w:r>
                        <w:t xml:space="preserve">: </w:t>
                      </w:r>
                      <w:r w:rsidRPr="00152B47">
                        <w:t xml:space="preserve">Génération de clé API, étape </w:t>
                      </w:r>
                      <w:r>
                        <w:t>2</w:t>
                      </w:r>
                      <w:bookmarkEnd w:id="170"/>
                    </w:p>
                  </w:txbxContent>
                </v:textbox>
                <w10:wrap type="square"/>
              </v:shape>
            </w:pict>
          </mc:Fallback>
        </mc:AlternateContent>
      </w:r>
      <w:r w:rsidRPr="004264F6">
        <w:rPr>
          <w:rStyle w:val="lev"/>
          <w:noProof/>
        </w:rPr>
        <w:drawing>
          <wp:anchor distT="0" distB="0" distL="114300" distR="114300" simplePos="0" relativeHeight="251667456" behindDoc="0" locked="0" layoutInCell="1" allowOverlap="1" wp14:anchorId="740DD677" wp14:editId="0CDDE5E9">
            <wp:simplePos x="0" y="0"/>
            <wp:positionH relativeFrom="column">
              <wp:posOffset>3456536</wp:posOffset>
            </wp:positionH>
            <wp:positionV relativeFrom="paragraph">
              <wp:posOffset>202969</wp:posOffset>
            </wp:positionV>
            <wp:extent cx="3079102" cy="2290618"/>
            <wp:effectExtent l="0" t="0" r="0" b="0"/>
            <wp:wrapSquare wrapText="bothSides"/>
            <wp:docPr id="12128138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823" name="Image 1" descr="Une image contenant texte, capture d’écran, Police, nombr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79102" cy="2290618"/>
                    </a:xfrm>
                    <a:prstGeom prst="rect">
                      <a:avLst/>
                    </a:prstGeom>
                  </pic:spPr>
                </pic:pic>
              </a:graphicData>
            </a:graphic>
            <wp14:sizeRelH relativeFrom="page">
              <wp14:pctWidth>0</wp14:pctWidth>
            </wp14:sizeRelH>
            <wp14:sizeRelV relativeFrom="page">
              <wp14:pctHeight>0</wp14:pctHeight>
            </wp14:sizeRelV>
          </wp:anchor>
        </w:drawing>
      </w:r>
    </w:p>
    <w:p w14:paraId="4B0F674E" w14:textId="3C591FC3" w:rsidR="00623258" w:rsidRDefault="00623258" w:rsidP="00FA31C2">
      <w:pPr>
        <w:rPr>
          <w:rStyle w:val="lev"/>
        </w:rPr>
      </w:pPr>
    </w:p>
    <w:p w14:paraId="20406754" w14:textId="5307969E" w:rsidR="0043080C" w:rsidRDefault="0043080C" w:rsidP="00FA31C2">
      <w:pPr>
        <w:rPr>
          <w:rStyle w:val="lev"/>
        </w:rPr>
      </w:pPr>
    </w:p>
    <w:p w14:paraId="03960ADD" w14:textId="77777777" w:rsidR="00E81A63" w:rsidRDefault="00E81A63" w:rsidP="00FA31C2">
      <w:pPr>
        <w:rPr>
          <w:rStyle w:val="lev"/>
        </w:rPr>
      </w:pPr>
    </w:p>
    <w:p w14:paraId="45DEC288" w14:textId="77777777" w:rsidR="00E81A63" w:rsidRDefault="00E81A63" w:rsidP="00FA31C2">
      <w:pPr>
        <w:rPr>
          <w:rStyle w:val="lev"/>
        </w:rPr>
      </w:pPr>
    </w:p>
    <w:p w14:paraId="2B7D0991" w14:textId="77777777" w:rsidR="00FA31C2" w:rsidRDefault="00FA31C2" w:rsidP="00FA31C2">
      <w:pPr>
        <w:pStyle w:val="Titre4"/>
      </w:pPr>
      <w:bookmarkStart w:id="171" w:name="_Toc141276843"/>
      <w:r w:rsidRPr="004751C4">
        <w:lastRenderedPageBreak/>
        <w:t>Internationalisation</w:t>
      </w:r>
      <w:bookmarkEnd w:id="171"/>
    </w:p>
    <w:p w14:paraId="76E4D6AA" w14:textId="77777777" w:rsidR="00FA31C2" w:rsidRPr="00F82213" w:rsidRDefault="00FA31C2" w:rsidP="002664AD">
      <w:pPr>
        <w:spacing w:after="160" w:line="259" w:lineRule="auto"/>
        <w:jc w:val="both"/>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59433A01" w:rsidR="00FA31C2" w:rsidRDefault="00FA31C2" w:rsidP="002664AD">
      <w:pPr>
        <w:spacing w:after="160" w:line="259" w:lineRule="auto"/>
        <w:jc w:val="both"/>
        <w:rPr>
          <w:rStyle w:val="lev"/>
        </w:rPr>
      </w:pPr>
      <w:r w:rsidRPr="00F82213">
        <w:rPr>
          <w:rStyle w:val="lev"/>
        </w:rPr>
        <w:t xml:space="preserve">Dans le cadre de ce projet, l’approche de l’internationalisation a été adoptée pour permettre ses fonctionnalités de base : les divers contenus textuels ont été isolé du code source vers des fichiers de langues de manière </w:t>
      </w:r>
      <w:r w:rsidR="00467C5D">
        <w:rPr>
          <w:rStyle w:val="lev"/>
        </w:rPr>
        <w:t xml:space="preserve">à </w:t>
      </w:r>
      <w:r w:rsidRPr="00F82213">
        <w:rPr>
          <w:rStyle w:val="lev"/>
        </w:rPr>
        <w:t xml:space="preserve">ajouter la possibilité de changer de langue sur l’interface. Les langues gérées actuellement sont le </w:t>
      </w:r>
      <w:r w:rsidR="00782B83">
        <w:rPr>
          <w:rStyle w:val="lev"/>
        </w:rPr>
        <w:t>f</w:t>
      </w:r>
      <w:r w:rsidRPr="00F82213">
        <w:rPr>
          <w:rStyle w:val="lev"/>
        </w:rPr>
        <w:t>rançais et l’</w:t>
      </w:r>
      <w:r w:rsidR="00782B83">
        <w:rPr>
          <w:rStyle w:val="lev"/>
        </w:rPr>
        <w:t>a</w:t>
      </w:r>
      <w:r w:rsidRPr="00F82213">
        <w:rPr>
          <w:rStyle w:val="lev"/>
        </w:rPr>
        <w:t>nglais. L’avantage est que l’ajout de nouvelle langue est désormais très simple, il suffira d’ajouter un nouveau fichier de langue contenant les traductions de la langue souhaitée.</w:t>
      </w:r>
    </w:p>
    <w:p w14:paraId="1B8055D7" w14:textId="3F115580" w:rsidR="00FA31C2" w:rsidRDefault="00FA31C2" w:rsidP="002664AD">
      <w:pPr>
        <w:spacing w:after="160" w:line="259" w:lineRule="auto"/>
        <w:jc w:val="both"/>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30"/>
      </w:r>
      <w:r w:rsidRPr="00F82213">
        <w:rPr>
          <w:rStyle w:val="lev"/>
        </w:rPr>
        <w:t> » a été utilisé. Ce dernier permet de facilement mettre en place l’internationalisation d’une application frontend React. Les différents</w:t>
      </w:r>
      <w:r w:rsidR="00AB23EF">
        <w:rPr>
          <w:rStyle w:val="lev"/>
        </w:rPr>
        <w:t xml:space="preserve"> </w:t>
      </w:r>
      <w:r w:rsidRPr="00F82213">
        <w:rPr>
          <w:rStyle w:val="lev"/>
        </w:rPr>
        <w:t>fichiers de langues sont définis au format JSON puis chargé dans le module pour les rendre accessibles :</w:t>
      </w: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"user_menu"</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"Log out"</w:t>
      </w:r>
    </w:p>
    <w:p w14:paraId="403B3D8F" w14:textId="77777777" w:rsidR="00FA31C2" w:rsidRPr="00B57AA0"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B57AA0">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CCCCCC"/>
          <w:sz w:val="21"/>
          <w:szCs w:val="21"/>
        </w:rPr>
        <w:t>},</w:t>
      </w:r>
    </w:p>
    <w:p w14:paraId="70AA4BB1" w14:textId="49137B26" w:rsidR="00FA31C2" w:rsidRPr="003E74AD" w:rsidRDefault="00FA31C2" w:rsidP="003E74A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026AD9A" w14:textId="7B45E0D8" w:rsidR="00FA31C2" w:rsidRDefault="00311C7A" w:rsidP="00311C7A">
      <w:pPr>
        <w:pStyle w:val="Lgende"/>
      </w:pPr>
      <w:bookmarkStart w:id="172" w:name="_Toc141276973"/>
      <w:r>
        <w:t xml:space="preserve">Listing </w:t>
      </w:r>
      <w:r>
        <w:fldChar w:fldCharType="begin"/>
      </w:r>
      <w:r>
        <w:instrText xml:space="preserve"> SEQ Listing \* ARABIC </w:instrText>
      </w:r>
      <w:r>
        <w:fldChar w:fldCharType="separate"/>
      </w:r>
      <w:r w:rsidR="00DC0E5B">
        <w:rPr>
          <w:noProof/>
        </w:rPr>
        <w:t>39</w:t>
      </w:r>
      <w:r>
        <w:fldChar w:fldCharType="end"/>
      </w:r>
      <w:r>
        <w:t xml:space="preserve">: </w:t>
      </w:r>
      <w:r w:rsidRPr="00A53793">
        <w:t>exemple de fichier de langue (anglais) au format JSON</w:t>
      </w:r>
      <w:bookmarkEnd w:id="172"/>
    </w:p>
    <w:p w14:paraId="73FD22AE" w14:textId="77777777" w:rsidR="002664AD" w:rsidRDefault="002664AD" w:rsidP="002664AD">
      <w:pPr>
        <w:spacing w:after="160" w:line="259" w:lineRule="auto"/>
        <w:jc w:val="both"/>
        <w:rPr>
          <w:rStyle w:val="lev"/>
        </w:rPr>
      </w:pPr>
    </w:p>
    <w:p w14:paraId="5A96E909" w14:textId="53014D3E" w:rsidR="00FA31C2" w:rsidRDefault="00FA31C2" w:rsidP="002664AD">
      <w:pPr>
        <w:spacing w:after="160" w:line="259" w:lineRule="auto"/>
        <w:jc w:val="both"/>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2664AD">
      <w:pPr>
        <w:spacing w:after="160" w:line="259" w:lineRule="auto"/>
        <w:jc w:val="both"/>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0A8C6D6" w14:textId="77777777" w:rsidR="00AB23EF" w:rsidRDefault="00AB23EF" w:rsidP="00FA31C2">
      <w:pPr>
        <w:spacing w:after="160" w:line="259" w:lineRule="auto"/>
        <w:rPr>
          <w:lang w:eastAsia="fr-CH"/>
        </w:rPr>
      </w:pPr>
    </w:p>
    <w:p w14:paraId="17291A29" w14:textId="4B6678FB" w:rsidR="00890C8B" w:rsidRPr="00890C8B" w:rsidRDefault="00FA31C2" w:rsidP="00890C8B">
      <w:pPr>
        <w:pStyle w:val="Titre3"/>
      </w:pPr>
      <w:bookmarkStart w:id="173" w:name="_Toc141276844"/>
      <w:r>
        <w:lastRenderedPageBreak/>
        <w:t>Production</w:t>
      </w:r>
      <w:bookmarkEnd w:id="173"/>
    </w:p>
    <w:p w14:paraId="2927E379" w14:textId="5547070C" w:rsidR="00B07212" w:rsidRDefault="00B43503" w:rsidP="00820E73">
      <w:pPr>
        <w:jc w:val="both"/>
        <w:rPr>
          <w:rStyle w:val="lev"/>
        </w:rPr>
      </w:pPr>
      <w:r w:rsidRPr="00434109">
        <w:rPr>
          <w:rStyle w:val="lev"/>
        </w:rPr>
        <w:t>Comme défini</w:t>
      </w:r>
      <w:r w:rsidR="008A731F">
        <w:rPr>
          <w:rStyle w:val="lev"/>
        </w:rPr>
        <w:t>t</w:t>
      </w:r>
      <w:r w:rsidRPr="00434109">
        <w:rPr>
          <w:rStyle w:val="lev"/>
        </w:rPr>
        <w:t xml:space="preserve">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DockerHub grâce à la pipeline GitHub action (voir </w:t>
      </w:r>
      <w:r w:rsidR="00752DE4" w:rsidRPr="00752DE4">
        <w:rPr>
          <w:rStyle w:val="lev"/>
          <w:i/>
          <w:iCs/>
        </w:rPr>
        <w:t>2.9.3</w:t>
      </w:r>
      <w:r w:rsidR="00B07212">
        <w:rPr>
          <w:rStyle w:val="lev"/>
        </w:rPr>
        <w:t>)</w:t>
      </w:r>
      <w:r w:rsidR="00CC3277">
        <w:rPr>
          <w:rStyle w:val="lev"/>
        </w:rPr>
        <w:t>.</w:t>
      </w:r>
    </w:p>
    <w:p w14:paraId="00F13535" w14:textId="77777777" w:rsidR="00CC3277" w:rsidRDefault="00CC3277" w:rsidP="00820E73">
      <w:pPr>
        <w:jc w:val="both"/>
        <w:rPr>
          <w:rStyle w:val="lev"/>
        </w:rPr>
      </w:pPr>
    </w:p>
    <w:p w14:paraId="20177E38" w14:textId="296942C4" w:rsidR="00D07646" w:rsidRDefault="00D07646" w:rsidP="00820E73">
      <w:pPr>
        <w:jc w:val="both"/>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TypeScript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20E73">
      <w:pPr>
        <w:jc w:val="both"/>
        <w:rPr>
          <w:rStyle w:val="lev"/>
        </w:rPr>
      </w:pPr>
    </w:p>
    <w:p w14:paraId="2FAE67BF" w14:textId="04D38E47" w:rsidR="00D52496" w:rsidRPr="00434109" w:rsidRDefault="00D52496" w:rsidP="00820E73">
      <w:pPr>
        <w:jc w:val="both"/>
        <w:rPr>
          <w:rStyle w:val="lev"/>
        </w:rPr>
      </w:pPr>
      <w:r>
        <w:rPr>
          <w:rStyle w:val="lev"/>
        </w:rPr>
        <w:t>Deux volumes sont également utilisés, un pour stocker les modules (c’est le chemin vers ce volume qui sera géré par le gestionnaire de module) et un second pour y conserver le fichier de la base de données SQLite). L’interêt d’utiliser des volumes est d’assurer la persistance des données en cas d’extinction des containers. Il serait donc possbile de remplacer les containers pour utiliser une nouvelle version de l’application sans perdre les données et les modules.</w:t>
      </w:r>
    </w:p>
    <w:p w14:paraId="55978936" w14:textId="77777777" w:rsidR="00905F63" w:rsidRDefault="00905F63" w:rsidP="00820E73">
      <w:pPr>
        <w:jc w:val="both"/>
        <w:rPr>
          <w:lang w:val="fr-FR" w:eastAsia="fr-CH"/>
        </w:rPr>
      </w:pPr>
    </w:p>
    <w:p w14:paraId="09098C4B" w14:textId="2D98C2E9" w:rsidR="00CE2CD9" w:rsidRPr="00434109" w:rsidRDefault="00905F63" w:rsidP="00820E73">
      <w:pPr>
        <w:jc w:val="both"/>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w:t>
      </w:r>
      <w:r w:rsidR="00DD1129">
        <w:rPr>
          <w:rStyle w:val="lev"/>
        </w:rPr>
        <w:t xml:space="preserve">la </w:t>
      </w:r>
      <w:r w:rsidR="00CE2CD9" w:rsidRPr="00434109">
        <w:rPr>
          <w:rStyle w:val="lev"/>
        </w:rPr>
        <w:t xml:space="preserve">configuration </w:t>
      </w:r>
      <w:r w:rsidR="004E6A3A" w:rsidRPr="00434109">
        <w:rPr>
          <w:rStyle w:val="lev"/>
        </w:rPr>
        <w:t>nécessaire au bon fonctionnement du routage côté client (react-router), car pour que celui-ci soit fonctionn</w:t>
      </w:r>
      <w:r w:rsidR="00DD1129">
        <w:rPr>
          <w:rStyle w:val="lev"/>
        </w:rPr>
        <w:t>e</w:t>
      </w:r>
      <w:r w:rsidR="004E6A3A" w:rsidRPr="00434109">
        <w:rPr>
          <w:rStyle w:val="lev"/>
        </w:rPr>
        <w:t xml:space="preserve">, toutes les requêtes doivent être redirigée vers </w:t>
      </w:r>
      <w:r w:rsidR="00012AB9" w:rsidRPr="00434109">
        <w:rPr>
          <w:rStyle w:val="lev"/>
        </w:rPr>
        <w:t>le fichier index.html.</w:t>
      </w:r>
    </w:p>
    <w:p w14:paraId="61454CBE" w14:textId="77777777" w:rsidR="009C7542" w:rsidRPr="00434109" w:rsidRDefault="009C7542" w:rsidP="00820E73">
      <w:pPr>
        <w:jc w:val="both"/>
        <w:rPr>
          <w:rStyle w:val="lev"/>
        </w:rPr>
      </w:pPr>
    </w:p>
    <w:p w14:paraId="4D6256F4" w14:textId="660DE14E" w:rsidR="0001406D" w:rsidRDefault="00434109" w:rsidP="00820E73">
      <w:pPr>
        <w:jc w:val="both"/>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31"/>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10FA94B6" w14:textId="77777777" w:rsidR="00C44F16" w:rsidRDefault="00C44F16" w:rsidP="0001406D">
      <w:pPr>
        <w:rPr>
          <w:rStyle w:val="lev"/>
        </w:rPr>
      </w:pPr>
    </w:p>
    <w:p w14:paraId="334E0EEB" w14:textId="77777777" w:rsidR="00BD2417" w:rsidRDefault="00C44F16" w:rsidP="00BD2417">
      <w:pPr>
        <w:keepNext/>
        <w:jc w:val="center"/>
      </w:pPr>
      <w:r>
        <w:rPr>
          <w:rFonts w:ascii="CMU Serif Roman" w:hAnsi="CMU Serif Roman" w:cs="CMU Serif Roman"/>
          <w:noProof/>
        </w:rPr>
        <w:drawing>
          <wp:inline distT="0" distB="0" distL="0" distR="0" wp14:anchorId="3CBF7E96" wp14:editId="54C874E9">
            <wp:extent cx="5201010" cy="1754909"/>
            <wp:effectExtent l="0" t="0" r="0" b="0"/>
            <wp:docPr id="17372618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182" name="Image 173726182"/>
                    <pic:cNvPicPr/>
                  </pic:nvPicPr>
                  <pic:blipFill>
                    <a:blip r:embed="rId96">
                      <a:extLst>
                        <a:ext uri="{28A0092B-C50C-407E-A947-70E740481C1C}">
                          <a14:useLocalDpi xmlns:a14="http://schemas.microsoft.com/office/drawing/2010/main" val="0"/>
                        </a:ext>
                      </a:extLst>
                    </a:blip>
                    <a:stretch>
                      <a:fillRect/>
                    </a:stretch>
                  </pic:blipFill>
                  <pic:spPr>
                    <a:xfrm>
                      <a:off x="0" y="0"/>
                      <a:ext cx="5218023" cy="1760649"/>
                    </a:xfrm>
                    <a:prstGeom prst="rect">
                      <a:avLst/>
                    </a:prstGeom>
                  </pic:spPr>
                </pic:pic>
              </a:graphicData>
            </a:graphic>
          </wp:inline>
        </w:drawing>
      </w:r>
    </w:p>
    <w:p w14:paraId="1511FFFC" w14:textId="7BDA0AAC" w:rsidR="00B57AA0" w:rsidRPr="00B57AA0" w:rsidRDefault="00BD2417" w:rsidP="00B57AA0">
      <w:pPr>
        <w:pStyle w:val="Lgende"/>
      </w:pPr>
      <w:bookmarkStart w:id="174" w:name="_Toc141276926"/>
      <w:r>
        <w:t xml:space="preserve">Figure </w:t>
      </w:r>
      <w:r>
        <w:fldChar w:fldCharType="begin"/>
      </w:r>
      <w:r>
        <w:instrText xml:space="preserve"> SEQ Figure \* ARABIC </w:instrText>
      </w:r>
      <w:r>
        <w:fldChar w:fldCharType="separate"/>
      </w:r>
      <w:r w:rsidR="00964D91">
        <w:rPr>
          <w:noProof/>
        </w:rPr>
        <w:t>56</w:t>
      </w:r>
      <w:r>
        <w:fldChar w:fldCharType="end"/>
      </w:r>
      <w:r>
        <w:t>: Environnement de production sous Docker</w:t>
      </w:r>
      <w:bookmarkEnd w:id="174"/>
    </w:p>
    <w:p w14:paraId="5D23F70F" w14:textId="77777777" w:rsidR="001F77FE" w:rsidRPr="003C36AB" w:rsidRDefault="001F77FE" w:rsidP="001F77FE">
      <w:pPr>
        <w:pStyle w:val="Titre2"/>
        <w:rPr>
          <w:lang w:val="fr-CH"/>
        </w:rPr>
      </w:pPr>
      <w:r w:rsidRPr="003C36AB">
        <w:rPr>
          <w:lang w:val="fr-CH"/>
        </w:rPr>
        <w:lastRenderedPageBreak/>
        <w:br/>
      </w:r>
      <w:bookmarkStart w:id="175" w:name="_Toc141276845"/>
      <w:r>
        <w:rPr>
          <w:lang w:val="fr-CH"/>
        </w:rPr>
        <w:t>Proof of Concept</w:t>
      </w:r>
      <w:bookmarkEnd w:id="175"/>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4DF99486" w14:textId="5C51A549" w:rsidR="00680D0B" w:rsidRPr="00BD776C" w:rsidRDefault="001F77FE" w:rsidP="00680D0B">
      <w:pPr>
        <w:jc w:val="both"/>
        <w:rPr>
          <w:rStyle w:val="lev"/>
        </w:rPr>
      </w:pPr>
      <w:r>
        <w:rPr>
          <w:rStyle w:val="lev"/>
        </w:rPr>
        <w:t xml:space="preserve">L’objectif de ce module est de créer une intégration avec le logiciel </w:t>
      </w:r>
      <w:r w:rsidRPr="008E4F49">
        <w:rPr>
          <w:rStyle w:val="lev"/>
        </w:rPr>
        <w:t>Composal</w:t>
      </w:r>
      <w:r>
        <w:rPr>
          <w:rStyle w:val="lev"/>
        </w:rPr>
        <w:t xml:space="preserve"> de l’entreprise YALK</w:t>
      </w:r>
      <w:r w:rsidR="008E4F49">
        <w:rPr>
          <w:rStyle w:val="lev"/>
        </w:rPr>
        <w:t xml:space="preserve">, </w:t>
      </w:r>
      <w:r w:rsidR="002074CF">
        <w:rPr>
          <w:rStyle w:val="lev"/>
        </w:rPr>
        <w:t xml:space="preserve">permettant </w:t>
      </w:r>
      <w:r w:rsidR="00631B71">
        <w:rPr>
          <w:rStyle w:val="lev"/>
        </w:rPr>
        <w:t>d’augmenter la portée de la fonctionnalité de timbrage de l’application Composal. Un lecteur de carte RFID permet de lire le badge de l’employé afin de déclencher le timbrage (ou la fin de la session de travail si</w:t>
      </w:r>
      <w:r w:rsidR="002D7CF7">
        <w:rPr>
          <w:rStyle w:val="lev"/>
        </w:rPr>
        <w:t xml:space="preserve"> </w:t>
      </w:r>
      <w:r w:rsidR="00631B71">
        <w:rPr>
          <w:rStyle w:val="lev"/>
        </w:rPr>
        <w:t xml:space="preserve">celui-ci </w:t>
      </w:r>
      <w:r w:rsidR="00947FC2">
        <w:rPr>
          <w:rStyle w:val="lev"/>
        </w:rPr>
        <w:t>a</w:t>
      </w:r>
      <w:r w:rsidR="00631B71">
        <w:rPr>
          <w:rStyle w:val="lev"/>
        </w:rPr>
        <w:t xml:space="preserve"> déjà timbré).</w:t>
      </w:r>
      <w:r w:rsidR="00680D0B">
        <w:rPr>
          <w:rStyle w:val="lev"/>
        </w:rPr>
        <w:t xml:space="preserve"> </w:t>
      </w:r>
      <w:r w:rsidR="00680D0B">
        <w:rPr>
          <w:rStyle w:val="lev"/>
          <w:szCs w:val="21"/>
        </w:rPr>
        <w:t xml:space="preserve">Toutes les fonctionnalités relatives à ce module ont été englobées dans le </w:t>
      </w:r>
      <w:r w:rsidR="002D7CF7">
        <w:rPr>
          <w:rStyle w:val="lev"/>
          <w:szCs w:val="21"/>
        </w:rPr>
        <w:t>workspace</w:t>
      </w:r>
      <w:r w:rsidR="00680D0B">
        <w:rPr>
          <w:rStyle w:val="lev"/>
          <w:szCs w:val="21"/>
        </w:rPr>
        <w:t xml:space="preserve"> </w:t>
      </w:r>
      <w:r w:rsidR="00680D0B" w:rsidRPr="00C26BAA">
        <w:rPr>
          <w:rStyle w:val="lev"/>
          <w:i/>
          <w:iCs/>
          <w:szCs w:val="21"/>
        </w:rPr>
        <w:t>@yalk/</w:t>
      </w:r>
      <w:r w:rsidR="00680D0B">
        <w:rPr>
          <w:rStyle w:val="lev"/>
          <w:i/>
          <w:iCs/>
          <w:szCs w:val="21"/>
        </w:rPr>
        <w:t>rfid-composal-stamp</w:t>
      </w:r>
      <w:r w:rsidR="00680D0B">
        <w:rPr>
          <w:rStyle w:val="lev"/>
          <w:szCs w:val="21"/>
        </w:rPr>
        <w:t xml:space="preserve"> du monorepo.</w:t>
      </w:r>
    </w:p>
    <w:p w14:paraId="79EEC973" w14:textId="7AC3B3CA" w:rsidR="001F77FE" w:rsidRDefault="001F77FE" w:rsidP="001F77FE">
      <w:pPr>
        <w:jc w:val="both"/>
        <w:rPr>
          <w:rStyle w:val="lev"/>
        </w:rPr>
      </w:pP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76" w:name="_Toc141276846"/>
      <w:r>
        <w:rPr>
          <w:rStyle w:val="lev"/>
        </w:rPr>
        <w:t>Matériel et ressources</w:t>
      </w:r>
      <w:bookmarkEnd w:id="176"/>
    </w:p>
    <w:p w14:paraId="0B62E0B9" w14:textId="32FB8599" w:rsidR="004370F3" w:rsidRDefault="001F77FE" w:rsidP="00493B94">
      <w:pPr>
        <w:jc w:val="both"/>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Composal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493B94">
      <w:pPr>
        <w:jc w:val="both"/>
        <w:rPr>
          <w:rStyle w:val="lev"/>
        </w:rPr>
      </w:pPr>
    </w:p>
    <w:p w14:paraId="59983536" w14:textId="77777777" w:rsidR="00964D91" w:rsidRDefault="008C2F3A" w:rsidP="00964D91">
      <w:pPr>
        <w:keepNext/>
        <w:jc w:val="center"/>
      </w:pPr>
      <w:r>
        <w:rPr>
          <w:rFonts w:ascii="CMU Serif Roman" w:hAnsi="CMU Serif Roman" w:cs="CMU Serif Roman"/>
          <w:noProof/>
        </w:rPr>
        <w:drawing>
          <wp:inline distT="0" distB="0" distL="0" distR="0" wp14:anchorId="65FF3614" wp14:editId="1AAF55E4">
            <wp:extent cx="2382982" cy="1672268"/>
            <wp:effectExtent l="0" t="0" r="5080" b="4445"/>
            <wp:docPr id="354028707" name="Image 1" descr="Une image contenant texte, Appareil électronique, gadget,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28707" name="Image 1" descr="Une image contenant texte, Appareil électronique, gadget, multimédia&#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85857" cy="1674285"/>
                    </a:xfrm>
                    <a:prstGeom prst="rect">
                      <a:avLst/>
                    </a:prstGeom>
                  </pic:spPr>
                </pic:pic>
              </a:graphicData>
            </a:graphic>
          </wp:inline>
        </w:drawing>
      </w:r>
    </w:p>
    <w:p w14:paraId="6FEADC8D" w14:textId="130FCE68" w:rsidR="008C2F3A" w:rsidRDefault="00964D91" w:rsidP="00964D91">
      <w:pPr>
        <w:pStyle w:val="Lgende"/>
        <w:rPr>
          <w:rStyle w:val="lev"/>
        </w:rPr>
      </w:pPr>
      <w:bookmarkStart w:id="177" w:name="_Toc141276927"/>
      <w:r>
        <w:t xml:space="preserve">Figure </w:t>
      </w:r>
      <w:r>
        <w:fldChar w:fldCharType="begin"/>
      </w:r>
      <w:r>
        <w:instrText xml:space="preserve"> SEQ Figure \* ARABIC </w:instrText>
      </w:r>
      <w:r>
        <w:fldChar w:fldCharType="separate"/>
      </w:r>
      <w:r>
        <w:rPr>
          <w:noProof/>
        </w:rPr>
        <w:t>57</w:t>
      </w:r>
      <w:r>
        <w:fldChar w:fldCharType="end"/>
      </w:r>
      <w:r>
        <w:t>: Le Raspberry Pi dans son boitier, le lecteur RFID et son tag</w:t>
      </w:r>
      <w:bookmarkEnd w:id="177"/>
    </w:p>
    <w:p w14:paraId="6019F6E5" w14:textId="793393DB" w:rsidR="008C2F3A" w:rsidRDefault="008C2F3A" w:rsidP="00493B94">
      <w:pPr>
        <w:jc w:val="both"/>
        <w:rPr>
          <w:rStyle w:val="lev"/>
        </w:rPr>
      </w:pPr>
    </w:p>
    <w:p w14:paraId="21AF4953" w14:textId="635585BF" w:rsidR="00464B64" w:rsidRDefault="004370F3" w:rsidP="00493B94">
      <w:pPr>
        <w:jc w:val="both"/>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493B94">
      <w:pPr>
        <w:jc w:val="both"/>
        <w:rPr>
          <w:rStyle w:val="lev"/>
        </w:rPr>
      </w:pPr>
    </w:p>
    <w:p w14:paraId="3B8C903C" w14:textId="731DB974" w:rsidR="00464B64" w:rsidRDefault="004370F3" w:rsidP="00493B94">
      <w:pPr>
        <w:jc w:val="both"/>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PoC.</w:t>
      </w:r>
    </w:p>
    <w:p w14:paraId="6286F3B1" w14:textId="407A87BF" w:rsidR="000A6FC0" w:rsidRPr="00CF0E23" w:rsidRDefault="009D7277" w:rsidP="009D7277">
      <w:pPr>
        <w:pStyle w:val="Titre3"/>
      </w:pPr>
      <w:bookmarkStart w:id="178" w:name="_Toc141276847"/>
      <w:r>
        <w:lastRenderedPageBreak/>
        <w:t>Module</w:t>
      </w:r>
      <w:bookmarkEnd w:id="178"/>
    </w:p>
    <w:p w14:paraId="370E2DBC" w14:textId="316319E3" w:rsidR="000A6FC0" w:rsidRDefault="000A6FC0" w:rsidP="0005522D">
      <w:pPr>
        <w:jc w:val="both"/>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w:t>
      </w:r>
      <w:r w:rsidR="006E12C4" w:rsidRPr="006E12C4">
        <w:rPr>
          <w:rStyle w:val="lev"/>
          <w:i/>
          <w:iCs/>
        </w:rPr>
        <w:t>3.6</w:t>
      </w:r>
      <w:r w:rsidR="006867C5" w:rsidRPr="00BF226E">
        <w:rPr>
          <w:rStyle w:val="lev"/>
        </w:rPr>
        <w:t>)</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05522D">
      <w:pPr>
        <w:jc w:val="both"/>
        <w:rPr>
          <w:rStyle w:val="lev"/>
        </w:rPr>
      </w:pPr>
    </w:p>
    <w:p w14:paraId="74371FF1" w14:textId="4DF92BAF" w:rsidR="00567BF1" w:rsidRDefault="00567BF1" w:rsidP="0005522D">
      <w:pPr>
        <w:jc w:val="both"/>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05522D">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5522D">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05522D">
      <w:pPr>
        <w:jc w:val="both"/>
        <w:rPr>
          <w:rStyle w:val="lev"/>
        </w:rPr>
      </w:pPr>
      <w:r w:rsidRPr="00910226">
        <w:rPr>
          <w:rStyle w:val="lev"/>
        </w:rPr>
        <w:t>Ces informations, excepté le calcul du retard, sont fournies par la réponse de l’API Composal.</w:t>
      </w:r>
    </w:p>
    <w:p w14:paraId="1DE88806" w14:textId="77777777" w:rsidR="0013244B" w:rsidRDefault="0013244B" w:rsidP="0005522D">
      <w:pPr>
        <w:jc w:val="both"/>
        <w:rPr>
          <w:lang w:val="fr-FR" w:eastAsia="fr-CH"/>
        </w:rPr>
      </w:pPr>
    </w:p>
    <w:p w14:paraId="07EA6C6C" w14:textId="3F1B7DAB" w:rsidR="0013244B" w:rsidRPr="00BF226E" w:rsidRDefault="0013244B" w:rsidP="0005522D">
      <w:pPr>
        <w:jc w:val="both"/>
        <w:rPr>
          <w:rStyle w:val="lev"/>
        </w:rPr>
      </w:pPr>
      <w:r w:rsidRPr="00BF226E">
        <w:rPr>
          <w:rStyle w:val="lev"/>
        </w:rPr>
        <w:t>Afin de rendre le module utilisable</w:t>
      </w:r>
      <w:r w:rsidR="00C61851" w:rsidRPr="00BF226E">
        <w:rPr>
          <w:rStyle w:val="lev"/>
        </w:rPr>
        <w:t xml:space="preserve"> avec une instance Composal quelconque, la configuration spécifique du module permet de spécifier l’URL de l’API de l’instance, ainsi que le token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3FDFF22C" w14:textId="77777777" w:rsidR="00AB23EF" w:rsidRDefault="0045372D" w:rsidP="00AB23EF">
      <w:pPr>
        <w:keepNext/>
        <w:jc w:val="center"/>
      </w:pPr>
      <w:r w:rsidRPr="0045372D">
        <w:rPr>
          <w:noProof/>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98"/>
                    <a:stretch>
                      <a:fillRect/>
                    </a:stretch>
                  </pic:blipFill>
                  <pic:spPr>
                    <a:xfrm>
                      <a:off x="0" y="0"/>
                      <a:ext cx="6479540" cy="1811020"/>
                    </a:xfrm>
                    <a:prstGeom prst="rect">
                      <a:avLst/>
                    </a:prstGeom>
                  </pic:spPr>
                </pic:pic>
              </a:graphicData>
            </a:graphic>
          </wp:inline>
        </w:drawing>
      </w:r>
    </w:p>
    <w:p w14:paraId="0A18D9CC" w14:textId="7C6AB5C0" w:rsidR="00C61851" w:rsidRDefault="00AB23EF" w:rsidP="00AB23EF">
      <w:pPr>
        <w:pStyle w:val="Lgende"/>
      </w:pPr>
      <w:bookmarkStart w:id="179" w:name="_Toc141276928"/>
      <w:r>
        <w:t xml:space="preserve">Figure </w:t>
      </w:r>
      <w:r>
        <w:fldChar w:fldCharType="begin"/>
      </w:r>
      <w:r>
        <w:instrText xml:space="preserve"> SEQ Figure \* ARABIC </w:instrText>
      </w:r>
      <w:r>
        <w:fldChar w:fldCharType="separate"/>
      </w:r>
      <w:r w:rsidR="00964D91">
        <w:rPr>
          <w:noProof/>
        </w:rPr>
        <w:t>58</w:t>
      </w:r>
      <w:r>
        <w:fldChar w:fldCharType="end"/>
      </w:r>
      <w:r>
        <w:t>: Configuration spécifique du module PoC</w:t>
      </w:r>
      <w:bookmarkEnd w:id="179"/>
    </w:p>
    <w:p w14:paraId="719BCA9F" w14:textId="77777777" w:rsidR="009F4A41" w:rsidRDefault="009F4A41" w:rsidP="009D7277">
      <w:pPr>
        <w:rPr>
          <w:lang w:val="fr-FR" w:eastAsia="fr-CH"/>
        </w:rPr>
      </w:pPr>
    </w:p>
    <w:p w14:paraId="20E9AC90" w14:textId="7FBB42C9" w:rsidR="0045372D" w:rsidRPr="00BF226E" w:rsidRDefault="0045372D" w:rsidP="0005522D">
      <w:pPr>
        <w:jc w:val="both"/>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token</w:t>
      </w:r>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bookmarkStart w:id="180" w:name="_Toc141276848"/>
      <w:r>
        <w:rPr>
          <w:lang w:val="fr-FR"/>
        </w:rPr>
        <w:t>Lecture RFID</w:t>
      </w:r>
      <w:bookmarkEnd w:id="180"/>
    </w:p>
    <w:p w14:paraId="55466200" w14:textId="78AF274F" w:rsidR="00B13E42" w:rsidRDefault="00B13E42" w:rsidP="0005522D">
      <w:pPr>
        <w:jc w:val="both"/>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56F3D211" w:rsidR="002653C6" w:rsidRPr="00446E24" w:rsidRDefault="0033671F" w:rsidP="0005522D">
      <w:pPr>
        <w:jc w:val="both"/>
        <w:rPr>
          <w:rStyle w:val="lev"/>
        </w:rPr>
      </w:pPr>
      <w:r w:rsidRPr="00446E24">
        <w:rPr>
          <w:rStyle w:val="lev"/>
        </w:rPr>
        <w:lastRenderedPageBreak/>
        <w:t xml:space="preserve">Comme expliqué précédemment, la lecture de la carte va directement envoyer l’identifiant de celle-ci sur l’entrée standard. Pour que cela soit fonctionnel, il est nécessaire </w:t>
      </w:r>
      <w:r w:rsidR="009A3DA4">
        <w:rPr>
          <w:rStyle w:val="lev"/>
        </w:rPr>
        <w:t xml:space="preserve">de </w:t>
      </w:r>
      <w:r w:rsidRPr="00446E24">
        <w:rPr>
          <w:rStyle w:val="lev"/>
        </w:rPr>
        <w:t xml:space="preserve">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05522D">
      <w:pPr>
        <w:jc w:val="both"/>
        <w:rPr>
          <w:rStyle w:val="lev"/>
        </w:rPr>
      </w:pPr>
    </w:p>
    <w:p w14:paraId="1662C4AA" w14:textId="77F1AA61" w:rsidR="00863344" w:rsidRPr="00446E24" w:rsidRDefault="00863344" w:rsidP="0005522D">
      <w:pPr>
        <w:jc w:val="both"/>
        <w:rPr>
          <w:rStyle w:val="lev"/>
        </w:rPr>
      </w:pPr>
      <w:r w:rsidRPr="00446E24">
        <w:rPr>
          <w:rStyle w:val="lev"/>
        </w:rPr>
        <w:t xml:space="preserve">Cette lecture </w:t>
      </w:r>
      <w:r w:rsidR="00446E24" w:rsidRPr="00446E24">
        <w:rPr>
          <w:rStyle w:val="lev"/>
        </w:rPr>
        <w:t>a</w:t>
      </w:r>
      <w:r w:rsidRPr="00446E24">
        <w:rPr>
          <w:rStyle w:val="lev"/>
        </w:rPr>
        <w:t xml:space="preserve"> été effectué dans le </w:t>
      </w:r>
      <w:r w:rsidRPr="00910226">
        <w:rPr>
          <w:rStyle w:val="lev"/>
          <w:i/>
          <w:iCs/>
        </w:rPr>
        <w:t>KeyboardAccessor</w:t>
      </w:r>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transmets à tous les modules qui sont abonnées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l’accessor</w:t>
      </w:r>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KeyboardAccessor</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BaseAccessor</w:t>
      </w:r>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run</w:t>
      </w:r>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on</w:t>
      </w:r>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r w:rsidRPr="00863344">
        <w:rPr>
          <w:rFonts w:ascii="Menlo" w:hAnsi="Menlo" w:cs="Menlo"/>
          <w:color w:val="CCCCCC"/>
          <w:sz w:val="21"/>
          <w:szCs w:val="21"/>
          <w:lang w:val="en-US"/>
        </w:rPr>
        <w:t>(</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stop</w:t>
      </w:r>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r w:rsidRPr="00333519">
        <w:rPr>
          <w:rFonts w:ascii="Menlo" w:hAnsi="Menlo" w:cs="Menlo"/>
          <w:color w:val="CCCCCC"/>
          <w:sz w:val="21"/>
          <w:szCs w:val="21"/>
          <w:lang w:val="en-US"/>
        </w:rPr>
        <w:t>.</w:t>
      </w:r>
      <w:r w:rsidRPr="00333519">
        <w:rPr>
          <w:rFonts w:ascii="Menlo" w:hAnsi="Menlo" w:cs="Menlo"/>
          <w:color w:val="DCDCAA"/>
          <w:sz w:val="21"/>
          <w:szCs w:val="21"/>
          <w:lang w:val="en-US"/>
        </w:rPr>
        <w:t>pause</w:t>
      </w:r>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5E0E8117" w:rsidR="00863344" w:rsidRPr="0032045A" w:rsidRDefault="00AB23EF" w:rsidP="00AB23EF">
      <w:pPr>
        <w:pStyle w:val="Lgende"/>
      </w:pPr>
      <w:bookmarkStart w:id="181" w:name="_Toc141276974"/>
      <w:r>
        <w:t xml:space="preserve">Listing </w:t>
      </w:r>
      <w:r>
        <w:fldChar w:fldCharType="begin"/>
      </w:r>
      <w:r>
        <w:instrText xml:space="preserve"> SEQ Listing \* ARABIC </w:instrText>
      </w:r>
      <w:r>
        <w:fldChar w:fldCharType="separate"/>
      </w:r>
      <w:r w:rsidR="00DC0E5B">
        <w:rPr>
          <w:noProof/>
        </w:rPr>
        <w:t>40</w:t>
      </w:r>
      <w:r>
        <w:fldChar w:fldCharType="end"/>
      </w:r>
      <w:r>
        <w:t>: Lecture de l'entrée standard avec Node.js</w:t>
      </w:r>
      <w:bookmarkEnd w:id="181"/>
    </w:p>
    <w:p w14:paraId="52D87C2B" w14:textId="78065553" w:rsidR="0016741E" w:rsidRPr="0032045A" w:rsidRDefault="0032045A" w:rsidP="0005522D">
      <w:pPr>
        <w:jc w:val="both"/>
        <w:rPr>
          <w:lang w:eastAsia="fr-CH"/>
        </w:rPr>
      </w:pPr>
      <w:r w:rsidRPr="00446E24">
        <w:rPr>
          <w:rStyle w:val="lev"/>
        </w:rPr>
        <w:t>La réception des données au niveau des modules est ensuite gérée dans la méthode onReceive, qui va déclencher l’état de chargement et appeler la méthode responsable d’effectuer la requête de timbrage</w:t>
      </w:r>
      <w:r w:rsidR="00AB23EF">
        <w:rPr>
          <w:rStyle w:val="lev"/>
        </w:rPr>
        <w:t>.</w:t>
      </w: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DCDCAA"/>
          <w:sz w:val="21"/>
          <w:szCs w:val="21"/>
          <w:lang w:val="en-US"/>
        </w:rPr>
        <w:t>onReceive</w:t>
      </w:r>
      <w:r w:rsidRPr="0016741E">
        <w:rPr>
          <w:rFonts w:ascii="Menlo" w:hAnsi="Menlo" w:cs="Menlo"/>
          <w:color w:val="CCCCCC"/>
          <w:sz w:val="21"/>
          <w:szCs w:val="21"/>
          <w:lang w:val="en-US"/>
        </w:rPr>
        <w:t>(</w:t>
      </w:r>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1126A2C2" w:rsidR="0016741E" w:rsidRPr="008554D3" w:rsidRDefault="00AB23EF" w:rsidP="00AB23EF">
      <w:pPr>
        <w:pStyle w:val="Lgende"/>
      </w:pPr>
      <w:bookmarkStart w:id="182" w:name="_Toc141276975"/>
      <w:r>
        <w:t xml:space="preserve">Listing </w:t>
      </w:r>
      <w:r>
        <w:fldChar w:fldCharType="begin"/>
      </w:r>
      <w:r>
        <w:instrText xml:space="preserve"> SEQ Listing \* ARABIC </w:instrText>
      </w:r>
      <w:r>
        <w:fldChar w:fldCharType="separate"/>
      </w:r>
      <w:r w:rsidR="00DC0E5B">
        <w:rPr>
          <w:noProof/>
        </w:rPr>
        <w:t>41</w:t>
      </w:r>
      <w:r>
        <w:fldChar w:fldCharType="end"/>
      </w:r>
      <w:r>
        <w:t>: Traitement des données dans la méthode onReceive</w:t>
      </w:r>
      <w:bookmarkEnd w:id="182"/>
    </w:p>
    <w:p w14:paraId="49EE23FA" w14:textId="57AAC554" w:rsidR="0045372D" w:rsidRDefault="00DD4BE0" w:rsidP="0005522D">
      <w:pPr>
        <w:jc w:val="both"/>
        <w:rPr>
          <w:rStyle w:val="lev"/>
        </w:rPr>
      </w:pPr>
      <w:r w:rsidRPr="00DD4BE0">
        <w:rPr>
          <w:rStyle w:val="lev"/>
        </w:rPr>
        <w:lastRenderedPageBreak/>
        <w:t xml:space="preserve">Pour mettre en avant l’utilisation de </w:t>
      </w:r>
      <w:r w:rsidRPr="00F6587B">
        <w:rPr>
          <w:rStyle w:val="lev"/>
          <w:i/>
          <w:iCs/>
        </w:rPr>
        <w:t>l’HTTPAccessor</w:t>
      </w:r>
      <w:r w:rsidRPr="00DD4BE0">
        <w:rPr>
          <w:rStyle w:val="lev"/>
        </w:rPr>
        <w:t>, j’ai également ajouté</w:t>
      </w:r>
      <w:r w:rsidR="00BF226E" w:rsidRPr="00DD4BE0">
        <w:rPr>
          <w:rStyle w:val="lev"/>
        </w:rPr>
        <w:t xml:space="preserve"> la possibilité de déclencher le timbrage au travers de l’API. Ainsi le module requiert l’accès aux deux accessors existants de l’application</w:t>
      </w:r>
      <w:r w:rsidRPr="00DD4BE0">
        <w:rPr>
          <w:rStyle w:val="lev"/>
        </w:rPr>
        <w:t xml:space="preserve"> dans sa configuration</w:t>
      </w:r>
      <w:r w:rsidR="00BF226E" w:rsidRPr="00DD4BE0">
        <w:rPr>
          <w:rStyle w:val="lev"/>
        </w:rPr>
        <w:t>.</w:t>
      </w:r>
    </w:p>
    <w:p w14:paraId="68396475" w14:textId="77777777" w:rsidR="0005522D" w:rsidRPr="002653C6" w:rsidRDefault="0005522D" w:rsidP="0005522D">
      <w:pPr>
        <w:jc w:val="both"/>
        <w:rPr>
          <w:rFonts w:ascii="CMU Serif Roman" w:hAnsi="CMU Serif Roman" w:cs="CMU Serif Roman"/>
        </w:rPr>
      </w:pPr>
    </w:p>
    <w:p w14:paraId="11A5F6D4" w14:textId="298ECB2A" w:rsidR="00D93A3B" w:rsidRDefault="00D93A3B" w:rsidP="00D93A3B">
      <w:pPr>
        <w:pStyle w:val="Titre4"/>
        <w:rPr>
          <w:lang w:val="fr-FR"/>
        </w:rPr>
      </w:pPr>
      <w:bookmarkStart w:id="183" w:name="_Toc141276849"/>
      <w:r>
        <w:rPr>
          <w:lang w:val="fr-FR"/>
        </w:rPr>
        <w:t>Requêtes de timbrage</w:t>
      </w:r>
      <w:bookmarkEnd w:id="183"/>
    </w:p>
    <w:p w14:paraId="2EA430E0" w14:textId="2C082187" w:rsidR="00567BF1" w:rsidRPr="00B83534" w:rsidRDefault="00A833DF" w:rsidP="0005522D">
      <w:pPr>
        <w:jc w:val="both"/>
        <w:rPr>
          <w:rStyle w:val="lev"/>
        </w:rPr>
      </w:pPr>
      <w:r w:rsidRPr="00B83534">
        <w:rPr>
          <w:rStyle w:val="lev"/>
        </w:rPr>
        <w:t xml:space="preserve">L’API </w:t>
      </w:r>
      <w:r w:rsidR="00DD4BE0" w:rsidRPr="00B83534">
        <w:rPr>
          <w:rStyle w:val="lev"/>
        </w:rPr>
        <w:t>C</w:t>
      </w:r>
      <w:r w:rsidRPr="00B83534">
        <w:rPr>
          <w:rStyle w:val="lev"/>
        </w:rPr>
        <w:t xml:space="preserve">omposal fourni un endpoint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 xml:space="preserve">Le déclanchement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u token d’authentification.</w:t>
      </w:r>
      <w:r w:rsidR="00B64C21">
        <w:rPr>
          <w:rStyle w:val="lev"/>
        </w:rPr>
        <w:t xml:space="preserve"> Cette requête est </w:t>
      </w:r>
      <w:r w:rsidR="00431D04">
        <w:rPr>
          <w:rStyle w:val="lev"/>
        </w:rPr>
        <w:t>effectuée</w:t>
      </w:r>
      <w:r w:rsidR="00B64C21">
        <w:rPr>
          <w:rStyle w:val="lev"/>
        </w:rPr>
        <w:t xml:space="preserve"> avec l’API </w:t>
      </w:r>
      <w:r w:rsidR="00B64C21" w:rsidRPr="00431D04">
        <w:rPr>
          <w:rStyle w:val="lev"/>
          <w:i/>
          <w:iCs/>
        </w:rPr>
        <w:t>fetch</w:t>
      </w:r>
      <w:r w:rsidR="00B64C21">
        <w:rPr>
          <w:rStyle w:val="lev"/>
        </w:rPr>
        <w:t>, accesssible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toggleClocking</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url</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'composalUrl'</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'authToken'</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fetch</w:t>
      </w:r>
      <w:r w:rsidRPr="00567BF1">
        <w:rPr>
          <w:rFonts w:ascii="Menlo" w:hAnsi="Menlo" w:cs="Menlo"/>
          <w:color w:val="CCCCCC"/>
          <w:sz w:val="21"/>
          <w:szCs w:val="21"/>
          <w:lang w:val="en-US"/>
        </w:rPr>
        <w:t>(</w:t>
      </w:r>
      <w:r w:rsidRPr="00567BF1">
        <w:rPr>
          <w:rFonts w:ascii="Menlo" w:hAnsi="Menlo" w:cs="Menlo"/>
          <w:color w:val="4FC1FF"/>
          <w:sz w:val="21"/>
          <w:szCs w:val="21"/>
          <w:lang w:val="en-US"/>
        </w:rPr>
        <w:t>url</w:t>
      </w:r>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'application/json'</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nfc_serial_number:</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 ...</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05522D">
      <w:pPr>
        <w:jc w:val="both"/>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déclancher le processus de rendu grâce à la méthode </w:t>
      </w:r>
      <w:r w:rsidR="00431D04" w:rsidRPr="00F65105">
        <w:rPr>
          <w:rStyle w:val="lev"/>
          <w:i/>
          <w:iCs/>
        </w:rPr>
        <w:t>notify</w:t>
      </w:r>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bookmarkStart w:id="184" w:name="_Toc141276850"/>
      <w:r>
        <w:rPr>
          <w:lang w:val="fr-FR"/>
        </w:rPr>
        <w:t>Affichage</w:t>
      </w:r>
      <w:bookmarkEnd w:id="184"/>
    </w:p>
    <w:p w14:paraId="0C529D01" w14:textId="5F7889FE" w:rsidR="000A6FC0" w:rsidRPr="00B9213D" w:rsidRDefault="003C68FB" w:rsidP="0005522D">
      <w:pPr>
        <w:jc w:val="both"/>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05522D">
      <w:pPr>
        <w:jc w:val="both"/>
        <w:rPr>
          <w:rStyle w:val="lev"/>
        </w:rPr>
      </w:pPr>
    </w:p>
    <w:p w14:paraId="2869F7F0" w14:textId="50E73E10" w:rsidR="003C68FB" w:rsidRPr="00B9213D" w:rsidRDefault="003C68FB" w:rsidP="0005522D">
      <w:pPr>
        <w:pStyle w:val="Paragraphedeliste"/>
        <w:numPr>
          <w:ilvl w:val="0"/>
          <w:numId w:val="19"/>
        </w:numPr>
        <w:rPr>
          <w:rStyle w:val="lev"/>
          <w:sz w:val="24"/>
          <w:szCs w:val="24"/>
        </w:rPr>
      </w:pPr>
      <w:r w:rsidRPr="00B9213D">
        <w:rPr>
          <w:rStyle w:val="lev"/>
          <w:sz w:val="24"/>
          <w:szCs w:val="24"/>
        </w:rPr>
        <w:t>Idle : en attente de la lecture d’une carte</w:t>
      </w:r>
    </w:p>
    <w:p w14:paraId="41FCA029" w14:textId="7A2F8E2A" w:rsidR="00AB23EF" w:rsidRDefault="00B82654" w:rsidP="00AB23EF">
      <w:pPr>
        <w:keepNext/>
        <w:jc w:val="center"/>
      </w:pPr>
      <w:r>
        <w:rPr>
          <w:noProof/>
        </w:rPr>
        <w:drawing>
          <wp:inline distT="0" distB="0" distL="0" distR="0" wp14:anchorId="0D6DE403" wp14:editId="433D1D41">
            <wp:extent cx="2179782" cy="1508606"/>
            <wp:effectExtent l="0" t="0" r="5080" b="3175"/>
            <wp:docPr id="1939017954"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7954" name="Image 1" descr="Une image contenant texte, capture d’écran, Police, logo&#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88106" cy="1514367"/>
                    </a:xfrm>
                    <a:prstGeom prst="rect">
                      <a:avLst/>
                    </a:prstGeom>
                  </pic:spPr>
                </pic:pic>
              </a:graphicData>
            </a:graphic>
          </wp:inline>
        </w:drawing>
      </w:r>
    </w:p>
    <w:p w14:paraId="56CBAD51" w14:textId="6868E1F5" w:rsidR="00103784" w:rsidRPr="00B9213D" w:rsidRDefault="00AB23EF" w:rsidP="00AB23EF">
      <w:pPr>
        <w:pStyle w:val="Lgende"/>
        <w:rPr>
          <w:rStyle w:val="lev"/>
        </w:rPr>
      </w:pPr>
      <w:bookmarkStart w:id="185" w:name="_Toc141276929"/>
      <w:r>
        <w:t xml:space="preserve">Figure </w:t>
      </w:r>
      <w:r>
        <w:fldChar w:fldCharType="begin"/>
      </w:r>
      <w:r>
        <w:instrText xml:space="preserve"> SEQ Figure \* ARABIC </w:instrText>
      </w:r>
      <w:r>
        <w:fldChar w:fldCharType="separate"/>
      </w:r>
      <w:r w:rsidR="00964D91">
        <w:rPr>
          <w:noProof/>
        </w:rPr>
        <w:t>59</w:t>
      </w:r>
      <w:r>
        <w:fldChar w:fldCharType="end"/>
      </w:r>
      <w:r>
        <w:t>: Affichage du module PoC, état d'attente</w:t>
      </w:r>
      <w:bookmarkEnd w:id="185"/>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Default="003C68FB" w:rsidP="003C68FB">
      <w:pPr>
        <w:pStyle w:val="Paragraphedeliste"/>
        <w:numPr>
          <w:ilvl w:val="0"/>
          <w:numId w:val="19"/>
        </w:numPr>
        <w:rPr>
          <w:rStyle w:val="lev"/>
          <w:sz w:val="24"/>
          <w:szCs w:val="24"/>
        </w:rPr>
      </w:pPr>
      <w:r w:rsidRPr="00B9213D">
        <w:rPr>
          <w:rStyle w:val="lev"/>
          <w:sz w:val="24"/>
          <w:szCs w:val="24"/>
        </w:rPr>
        <w:t>Start : le timbrage a été déclenché, la réponse reçue indique le début d’une nouvelle session de travail</w:t>
      </w:r>
    </w:p>
    <w:p w14:paraId="48DCCD6C" w14:textId="4646919B" w:rsidR="00AB23EF" w:rsidRDefault="000267B9" w:rsidP="00AB23EF">
      <w:pPr>
        <w:keepNext/>
        <w:jc w:val="center"/>
      </w:pPr>
      <w:r w:rsidRPr="000267B9">
        <w:rPr>
          <w:rStyle w:val="lev"/>
          <w:noProof/>
        </w:rPr>
        <w:drawing>
          <wp:inline distT="0" distB="0" distL="0" distR="0" wp14:anchorId="68616DC4" wp14:editId="071E87BD">
            <wp:extent cx="2349915" cy="2835563"/>
            <wp:effectExtent l="0" t="0" r="0" b="0"/>
            <wp:docPr id="2110419243"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9243" name="Image 1" descr="Une image contenant texte, capture d’écran, Police, logo&#10;&#10;Description générée automatiquement"/>
                    <pic:cNvPicPr/>
                  </pic:nvPicPr>
                  <pic:blipFill rotWithShape="1">
                    <a:blip r:embed="rId100"/>
                    <a:srcRect b="25836"/>
                    <a:stretch/>
                  </pic:blipFill>
                  <pic:spPr bwMode="auto">
                    <a:xfrm>
                      <a:off x="0" y="0"/>
                      <a:ext cx="2354004" cy="2840497"/>
                    </a:xfrm>
                    <a:prstGeom prst="rect">
                      <a:avLst/>
                    </a:prstGeom>
                    <a:ln>
                      <a:noFill/>
                    </a:ln>
                    <a:extLst>
                      <a:ext uri="{53640926-AAD7-44D8-BBD7-CCE9431645EC}">
                        <a14:shadowObscured xmlns:a14="http://schemas.microsoft.com/office/drawing/2010/main"/>
                      </a:ext>
                    </a:extLst>
                  </pic:spPr>
                </pic:pic>
              </a:graphicData>
            </a:graphic>
          </wp:inline>
        </w:drawing>
      </w:r>
    </w:p>
    <w:p w14:paraId="3308B0E5" w14:textId="77777777" w:rsidR="009D242B" w:rsidRDefault="009D242B" w:rsidP="00AB23EF">
      <w:pPr>
        <w:keepNext/>
        <w:jc w:val="center"/>
      </w:pPr>
    </w:p>
    <w:p w14:paraId="4C6843A1" w14:textId="04DE9D44" w:rsidR="000267B9" w:rsidRPr="000267B9" w:rsidRDefault="00AB23EF" w:rsidP="00AB23EF">
      <w:pPr>
        <w:pStyle w:val="Lgende"/>
        <w:rPr>
          <w:rStyle w:val="lev"/>
        </w:rPr>
      </w:pPr>
      <w:bookmarkStart w:id="186" w:name="_Toc141276930"/>
      <w:r>
        <w:t xml:space="preserve">Figure </w:t>
      </w:r>
      <w:r>
        <w:fldChar w:fldCharType="begin"/>
      </w:r>
      <w:r>
        <w:instrText xml:space="preserve"> SEQ Figure \* ARABIC </w:instrText>
      </w:r>
      <w:r>
        <w:fldChar w:fldCharType="separate"/>
      </w:r>
      <w:r w:rsidR="00964D91">
        <w:rPr>
          <w:noProof/>
        </w:rPr>
        <w:t>60</w:t>
      </w:r>
      <w:r>
        <w:fldChar w:fldCharType="end"/>
      </w:r>
      <w:r>
        <w:t xml:space="preserve">: </w:t>
      </w:r>
      <w:r w:rsidRPr="002B236A">
        <w:t xml:space="preserve">Affichage du module PoC, </w:t>
      </w:r>
      <w:r>
        <w:t>début de session de travail</w:t>
      </w:r>
      <w:bookmarkEnd w:id="186"/>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Default="003C68FB" w:rsidP="003C68FB">
      <w:pPr>
        <w:pStyle w:val="Paragraphedeliste"/>
        <w:numPr>
          <w:ilvl w:val="0"/>
          <w:numId w:val="19"/>
        </w:numPr>
        <w:rPr>
          <w:rStyle w:val="lev"/>
          <w:sz w:val="24"/>
          <w:szCs w:val="24"/>
        </w:rPr>
      </w:pPr>
      <w:r w:rsidRPr="00B9213D">
        <w:rPr>
          <w:rStyle w:val="lev"/>
          <w:sz w:val="24"/>
          <w:szCs w:val="24"/>
        </w:rPr>
        <w:t>End : le timbrage a été déclenché, la réponse reçue indique la fin d’une session de travail existante</w:t>
      </w:r>
    </w:p>
    <w:p w14:paraId="4768163A" w14:textId="77777777" w:rsidR="008906A7" w:rsidRDefault="008906A7" w:rsidP="008906A7">
      <w:pPr>
        <w:rPr>
          <w:rStyle w:val="lev"/>
        </w:rPr>
      </w:pPr>
    </w:p>
    <w:p w14:paraId="6553E6FC" w14:textId="77777777" w:rsidR="00AB23EF" w:rsidRDefault="008906A7" w:rsidP="00AB23EF">
      <w:pPr>
        <w:keepNext/>
        <w:jc w:val="center"/>
      </w:pPr>
      <w:r w:rsidRPr="008906A7">
        <w:rPr>
          <w:rStyle w:val="lev"/>
          <w:noProof/>
        </w:rPr>
        <w:drawing>
          <wp:inline distT="0" distB="0" distL="0" distR="0" wp14:anchorId="6370FA14" wp14:editId="6C8A1E3C">
            <wp:extent cx="2299335" cy="2475345"/>
            <wp:effectExtent l="0" t="0" r="0" b="1270"/>
            <wp:docPr id="1041827761"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7761" name="Image 1" descr="Une image contenant texte, capture d’écran, Police, logo&#10;&#10;Description générée automatiquement"/>
                    <pic:cNvPicPr/>
                  </pic:nvPicPr>
                  <pic:blipFill rotWithShape="1">
                    <a:blip r:embed="rId101"/>
                    <a:srcRect b="33833"/>
                    <a:stretch/>
                  </pic:blipFill>
                  <pic:spPr bwMode="auto">
                    <a:xfrm>
                      <a:off x="0" y="0"/>
                      <a:ext cx="2306085" cy="2482612"/>
                    </a:xfrm>
                    <a:prstGeom prst="rect">
                      <a:avLst/>
                    </a:prstGeom>
                    <a:ln>
                      <a:noFill/>
                    </a:ln>
                    <a:extLst>
                      <a:ext uri="{53640926-AAD7-44D8-BBD7-CCE9431645EC}">
                        <a14:shadowObscured xmlns:a14="http://schemas.microsoft.com/office/drawing/2010/main"/>
                      </a:ext>
                    </a:extLst>
                  </pic:spPr>
                </pic:pic>
              </a:graphicData>
            </a:graphic>
          </wp:inline>
        </w:drawing>
      </w:r>
    </w:p>
    <w:p w14:paraId="04054979" w14:textId="77777777" w:rsidR="00DC6968" w:rsidRDefault="00DC6968" w:rsidP="00AB23EF">
      <w:pPr>
        <w:keepNext/>
        <w:jc w:val="center"/>
      </w:pPr>
    </w:p>
    <w:p w14:paraId="7AC7C0BE" w14:textId="4F99C001" w:rsidR="008906A7" w:rsidRDefault="00AB23EF" w:rsidP="00AB23EF">
      <w:pPr>
        <w:pStyle w:val="Lgende"/>
        <w:rPr>
          <w:rStyle w:val="lev"/>
        </w:rPr>
      </w:pPr>
      <w:bookmarkStart w:id="187" w:name="_Toc141276931"/>
      <w:r>
        <w:t xml:space="preserve">Figure </w:t>
      </w:r>
      <w:r>
        <w:fldChar w:fldCharType="begin"/>
      </w:r>
      <w:r>
        <w:instrText xml:space="preserve"> SEQ Figure \* ARABIC </w:instrText>
      </w:r>
      <w:r>
        <w:fldChar w:fldCharType="separate"/>
      </w:r>
      <w:r w:rsidR="00964D91">
        <w:rPr>
          <w:noProof/>
        </w:rPr>
        <w:t>61</w:t>
      </w:r>
      <w:r>
        <w:fldChar w:fldCharType="end"/>
      </w:r>
      <w:r>
        <w:t xml:space="preserve"> : </w:t>
      </w:r>
      <w:r w:rsidRPr="0097368F">
        <w:t xml:space="preserve">Affichage du module PoC, </w:t>
      </w:r>
      <w:r>
        <w:t>fin</w:t>
      </w:r>
      <w:r w:rsidRPr="0097368F">
        <w:t xml:space="preserve"> de session de travail</w:t>
      </w:r>
      <w:bookmarkEnd w:id="187"/>
    </w:p>
    <w:p w14:paraId="6C45A2A5" w14:textId="77777777" w:rsidR="000F3C61" w:rsidRDefault="000F3C61" w:rsidP="008906A7">
      <w:pPr>
        <w:jc w:val="center"/>
        <w:rPr>
          <w:rStyle w:val="lev"/>
        </w:rPr>
      </w:pPr>
    </w:p>
    <w:p w14:paraId="3CE665E6" w14:textId="77777777" w:rsidR="000F3C61" w:rsidRDefault="000F3C61" w:rsidP="008906A7">
      <w:pPr>
        <w:jc w:val="center"/>
        <w:rPr>
          <w:rStyle w:val="lev"/>
        </w:rPr>
      </w:pPr>
    </w:p>
    <w:p w14:paraId="58EEBBF2" w14:textId="77777777" w:rsidR="009D242B" w:rsidRDefault="009D242B" w:rsidP="008906A7">
      <w:pPr>
        <w:jc w:val="center"/>
        <w:rPr>
          <w:rStyle w:val="lev"/>
        </w:rPr>
      </w:pPr>
    </w:p>
    <w:p w14:paraId="523EFEF4" w14:textId="77777777" w:rsidR="000F3C61" w:rsidRPr="008906A7" w:rsidRDefault="000F3C61" w:rsidP="008906A7">
      <w:pPr>
        <w:jc w:val="center"/>
        <w:rPr>
          <w:rStyle w:val="lev"/>
        </w:rPr>
      </w:pP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r w:rsidRPr="00B9213D">
        <w:rPr>
          <w:rStyle w:val="lev"/>
          <w:sz w:val="24"/>
          <w:szCs w:val="24"/>
        </w:rPr>
        <w:t>Loading : la requête de timbrage est en cours.</w:t>
      </w:r>
    </w:p>
    <w:p w14:paraId="432ADC5F" w14:textId="77777777" w:rsidR="009D242B" w:rsidRDefault="0080150A" w:rsidP="009D242B">
      <w:pPr>
        <w:pStyle w:val="Paragraphedeliste"/>
        <w:keepNext/>
        <w:jc w:val="center"/>
      </w:pPr>
      <w:r w:rsidRPr="0080150A">
        <w:rPr>
          <w:rStyle w:val="lev"/>
          <w:noProof/>
          <w:sz w:val="24"/>
          <w:szCs w:val="24"/>
        </w:rPr>
        <w:drawing>
          <wp:inline distT="0" distB="0" distL="0" distR="0" wp14:anchorId="396123DE" wp14:editId="0972B692">
            <wp:extent cx="2787772" cy="913822"/>
            <wp:effectExtent l="0" t="0" r="0" b="635"/>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rotWithShape="1">
                    <a:blip r:embed="rId102"/>
                    <a:srcRect t="25703" b="26317"/>
                    <a:stretch/>
                  </pic:blipFill>
                  <pic:spPr bwMode="auto">
                    <a:xfrm>
                      <a:off x="0" y="0"/>
                      <a:ext cx="2792822" cy="915477"/>
                    </a:xfrm>
                    <a:prstGeom prst="rect">
                      <a:avLst/>
                    </a:prstGeom>
                    <a:ln>
                      <a:noFill/>
                    </a:ln>
                    <a:extLst>
                      <a:ext uri="{53640926-AAD7-44D8-BBD7-CCE9431645EC}">
                        <a14:shadowObscured xmlns:a14="http://schemas.microsoft.com/office/drawing/2010/main"/>
                      </a:ext>
                    </a:extLst>
                  </pic:spPr>
                </pic:pic>
              </a:graphicData>
            </a:graphic>
          </wp:inline>
        </w:drawing>
      </w:r>
    </w:p>
    <w:p w14:paraId="19FA37E1" w14:textId="29E5DF16" w:rsidR="0080150A" w:rsidRDefault="009D242B" w:rsidP="009D242B">
      <w:pPr>
        <w:pStyle w:val="Lgende"/>
        <w:rPr>
          <w:rStyle w:val="lev"/>
          <w:sz w:val="24"/>
          <w:szCs w:val="24"/>
        </w:rPr>
      </w:pPr>
      <w:bookmarkStart w:id="188" w:name="_Toc141276932"/>
      <w:r>
        <w:t xml:space="preserve">Figure </w:t>
      </w:r>
      <w:r>
        <w:fldChar w:fldCharType="begin"/>
      </w:r>
      <w:r>
        <w:instrText xml:space="preserve"> SEQ Figure \* ARABIC </w:instrText>
      </w:r>
      <w:r>
        <w:fldChar w:fldCharType="separate"/>
      </w:r>
      <w:r w:rsidR="00964D91">
        <w:rPr>
          <w:noProof/>
        </w:rPr>
        <w:t>62</w:t>
      </w:r>
      <w:r>
        <w:fldChar w:fldCharType="end"/>
      </w:r>
      <w:r>
        <w:t>: Affichage du module PoC, état de chargement</w:t>
      </w:r>
      <w:bookmarkEnd w:id="188"/>
    </w:p>
    <w:p w14:paraId="706EC48E" w14:textId="77777777" w:rsidR="009D242B" w:rsidRDefault="009D242B" w:rsidP="0080150A">
      <w:pPr>
        <w:pStyle w:val="Paragraphedeliste"/>
        <w:jc w:val="center"/>
        <w:rPr>
          <w:rStyle w:val="lev"/>
          <w:sz w:val="24"/>
          <w:szCs w:val="24"/>
        </w:rPr>
      </w:pPr>
    </w:p>
    <w:p w14:paraId="011E869E" w14:textId="77777777" w:rsidR="009D242B" w:rsidRPr="00B9213D" w:rsidRDefault="009D242B" w:rsidP="0080150A">
      <w:pPr>
        <w:pStyle w:val="Paragraphedeliste"/>
        <w:jc w:val="center"/>
        <w:rPr>
          <w:rStyle w:val="lev"/>
          <w:sz w:val="24"/>
          <w:szCs w:val="24"/>
        </w:rPr>
      </w:pPr>
    </w:p>
    <w:p w14:paraId="4757005C" w14:textId="51924D9C" w:rsidR="003C68FB" w:rsidRDefault="003C68FB" w:rsidP="003C68FB">
      <w:pPr>
        <w:pStyle w:val="Paragraphedeliste"/>
        <w:numPr>
          <w:ilvl w:val="0"/>
          <w:numId w:val="19"/>
        </w:numPr>
        <w:rPr>
          <w:rStyle w:val="lev"/>
          <w:sz w:val="24"/>
          <w:szCs w:val="24"/>
        </w:rPr>
      </w:pPr>
      <w:r w:rsidRPr="00B9213D">
        <w:rPr>
          <w:rStyle w:val="lev"/>
          <w:sz w:val="24"/>
          <w:szCs w:val="24"/>
        </w:rPr>
        <w:t>Error : Une erreur est survenue lors de la lecture, ceci arrive lorsque l’identifiant de la carte scannée n’est pas associé à un utilisateur dans l’application Composal.</w:t>
      </w:r>
    </w:p>
    <w:p w14:paraId="4BF28ED9" w14:textId="77777777" w:rsidR="00547316" w:rsidRDefault="00547316" w:rsidP="00547316">
      <w:pPr>
        <w:keepNext/>
        <w:jc w:val="center"/>
      </w:pPr>
      <w:r w:rsidRPr="00547316">
        <w:rPr>
          <w:rStyle w:val="lev"/>
          <w:noProof/>
        </w:rPr>
        <w:drawing>
          <wp:inline distT="0" distB="0" distL="0" distR="0" wp14:anchorId="4265AABB" wp14:editId="239CC9EC">
            <wp:extent cx="2278979" cy="969819"/>
            <wp:effectExtent l="0" t="0" r="0" b="0"/>
            <wp:docPr id="662764964"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4964" name="Image 1" descr="Une image contenant texte, capture d’écran, Police, Rectangle&#10;&#10;Description générée automatiquement"/>
                    <pic:cNvPicPr/>
                  </pic:nvPicPr>
                  <pic:blipFill rotWithShape="1">
                    <a:blip r:embed="rId103"/>
                    <a:srcRect l="12248" t="32435" r="14216" b="33271"/>
                    <a:stretch/>
                  </pic:blipFill>
                  <pic:spPr bwMode="auto">
                    <a:xfrm>
                      <a:off x="0" y="0"/>
                      <a:ext cx="2287385" cy="973396"/>
                    </a:xfrm>
                    <a:prstGeom prst="rect">
                      <a:avLst/>
                    </a:prstGeom>
                    <a:ln>
                      <a:noFill/>
                    </a:ln>
                    <a:extLst>
                      <a:ext uri="{53640926-AAD7-44D8-BBD7-CCE9431645EC}">
                        <a14:shadowObscured xmlns:a14="http://schemas.microsoft.com/office/drawing/2010/main"/>
                      </a:ext>
                    </a:extLst>
                  </pic:spPr>
                </pic:pic>
              </a:graphicData>
            </a:graphic>
          </wp:inline>
        </w:drawing>
      </w:r>
    </w:p>
    <w:p w14:paraId="6294EB8F" w14:textId="652BD299" w:rsidR="00547316" w:rsidRPr="00547316" w:rsidRDefault="00547316" w:rsidP="00547316">
      <w:pPr>
        <w:pStyle w:val="Lgende"/>
        <w:rPr>
          <w:rStyle w:val="lev"/>
          <w:sz w:val="24"/>
          <w:szCs w:val="24"/>
        </w:rPr>
      </w:pPr>
      <w:bookmarkStart w:id="189" w:name="_Toc141276933"/>
      <w:r>
        <w:t xml:space="preserve">Figure </w:t>
      </w:r>
      <w:r>
        <w:fldChar w:fldCharType="begin"/>
      </w:r>
      <w:r>
        <w:instrText xml:space="preserve"> SEQ Figure \* ARABIC </w:instrText>
      </w:r>
      <w:r>
        <w:fldChar w:fldCharType="separate"/>
      </w:r>
      <w:r w:rsidR="00964D91">
        <w:rPr>
          <w:noProof/>
        </w:rPr>
        <w:t>63</w:t>
      </w:r>
      <w:r>
        <w:fldChar w:fldCharType="end"/>
      </w:r>
      <w:r>
        <w:t>: Affichage du module PoC, état d'erreur</w:t>
      </w:r>
      <w:bookmarkEnd w:id="189"/>
    </w:p>
    <w:p w14:paraId="17F873D7" w14:textId="77777777" w:rsidR="003C68FB" w:rsidRPr="00AF7EB6" w:rsidRDefault="003C68FB" w:rsidP="009D7277">
      <w:pPr>
        <w:rPr>
          <w:rStyle w:val="lev"/>
        </w:rPr>
      </w:pPr>
    </w:p>
    <w:p w14:paraId="1606C580" w14:textId="586F8CD0" w:rsidR="00AF7EB6" w:rsidRPr="00AF7EB6" w:rsidRDefault="00AF7EB6" w:rsidP="00034428">
      <w:pPr>
        <w:jc w:val="both"/>
        <w:rPr>
          <w:rStyle w:val="lev"/>
        </w:rPr>
      </w:pPr>
      <w:r w:rsidRPr="00AF7EB6">
        <w:rPr>
          <w:rStyle w:val="lev"/>
        </w:rPr>
        <w:t xml:space="preserve">Après </w:t>
      </w:r>
      <w:r w:rsidR="00A2761E">
        <w:rPr>
          <w:rStyle w:val="lev"/>
        </w:rPr>
        <w:t>sept</w:t>
      </w:r>
      <w:r w:rsidRPr="00AF7EB6">
        <w:rPr>
          <w:rStyle w:val="lev"/>
        </w:rPr>
        <w:t xml:space="preserve"> secondes dans un état (autre que </w:t>
      </w:r>
      <w:r w:rsidRPr="00CA72D5">
        <w:rPr>
          <w:rStyle w:val="lev"/>
          <w:i/>
          <w:iCs/>
        </w:rPr>
        <w:t>idle</w:t>
      </w:r>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 sur </w:t>
      </w:r>
      <w:r w:rsidRPr="00CA72D5">
        <w:rPr>
          <w:rStyle w:val="lev"/>
          <w:i/>
          <w:iCs/>
        </w:rPr>
        <w:t>idle</w:t>
      </w:r>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7A330AEA" w14:textId="483EDCBC" w:rsidR="00815FC4" w:rsidRPr="00815FC4" w:rsidRDefault="00491A78" w:rsidP="00476EE4">
      <w:pPr>
        <w:pStyle w:val="Titre2"/>
        <w:rPr>
          <w:lang w:val="fr-CH"/>
        </w:rPr>
      </w:pPr>
      <w:r w:rsidRPr="003C36AB">
        <w:rPr>
          <w:lang w:val="fr-CH"/>
        </w:rPr>
        <w:lastRenderedPageBreak/>
        <w:br/>
      </w:r>
      <w:bookmarkStart w:id="190" w:name="_Toc141276851"/>
      <w:r>
        <w:rPr>
          <w:lang w:val="fr-CH"/>
        </w:rPr>
        <w:t>Bilan et perspectives</w:t>
      </w:r>
      <w:bookmarkEnd w:id="190"/>
    </w:p>
    <w:p w14:paraId="1687D29F" w14:textId="1127063C" w:rsidR="00A07833" w:rsidRPr="00A07833" w:rsidRDefault="00815FC4" w:rsidP="00A07833">
      <w:pPr>
        <w:pStyle w:val="Titre3"/>
      </w:pPr>
      <w:bookmarkStart w:id="191" w:name="_Toc141276852"/>
      <w:r>
        <w:t>État</w:t>
      </w:r>
      <w:r w:rsidR="00E32CAC">
        <w:t xml:space="preserve"> actuel de l’application</w:t>
      </w:r>
      <w:bookmarkEnd w:id="191"/>
    </w:p>
    <w:p w14:paraId="55B00161" w14:textId="07C4FB5C" w:rsidR="00E32CAC" w:rsidRDefault="00B85F6B" w:rsidP="00034428">
      <w:pPr>
        <w:jc w:val="both"/>
        <w:rPr>
          <w:rStyle w:val="lev"/>
        </w:rPr>
      </w:pPr>
      <w:r w:rsidRPr="00B85F6B">
        <w:rPr>
          <w:rStyle w:val="lev"/>
        </w:rPr>
        <w:t>Les différentes fonctionnalités présentées</w:t>
      </w:r>
      <w:r w:rsidR="00DF7583" w:rsidRPr="00B85F6B">
        <w:rPr>
          <w:rStyle w:val="lev"/>
        </w:rPr>
        <w:t xml:space="preserve"> dans ce rapport sont fonctionnelles</w:t>
      </w:r>
      <w:r w:rsidRPr="00B85F6B">
        <w:rPr>
          <w:rStyle w:val="lev"/>
        </w:rPr>
        <w:t xml:space="preserve"> et ne comportent, en l’état, pas de bugs connus.</w:t>
      </w:r>
      <w:r>
        <w:rPr>
          <w:rStyle w:val="lev"/>
        </w:rPr>
        <w:t xml:space="preserve"> L’application répond à tous les besoins fonctionnels et non fonctionnels du cahier des charges</w:t>
      </w:r>
      <w:r w:rsidR="00D4114A">
        <w:rPr>
          <w:rStyle w:val="lev"/>
        </w:rPr>
        <w:t xml:space="preserve">. L’extension d’archive et d’import de module a également été intégrée à l’application. Le choix de </w:t>
      </w:r>
      <w:r w:rsidR="00C5797B">
        <w:rPr>
          <w:rStyle w:val="lev"/>
        </w:rPr>
        <w:t>l’intégration de cette fonctionnalité s’est décidé rapidement dans le projet</w:t>
      </w:r>
      <w:r w:rsidR="00D4114A">
        <w:rPr>
          <w:rStyle w:val="lev"/>
        </w:rPr>
        <w:t xml:space="preserve">, car </w:t>
      </w:r>
      <w:r w:rsidR="000E36A4">
        <w:rPr>
          <w:rStyle w:val="lev"/>
        </w:rPr>
        <w:t xml:space="preserve">elle </w:t>
      </w:r>
      <w:r w:rsidR="00D4114A">
        <w:rPr>
          <w:rStyle w:val="lev"/>
        </w:rPr>
        <w:t>est fondamentale au système de module et amène beaucoup d’intérêt à l’application.</w:t>
      </w:r>
    </w:p>
    <w:p w14:paraId="78681621" w14:textId="77777777" w:rsidR="009E4D8A" w:rsidRDefault="009E4D8A" w:rsidP="00034428">
      <w:pPr>
        <w:jc w:val="both"/>
        <w:rPr>
          <w:rStyle w:val="lev"/>
        </w:rPr>
      </w:pPr>
    </w:p>
    <w:p w14:paraId="1961AFB9" w14:textId="7EB3986F" w:rsidR="009E4D8A" w:rsidRDefault="009E4D8A" w:rsidP="00034428">
      <w:pPr>
        <w:jc w:val="both"/>
        <w:rPr>
          <w:rStyle w:val="lev"/>
        </w:rPr>
      </w:pPr>
      <w:r>
        <w:rPr>
          <w:rStyle w:val="lev"/>
        </w:rPr>
        <w:t>Les fonctionnalités phares qui démarquent l’application, sont pour moi :</w:t>
      </w:r>
    </w:p>
    <w:p w14:paraId="003B92F2" w14:textId="77777777" w:rsidR="00EB2A3B" w:rsidRDefault="00EB2A3B" w:rsidP="00034428">
      <w:pPr>
        <w:jc w:val="both"/>
        <w:rPr>
          <w:rStyle w:val="lev"/>
        </w:rPr>
      </w:pPr>
    </w:p>
    <w:p w14:paraId="1840810B" w14:textId="61CC6157" w:rsidR="009E4D8A" w:rsidRPr="00BE3C29" w:rsidRDefault="009E4D8A" w:rsidP="00034428">
      <w:pPr>
        <w:pStyle w:val="Paragraphedeliste"/>
        <w:numPr>
          <w:ilvl w:val="0"/>
          <w:numId w:val="19"/>
        </w:numPr>
        <w:rPr>
          <w:rStyle w:val="lev"/>
          <w:sz w:val="24"/>
          <w:szCs w:val="21"/>
        </w:rPr>
      </w:pPr>
      <w:r w:rsidRPr="00BE3C29">
        <w:rPr>
          <w:rStyle w:val="lev"/>
          <w:sz w:val="24"/>
          <w:szCs w:val="21"/>
        </w:rPr>
        <w:t xml:space="preserve">Le système de module permettant à des développeurs de proposer </w:t>
      </w:r>
      <w:r w:rsidR="004756A7" w:rsidRPr="00BE3C29">
        <w:rPr>
          <w:rStyle w:val="lev"/>
          <w:sz w:val="24"/>
          <w:szCs w:val="21"/>
        </w:rPr>
        <w:t>des intégrations</w:t>
      </w:r>
      <w:r w:rsidRPr="00BE3C29">
        <w:rPr>
          <w:rStyle w:val="lev"/>
          <w:sz w:val="24"/>
          <w:szCs w:val="21"/>
        </w:rPr>
        <w:t xml:space="preserve"> à des utilisateurs. Cette approche à une forte tendance communautaire, ce qui pourrait amener plus d’utilisateur à l’exploiter.</w:t>
      </w:r>
    </w:p>
    <w:p w14:paraId="0D031B97" w14:textId="77777777" w:rsidR="00EB2A3B" w:rsidRPr="00BE3C29" w:rsidRDefault="00EB2A3B" w:rsidP="00034428">
      <w:pPr>
        <w:jc w:val="both"/>
        <w:rPr>
          <w:rStyle w:val="lev"/>
          <w:sz w:val="28"/>
          <w:szCs w:val="28"/>
        </w:rPr>
      </w:pPr>
    </w:p>
    <w:p w14:paraId="0B9C3F81" w14:textId="4A114D2C" w:rsidR="00EB2A3B" w:rsidRPr="00BE3C29" w:rsidRDefault="009E4D8A" w:rsidP="00034428">
      <w:pPr>
        <w:pStyle w:val="Paragraphedeliste"/>
        <w:numPr>
          <w:ilvl w:val="0"/>
          <w:numId w:val="19"/>
        </w:numPr>
        <w:rPr>
          <w:rStyle w:val="lev"/>
          <w:sz w:val="24"/>
          <w:szCs w:val="21"/>
        </w:rPr>
      </w:pPr>
      <w:r w:rsidRPr="00BE3C29">
        <w:rPr>
          <w:rStyle w:val="lev"/>
          <w:sz w:val="24"/>
          <w:szCs w:val="21"/>
        </w:rPr>
        <w:t>La configuration spécifique des modules, totalement configurables par les utilisateurs selon leur besoin</w:t>
      </w:r>
      <w:r w:rsidR="004756A7" w:rsidRPr="00BE3C29">
        <w:rPr>
          <w:rStyle w:val="lev"/>
          <w:sz w:val="24"/>
          <w:szCs w:val="21"/>
        </w:rPr>
        <w:t xml:space="preserve">. Celle-ci possède un grand potentiel quant aux nouvelles fonctionnalités qui pourraient y être apporté (voir </w:t>
      </w:r>
      <w:r w:rsidR="004756A7" w:rsidRPr="001577C5">
        <w:rPr>
          <w:rStyle w:val="lev"/>
          <w:i/>
          <w:iCs/>
          <w:sz w:val="24"/>
          <w:szCs w:val="21"/>
        </w:rPr>
        <w:t>6.</w:t>
      </w:r>
      <w:r w:rsidR="00DE0607" w:rsidRPr="001577C5">
        <w:rPr>
          <w:rStyle w:val="lev"/>
          <w:i/>
          <w:iCs/>
          <w:sz w:val="24"/>
          <w:szCs w:val="21"/>
        </w:rPr>
        <w:t>3</w:t>
      </w:r>
      <w:r w:rsidR="004756A7" w:rsidRPr="001577C5">
        <w:rPr>
          <w:rStyle w:val="lev"/>
          <w:i/>
          <w:iCs/>
          <w:sz w:val="24"/>
          <w:szCs w:val="21"/>
        </w:rPr>
        <w:t>.2</w:t>
      </w:r>
      <w:r w:rsidR="004756A7" w:rsidRPr="00BE3C29">
        <w:rPr>
          <w:rStyle w:val="lev"/>
          <w:sz w:val="24"/>
          <w:szCs w:val="21"/>
        </w:rPr>
        <w:t>)</w:t>
      </w:r>
    </w:p>
    <w:p w14:paraId="763E0F53" w14:textId="77777777" w:rsidR="00EB2A3B" w:rsidRPr="00BE3C29" w:rsidRDefault="00EB2A3B" w:rsidP="00034428">
      <w:pPr>
        <w:jc w:val="both"/>
        <w:rPr>
          <w:rStyle w:val="lev"/>
          <w:sz w:val="28"/>
          <w:szCs w:val="28"/>
        </w:rPr>
      </w:pPr>
    </w:p>
    <w:p w14:paraId="351831FC" w14:textId="4C6E6360" w:rsidR="009E4D8A" w:rsidRPr="00BE3C29" w:rsidRDefault="009E4D8A" w:rsidP="00034428">
      <w:pPr>
        <w:pStyle w:val="Paragraphedeliste"/>
        <w:numPr>
          <w:ilvl w:val="0"/>
          <w:numId w:val="19"/>
        </w:numPr>
        <w:rPr>
          <w:rStyle w:val="lev"/>
          <w:sz w:val="24"/>
          <w:szCs w:val="21"/>
          <w:lang w:eastAsia="fr-FR"/>
        </w:rPr>
      </w:pPr>
      <w:r w:rsidRPr="00BE3C29">
        <w:rPr>
          <w:rStyle w:val="lev"/>
          <w:sz w:val="24"/>
          <w:szCs w:val="21"/>
          <w:lang w:val="fr-CH"/>
        </w:rPr>
        <w:t xml:space="preserve">Le module Proof of Concept, qui </w:t>
      </w:r>
      <w:r w:rsidRPr="00BE3C29">
        <w:rPr>
          <w:rStyle w:val="lev"/>
          <w:sz w:val="24"/>
          <w:szCs w:val="21"/>
        </w:rPr>
        <w:t>a</w:t>
      </w:r>
      <w:r w:rsidRPr="00BE3C29">
        <w:rPr>
          <w:rStyle w:val="lev"/>
          <w:sz w:val="24"/>
          <w:szCs w:val="21"/>
          <w:lang w:val="fr-CH"/>
        </w:rPr>
        <w:t xml:space="preserve"> permis de valider </w:t>
      </w:r>
      <w:r w:rsidRPr="00BE3C29">
        <w:rPr>
          <w:rStyle w:val="lev"/>
          <w:sz w:val="24"/>
          <w:szCs w:val="21"/>
        </w:rPr>
        <w:t>la possibilité du développement d’un module créant une intégration entre dispositif local et une application propriétaire existante.</w:t>
      </w:r>
    </w:p>
    <w:p w14:paraId="20BA772C" w14:textId="77777777" w:rsidR="00ED2D43" w:rsidRPr="00BE3C29" w:rsidRDefault="00ED2D43" w:rsidP="00034428">
      <w:pPr>
        <w:jc w:val="both"/>
        <w:rPr>
          <w:rFonts w:ascii="CMU Serif Roman" w:hAnsi="CMU Serif Roman" w:cs="CMU Serif Roman"/>
          <w:sz w:val="28"/>
          <w:szCs w:val="28"/>
        </w:rPr>
      </w:pPr>
    </w:p>
    <w:p w14:paraId="660134A0" w14:textId="4265C88B" w:rsidR="00D4114A" w:rsidRPr="00BE3C29" w:rsidRDefault="00ED2D43" w:rsidP="00034428">
      <w:pPr>
        <w:pStyle w:val="Paragraphedeliste"/>
        <w:numPr>
          <w:ilvl w:val="0"/>
          <w:numId w:val="19"/>
        </w:numPr>
        <w:rPr>
          <w:rStyle w:val="lev"/>
          <w:sz w:val="24"/>
          <w:szCs w:val="21"/>
        </w:rPr>
      </w:pPr>
      <w:r w:rsidRPr="00BE3C29">
        <w:rPr>
          <w:rStyle w:val="lev"/>
          <w:sz w:val="24"/>
          <w:szCs w:val="21"/>
        </w:rPr>
        <w:t xml:space="preserve">Les fonctionnalités des écrans de visualisation en temps réels, ainsi que les possibilités de personnalisation de ceux-ci selon </w:t>
      </w:r>
      <w:r w:rsidR="004756A7" w:rsidRPr="00BE3C29">
        <w:rPr>
          <w:rStyle w:val="lev"/>
          <w:sz w:val="24"/>
          <w:szCs w:val="21"/>
        </w:rPr>
        <w:t>une grille dynamique</w:t>
      </w:r>
      <w:r w:rsidRPr="00BE3C29">
        <w:rPr>
          <w:rStyle w:val="lev"/>
          <w:sz w:val="24"/>
          <w:szCs w:val="21"/>
        </w:rPr>
        <w:t>, ne limitant pas l’utilisateur</w:t>
      </w:r>
      <w:r w:rsidR="00AD2B9C" w:rsidRPr="00BE3C29">
        <w:rPr>
          <w:rStyle w:val="lev"/>
          <w:sz w:val="24"/>
          <w:szCs w:val="21"/>
        </w:rPr>
        <w:t xml:space="preserve"> dans ses choix</w:t>
      </w:r>
      <w:r w:rsidRPr="00BE3C29">
        <w:rPr>
          <w:rStyle w:val="lev"/>
          <w:sz w:val="24"/>
          <w:szCs w:val="21"/>
        </w:rPr>
        <w:t>.</w:t>
      </w:r>
    </w:p>
    <w:p w14:paraId="3BDFF396" w14:textId="77777777" w:rsidR="0014054F" w:rsidRDefault="0014054F" w:rsidP="00034428">
      <w:pPr>
        <w:jc w:val="both"/>
        <w:rPr>
          <w:lang w:eastAsia="fr-CH"/>
        </w:rPr>
      </w:pPr>
    </w:p>
    <w:p w14:paraId="36DAB8C2" w14:textId="00C446F3" w:rsidR="00266B9E" w:rsidRDefault="0014054F" w:rsidP="00034428">
      <w:pPr>
        <w:jc w:val="both"/>
        <w:rPr>
          <w:rStyle w:val="lev"/>
          <w:lang w:eastAsia="fr-CH"/>
        </w:rPr>
      </w:pPr>
      <w:r w:rsidRPr="0014054F">
        <w:rPr>
          <w:rStyle w:val="lev"/>
          <w:lang w:eastAsia="fr-CH"/>
        </w:rPr>
        <w:t xml:space="preserve">À l'issue de ce travail, l'application a, selon moi, dépassé le stade de prototype. Elle est fonctionnelle et pourrait parfaitement être utilisée en production, mais davantage dans un contexte d'utilisation privée. Pour qu'elle puisse être exploitée </w:t>
      </w:r>
      <w:r w:rsidR="00BE3C29">
        <w:rPr>
          <w:rStyle w:val="lev"/>
          <w:lang w:eastAsia="fr-CH"/>
        </w:rPr>
        <w:t>dans une</w:t>
      </w:r>
      <w:r w:rsidRPr="0014054F">
        <w:rPr>
          <w:rStyle w:val="lev"/>
          <w:lang w:eastAsia="fr-CH"/>
        </w:rPr>
        <w:t xml:space="preserve"> entreprise, je considère que plusieurs aspects doivent être consolidés.</w:t>
      </w:r>
    </w:p>
    <w:p w14:paraId="516933D4" w14:textId="77777777" w:rsidR="0047766B" w:rsidRDefault="0047766B" w:rsidP="0014054F">
      <w:pPr>
        <w:rPr>
          <w:rStyle w:val="lev"/>
          <w:lang w:eastAsia="fr-CH"/>
        </w:rPr>
      </w:pPr>
    </w:p>
    <w:p w14:paraId="328C9DF5" w14:textId="77777777" w:rsidR="0047766B" w:rsidRDefault="0047766B" w:rsidP="0014054F">
      <w:pPr>
        <w:rPr>
          <w:rStyle w:val="lev"/>
        </w:rPr>
      </w:pPr>
    </w:p>
    <w:p w14:paraId="26B8E3FE" w14:textId="77777777" w:rsidR="0047766B" w:rsidRPr="0014054F" w:rsidRDefault="0047766B" w:rsidP="0014054F">
      <w:pPr>
        <w:rPr>
          <w:rStyle w:val="lev"/>
        </w:rPr>
      </w:pPr>
    </w:p>
    <w:p w14:paraId="6CA0E2B8" w14:textId="77777777" w:rsidR="008C466D" w:rsidRDefault="008C466D" w:rsidP="00491A78">
      <w:pPr>
        <w:rPr>
          <w:lang w:eastAsia="fr-CH"/>
        </w:rPr>
      </w:pPr>
    </w:p>
    <w:p w14:paraId="67C8CBC1" w14:textId="3553127C" w:rsidR="008C466D" w:rsidRDefault="008C466D" w:rsidP="00DF7583">
      <w:pPr>
        <w:pStyle w:val="Titre4"/>
      </w:pPr>
      <w:bookmarkStart w:id="192" w:name="_Toc141276853"/>
      <w:r>
        <w:lastRenderedPageBreak/>
        <w:t>Point</w:t>
      </w:r>
      <w:r w:rsidR="00485EE3">
        <w:t>s</w:t>
      </w:r>
      <w:r>
        <w:t xml:space="preserve"> à améliorer</w:t>
      </w:r>
      <w:bookmarkEnd w:id="192"/>
    </w:p>
    <w:p w14:paraId="50ACA046" w14:textId="4923AF6E" w:rsidR="00A80C32" w:rsidRPr="00767450" w:rsidRDefault="00343347" w:rsidP="009E30F8">
      <w:pPr>
        <w:jc w:val="both"/>
        <w:rPr>
          <w:rStyle w:val="lev"/>
        </w:rPr>
      </w:pPr>
      <w:r w:rsidRPr="00767450">
        <w:rPr>
          <w:rStyle w:val="lev"/>
        </w:rPr>
        <w:t xml:space="preserve">J’aurai souhaité </w:t>
      </w:r>
      <w:r w:rsidR="009D4F66" w:rsidRPr="00767450">
        <w:rPr>
          <w:rStyle w:val="lev"/>
        </w:rPr>
        <w:t>pouvoir</w:t>
      </w:r>
      <w:r w:rsidRPr="00767450">
        <w:rPr>
          <w:rStyle w:val="lev"/>
        </w:rPr>
        <w:t xml:space="preserve"> </w:t>
      </w:r>
      <w:r w:rsidR="00A80C32" w:rsidRPr="00767450">
        <w:rPr>
          <w:rStyle w:val="lev"/>
        </w:rPr>
        <w:t xml:space="preserve">réaliser plus de tests concrets de l’application, notamment des tests de performances </w:t>
      </w:r>
      <w:r w:rsidR="00F92BE1">
        <w:rPr>
          <w:rStyle w:val="lev"/>
        </w:rPr>
        <w:t>afin d’évaluer</w:t>
      </w:r>
      <w:r w:rsidR="00A80C32" w:rsidRPr="00767450">
        <w:rPr>
          <w:rStyle w:val="lev"/>
        </w:rPr>
        <w:t xml:space="preserve"> ses limites, </w:t>
      </w:r>
      <w:r w:rsidR="00B56C8D" w:rsidRPr="00767450">
        <w:rPr>
          <w:rStyle w:val="lev"/>
        </w:rPr>
        <w:t>en termes de</w:t>
      </w:r>
      <w:r w:rsidR="00A80C32" w:rsidRPr="00767450">
        <w:rPr>
          <w:rStyle w:val="lev"/>
        </w:rPr>
        <w:t xml:space="preserve"> charge, de nombres de clients et de nombre de modules affichés sur un grand nombre d’écran de visualisation.</w:t>
      </w:r>
      <w:r w:rsidR="00EA64CC" w:rsidRPr="00767450">
        <w:rPr>
          <w:rStyle w:val="lev"/>
        </w:rPr>
        <w:t xml:space="preserve"> </w:t>
      </w:r>
      <w:r w:rsidR="00A80C32" w:rsidRPr="00767450">
        <w:rPr>
          <w:rStyle w:val="lev"/>
        </w:rPr>
        <w:t xml:space="preserve">Si une nouvelle itération de développement </w:t>
      </w:r>
      <w:r w:rsidR="00EA64CC" w:rsidRPr="00767450">
        <w:rPr>
          <w:rStyle w:val="lev"/>
        </w:rPr>
        <w:t>venait à être effectuée, je conseillerais</w:t>
      </w:r>
      <w:r w:rsidR="00A80C32" w:rsidRPr="00767450">
        <w:rPr>
          <w:rStyle w:val="lev"/>
        </w:rPr>
        <w:t xml:space="preserve"> de débuter par une </w:t>
      </w:r>
      <w:r w:rsidR="00B56C8D" w:rsidRPr="00767450">
        <w:rPr>
          <w:rStyle w:val="lev"/>
        </w:rPr>
        <w:t>évaluation</w:t>
      </w:r>
      <w:r w:rsidR="00A80C32" w:rsidRPr="00767450">
        <w:rPr>
          <w:rStyle w:val="lev"/>
        </w:rPr>
        <w:t xml:space="preserve"> </w:t>
      </w:r>
      <w:r w:rsidR="00B56C8D" w:rsidRPr="00767450">
        <w:rPr>
          <w:rStyle w:val="lev"/>
        </w:rPr>
        <w:t>des performances</w:t>
      </w:r>
      <w:r w:rsidR="00A80C32" w:rsidRPr="00767450">
        <w:rPr>
          <w:rStyle w:val="lev"/>
        </w:rPr>
        <w:t xml:space="preserve"> pour trouver d’éventuels problèmes dans l’application. </w:t>
      </w:r>
    </w:p>
    <w:p w14:paraId="669F71D5" w14:textId="77777777" w:rsidR="0047766B" w:rsidRDefault="0047766B" w:rsidP="009E30F8">
      <w:pPr>
        <w:jc w:val="both"/>
        <w:rPr>
          <w:lang w:eastAsia="fr-CH"/>
        </w:rPr>
      </w:pPr>
    </w:p>
    <w:p w14:paraId="5653C564" w14:textId="2CF82EF6" w:rsidR="00767450" w:rsidRDefault="00767450" w:rsidP="009E30F8">
      <w:pPr>
        <w:jc w:val="both"/>
        <w:rPr>
          <w:rStyle w:val="lev"/>
        </w:rPr>
      </w:pPr>
      <w:r w:rsidRPr="003D64D7">
        <w:rPr>
          <w:rStyle w:val="lev"/>
        </w:rPr>
        <w:t>Au niveau du code, quelques tests unitaires ont été écrits, principalement au niveau des modules. Cependant, j’estime que le nombre de test écrits n’est pas suffisant pour tester l’ensemble des fonctionnalités. L’API pourrait également être testés automatiquement.</w:t>
      </w:r>
      <w:r w:rsidR="007F7554">
        <w:rPr>
          <w:rStyle w:val="lev"/>
        </w:rPr>
        <w:t xml:space="preserve"> Le choix de ne pas écrire plus de tests unitaires, bien que ceux-ci soient très importants, </w:t>
      </w:r>
      <w:r w:rsidR="0020763B">
        <w:rPr>
          <w:rStyle w:val="lev"/>
        </w:rPr>
        <w:t>a été</w:t>
      </w:r>
      <w:r w:rsidR="00913FDC">
        <w:rPr>
          <w:rStyle w:val="lev"/>
        </w:rPr>
        <w:t xml:space="preserve"> causé par mon envie de rester au plus proche de ma planification et d’éviter les retards.</w:t>
      </w:r>
    </w:p>
    <w:p w14:paraId="47192856" w14:textId="77777777" w:rsidR="00F35B7D" w:rsidRDefault="00F35B7D" w:rsidP="009E30F8">
      <w:pPr>
        <w:jc w:val="both"/>
        <w:rPr>
          <w:rStyle w:val="lev"/>
        </w:rPr>
      </w:pPr>
    </w:p>
    <w:p w14:paraId="23ADF746" w14:textId="2B12C977" w:rsidR="00F35B7D" w:rsidRDefault="00F35B7D" w:rsidP="009E30F8">
      <w:pPr>
        <w:jc w:val="both"/>
        <w:rPr>
          <w:rStyle w:val="lev"/>
        </w:rPr>
      </w:pPr>
      <w:r>
        <w:rPr>
          <w:rStyle w:val="lev"/>
        </w:rPr>
        <w:t>Un grand point critique de l’application est la sécurité. Les bonnes pratiques, principalement liées à la base de données et à l’API ont pu être mise en place (authentification, hashage des mots de passe, logs), mais il reste un aspect de sécurité non traité relatifs aux modules.</w:t>
      </w:r>
    </w:p>
    <w:p w14:paraId="5F3DAE4B" w14:textId="77777777" w:rsidR="00A3298B" w:rsidRDefault="00F35B7D" w:rsidP="009E30F8">
      <w:pPr>
        <w:jc w:val="both"/>
        <w:rPr>
          <w:rStyle w:val="lev"/>
        </w:rPr>
      </w:pPr>
      <w:r>
        <w:rPr>
          <w:rStyle w:val="lev"/>
        </w:rPr>
        <w:t>Les modules exécutant du code Node.js défini par le développeur, il n’est pas facilement possible de le valider ou le l’analyser pour savoir si son exécution peut être dangereuse pour l’application (code malveillant).</w:t>
      </w:r>
      <w:r w:rsidR="003E2DCD">
        <w:rPr>
          <w:rStyle w:val="lev"/>
        </w:rPr>
        <w:t xml:space="preserve"> Cette liberté offerte aux développeurs par l’utilisation de Node.js pour la définition du comportement est un grand </w:t>
      </w:r>
      <w:r w:rsidR="00A3298B">
        <w:rPr>
          <w:rStyle w:val="lev"/>
        </w:rPr>
        <w:t>avantage</w:t>
      </w:r>
      <w:r w:rsidR="003E2DCD">
        <w:rPr>
          <w:rStyle w:val="lev"/>
        </w:rPr>
        <w:t xml:space="preserve">, mais devient pour cette </w:t>
      </w:r>
      <w:r w:rsidR="00A3298B">
        <w:rPr>
          <w:rStyle w:val="lev"/>
        </w:rPr>
        <w:t xml:space="preserve">même </w:t>
      </w:r>
      <w:r w:rsidR="003E2DCD">
        <w:rPr>
          <w:rStyle w:val="lev"/>
        </w:rPr>
        <w:t>raison problématique</w:t>
      </w:r>
      <w:r w:rsidR="00A3298B">
        <w:rPr>
          <w:rStyle w:val="lev"/>
        </w:rPr>
        <w:t xml:space="preserve"> d’un point de vue sécuritaire. </w:t>
      </w:r>
    </w:p>
    <w:p w14:paraId="3380A20C" w14:textId="77777777" w:rsidR="00A3298B" w:rsidRDefault="00A3298B" w:rsidP="009E30F8">
      <w:pPr>
        <w:jc w:val="both"/>
        <w:rPr>
          <w:rStyle w:val="lev"/>
        </w:rPr>
      </w:pPr>
    </w:p>
    <w:p w14:paraId="590E01D5" w14:textId="76D2649E" w:rsidR="00D23311" w:rsidRDefault="00A3298B" w:rsidP="009E30F8">
      <w:pPr>
        <w:jc w:val="both"/>
        <w:rPr>
          <w:rStyle w:val="lev"/>
        </w:rPr>
      </w:pPr>
      <w:r>
        <w:rPr>
          <w:rStyle w:val="lev"/>
        </w:rPr>
        <w:t xml:space="preserve">La résolution de cette problématique </w:t>
      </w:r>
      <w:r w:rsidR="00D03C64">
        <w:rPr>
          <w:rStyle w:val="lev"/>
        </w:rPr>
        <w:t>demande</w:t>
      </w:r>
      <w:r>
        <w:rPr>
          <w:rStyle w:val="lev"/>
        </w:rPr>
        <w:t xml:space="preserve"> l’analyse complète du problème et </w:t>
      </w:r>
      <w:r w:rsidR="00A9322A">
        <w:rPr>
          <w:rStyle w:val="lev"/>
        </w:rPr>
        <w:t>des approches possibles</w:t>
      </w:r>
      <w:r>
        <w:rPr>
          <w:rStyle w:val="lev"/>
        </w:rPr>
        <w:t xml:space="preserve"> quant à sa résolution</w:t>
      </w:r>
      <w:r w:rsidR="00A9322A">
        <w:rPr>
          <w:rStyle w:val="lev"/>
        </w:rPr>
        <w:t>. Cependant j’</w:t>
      </w:r>
      <w:r w:rsidR="002222F5">
        <w:rPr>
          <w:rStyle w:val="lev"/>
        </w:rPr>
        <w:t>estime</w:t>
      </w:r>
      <w:r w:rsidR="00A9322A">
        <w:rPr>
          <w:rStyle w:val="lev"/>
        </w:rPr>
        <w:t xml:space="preserve"> que l’objectif serait dans un premier temps, de limiter l’accès non contrôlé aux ressources du système d’exploitation et d’isoler chaque module pour éviter l’accès malveillant au code source depuis un autre.</w:t>
      </w:r>
      <w:r w:rsidR="00733939">
        <w:rPr>
          <w:rStyle w:val="lev"/>
        </w:rPr>
        <w:t xml:space="preserve"> Ceci pourrait être mis en place en développant une librairie permettant d’abstraire différentes opérations Node.js tout en assurant une validation sur </w:t>
      </w:r>
      <w:r w:rsidR="00C3676D">
        <w:rPr>
          <w:rStyle w:val="lev"/>
        </w:rPr>
        <w:t>celle-ci</w:t>
      </w:r>
      <w:r w:rsidR="00733939">
        <w:rPr>
          <w:rStyle w:val="lev"/>
        </w:rPr>
        <w:t>.</w:t>
      </w:r>
      <w:r w:rsidR="00D23311">
        <w:rPr>
          <w:rStyle w:val="lev"/>
        </w:rPr>
        <w:t xml:space="preserve"> </w:t>
      </w:r>
    </w:p>
    <w:p w14:paraId="0DAB5B2B" w14:textId="77777777" w:rsidR="00D23311" w:rsidRDefault="00D23311" w:rsidP="009E30F8">
      <w:pPr>
        <w:jc w:val="both"/>
        <w:rPr>
          <w:rStyle w:val="lev"/>
        </w:rPr>
      </w:pPr>
    </w:p>
    <w:p w14:paraId="35395A46" w14:textId="4CB9C445" w:rsidR="00A9322A" w:rsidRDefault="00A9322A" w:rsidP="009E30F8">
      <w:pPr>
        <w:jc w:val="both"/>
        <w:rPr>
          <w:rStyle w:val="lev"/>
        </w:rPr>
      </w:pPr>
      <w:r>
        <w:rPr>
          <w:rStyle w:val="lev"/>
        </w:rPr>
        <w:t>Grâce à la containerisation de l’application avec Docker, les risques liés à la stabilité du système d’exploitation sont moins élevés, le container étant isolé du système hôte.</w:t>
      </w:r>
    </w:p>
    <w:p w14:paraId="3E2B5AFB" w14:textId="7014FDA1" w:rsidR="00C77344" w:rsidRDefault="00C77344">
      <w:pPr>
        <w:spacing w:after="160" w:line="259" w:lineRule="auto"/>
        <w:rPr>
          <w:lang w:eastAsia="fr-CH"/>
        </w:rPr>
      </w:pPr>
      <w:r>
        <w:rPr>
          <w:lang w:eastAsia="fr-CH"/>
        </w:rPr>
        <w:br w:type="page"/>
      </w:r>
    </w:p>
    <w:p w14:paraId="175EA64B" w14:textId="4A9D6506" w:rsidR="00DE0607" w:rsidRDefault="00DE0607" w:rsidP="00DE0607">
      <w:pPr>
        <w:pStyle w:val="Titre3"/>
      </w:pPr>
      <w:bookmarkStart w:id="193" w:name="_Toc141276854"/>
      <w:r>
        <w:lastRenderedPageBreak/>
        <w:t>Déroulement du projet</w:t>
      </w:r>
      <w:bookmarkEnd w:id="193"/>
    </w:p>
    <w:p w14:paraId="5BB50A19" w14:textId="27A7972C" w:rsidR="0081097F" w:rsidRPr="000C5075" w:rsidRDefault="0081097F" w:rsidP="009E30F8">
      <w:pPr>
        <w:jc w:val="both"/>
        <w:rPr>
          <w:rStyle w:val="lev"/>
        </w:rPr>
      </w:pPr>
      <w:r w:rsidRPr="000C5075">
        <w:rPr>
          <w:rStyle w:val="lev"/>
        </w:rPr>
        <w:t xml:space="preserve">Dans son ensemble, le </w:t>
      </w:r>
      <w:r w:rsidR="00064A45" w:rsidRPr="000C5075">
        <w:rPr>
          <w:rStyle w:val="lev"/>
        </w:rPr>
        <w:t>projet s’est déroulé sans problèmes majeurs. Les différents problèmes rencontrés ont pu être résolus grâce à la recherche d’information</w:t>
      </w:r>
      <w:r w:rsidR="00023691">
        <w:rPr>
          <w:rStyle w:val="lev"/>
        </w:rPr>
        <w:t>s</w:t>
      </w:r>
      <w:r w:rsidR="00064A45" w:rsidRPr="000C5075">
        <w:rPr>
          <w:rStyle w:val="lev"/>
        </w:rPr>
        <w:t xml:space="preserve"> dans </w:t>
      </w:r>
      <w:r w:rsidR="00711599" w:rsidRPr="000C5075">
        <w:rPr>
          <w:rStyle w:val="lev"/>
        </w:rPr>
        <w:t>les documentations officielles</w:t>
      </w:r>
      <w:r w:rsidR="00064A45" w:rsidRPr="000C5075">
        <w:rPr>
          <w:rStyle w:val="lev"/>
        </w:rPr>
        <w:t xml:space="preserve"> et les forums en ligne. L’aide d’autre personnes n’a pas été nécessaire. Les problèmes rencontrés étaient principalement liés à la configuration TypeScript liée au monorepo, ainsi que l’exécution de l’application dans Docker et son déploiement au grâce à la pipeline CI/CD.</w:t>
      </w:r>
    </w:p>
    <w:p w14:paraId="0C5E4072" w14:textId="77777777" w:rsidR="00064A45" w:rsidRDefault="00064A45" w:rsidP="0081097F">
      <w:pPr>
        <w:rPr>
          <w:lang w:val="fr-FR" w:eastAsia="fr-CH"/>
        </w:rPr>
      </w:pPr>
    </w:p>
    <w:p w14:paraId="5732F5FE" w14:textId="246F90B1" w:rsidR="00064A45" w:rsidRPr="009E30F8" w:rsidRDefault="00064A45" w:rsidP="009E30F8">
      <w:pPr>
        <w:jc w:val="both"/>
        <w:rPr>
          <w:rStyle w:val="lev"/>
        </w:rPr>
      </w:pPr>
      <w:r w:rsidRPr="009E30F8">
        <w:rPr>
          <w:rStyle w:val="lev"/>
        </w:rPr>
        <w:t xml:space="preserve">Vis-à-vis </w:t>
      </w:r>
      <w:r w:rsidR="00C85E7A" w:rsidRPr="009E30F8">
        <w:rPr>
          <w:rStyle w:val="lev"/>
        </w:rPr>
        <w:t xml:space="preserve">de la planification initiale (voir </w:t>
      </w:r>
      <w:r w:rsidR="00C85E7A" w:rsidRPr="00540346">
        <w:rPr>
          <w:rStyle w:val="lev"/>
          <w:i/>
          <w:iCs/>
        </w:rPr>
        <w:t>2.6.2</w:t>
      </w:r>
      <w:r w:rsidR="00C85E7A" w:rsidRPr="009E30F8">
        <w:rPr>
          <w:rStyle w:val="lev"/>
        </w:rPr>
        <w:t xml:space="preserve">), son approche par étape par </w:t>
      </w:r>
      <w:r w:rsidR="006A4DF6" w:rsidRPr="009E30F8">
        <w:rPr>
          <w:rStyle w:val="lev"/>
        </w:rPr>
        <w:t xml:space="preserve">plage de </w:t>
      </w:r>
      <w:r w:rsidR="00C85E7A" w:rsidRPr="009E30F8">
        <w:rPr>
          <w:rStyle w:val="lev"/>
        </w:rPr>
        <w:t>dates et par heures m’</w:t>
      </w:r>
      <w:r w:rsidR="006A4DF6" w:rsidRPr="009E30F8">
        <w:rPr>
          <w:rStyle w:val="lev"/>
        </w:rPr>
        <w:t>a permis</w:t>
      </w:r>
      <w:r w:rsidR="00C85E7A" w:rsidRPr="009E30F8">
        <w:rPr>
          <w:rStyle w:val="lev"/>
        </w:rPr>
        <w:t xml:space="preserve"> de garder en vue le temps restant sur le projet et à évaluer mon avancement général dans celui-ci. Les étapes définies ont dans l’ensemble été respectée et les délais tenus, cependant des différences entre le temps estimé et </w:t>
      </w:r>
      <w:r w:rsidR="006A4DF6" w:rsidRPr="009E30F8">
        <w:rPr>
          <w:rStyle w:val="lev"/>
        </w:rPr>
        <w:t>les temps réels</w:t>
      </w:r>
      <w:r w:rsidR="00C85E7A" w:rsidRPr="009E30F8">
        <w:rPr>
          <w:rStyle w:val="lev"/>
        </w:rPr>
        <w:t xml:space="preserve"> sont à noter. Premièrement, </w:t>
      </w:r>
      <w:r w:rsidR="006A4DF6" w:rsidRPr="009E30F8">
        <w:rPr>
          <w:rStyle w:val="lev"/>
        </w:rPr>
        <w:t xml:space="preserve">l’étape concernant la création de prototype, ainsi que la création des fonctionnalités aux modules (étapes 3 et 4) ont nécessité moins de temps que prévu (environ </w:t>
      </w:r>
      <w:r w:rsidR="00FE1864" w:rsidRPr="009E30F8">
        <w:rPr>
          <w:rStyle w:val="lev"/>
        </w:rPr>
        <w:t>70 heures sur les 100 prévues</w:t>
      </w:r>
      <w:r w:rsidR="00C22389" w:rsidRPr="009E30F8">
        <w:rPr>
          <w:rStyle w:val="lev"/>
        </w:rPr>
        <w:t>)</w:t>
      </w:r>
      <w:r w:rsidR="00FE1864" w:rsidRPr="009E30F8">
        <w:rPr>
          <w:rStyle w:val="lev"/>
        </w:rPr>
        <w:t>.</w:t>
      </w:r>
      <w:r w:rsidR="00902BC1" w:rsidRPr="009E30F8">
        <w:rPr>
          <w:rStyle w:val="lev"/>
        </w:rPr>
        <w:t xml:space="preserve"> </w:t>
      </w:r>
      <w:r w:rsidR="000C5687" w:rsidRPr="009E30F8">
        <w:rPr>
          <w:rStyle w:val="lev"/>
        </w:rPr>
        <w:t>Étant</w:t>
      </w:r>
      <w:r w:rsidR="00902BC1" w:rsidRPr="009E30F8">
        <w:rPr>
          <w:rStyle w:val="lev"/>
        </w:rPr>
        <w:t xml:space="preserve"> arrivé rapidement à </w:t>
      </w:r>
      <w:r w:rsidR="008B5D91" w:rsidRPr="009E30F8">
        <w:rPr>
          <w:rStyle w:val="lev"/>
        </w:rPr>
        <w:t>des prototypes convaincants</w:t>
      </w:r>
      <w:r w:rsidR="00902BC1" w:rsidRPr="009E30F8">
        <w:rPr>
          <w:rStyle w:val="lev"/>
        </w:rPr>
        <w:t>, j’ai pu prendre de l’avance sur le planning en début de projet, les étapes 3 et 4 sont ainsi devenues un bloc commun.</w:t>
      </w:r>
    </w:p>
    <w:p w14:paraId="008384CC" w14:textId="77777777" w:rsidR="008B5D91" w:rsidRPr="009E30F8" w:rsidRDefault="008B5D91" w:rsidP="009E30F8">
      <w:pPr>
        <w:jc w:val="both"/>
        <w:rPr>
          <w:rStyle w:val="lev"/>
        </w:rPr>
      </w:pPr>
    </w:p>
    <w:p w14:paraId="4DDD5158" w14:textId="4074B5A7" w:rsidR="008B5D91" w:rsidRPr="009E30F8" w:rsidRDefault="008B5D91" w:rsidP="009E30F8">
      <w:pPr>
        <w:jc w:val="both"/>
        <w:rPr>
          <w:rStyle w:val="lev"/>
        </w:rPr>
      </w:pPr>
      <w:r w:rsidRPr="009E30F8">
        <w:rPr>
          <w:rStyle w:val="lev"/>
        </w:rPr>
        <w:t>Globalement, la planification était relativement vague, mais ayant toujours conservé une vision globale du projet, j’ai pu facilement visualiser le travail restant et me fier à cela pour arriver aux objectifs. Ceci fait que, les étapes relatives à l’implémentation de l’API et du frontend (étapes 5 à 7) ont été quasiment réalisées en parallèles, cette approche était plus optimale afin de pouvoir implémenter les différentes fonctionnalités pas-à-pas.</w:t>
      </w:r>
    </w:p>
    <w:p w14:paraId="3468028E" w14:textId="77777777" w:rsidR="008B5D91" w:rsidRPr="009E30F8" w:rsidRDefault="008B5D91" w:rsidP="009E30F8">
      <w:pPr>
        <w:jc w:val="both"/>
        <w:rPr>
          <w:rStyle w:val="lev"/>
        </w:rPr>
      </w:pPr>
    </w:p>
    <w:p w14:paraId="7F9DD1AC" w14:textId="43F60FB9" w:rsidR="008B5D91" w:rsidRPr="009E30F8" w:rsidRDefault="008B5D91" w:rsidP="009E30F8">
      <w:pPr>
        <w:jc w:val="both"/>
        <w:rPr>
          <w:rStyle w:val="lev"/>
        </w:rPr>
      </w:pPr>
      <w:r w:rsidRPr="009E30F8">
        <w:rPr>
          <w:rStyle w:val="lev"/>
        </w:rPr>
        <w:t xml:space="preserve">Le développement du module PoC, </w:t>
      </w:r>
      <w:r w:rsidR="0096750F" w:rsidRPr="009E30F8">
        <w:rPr>
          <w:rStyle w:val="lev"/>
        </w:rPr>
        <w:t>initialement</w:t>
      </w:r>
      <w:r w:rsidRPr="009E30F8">
        <w:rPr>
          <w:rStyle w:val="lev"/>
        </w:rPr>
        <w:t xml:space="preserve"> prévu dans l’étape 5 </w:t>
      </w:r>
      <w:r w:rsidR="0096750F" w:rsidRPr="009E30F8">
        <w:rPr>
          <w:rStyle w:val="lev"/>
        </w:rPr>
        <w:t>a</w:t>
      </w:r>
      <w:r w:rsidRPr="009E30F8">
        <w:rPr>
          <w:rStyle w:val="lev"/>
        </w:rPr>
        <w:t xml:space="preserve"> finalement </w:t>
      </w:r>
      <w:r w:rsidR="000C5075" w:rsidRPr="009E30F8">
        <w:rPr>
          <w:rStyle w:val="lev"/>
        </w:rPr>
        <w:t>été</w:t>
      </w:r>
      <w:r w:rsidRPr="009E30F8">
        <w:rPr>
          <w:rStyle w:val="lev"/>
        </w:rPr>
        <w:t xml:space="preserve"> reporté à l’étape 7. Ceci est </w:t>
      </w:r>
      <w:r w:rsidR="0096750F" w:rsidRPr="009E30F8">
        <w:rPr>
          <w:rStyle w:val="lev"/>
        </w:rPr>
        <w:t>dû</w:t>
      </w:r>
      <w:r w:rsidRPr="009E30F8">
        <w:rPr>
          <w:rStyle w:val="lev"/>
        </w:rPr>
        <w:t xml:space="preserve"> au premier lecteur RFID qui n’était pas utilisable et au délai de livraison du matériel de remplacement.</w:t>
      </w:r>
      <w:r w:rsidR="00284586" w:rsidRPr="009E30F8">
        <w:rPr>
          <w:rStyle w:val="lev"/>
        </w:rPr>
        <w:t xml:space="preserve"> Ce retard n’a pas posé</w:t>
      </w:r>
      <w:r w:rsidR="00540346">
        <w:rPr>
          <w:rStyle w:val="lev"/>
        </w:rPr>
        <w:t xml:space="preserve"> de</w:t>
      </w:r>
      <w:r w:rsidR="00284586" w:rsidRPr="009E30F8">
        <w:rPr>
          <w:rStyle w:val="lev"/>
        </w:rPr>
        <w:t xml:space="preserve"> problème dans la réalisation de ce module.</w:t>
      </w:r>
    </w:p>
    <w:p w14:paraId="24CC2C99" w14:textId="77777777" w:rsidR="006A4DF6" w:rsidRPr="009E30F8" w:rsidRDefault="006A4DF6" w:rsidP="009E30F8">
      <w:pPr>
        <w:jc w:val="both"/>
        <w:rPr>
          <w:rStyle w:val="lev"/>
        </w:rPr>
      </w:pPr>
    </w:p>
    <w:p w14:paraId="51199354" w14:textId="1E627539" w:rsidR="006A4DF6" w:rsidRPr="009E30F8" w:rsidRDefault="006A4DF6" w:rsidP="009E30F8">
      <w:pPr>
        <w:jc w:val="both"/>
        <w:rPr>
          <w:rStyle w:val="lev"/>
        </w:rPr>
      </w:pPr>
      <w:r w:rsidRPr="009E30F8">
        <w:rPr>
          <w:rStyle w:val="lev"/>
        </w:rPr>
        <w:t xml:space="preserve">Le temps </w:t>
      </w:r>
      <w:r w:rsidR="0096750F" w:rsidRPr="009E30F8">
        <w:rPr>
          <w:rStyle w:val="lev"/>
        </w:rPr>
        <w:t xml:space="preserve">d’avance </w:t>
      </w:r>
      <w:r w:rsidRPr="009E30F8">
        <w:rPr>
          <w:rStyle w:val="lev"/>
        </w:rPr>
        <w:t xml:space="preserve">gagné sur les </w:t>
      </w:r>
      <w:r w:rsidR="0096750F" w:rsidRPr="009E30F8">
        <w:rPr>
          <w:rStyle w:val="lev"/>
        </w:rPr>
        <w:t>premières étapes</w:t>
      </w:r>
      <w:r w:rsidRPr="009E30F8">
        <w:rPr>
          <w:rStyle w:val="lev"/>
        </w:rPr>
        <w:t xml:space="preserve"> m’ont permis de</w:t>
      </w:r>
      <w:r w:rsidR="000C5687" w:rsidRPr="009E30F8">
        <w:rPr>
          <w:rStyle w:val="lev"/>
        </w:rPr>
        <w:t xml:space="preserve"> mieux pouvoir gérer les imprévus,</w:t>
      </w:r>
      <w:r w:rsidRPr="009E30F8">
        <w:rPr>
          <w:rStyle w:val="lev"/>
        </w:rPr>
        <w:t xml:space="preserve"> faire de plus longues sessions de refactoring et d’améliorer les fonctionnalités existantes, notamment par l’ajout de accessor, et de la génération de clé API.</w:t>
      </w:r>
    </w:p>
    <w:p w14:paraId="1FA3F2C0" w14:textId="77777777" w:rsidR="009E30F8" w:rsidRPr="009E30F8" w:rsidRDefault="009E30F8" w:rsidP="009E30F8">
      <w:pPr>
        <w:jc w:val="both"/>
        <w:rPr>
          <w:rStyle w:val="lev"/>
        </w:rPr>
      </w:pPr>
    </w:p>
    <w:p w14:paraId="0A095152" w14:textId="2C12C0FA" w:rsidR="0024120F" w:rsidRDefault="009E30F8" w:rsidP="009E30F8">
      <w:pPr>
        <w:jc w:val="both"/>
        <w:rPr>
          <w:rStyle w:val="lev"/>
        </w:rPr>
      </w:pPr>
      <w:r w:rsidRPr="009E30F8">
        <w:rPr>
          <w:rStyle w:val="lev"/>
        </w:rPr>
        <w:t>Dans</w:t>
      </w:r>
      <w:r w:rsidR="001F30E8">
        <w:rPr>
          <w:rStyle w:val="lev"/>
        </w:rPr>
        <w:t xml:space="preserve"> </w:t>
      </w:r>
      <w:r w:rsidRPr="009E30F8">
        <w:rPr>
          <w:rStyle w:val="lev"/>
        </w:rPr>
        <w:t>les heures estimées aux différentes tâches du projet étaient réalistes, bien que celle-ci aient été réparties sur la durée du projet plutôt qu’en se fixant sur les étapes définies.</w:t>
      </w:r>
    </w:p>
    <w:p w14:paraId="45462AFA" w14:textId="63BA1C38" w:rsidR="00491A78" w:rsidRPr="0024120F" w:rsidRDefault="0024120F" w:rsidP="0024120F">
      <w:pPr>
        <w:spacing w:after="160" w:line="259" w:lineRule="auto"/>
        <w:rPr>
          <w:rFonts w:ascii="CMU Serif Roman" w:hAnsi="CMU Serif Roman" w:cs="CMU Serif Roman"/>
        </w:rPr>
      </w:pPr>
      <w:r>
        <w:rPr>
          <w:rStyle w:val="lev"/>
        </w:rPr>
        <w:br w:type="page"/>
      </w:r>
    </w:p>
    <w:p w14:paraId="6C7C8DFF" w14:textId="3FD73E70" w:rsidR="008C466D" w:rsidRDefault="008C466D" w:rsidP="008C466D">
      <w:pPr>
        <w:pStyle w:val="Titre3"/>
      </w:pPr>
      <w:bookmarkStart w:id="194" w:name="_Toc141276855"/>
      <w:r>
        <w:lastRenderedPageBreak/>
        <w:t>Nouvelles fonctionnalités</w:t>
      </w:r>
      <w:bookmarkEnd w:id="194"/>
    </w:p>
    <w:p w14:paraId="5E442A31" w14:textId="42DABC92" w:rsidR="007B370C" w:rsidRDefault="007B370C" w:rsidP="0024120F">
      <w:pPr>
        <w:jc w:val="both"/>
        <w:rPr>
          <w:rStyle w:val="lev"/>
        </w:rPr>
      </w:pPr>
      <w:r w:rsidRPr="007B370C">
        <w:rPr>
          <w:rStyle w:val="lev"/>
        </w:rPr>
        <w:t xml:space="preserve">Ce chapitre propose </w:t>
      </w:r>
      <w:r w:rsidR="00491A78" w:rsidRPr="007B370C">
        <w:rPr>
          <w:rStyle w:val="lev"/>
        </w:rPr>
        <w:t>différentes perspectives d’évolution liées à chacun des composant de l’application</w:t>
      </w:r>
      <w:r w:rsidRPr="007B370C">
        <w:rPr>
          <w:rStyle w:val="lev"/>
        </w:rPr>
        <w:t>, en vue de les améliorer ou de les étendre avec des nouvelles fonctionnalités.</w:t>
      </w:r>
      <w:r w:rsidR="00343510">
        <w:rPr>
          <w:rStyle w:val="lev"/>
        </w:rPr>
        <w:t xml:space="preserve"> Les différentes extensions définies dans le cahier des charges restent également valables.</w:t>
      </w:r>
    </w:p>
    <w:p w14:paraId="4B39D35E" w14:textId="77777777" w:rsidR="00FF1587" w:rsidRDefault="00FF1587" w:rsidP="007B370C">
      <w:pPr>
        <w:rPr>
          <w:rStyle w:val="lev"/>
        </w:rPr>
      </w:pPr>
    </w:p>
    <w:p w14:paraId="39C58379" w14:textId="1B25A8FB" w:rsidR="00FF1587" w:rsidRDefault="00266B9E" w:rsidP="00FF1587">
      <w:pPr>
        <w:pStyle w:val="Titre4"/>
        <w:rPr>
          <w:rStyle w:val="lev"/>
        </w:rPr>
      </w:pPr>
      <w:bookmarkStart w:id="195" w:name="_Toc141276856"/>
      <w:r>
        <w:rPr>
          <w:rStyle w:val="lev"/>
        </w:rPr>
        <w:t>Détection d’écrans</w:t>
      </w:r>
      <w:bookmarkEnd w:id="195"/>
    </w:p>
    <w:p w14:paraId="39E9DC0F" w14:textId="2775BAE7" w:rsidR="00595AFB" w:rsidRPr="009855B9" w:rsidRDefault="00595AFB" w:rsidP="0024120F">
      <w:pPr>
        <w:jc w:val="both"/>
        <w:rPr>
          <w:rFonts w:ascii="CMU Serif Roman" w:hAnsi="CMU Serif Roman" w:cs="CMU Serif Roman"/>
        </w:rPr>
      </w:pPr>
      <w:r w:rsidRPr="009855B9">
        <w:rPr>
          <w:rStyle w:val="lev"/>
        </w:rPr>
        <w:t>Cette fonctionnalité permettrait de détecter les moniteurs reliés physiquement à la passerelle afin de pouvoir, depuis l’interface d’administration, configuré les écrans de visualisation qui y seront affichés.</w:t>
      </w:r>
    </w:p>
    <w:p w14:paraId="34409152" w14:textId="77777777" w:rsidR="00595AFB" w:rsidRDefault="00595AFB" w:rsidP="00595AFB">
      <w:pPr>
        <w:keepNext/>
        <w:jc w:val="center"/>
      </w:pPr>
      <w:r w:rsidRPr="008C466D">
        <w:rPr>
          <w:noProof/>
          <w:lang w:eastAsia="fr-CH"/>
        </w:rPr>
        <w:drawing>
          <wp:inline distT="0" distB="0" distL="0" distR="0" wp14:anchorId="6FD70FD5" wp14:editId="691E79F5">
            <wp:extent cx="3140364" cy="2240126"/>
            <wp:effectExtent l="0" t="0" r="0" b="0"/>
            <wp:docPr id="19451073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7358" name="Image 1" descr="Une image contenant texte, capture d’écran, Police, nombre&#10;&#10;Description générée automatiquement"/>
                    <pic:cNvPicPr/>
                  </pic:nvPicPr>
                  <pic:blipFill>
                    <a:blip r:embed="rId104"/>
                    <a:stretch>
                      <a:fillRect/>
                    </a:stretch>
                  </pic:blipFill>
                  <pic:spPr>
                    <a:xfrm>
                      <a:off x="0" y="0"/>
                      <a:ext cx="3161059" cy="2254888"/>
                    </a:xfrm>
                    <a:prstGeom prst="rect">
                      <a:avLst/>
                    </a:prstGeom>
                  </pic:spPr>
                </pic:pic>
              </a:graphicData>
            </a:graphic>
          </wp:inline>
        </w:drawing>
      </w:r>
    </w:p>
    <w:p w14:paraId="7657D1C8" w14:textId="0504B6CE" w:rsidR="00595AFB" w:rsidRDefault="00595AFB" w:rsidP="00595AFB">
      <w:pPr>
        <w:pStyle w:val="Lgende"/>
      </w:pPr>
      <w:bookmarkStart w:id="196" w:name="_Toc141276934"/>
      <w:r>
        <w:t xml:space="preserve">Figure </w:t>
      </w:r>
      <w:r>
        <w:fldChar w:fldCharType="begin"/>
      </w:r>
      <w:r>
        <w:instrText xml:space="preserve"> SEQ Figure \* ARABIC </w:instrText>
      </w:r>
      <w:r>
        <w:fldChar w:fldCharType="separate"/>
      </w:r>
      <w:r w:rsidR="00964D91">
        <w:rPr>
          <w:noProof/>
        </w:rPr>
        <w:t>64</w:t>
      </w:r>
      <w:r>
        <w:fldChar w:fldCharType="end"/>
      </w:r>
      <w:r>
        <w:t>: Maquette</w:t>
      </w:r>
      <w:r>
        <w:rPr>
          <w:noProof/>
        </w:rPr>
        <w:t xml:space="preserve"> de la </w:t>
      </w:r>
      <w:r w:rsidR="00343347">
        <w:rPr>
          <w:noProof/>
        </w:rPr>
        <w:t xml:space="preserve">nouvelle </w:t>
      </w:r>
      <w:r>
        <w:rPr>
          <w:noProof/>
        </w:rPr>
        <w:t>fonctionnalité de configuration d'écrans</w:t>
      </w:r>
      <w:bookmarkEnd w:id="196"/>
    </w:p>
    <w:p w14:paraId="70F0EA39" w14:textId="7181EB0E" w:rsidR="00595AFB" w:rsidRPr="006169E5" w:rsidRDefault="00313032" w:rsidP="00422719">
      <w:pPr>
        <w:jc w:val="both"/>
        <w:rPr>
          <w:rStyle w:val="lev"/>
        </w:rPr>
      </w:pPr>
      <w:r w:rsidRPr="006169E5">
        <w:rPr>
          <w:rStyle w:val="lev"/>
        </w:rPr>
        <w:t xml:space="preserve">Cette fonctionnalité se baserait sur les fonctionnalités d’évènements en temps réel déjà existant pour diminuer les interactions nécessaires </w:t>
      </w:r>
      <w:r w:rsidR="008D0F7A">
        <w:rPr>
          <w:rStyle w:val="lev"/>
        </w:rPr>
        <w:t xml:space="preserve">à la configuration </w:t>
      </w:r>
      <w:r w:rsidRPr="006169E5">
        <w:rPr>
          <w:rStyle w:val="lev"/>
        </w:rPr>
        <w:t>sur la passerelle.</w:t>
      </w:r>
    </w:p>
    <w:p w14:paraId="6AF7678D" w14:textId="77777777" w:rsidR="00595AFB" w:rsidRDefault="00595AFB" w:rsidP="00266B9E">
      <w:pPr>
        <w:rPr>
          <w:lang w:eastAsia="fr-CH"/>
        </w:rPr>
      </w:pPr>
    </w:p>
    <w:p w14:paraId="63005541" w14:textId="045BA993" w:rsidR="005A320C" w:rsidRDefault="005A320C" w:rsidP="005A320C">
      <w:pPr>
        <w:pStyle w:val="Titre4"/>
        <w:rPr>
          <w:rStyle w:val="lev"/>
        </w:rPr>
      </w:pPr>
      <w:bookmarkStart w:id="197" w:name="_Toc141276857"/>
      <w:r>
        <w:rPr>
          <w:rStyle w:val="lev"/>
        </w:rPr>
        <w:t>Configuration</w:t>
      </w:r>
      <w:bookmarkEnd w:id="197"/>
    </w:p>
    <w:p w14:paraId="244DE4B2" w14:textId="35FB2F8A" w:rsidR="000D2FD2" w:rsidRPr="00E42426" w:rsidRDefault="005A320C" w:rsidP="00422719">
      <w:pPr>
        <w:jc w:val="both"/>
        <w:rPr>
          <w:rFonts w:ascii="CMU Serif Roman" w:hAnsi="CMU Serif Roman" w:cs="CMU Serif Roman"/>
        </w:rPr>
      </w:pPr>
      <w:r w:rsidRPr="00DF250E">
        <w:rPr>
          <w:rStyle w:val="lev"/>
        </w:rPr>
        <w:t xml:space="preserve">La configuration d’un module convient tout à fait à l’utilisation qui en est faite dans l’application. Son </w:t>
      </w:r>
      <w:r w:rsidR="00214F77" w:rsidRPr="00DF250E">
        <w:rPr>
          <w:rStyle w:val="lev"/>
        </w:rPr>
        <w:t>intérêt</w:t>
      </w:r>
      <w:r w:rsidRPr="00DF250E">
        <w:rPr>
          <w:rStyle w:val="lev"/>
        </w:rPr>
        <w:t xml:space="preserve"> pourrait encore être augmenté en ajoutant de nouveaux types de valeurs (dans la configuration spécifique). Pour chaque type respectif, l’ajout de </w:t>
      </w:r>
      <w:r w:rsidR="000D2FD2" w:rsidRPr="00DF250E">
        <w:rPr>
          <w:rStyle w:val="lev"/>
        </w:rPr>
        <w:t xml:space="preserve">nouveaux attributs </w:t>
      </w:r>
      <w:r w:rsidR="00214F77" w:rsidRPr="00DF250E">
        <w:rPr>
          <w:rStyle w:val="lev"/>
        </w:rPr>
        <w:t>permettraient</w:t>
      </w:r>
      <w:r w:rsidR="000D2FD2" w:rsidRPr="00DF250E">
        <w:rPr>
          <w:rStyle w:val="lev"/>
        </w:rPr>
        <w:t xml:space="preserve"> d’amener de nouvelles fonctionnalité</w:t>
      </w:r>
      <w:r w:rsidR="00214F77" w:rsidRPr="00DF250E">
        <w:rPr>
          <w:rStyle w:val="lev"/>
        </w:rPr>
        <w:t xml:space="preserve">s. Par exemple, pour </w:t>
      </w:r>
      <w:r w:rsidR="003737C7" w:rsidRPr="00DF250E">
        <w:rPr>
          <w:rStyle w:val="lev"/>
        </w:rPr>
        <w:t>les valeurs</w:t>
      </w:r>
      <w:r w:rsidR="00214F77" w:rsidRPr="00DF250E">
        <w:rPr>
          <w:rStyle w:val="lev"/>
        </w:rPr>
        <w:t xml:space="preserve"> de type </w:t>
      </w:r>
      <w:r w:rsidR="00214F77" w:rsidRPr="00DF250E">
        <w:rPr>
          <w:rStyle w:val="lev"/>
          <w:i/>
          <w:iCs/>
        </w:rPr>
        <w:t>number</w:t>
      </w:r>
      <w:r w:rsidR="00214F77" w:rsidRPr="00DF250E">
        <w:rPr>
          <w:rStyle w:val="lev"/>
        </w:rPr>
        <w:t xml:space="preserve">, des fonctionnalités </w:t>
      </w:r>
      <w:r w:rsidR="000D2FD2" w:rsidRPr="00DF250E">
        <w:rPr>
          <w:rStyle w:val="lev"/>
        </w:rPr>
        <w:t>tels que la validation des valeurs</w:t>
      </w:r>
      <w:r w:rsidR="00214F77" w:rsidRPr="00DF250E">
        <w:rPr>
          <w:rStyle w:val="lev"/>
        </w:rPr>
        <w:t xml:space="preserve"> pourraient être ajoutées</w:t>
      </w:r>
      <w:r w:rsidR="000D2FD2" w:rsidRPr="00DF250E">
        <w:rPr>
          <w:rStyle w:val="lev"/>
        </w:rPr>
        <w:t> :</w:t>
      </w:r>
    </w:p>
    <w:p w14:paraId="4D40EF7F"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9CDCFE"/>
          <w:sz w:val="21"/>
          <w:szCs w:val="21"/>
          <w:lang w:val="en-US"/>
        </w:rPr>
        <w:t>"specificConfig"</w:t>
      </w:r>
      <w:r w:rsidRPr="000D2FD2">
        <w:rPr>
          <w:rFonts w:ascii="Menlo" w:hAnsi="Menlo" w:cs="Menlo"/>
          <w:color w:val="CCCCCC"/>
          <w:sz w:val="21"/>
          <w:szCs w:val="21"/>
          <w:lang w:val="en-US"/>
        </w:rPr>
        <w:t>: {</w:t>
      </w:r>
    </w:p>
    <w:p w14:paraId="384ACCA1" w14:textId="77777777" w:rsidR="000D2FD2" w:rsidRPr="00FF23D1" w:rsidRDefault="000D2FD2" w:rsidP="000D2FD2">
      <w:pPr>
        <w:shd w:val="clear" w:color="auto" w:fill="1F1F1F"/>
        <w:spacing w:line="315" w:lineRule="atLeast"/>
        <w:rPr>
          <w:rFonts w:ascii="Menlo" w:hAnsi="Menlo" w:cs="Menlo"/>
          <w:color w:val="CCCCCC"/>
          <w:sz w:val="21"/>
          <w:szCs w:val="21"/>
          <w:lang w:val="en-US"/>
        </w:rPr>
      </w:pPr>
      <w:r w:rsidRPr="00FF23D1">
        <w:rPr>
          <w:rFonts w:ascii="Menlo" w:hAnsi="Menlo" w:cs="Menlo"/>
          <w:color w:val="CCCCCC"/>
          <w:sz w:val="21"/>
          <w:szCs w:val="21"/>
          <w:lang w:val="en-US"/>
        </w:rPr>
        <w:t xml:space="preserve">    </w:t>
      </w:r>
      <w:r w:rsidRPr="00FF23D1">
        <w:rPr>
          <w:rFonts w:ascii="Menlo" w:hAnsi="Menlo" w:cs="Menlo"/>
          <w:color w:val="9CDCFE"/>
          <w:sz w:val="21"/>
          <w:szCs w:val="21"/>
          <w:lang w:val="en-US"/>
        </w:rPr>
        <w:t>"anExampleNumber"</w:t>
      </w:r>
      <w:r w:rsidRPr="00FF23D1">
        <w:rPr>
          <w:rFonts w:ascii="Menlo" w:hAnsi="Menlo" w:cs="Menlo"/>
          <w:color w:val="CCCCCC"/>
          <w:sz w:val="21"/>
          <w:szCs w:val="21"/>
          <w:lang w:val="en-US"/>
        </w:rPr>
        <w:t>: {</w:t>
      </w:r>
    </w:p>
    <w:p w14:paraId="28990BEA"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"type"</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"number"</w:t>
      </w:r>
      <w:r w:rsidRPr="000D2FD2">
        <w:rPr>
          <w:rFonts w:ascii="Menlo" w:hAnsi="Menlo" w:cs="Menlo"/>
          <w:color w:val="CCCCCC"/>
          <w:sz w:val="21"/>
          <w:szCs w:val="21"/>
          <w:lang w:val="en-US"/>
        </w:rPr>
        <w:t>,</w:t>
      </w:r>
    </w:p>
    <w:p w14:paraId="126AD82B"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"label"</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"Example number"</w:t>
      </w:r>
      <w:r w:rsidRPr="000D2FD2">
        <w:rPr>
          <w:rFonts w:ascii="Menlo" w:hAnsi="Menlo" w:cs="Menlo"/>
          <w:color w:val="CCCCCC"/>
          <w:sz w:val="21"/>
          <w:szCs w:val="21"/>
          <w:lang w:val="en-US"/>
        </w:rPr>
        <w:t>,</w:t>
      </w:r>
    </w:p>
    <w:p w14:paraId="27F39A07"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"description"</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"An example value for a number"</w:t>
      </w:r>
      <w:r w:rsidRPr="000D2FD2">
        <w:rPr>
          <w:rFonts w:ascii="Menlo" w:hAnsi="Menlo" w:cs="Menlo"/>
          <w:color w:val="CCCCCC"/>
          <w:sz w:val="21"/>
          <w:szCs w:val="21"/>
          <w:lang w:val="en-US"/>
        </w:rPr>
        <w:t>,</w:t>
      </w:r>
    </w:p>
    <w:p w14:paraId="4768BF0E" w14:textId="77777777" w:rsidR="000D2FD2" w:rsidRDefault="000D2FD2" w:rsidP="000D2FD2">
      <w:pPr>
        <w:shd w:val="clear" w:color="auto" w:fill="1F1F1F"/>
        <w:spacing w:line="315" w:lineRule="atLeast"/>
        <w:rPr>
          <w:rFonts w:ascii="Menlo" w:hAnsi="Menlo" w:cs="Menlo"/>
          <w:color w:val="CCCCCC"/>
          <w:sz w:val="21"/>
          <w:szCs w:val="21"/>
        </w:rPr>
      </w:pPr>
      <w:r w:rsidRPr="000D2FD2">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187664FD" w14:textId="6E81E7A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"min"</w:t>
      </w:r>
      <w:r>
        <w:rPr>
          <w:rFonts w:ascii="Menlo" w:hAnsi="Menlo" w:cs="Menlo"/>
          <w:color w:val="CCCCCC"/>
          <w:sz w:val="21"/>
          <w:szCs w:val="21"/>
        </w:rPr>
        <w:t xml:space="preserve">: </w:t>
      </w:r>
      <w:r>
        <w:rPr>
          <w:rFonts w:ascii="Menlo" w:hAnsi="Menlo" w:cs="Menlo"/>
          <w:color w:val="B5CEA8"/>
          <w:sz w:val="21"/>
          <w:szCs w:val="21"/>
        </w:rPr>
        <w:t>0</w:t>
      </w:r>
      <w:r>
        <w:rPr>
          <w:rFonts w:ascii="Menlo" w:hAnsi="Menlo" w:cs="Menlo"/>
          <w:color w:val="CCCCCC"/>
          <w:sz w:val="21"/>
          <w:szCs w:val="21"/>
        </w:rPr>
        <w:t>,</w:t>
      </w:r>
      <w:r w:rsidR="004D4FC5">
        <w:rPr>
          <w:rFonts w:ascii="Menlo" w:hAnsi="Menlo" w:cs="Menlo"/>
          <w:color w:val="CCCCCC"/>
          <w:sz w:val="21"/>
          <w:szCs w:val="21"/>
        </w:rPr>
        <w:t xml:space="preserve"> </w:t>
      </w:r>
      <w:r w:rsidR="004D4FC5">
        <w:rPr>
          <w:rFonts w:ascii="Menlo" w:hAnsi="Menlo" w:cs="Menlo"/>
          <w:color w:val="6A9955"/>
          <w:sz w:val="21"/>
          <w:szCs w:val="21"/>
        </w:rPr>
        <w:t>// Valeur minimale</w:t>
      </w:r>
    </w:p>
    <w:p w14:paraId="110CFCC7" w14:textId="47C88CF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"max"</w:t>
      </w:r>
      <w:r>
        <w:rPr>
          <w:rFonts w:ascii="Menlo" w:hAnsi="Menlo" w:cs="Menlo"/>
          <w:color w:val="CCCCCC"/>
          <w:sz w:val="21"/>
          <w:szCs w:val="21"/>
        </w:rPr>
        <w:t xml:space="preserve">: </w:t>
      </w:r>
      <w:r>
        <w:rPr>
          <w:rFonts w:ascii="Menlo" w:hAnsi="Menlo" w:cs="Menlo"/>
          <w:color w:val="B5CEA8"/>
          <w:sz w:val="21"/>
          <w:szCs w:val="21"/>
        </w:rPr>
        <w:t>100</w:t>
      </w:r>
      <w:r w:rsidR="004D4FC5">
        <w:rPr>
          <w:rFonts w:ascii="Menlo" w:hAnsi="Menlo" w:cs="Menlo"/>
          <w:color w:val="B5CEA8"/>
          <w:sz w:val="21"/>
          <w:szCs w:val="21"/>
        </w:rPr>
        <w:t xml:space="preserve"> </w:t>
      </w:r>
      <w:r w:rsidR="004D4FC5">
        <w:rPr>
          <w:rFonts w:ascii="Menlo" w:hAnsi="Menlo" w:cs="Menlo"/>
          <w:color w:val="6A9955"/>
          <w:sz w:val="21"/>
          <w:szCs w:val="21"/>
        </w:rPr>
        <w:t>// Valeur maximale</w:t>
      </w:r>
    </w:p>
    <w:p w14:paraId="3A4A20FB" w14:textId="7777777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7DC5F05" w14:textId="13C5CB72"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95452AF" w14:textId="5237F2F1" w:rsidR="000D2FD2" w:rsidRPr="00E42426" w:rsidRDefault="004F7E0D" w:rsidP="004F7E0D">
      <w:pPr>
        <w:pStyle w:val="Lgende"/>
        <w:rPr>
          <w:rStyle w:val="lev"/>
        </w:rPr>
      </w:pPr>
      <w:bookmarkStart w:id="198" w:name="_Toc141276976"/>
      <w:r>
        <w:t xml:space="preserve">Listing </w:t>
      </w:r>
      <w:r>
        <w:fldChar w:fldCharType="begin"/>
      </w:r>
      <w:r>
        <w:instrText xml:space="preserve"> SEQ Listing \* ARABIC </w:instrText>
      </w:r>
      <w:r>
        <w:fldChar w:fldCharType="separate"/>
      </w:r>
      <w:r w:rsidR="00DC0E5B">
        <w:rPr>
          <w:noProof/>
        </w:rPr>
        <w:t>42</w:t>
      </w:r>
      <w:r>
        <w:fldChar w:fldCharType="end"/>
      </w:r>
      <w:r>
        <w:t>: Proposition d'intégration de validation min et max dans la configuration spécifique</w:t>
      </w:r>
      <w:bookmarkEnd w:id="198"/>
    </w:p>
    <w:p w14:paraId="3A960CD9" w14:textId="775318D9" w:rsidR="006979FF" w:rsidRDefault="00E42426" w:rsidP="00422719">
      <w:pPr>
        <w:jc w:val="both"/>
        <w:rPr>
          <w:rStyle w:val="lev"/>
        </w:rPr>
      </w:pPr>
      <w:r w:rsidRPr="00E42426">
        <w:rPr>
          <w:rStyle w:val="lev"/>
        </w:rPr>
        <w:lastRenderedPageBreak/>
        <w:t xml:space="preserve">Pour les champs </w:t>
      </w:r>
      <w:r w:rsidRPr="00E42426">
        <w:rPr>
          <w:rStyle w:val="lev"/>
          <w:i/>
          <w:iCs/>
        </w:rPr>
        <w:t>text</w:t>
      </w:r>
      <w:r w:rsidRPr="00E42426">
        <w:rPr>
          <w:rStyle w:val="lev"/>
        </w:rPr>
        <w:t>, certaines validations pourraient être appliqué grâce à l’ajout d’expression régulière (regex).</w:t>
      </w:r>
    </w:p>
    <w:p w14:paraId="3A90D31F" w14:textId="77777777" w:rsidR="006979FF" w:rsidRPr="00E42426" w:rsidRDefault="006979FF" w:rsidP="00DB7859">
      <w:pPr>
        <w:rPr>
          <w:rStyle w:val="lev"/>
        </w:rPr>
      </w:pPr>
    </w:p>
    <w:p w14:paraId="553C47F8" w14:textId="5C86AF4D" w:rsidR="006979FF" w:rsidRDefault="006979FF" w:rsidP="006979FF">
      <w:pPr>
        <w:pStyle w:val="Titre4"/>
        <w:rPr>
          <w:rStyle w:val="lev"/>
        </w:rPr>
      </w:pPr>
      <w:bookmarkStart w:id="199" w:name="_Toc141276858"/>
      <w:r>
        <w:rPr>
          <w:rStyle w:val="lev"/>
        </w:rPr>
        <w:t>Documentation d’un module</w:t>
      </w:r>
      <w:bookmarkEnd w:id="199"/>
    </w:p>
    <w:p w14:paraId="6ECD73CC" w14:textId="185288DE" w:rsidR="006979FF" w:rsidRDefault="006979FF" w:rsidP="00422719">
      <w:pPr>
        <w:jc w:val="both"/>
        <w:rPr>
          <w:rStyle w:val="lev"/>
        </w:rPr>
      </w:pPr>
      <w:r w:rsidRPr="006979FF">
        <w:rPr>
          <w:rStyle w:val="lev"/>
        </w:rPr>
        <w:t>Selon le type d’intégration proposée, leur spécificité et la quantité de valeurs de la configuration spécifique définie par un module, il serait intéressant pour les développeurs de fournir une documentation du module pour ses utilisateur. Cette configuration pourrait être renseignée de manière externe (ajout d’un champ dans la configuration, permettant de spécifier l’URL de la documentation) ou alors en permettant d’ajouter un fichier de documentation dans l’archive du module. Ce fichier pourrait être écrit au format Markdown</w:t>
      </w:r>
      <w:r w:rsidR="00564931">
        <w:rPr>
          <w:rStyle w:val="Appelnotedebasdep"/>
          <w:rFonts w:ascii="CMU Serif Roman" w:hAnsi="CMU Serif Roman" w:cs="CMU Serif Roman"/>
        </w:rPr>
        <w:footnoteReference w:id="32"/>
      </w:r>
      <w:r w:rsidRPr="006979FF">
        <w:rPr>
          <w:rStyle w:val="lev"/>
        </w:rPr>
        <w:t>, puis pourrait être affiché directement sur la page de configuration d’un module.</w:t>
      </w:r>
    </w:p>
    <w:p w14:paraId="22E4E33B" w14:textId="77777777" w:rsidR="00C51ED0" w:rsidRDefault="00C51ED0" w:rsidP="006979FF">
      <w:pPr>
        <w:rPr>
          <w:rStyle w:val="lev"/>
        </w:rPr>
      </w:pPr>
    </w:p>
    <w:p w14:paraId="418905BB" w14:textId="7CDFBF4A" w:rsidR="00C51ED0" w:rsidRDefault="00C51ED0" w:rsidP="00C51ED0">
      <w:pPr>
        <w:pStyle w:val="Titre4"/>
        <w:rPr>
          <w:rStyle w:val="lev"/>
        </w:rPr>
      </w:pPr>
      <w:bookmarkStart w:id="200" w:name="_Toc141276859"/>
      <w:r>
        <w:rPr>
          <w:rStyle w:val="lev"/>
        </w:rPr>
        <w:t>Niveau</w:t>
      </w:r>
      <w:r w:rsidR="00363384">
        <w:rPr>
          <w:rStyle w:val="lev"/>
        </w:rPr>
        <w:t>x</w:t>
      </w:r>
      <w:r>
        <w:rPr>
          <w:rStyle w:val="lev"/>
        </w:rPr>
        <w:t xml:space="preserve"> d’accès </w:t>
      </w:r>
      <w:r w:rsidR="008E6E11">
        <w:rPr>
          <w:rStyle w:val="lev"/>
        </w:rPr>
        <w:t>utilisateurs</w:t>
      </w:r>
      <w:bookmarkEnd w:id="200"/>
    </w:p>
    <w:p w14:paraId="34986A5B" w14:textId="0E59F3A8" w:rsidR="00C51ED0" w:rsidRDefault="00C51ED0" w:rsidP="00422719">
      <w:pPr>
        <w:jc w:val="both"/>
        <w:rPr>
          <w:rStyle w:val="lev"/>
          <w:lang w:eastAsia="fr-CH"/>
        </w:rPr>
      </w:pPr>
      <w:r w:rsidRPr="00EC144B">
        <w:rPr>
          <w:rStyle w:val="lev"/>
        </w:rPr>
        <w:t xml:space="preserve">Actuellement, tous les utilisateurs disposent d’un même niveau d’accès, correspondant à un accès administrateur total. Il serait pertinent d’avoir </w:t>
      </w:r>
      <w:r w:rsidR="00B85F6B" w:rsidRPr="00EC144B">
        <w:rPr>
          <w:rStyle w:val="lev"/>
        </w:rPr>
        <w:t>plusieurs niveaux</w:t>
      </w:r>
      <w:r w:rsidRPr="00EC144B">
        <w:rPr>
          <w:rStyle w:val="lev"/>
        </w:rPr>
        <w:t xml:space="preserve"> d’accès pour restrein</w:t>
      </w:r>
      <w:r w:rsidR="00EA749B">
        <w:rPr>
          <w:rStyle w:val="lev"/>
        </w:rPr>
        <w:t>dr</w:t>
      </w:r>
      <w:r w:rsidRPr="00EC144B">
        <w:rPr>
          <w:rStyle w:val="lev"/>
        </w:rPr>
        <w:t xml:space="preserve">e </w:t>
      </w:r>
      <w:r w:rsidR="00D4114A" w:rsidRPr="00EC144B">
        <w:rPr>
          <w:rStyle w:val="lev"/>
        </w:rPr>
        <w:t>les actions possibles</w:t>
      </w:r>
      <w:r w:rsidRPr="00EC144B">
        <w:rPr>
          <w:rStyle w:val="lev"/>
        </w:rPr>
        <w:t xml:space="preserve"> sur certaines ressources de la box, par exemple la modification des utilisateurs et des clés API.</w:t>
      </w:r>
    </w:p>
    <w:p w14:paraId="33107E8B" w14:textId="77777777" w:rsidR="0061154A" w:rsidRDefault="0061154A" w:rsidP="006979FF">
      <w:pPr>
        <w:rPr>
          <w:rStyle w:val="lev"/>
        </w:rPr>
      </w:pPr>
    </w:p>
    <w:p w14:paraId="21AA3CE0" w14:textId="104D1DC1" w:rsidR="004C69EB" w:rsidRDefault="00574677" w:rsidP="004C69EB">
      <w:pPr>
        <w:pStyle w:val="Titre4"/>
        <w:rPr>
          <w:rStyle w:val="lev"/>
        </w:rPr>
      </w:pPr>
      <w:bookmarkStart w:id="201" w:name="_Toc141276860"/>
      <w:r>
        <w:rPr>
          <w:rStyle w:val="lev"/>
        </w:rPr>
        <w:t>Vérification d’intégrité des modules</w:t>
      </w:r>
      <w:bookmarkEnd w:id="201"/>
    </w:p>
    <w:p w14:paraId="1DB7FDAE" w14:textId="1823C835" w:rsidR="00574677" w:rsidRPr="008E3C6E" w:rsidRDefault="00793E35" w:rsidP="00422719">
      <w:pPr>
        <w:jc w:val="both"/>
        <w:rPr>
          <w:rFonts w:ascii="CMU Serif Roman" w:hAnsi="CMU Serif Roman" w:cs="CMU Serif Roman"/>
          <w:lang w:eastAsia="fr-CH"/>
        </w:rPr>
      </w:pPr>
      <w:r w:rsidRPr="00D36A16">
        <w:rPr>
          <w:rStyle w:val="lev"/>
        </w:rPr>
        <w:t xml:space="preserve">Pour renforcer la sécurité liée aux modules, qui contiennent du code dont les actions ne peuvent pas facilement être contrôler. Il serait intéressant d’ajouter une séquence de validation d’intégrité des modules lors de leur </w:t>
      </w:r>
      <w:r w:rsidR="00D60AF2">
        <w:rPr>
          <w:rStyle w:val="lev"/>
        </w:rPr>
        <w:t>ajout</w:t>
      </w:r>
      <w:r w:rsidRPr="00D36A16">
        <w:rPr>
          <w:rStyle w:val="lev"/>
        </w:rPr>
        <w:t xml:space="preserve"> dans l’application. Cette vérification peut être implémentée en effectuant le hash de chaque fichier de l’archive (par exemple avec l’algorithme MD5 qui est souvent utilisé dans ce cas d’utilisation). Lors du rechargement d’un module en mémoire (démarrage de l’application), l’intégrité de chaque fichier pourrait ainsi être revérifiée. Ceci vient combler la possbilité qu’un autre module, ou un utilisateur ayant accès au système d’exploitation de la passerelle puisse modifier le code source du module pour en modifier le comportement.</w:t>
      </w:r>
    </w:p>
    <w:p w14:paraId="0B76E3A0" w14:textId="77777777" w:rsidR="00574677" w:rsidRDefault="00574677" w:rsidP="00574677">
      <w:pPr>
        <w:rPr>
          <w:lang w:eastAsia="fr-CH"/>
        </w:rPr>
      </w:pPr>
    </w:p>
    <w:p w14:paraId="6417D5DB" w14:textId="2E5D7A07" w:rsidR="00574677" w:rsidRDefault="00574677" w:rsidP="00574677">
      <w:pPr>
        <w:pStyle w:val="Titre4"/>
        <w:rPr>
          <w:rStyle w:val="lev"/>
        </w:rPr>
      </w:pPr>
      <w:bookmarkStart w:id="202" w:name="_Toc141276861"/>
      <w:r>
        <w:rPr>
          <w:rStyle w:val="lev"/>
        </w:rPr>
        <w:t>Catalogue de modules</w:t>
      </w:r>
      <w:bookmarkEnd w:id="202"/>
    </w:p>
    <w:p w14:paraId="77F5C42F" w14:textId="0CD1CA59" w:rsidR="008E3C6E" w:rsidRPr="008E3C6E" w:rsidRDefault="008E3C6E" w:rsidP="00422719">
      <w:pPr>
        <w:jc w:val="both"/>
        <w:rPr>
          <w:rStyle w:val="lev"/>
        </w:rPr>
      </w:pPr>
      <w:r w:rsidRPr="008E3C6E">
        <w:rPr>
          <w:rStyle w:val="lev"/>
        </w:rPr>
        <w:t>Pour permettre aux développeurs de publier et distribuer plus facilement leurs modules, un catalogue en ligne pourrait être conçu. Celui-ci se présenterai sous la forme d’un magasin listant tous les modules et permettant leur téléchargement par les utilisateurs</w:t>
      </w:r>
      <w:r w:rsidR="008145DD">
        <w:rPr>
          <w:rStyle w:val="lev"/>
        </w:rPr>
        <w:t xml:space="preserve">, une inspiration </w:t>
      </w:r>
      <w:r w:rsidR="002D092A">
        <w:rPr>
          <w:rStyle w:val="lev"/>
        </w:rPr>
        <w:t xml:space="preserve">possible </w:t>
      </w:r>
      <w:r w:rsidR="008145DD">
        <w:rPr>
          <w:rStyle w:val="lev"/>
        </w:rPr>
        <w:t>est le catalogue de plugin</w:t>
      </w:r>
      <w:r w:rsidR="00B070D1">
        <w:rPr>
          <w:rStyle w:val="lev"/>
        </w:rPr>
        <w:t xml:space="preserve">s </w:t>
      </w:r>
      <w:r w:rsidR="008145DD">
        <w:rPr>
          <w:rStyle w:val="lev"/>
        </w:rPr>
        <w:t>WordPress</w:t>
      </w:r>
      <w:r w:rsidR="008145DD">
        <w:rPr>
          <w:rStyle w:val="Appelnotedebasdep"/>
          <w:rFonts w:ascii="CMU Serif Roman" w:hAnsi="CMU Serif Roman" w:cs="CMU Serif Roman"/>
        </w:rPr>
        <w:footnoteReference w:id="33"/>
      </w:r>
      <w:r w:rsidR="008145DD">
        <w:rPr>
          <w:rStyle w:val="lev"/>
        </w:rPr>
        <w:t>.</w:t>
      </w:r>
    </w:p>
    <w:p w14:paraId="2F4361A6" w14:textId="77777777" w:rsidR="008E3C6E" w:rsidRPr="008E3C6E" w:rsidRDefault="008E3C6E" w:rsidP="00422719">
      <w:pPr>
        <w:jc w:val="both"/>
        <w:rPr>
          <w:rStyle w:val="lev"/>
        </w:rPr>
      </w:pPr>
    </w:p>
    <w:p w14:paraId="5FC900E5" w14:textId="5CFEB1B5" w:rsidR="00B11DD4" w:rsidRDefault="008E3C6E" w:rsidP="00422719">
      <w:pPr>
        <w:jc w:val="both"/>
        <w:rPr>
          <w:rStyle w:val="lev"/>
        </w:rPr>
      </w:pPr>
      <w:r w:rsidRPr="008E3C6E">
        <w:rPr>
          <w:rStyle w:val="lev"/>
        </w:rPr>
        <w:t xml:space="preserve">Bien évidemment cela demandera le développement d’un nouveau service séparé de celui de l’application modulaire. La recherche dans ce catalogue pourrait aussi être intégrée à l’application pour permettre l’import </w:t>
      </w:r>
      <w:r w:rsidR="0091714B">
        <w:rPr>
          <w:rStyle w:val="lev"/>
        </w:rPr>
        <w:t xml:space="preserve">de modules </w:t>
      </w:r>
      <w:r w:rsidRPr="008E3C6E">
        <w:rPr>
          <w:rStyle w:val="lev"/>
        </w:rPr>
        <w:t>direct</w:t>
      </w:r>
      <w:r w:rsidR="00FB743F">
        <w:rPr>
          <w:rStyle w:val="lev"/>
        </w:rPr>
        <w:t>ement</w:t>
      </w:r>
      <w:r w:rsidRPr="008E3C6E">
        <w:rPr>
          <w:rStyle w:val="lev"/>
        </w:rPr>
        <w:t xml:space="preserve"> depuis celui-ci.</w:t>
      </w:r>
    </w:p>
    <w:p w14:paraId="4F36A7A2" w14:textId="77777777" w:rsidR="00F648D5" w:rsidRPr="008E3C6E" w:rsidRDefault="00F648D5" w:rsidP="008E3C6E">
      <w:pPr>
        <w:rPr>
          <w:rStyle w:val="lev"/>
        </w:rPr>
      </w:pPr>
    </w:p>
    <w:p w14:paraId="673EFA1D" w14:textId="160990C0" w:rsidR="00B11DD4" w:rsidRDefault="00B11DD4" w:rsidP="00B11DD4">
      <w:pPr>
        <w:pStyle w:val="Titre4"/>
        <w:rPr>
          <w:rStyle w:val="lev"/>
        </w:rPr>
      </w:pPr>
      <w:bookmarkStart w:id="203" w:name="_Toc141276862"/>
      <w:r>
        <w:rPr>
          <w:rStyle w:val="lev"/>
        </w:rPr>
        <w:lastRenderedPageBreak/>
        <w:t>Stockage de données persistantes pour les modules</w:t>
      </w:r>
      <w:bookmarkEnd w:id="203"/>
    </w:p>
    <w:p w14:paraId="26CA15B5" w14:textId="526BA5EE" w:rsidR="00112FBF" w:rsidRPr="00723C3B" w:rsidRDefault="00112FBF" w:rsidP="00422719">
      <w:pPr>
        <w:jc w:val="both"/>
        <w:rPr>
          <w:rStyle w:val="lev"/>
          <w:lang w:eastAsia="fr-CH"/>
        </w:rPr>
      </w:pPr>
      <w:r w:rsidRPr="00723C3B">
        <w:rPr>
          <w:rStyle w:val="lev"/>
        </w:rPr>
        <w:t>Il est probable que certaines intégrations développées pourraient nécessiter le stockage de données, par exemple afin de ne pas recalculer certaines données si le module effectue des opérations lourdes. Bien qu’il soit possible actuellement d’écrire des fichiers depuis le comportement d’un module, l’ajout d’une fonctionnalité d’accès la base de données depuis le comportement d’un module serait une fonctionnalité intéressante. Il sera nécessaire que cette fonctionnalité isole les données respectives des modules et n’autorise pas l’accès à un autre contexte.</w:t>
      </w:r>
    </w:p>
    <w:p w14:paraId="7041006F" w14:textId="77777777" w:rsidR="00574677" w:rsidRPr="00574677" w:rsidRDefault="00574677" w:rsidP="00574677">
      <w:pPr>
        <w:rPr>
          <w:lang w:eastAsia="fr-CH"/>
        </w:rPr>
      </w:pPr>
    </w:p>
    <w:p w14:paraId="57C3FDE1" w14:textId="2730963A" w:rsidR="00766AA4" w:rsidRDefault="00766AA4" w:rsidP="00766AA4">
      <w:pPr>
        <w:pStyle w:val="Titre4"/>
      </w:pPr>
      <w:bookmarkStart w:id="204" w:name="_Toc141276863"/>
      <w:r w:rsidRPr="004751C4">
        <w:t>Internationalisation</w:t>
      </w:r>
      <w:r>
        <w:t xml:space="preserve"> du backend</w:t>
      </w:r>
      <w:bookmarkEnd w:id="204"/>
    </w:p>
    <w:p w14:paraId="4E33FB57" w14:textId="19A69278" w:rsidR="00306687" w:rsidRDefault="00766AA4" w:rsidP="00422719">
      <w:pPr>
        <w:jc w:val="both"/>
        <w:rPr>
          <w:rStyle w:val="lev"/>
          <w:lang w:eastAsia="fr-CH"/>
        </w:rPr>
      </w:pPr>
      <w:r w:rsidRPr="00766AA4">
        <w:rPr>
          <w:rStyle w:val="lev"/>
        </w:rPr>
        <w:t xml:space="preserve">Comme expliqué, le frontend de l’application </w:t>
      </w:r>
      <w:r w:rsidR="00723C3B" w:rsidRPr="00766AA4">
        <w:rPr>
          <w:rStyle w:val="lev"/>
        </w:rPr>
        <w:t>a</w:t>
      </w:r>
      <w:r w:rsidRPr="00766AA4">
        <w:rPr>
          <w:rStyle w:val="lev"/>
        </w:rPr>
        <w:t xml:space="preserve"> été mis en place pour permettre son utilisation dans plusieurs langues. Il serait idéal d’ajouter cette possibilité dans le backend pour permettre la traduction du contenu des modules, des messages d’erreurs etc.</w:t>
      </w:r>
    </w:p>
    <w:p w14:paraId="008C6344" w14:textId="77777777" w:rsidR="004C69EB" w:rsidRDefault="004C69EB" w:rsidP="006979FF">
      <w:pPr>
        <w:rPr>
          <w:rStyle w:val="lev"/>
        </w:rPr>
      </w:pPr>
    </w:p>
    <w:p w14:paraId="49585588" w14:textId="30C851E1" w:rsidR="0061154A" w:rsidRDefault="0061154A" w:rsidP="0061154A">
      <w:pPr>
        <w:pStyle w:val="Titre4"/>
        <w:rPr>
          <w:rStyle w:val="lev"/>
        </w:rPr>
      </w:pPr>
      <w:bookmarkStart w:id="205" w:name="_Toc141276864"/>
      <w:r>
        <w:rPr>
          <w:rStyle w:val="lev"/>
        </w:rPr>
        <w:t>Affichage des logs</w:t>
      </w:r>
      <w:bookmarkEnd w:id="205"/>
    </w:p>
    <w:p w14:paraId="779254BD" w14:textId="3DABB641" w:rsidR="0061154A" w:rsidRPr="002A68C2" w:rsidRDefault="00335923" w:rsidP="00422719">
      <w:pPr>
        <w:jc w:val="both"/>
        <w:rPr>
          <w:rStyle w:val="lev"/>
          <w:lang w:eastAsia="fr-CH"/>
        </w:rPr>
      </w:pPr>
      <w:r w:rsidRPr="002A68C2">
        <w:rPr>
          <w:rStyle w:val="lev"/>
        </w:rPr>
        <w:t>Les différentes actions et erreur de l’application sont loguées. A des fins de contrôle, il serait possible de rendre accessible ces logs sur l’interface web pour les rendre visible aux utilisateurs.</w:t>
      </w:r>
    </w:p>
    <w:p w14:paraId="36747BB4" w14:textId="77777777" w:rsidR="0061154A" w:rsidRPr="006979FF" w:rsidRDefault="0061154A" w:rsidP="006979FF">
      <w:pPr>
        <w:rPr>
          <w:rStyle w:val="lev"/>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206" w:name="_Toc141276865"/>
      <w:r w:rsidR="00D83E85">
        <w:rPr>
          <w:lang w:val="fr-CH"/>
        </w:rPr>
        <w:t>Conclusion</w:t>
      </w:r>
      <w:bookmarkEnd w:id="206"/>
    </w:p>
    <w:p w14:paraId="55A7DC97" w14:textId="185605A9" w:rsidR="007252C7" w:rsidRDefault="007252C7" w:rsidP="00F4340A">
      <w:pPr>
        <w:pStyle w:val="Titre3"/>
      </w:pPr>
      <w:bookmarkStart w:id="207" w:name="_Toc141276866"/>
      <w:r>
        <w:t xml:space="preserve">Retour </w:t>
      </w:r>
      <w:r w:rsidR="00EB2DB1">
        <w:t>perso</w:t>
      </w:r>
      <w:r w:rsidR="00E2581F">
        <w:t>n</w:t>
      </w:r>
      <w:r w:rsidR="00EB2DB1">
        <w:t>nel</w:t>
      </w:r>
      <w:bookmarkEnd w:id="207"/>
    </w:p>
    <w:p w14:paraId="09F0FCAD" w14:textId="2C6853D3" w:rsidR="0025788C" w:rsidRDefault="00C12A0D" w:rsidP="00061DF7">
      <w:pPr>
        <w:jc w:val="both"/>
        <w:rPr>
          <w:rStyle w:val="lev"/>
        </w:rPr>
      </w:pPr>
      <w:r w:rsidRPr="005E5B22">
        <w:rPr>
          <w:rStyle w:val="lev"/>
        </w:rPr>
        <w:t xml:space="preserve">Ce travail englobait une grande quantité </w:t>
      </w:r>
      <w:r w:rsidR="0025788C" w:rsidRPr="005E5B22">
        <w:rPr>
          <w:rStyle w:val="lev"/>
        </w:rPr>
        <w:t>d</w:t>
      </w:r>
      <w:r w:rsidRPr="005E5B22">
        <w:rPr>
          <w:rStyle w:val="lev"/>
        </w:rPr>
        <w:t xml:space="preserve">’aspects techniques variés : en débutant par une phase d’analyse </w:t>
      </w:r>
      <w:r w:rsidR="0025788C" w:rsidRPr="005E5B22">
        <w:rPr>
          <w:rStyle w:val="lev"/>
        </w:rPr>
        <w:t>très</w:t>
      </w:r>
      <w:r w:rsidRPr="005E5B22">
        <w:rPr>
          <w:rStyle w:val="lev"/>
        </w:rPr>
        <w:t xml:space="preserve"> conséquente, j’ai pu effectuer </w:t>
      </w:r>
      <w:r w:rsidR="0025788C" w:rsidRPr="005E5B22">
        <w:rPr>
          <w:rStyle w:val="lev"/>
        </w:rPr>
        <w:t>les bons choix</w:t>
      </w:r>
      <w:r w:rsidRPr="005E5B22">
        <w:rPr>
          <w:rStyle w:val="lev"/>
        </w:rPr>
        <w:t xml:space="preserve"> de technologies adaptés à ce projet. Cette phase m’a également permis de modéliser et concevoir de nombreux prototypes </w:t>
      </w:r>
      <w:r w:rsidR="0025788C" w:rsidRPr="005E5B22">
        <w:rPr>
          <w:rStyle w:val="lev"/>
        </w:rPr>
        <w:t>afin de les comparer pour définir une architecture finale</w:t>
      </w:r>
      <w:r w:rsidR="00173C47" w:rsidRPr="005E5B22">
        <w:rPr>
          <w:rStyle w:val="lev"/>
        </w:rPr>
        <w:t xml:space="preserve"> de l’application</w:t>
      </w:r>
      <w:r w:rsidR="0025788C" w:rsidRPr="005E5B22">
        <w:rPr>
          <w:rStyle w:val="lev"/>
        </w:rPr>
        <w:t>. La conception du système de module, accompagné de</w:t>
      </w:r>
      <w:r w:rsidR="00F843C0">
        <w:rPr>
          <w:rStyle w:val="lev"/>
        </w:rPr>
        <w:t>s</w:t>
      </w:r>
      <w:r w:rsidR="0025788C" w:rsidRPr="005E5B22">
        <w:rPr>
          <w:rStyle w:val="lev"/>
        </w:rPr>
        <w:t xml:space="preserve"> </w:t>
      </w:r>
      <w:r w:rsidR="00173C47" w:rsidRPr="005E5B22">
        <w:rPr>
          <w:rStyle w:val="lev"/>
        </w:rPr>
        <w:t>grande</w:t>
      </w:r>
      <w:r w:rsidR="00F843C0">
        <w:rPr>
          <w:rStyle w:val="lev"/>
        </w:rPr>
        <w:t>s</w:t>
      </w:r>
      <w:r w:rsidR="00173C47" w:rsidRPr="005E5B22">
        <w:rPr>
          <w:rStyle w:val="lev"/>
        </w:rPr>
        <w:t xml:space="preserve"> session</w:t>
      </w:r>
      <w:r w:rsidR="00F843C0">
        <w:rPr>
          <w:rStyle w:val="lev"/>
        </w:rPr>
        <w:t>s</w:t>
      </w:r>
      <w:r w:rsidR="00173C47" w:rsidRPr="005E5B22">
        <w:rPr>
          <w:rStyle w:val="lev"/>
        </w:rPr>
        <w:t xml:space="preserve"> de modélisation, m’a permis de développer </w:t>
      </w:r>
      <w:r w:rsidR="00FD052F" w:rsidRPr="005E5B22">
        <w:rPr>
          <w:rStyle w:val="lev"/>
        </w:rPr>
        <w:t xml:space="preserve">des composants </w:t>
      </w:r>
      <w:r w:rsidR="00D44AE7">
        <w:rPr>
          <w:rStyle w:val="lev"/>
        </w:rPr>
        <w:t xml:space="preserve">logiciels </w:t>
      </w:r>
      <w:r w:rsidR="00FD052F" w:rsidRPr="005E5B22">
        <w:rPr>
          <w:rStyle w:val="lev"/>
        </w:rPr>
        <w:t>adaptés</w:t>
      </w:r>
      <w:r w:rsidR="00173C47" w:rsidRPr="005E5B22">
        <w:rPr>
          <w:rStyle w:val="lev"/>
        </w:rPr>
        <w:t xml:space="preserve"> à l’utilisation de développeurs et d’utilisateurs. </w:t>
      </w:r>
      <w:r w:rsidR="0025788C" w:rsidRPr="005E5B22">
        <w:rPr>
          <w:rStyle w:val="lev"/>
        </w:rPr>
        <w:t xml:space="preserve">Finalement, la conception de l’API et de l’interface web sont venu chapeauter </w:t>
      </w:r>
      <w:r w:rsidR="00D354B5" w:rsidRPr="005E5B22">
        <w:rPr>
          <w:rStyle w:val="lev"/>
        </w:rPr>
        <w:t>l</w:t>
      </w:r>
      <w:r w:rsidR="0025788C" w:rsidRPr="005E5B22">
        <w:rPr>
          <w:rStyle w:val="lev"/>
        </w:rPr>
        <w:t xml:space="preserve">e projet, me permettant d’appliquer les bonnes pratiques </w:t>
      </w:r>
      <w:r w:rsidR="00FD052F" w:rsidRPr="005E5B22">
        <w:rPr>
          <w:rStyle w:val="lev"/>
        </w:rPr>
        <w:t>en termes de</w:t>
      </w:r>
      <w:r w:rsidR="0025788C" w:rsidRPr="005E5B22">
        <w:rPr>
          <w:rStyle w:val="lev"/>
        </w:rPr>
        <w:t xml:space="preserve"> développement web, un domaine qui me passionne depuis longtemps.</w:t>
      </w:r>
      <w:r w:rsidR="00B653E1">
        <w:rPr>
          <w:rStyle w:val="lev"/>
        </w:rPr>
        <w:t xml:space="preserve"> </w:t>
      </w:r>
      <w:r w:rsidR="00B653E1">
        <w:rPr>
          <w:rStyle w:val="lev"/>
          <w:lang w:eastAsia="fr-CH"/>
        </w:rPr>
        <w:t>C</w:t>
      </w:r>
      <w:r w:rsidR="00B653E1" w:rsidRPr="000B37E8">
        <w:rPr>
          <w:rStyle w:val="lev"/>
          <w:lang w:eastAsia="fr-CH"/>
        </w:rPr>
        <w:t xml:space="preserve">e projet m'a offert </w:t>
      </w:r>
      <w:r w:rsidR="00B653E1" w:rsidRPr="000B37E8">
        <w:rPr>
          <w:rStyle w:val="lev"/>
        </w:rPr>
        <w:t>l’</w:t>
      </w:r>
      <w:r w:rsidR="00B653E1" w:rsidRPr="000B37E8">
        <w:rPr>
          <w:rStyle w:val="lev"/>
          <w:lang w:eastAsia="fr-CH"/>
        </w:rPr>
        <w:t>opportunité de mettre en œuvre mes compétences techniques acquises au fil de ma formation</w:t>
      </w:r>
      <w:r w:rsidR="00B653E1" w:rsidRPr="000B37E8">
        <w:rPr>
          <w:rStyle w:val="lev"/>
        </w:rPr>
        <w:t xml:space="preserve"> à la HEIG-VD</w:t>
      </w:r>
      <w:r w:rsidR="00B653E1" w:rsidRPr="000B37E8">
        <w:rPr>
          <w:rStyle w:val="lev"/>
          <w:lang w:eastAsia="fr-CH"/>
        </w:rPr>
        <w:t xml:space="preserve">, tout en me permettant d'explorer </w:t>
      </w:r>
      <w:r w:rsidR="00B653E1" w:rsidRPr="000B37E8">
        <w:rPr>
          <w:rStyle w:val="lev"/>
        </w:rPr>
        <w:t>et d’apprendre de nouvelles choses.</w:t>
      </w:r>
    </w:p>
    <w:p w14:paraId="38724DFA" w14:textId="77777777" w:rsidR="00FD052F" w:rsidRDefault="00FD052F" w:rsidP="00061DF7">
      <w:pPr>
        <w:jc w:val="both"/>
        <w:rPr>
          <w:rStyle w:val="lev"/>
        </w:rPr>
      </w:pPr>
    </w:p>
    <w:p w14:paraId="4F935A67" w14:textId="2CCCF6ED" w:rsidR="00E2581F" w:rsidRDefault="00FD052F" w:rsidP="00061DF7">
      <w:pPr>
        <w:jc w:val="both"/>
        <w:rPr>
          <w:rStyle w:val="lev"/>
          <w:lang w:eastAsia="fr-CH"/>
        </w:rPr>
      </w:pPr>
      <w:r w:rsidRPr="00C12A0D">
        <w:rPr>
          <w:rStyle w:val="lev"/>
        </w:rPr>
        <w:t>L</w:t>
      </w:r>
      <w:r w:rsidRPr="00C12A0D">
        <w:rPr>
          <w:rStyle w:val="lev"/>
          <w:lang w:eastAsia="fr-CH"/>
        </w:rPr>
        <w:t xml:space="preserve">'utilisation de React dans ce projet a été une expérience enrichissante. Jusqu'alors, je n'avais jamais eu l'occasion de l'appliquer dans un projet concret. Cette expérience m'a permis de consolider mes connaissances et de développer une meilleure compréhension </w:t>
      </w:r>
      <w:r w:rsidRPr="00C12A0D">
        <w:rPr>
          <w:rStyle w:val="lev"/>
        </w:rPr>
        <w:t xml:space="preserve">des </w:t>
      </w:r>
      <w:r w:rsidRPr="00C12A0D">
        <w:rPr>
          <w:rStyle w:val="lev"/>
          <w:lang w:eastAsia="fr-CH"/>
        </w:rPr>
        <w:t>pratiques liés à c</w:t>
      </w:r>
      <w:r w:rsidRPr="00C12A0D">
        <w:rPr>
          <w:rStyle w:val="lev"/>
        </w:rPr>
        <w:t>ette librairie</w:t>
      </w:r>
      <w:r w:rsidRPr="00C12A0D">
        <w:rPr>
          <w:rStyle w:val="lev"/>
          <w:lang w:eastAsia="fr-CH"/>
        </w:rPr>
        <w:t>.</w:t>
      </w:r>
    </w:p>
    <w:p w14:paraId="7B7CC882" w14:textId="77777777" w:rsidR="00F843C0" w:rsidRDefault="00F843C0" w:rsidP="00061DF7">
      <w:pPr>
        <w:jc w:val="both"/>
        <w:rPr>
          <w:rStyle w:val="lev"/>
          <w:lang w:eastAsia="fr-CH"/>
        </w:rPr>
      </w:pPr>
    </w:p>
    <w:p w14:paraId="2BA239DE" w14:textId="5E7E665F" w:rsidR="000617D9" w:rsidRDefault="00F843C0" w:rsidP="00061DF7">
      <w:pPr>
        <w:jc w:val="both"/>
        <w:rPr>
          <w:rStyle w:val="lev"/>
          <w:lang w:eastAsia="fr-CH"/>
        </w:rPr>
      </w:pPr>
      <w:r>
        <w:rPr>
          <w:rStyle w:val="lev"/>
        </w:rPr>
        <w:t xml:space="preserve">Les vastes possibilités offertes par l’application ainsi </w:t>
      </w:r>
      <w:r w:rsidR="00970CF8">
        <w:rPr>
          <w:rStyle w:val="lev"/>
        </w:rPr>
        <w:t xml:space="preserve">que </w:t>
      </w:r>
      <w:r w:rsidR="00B653E1">
        <w:rPr>
          <w:rStyle w:val="lev"/>
        </w:rPr>
        <w:t>la grande portée</w:t>
      </w:r>
      <w:r>
        <w:rPr>
          <w:rStyle w:val="lev"/>
        </w:rPr>
        <w:t xml:space="preserve"> des améliorations imaginable</w:t>
      </w:r>
      <w:r w:rsidR="00970CF8">
        <w:rPr>
          <w:rStyle w:val="lev"/>
        </w:rPr>
        <w:t>s</w:t>
      </w:r>
      <w:r>
        <w:rPr>
          <w:rStyle w:val="lev"/>
        </w:rPr>
        <w:t xml:space="preserve"> </w:t>
      </w:r>
      <w:r w:rsidR="00B653E1">
        <w:rPr>
          <w:rStyle w:val="lev"/>
        </w:rPr>
        <w:t>me permettent de conclure ce projet avec de la satisfaction sur le travail accompli.</w:t>
      </w:r>
      <w:r w:rsidR="00EB2DB1">
        <w:rPr>
          <w:rStyle w:val="lev"/>
        </w:rPr>
        <w:t xml:space="preserve"> </w:t>
      </w:r>
      <w:r w:rsidR="00EB2DB1" w:rsidRPr="00E2581F">
        <w:rPr>
          <w:rStyle w:val="lev"/>
        </w:rPr>
        <w:t>J</w:t>
      </w:r>
      <w:r w:rsidR="00EB2DB1" w:rsidRPr="00E2581F">
        <w:rPr>
          <w:rStyle w:val="lev"/>
          <w:lang w:eastAsia="fr-CH"/>
        </w:rPr>
        <w:t xml:space="preserve">'ai pu relever des défis stimulants, surmonter des obstacles techniques et découvrir de nouvelles solutions pour parvenir à un résultat satisfaisant. </w:t>
      </w:r>
      <w:r w:rsidR="00EB2DB1" w:rsidRPr="00E2581F">
        <w:rPr>
          <w:rStyle w:val="lev"/>
        </w:rPr>
        <w:t>Je suis fier d’avoir donné le meilleur de moi-même pour accomplir ce travail</w:t>
      </w:r>
      <w:r w:rsidR="00F648D5">
        <w:rPr>
          <w:rStyle w:val="lev"/>
        </w:rPr>
        <w:t xml:space="preserve"> et répondre aux attentes </w:t>
      </w:r>
      <w:r w:rsidR="00926073">
        <w:rPr>
          <w:rStyle w:val="lev"/>
        </w:rPr>
        <w:t>de l’entreprise YALK</w:t>
      </w:r>
      <w:r w:rsidR="00F648D5">
        <w:rPr>
          <w:rStyle w:val="lev"/>
        </w:rPr>
        <w:t xml:space="preserve">, </w:t>
      </w:r>
      <w:r w:rsidR="004D4473">
        <w:rPr>
          <w:rStyle w:val="lev"/>
        </w:rPr>
        <w:t>j</w:t>
      </w:r>
      <w:r w:rsidR="00926073">
        <w:rPr>
          <w:rStyle w:val="lev"/>
        </w:rPr>
        <w:t>e</w:t>
      </w:r>
      <w:r w:rsidR="00BE6233">
        <w:rPr>
          <w:rStyle w:val="lev"/>
        </w:rPr>
        <w:t xml:space="preserve"> sors </w:t>
      </w:r>
      <w:r w:rsidR="00EB2DB1" w:rsidRPr="00E2581F">
        <w:rPr>
          <w:rStyle w:val="lev"/>
        </w:rPr>
        <w:t>satisfait du résultat obtenu</w:t>
      </w:r>
      <w:r w:rsidR="004D4473">
        <w:rPr>
          <w:rStyle w:val="lev"/>
        </w:rPr>
        <w:t>.</w:t>
      </w:r>
      <w:r w:rsidR="001C2874" w:rsidRPr="001C2874">
        <w:rPr>
          <w:lang w:eastAsia="fr-CH"/>
        </w:rPr>
        <w:t xml:space="preserve"> </w:t>
      </w:r>
      <w:r w:rsidR="001C2874" w:rsidRPr="001C2874">
        <w:rPr>
          <w:rStyle w:val="lev"/>
          <w:lang w:eastAsia="fr-CH"/>
        </w:rPr>
        <w:t>Je suis reconnaissant des enseignements tirés de cette expérience et enthousiaste à l'idée de continuer à progresser dans le domaine de l'ingénierie</w:t>
      </w:r>
      <w:r w:rsidR="001C2874" w:rsidRPr="001C2874">
        <w:rPr>
          <w:rStyle w:val="lev"/>
        </w:rPr>
        <w:t xml:space="preserve"> logicielle</w:t>
      </w:r>
      <w:r w:rsidR="001C2874" w:rsidRPr="001C2874">
        <w:rPr>
          <w:rStyle w:val="lev"/>
          <w:lang w:eastAsia="fr-CH"/>
        </w:rPr>
        <w:t>.</w:t>
      </w:r>
    </w:p>
    <w:p w14:paraId="61A086AA" w14:textId="77777777" w:rsidR="003304F5" w:rsidRDefault="003304F5" w:rsidP="007252C7">
      <w:pPr>
        <w:rPr>
          <w:lang w:eastAsia="fr-CH"/>
        </w:rPr>
      </w:pPr>
    </w:p>
    <w:p w14:paraId="4D3BE80A" w14:textId="77777777" w:rsidR="007252C7" w:rsidRDefault="007252C7" w:rsidP="007252C7">
      <w:pPr>
        <w:rPr>
          <w:lang w:eastAsia="fr-CH"/>
        </w:rPr>
      </w:pPr>
    </w:p>
    <w:p w14:paraId="29AF8D0C" w14:textId="340BE82A" w:rsidR="007252C7" w:rsidRPr="007252C7" w:rsidRDefault="007252C7" w:rsidP="00F4340A">
      <w:pPr>
        <w:pStyle w:val="Titre3"/>
      </w:pPr>
      <w:bookmarkStart w:id="208" w:name="_Toc141276867"/>
      <w:r>
        <w:t>Remerciements</w:t>
      </w:r>
      <w:bookmarkEnd w:id="208"/>
    </w:p>
    <w:p w14:paraId="6490438C" w14:textId="3C0A47F7" w:rsidR="00F26137" w:rsidRPr="00F53B14" w:rsidRDefault="00954955" w:rsidP="00061DF7">
      <w:pPr>
        <w:spacing w:after="160" w:line="259" w:lineRule="auto"/>
        <w:jc w:val="both"/>
        <w:rPr>
          <w:rStyle w:val="lev"/>
        </w:rPr>
      </w:pPr>
      <w:r w:rsidRPr="00F53B14">
        <w:rPr>
          <w:rStyle w:val="lev"/>
        </w:rPr>
        <w:t xml:space="preserve">Je tiens à remercier particulièrement Monsieur Loris Gavillet, de m’avoir </w:t>
      </w:r>
      <w:r w:rsidR="00093F94" w:rsidRPr="00F53B14">
        <w:rPr>
          <w:rStyle w:val="lev"/>
        </w:rPr>
        <w:t>proposé</w:t>
      </w:r>
      <w:r w:rsidRPr="00F53B14">
        <w:rPr>
          <w:rStyle w:val="lev"/>
        </w:rPr>
        <w:t xml:space="preserve"> ce projet et </w:t>
      </w:r>
      <w:r w:rsidR="00093F94" w:rsidRPr="00F53B14">
        <w:rPr>
          <w:rStyle w:val="lev"/>
        </w:rPr>
        <w:t xml:space="preserve">pour </w:t>
      </w:r>
      <w:r w:rsidR="00B16A0D" w:rsidRPr="00F53B14">
        <w:rPr>
          <w:rStyle w:val="lev"/>
        </w:rPr>
        <w:t xml:space="preserve">la confiance </w:t>
      </w:r>
      <w:r w:rsidR="00093F94" w:rsidRPr="00F53B14">
        <w:rPr>
          <w:rStyle w:val="lev"/>
        </w:rPr>
        <w:t>qu’il m’</w:t>
      </w:r>
      <w:r w:rsidR="003A7ED1">
        <w:rPr>
          <w:rStyle w:val="lev"/>
        </w:rPr>
        <w:t xml:space="preserve">a </w:t>
      </w:r>
      <w:r w:rsidR="00B16A0D" w:rsidRPr="00F53B14">
        <w:rPr>
          <w:rStyle w:val="lev"/>
        </w:rPr>
        <w:t xml:space="preserve">accordé </w:t>
      </w:r>
      <w:r w:rsidR="00093F94" w:rsidRPr="00F53B14">
        <w:rPr>
          <w:rStyle w:val="lev"/>
        </w:rPr>
        <w:t xml:space="preserve">dans la réalisation de celui-ci, notamment </w:t>
      </w:r>
      <w:r w:rsidR="00B16A0D" w:rsidRPr="00F53B14">
        <w:rPr>
          <w:rStyle w:val="lev"/>
        </w:rPr>
        <w:t xml:space="preserve">sur </w:t>
      </w:r>
      <w:r w:rsidRPr="00F53B14">
        <w:rPr>
          <w:rStyle w:val="lev"/>
        </w:rPr>
        <w:t xml:space="preserve">la liberté </w:t>
      </w:r>
      <w:r w:rsidR="006979A6" w:rsidRPr="00F53B14">
        <w:rPr>
          <w:rStyle w:val="lev"/>
        </w:rPr>
        <w:t>totale de son implémentation</w:t>
      </w:r>
      <w:r w:rsidR="00B16A0D" w:rsidRPr="00F53B14">
        <w:rPr>
          <w:rStyle w:val="lev"/>
        </w:rPr>
        <w:t>.</w:t>
      </w:r>
      <w:r w:rsidR="00093F94" w:rsidRPr="00F53B14">
        <w:rPr>
          <w:rStyle w:val="lev"/>
        </w:rPr>
        <w:t xml:space="preserve"> Je remercie également Monsieur Patrick Lachaize pour avoir suivi ce projet et pour ses précieux conseils.</w:t>
      </w:r>
      <w:r w:rsidR="00A54FD3" w:rsidRPr="00F53B14">
        <w:rPr>
          <w:rStyle w:val="lev"/>
        </w:rPr>
        <w:t xml:space="preserve"> Je suis également reconnaissant envers mes proches pour leur </w:t>
      </w:r>
      <w:r w:rsidR="00F53B14" w:rsidRPr="00F53B14">
        <w:rPr>
          <w:rStyle w:val="lev"/>
        </w:rPr>
        <w:t>soutien</w:t>
      </w:r>
      <w:r w:rsidR="00A54FD3" w:rsidRPr="00F53B14">
        <w:rPr>
          <w:rStyle w:val="lev"/>
        </w:rPr>
        <w:t xml:space="preserve"> constant durant ce travail et </w:t>
      </w:r>
      <w:r w:rsidR="00AF50E0">
        <w:rPr>
          <w:rStyle w:val="lev"/>
        </w:rPr>
        <w:t xml:space="preserve">tout </w:t>
      </w:r>
      <w:r w:rsidR="00A54FD3" w:rsidRPr="00F53B14">
        <w:rPr>
          <w:rStyle w:val="lev"/>
        </w:rPr>
        <w:t>au long de ma formation.</w:t>
      </w:r>
    </w:p>
    <w:p w14:paraId="3C1C0D28" w14:textId="77777777" w:rsidR="00F26137" w:rsidRDefault="00F26137" w:rsidP="00D07F17">
      <w:pPr>
        <w:spacing w:after="160" w:line="259" w:lineRule="auto"/>
        <w:rPr>
          <w:lang w:eastAsia="fr-CH"/>
        </w:rPr>
      </w:pPr>
    </w:p>
    <w:p w14:paraId="11160F02" w14:textId="2F5E9A4D" w:rsidR="00F26137" w:rsidRPr="001659B5" w:rsidRDefault="00F26137" w:rsidP="00061DF7">
      <w:pPr>
        <w:spacing w:after="160" w:line="259" w:lineRule="auto"/>
        <w:jc w:val="right"/>
        <w:rPr>
          <w:rStyle w:val="lev"/>
          <w:lang w:val="en-US"/>
        </w:rPr>
        <w:sectPr w:rsidR="00F26137" w:rsidRPr="001659B5" w:rsidSect="00F51FF7">
          <w:footerReference w:type="first" r:id="rId105"/>
          <w:pgSz w:w="11906" w:h="16838" w:code="9"/>
          <w:pgMar w:top="1418" w:right="851" w:bottom="1276" w:left="851" w:header="397" w:footer="43" w:gutter="0"/>
          <w:pgNumType w:start="1"/>
          <w:cols w:space="708"/>
          <w:titlePg/>
          <w:docGrid w:linePitch="360"/>
        </w:sectPr>
      </w:pPr>
      <w:r w:rsidRPr="001659B5">
        <w:rPr>
          <w:rStyle w:val="lev"/>
          <w:lang w:val="en-US"/>
        </w:rPr>
        <w:t>Nicolas Crausaz</w:t>
      </w:r>
    </w:p>
    <w:p w14:paraId="339D9784" w14:textId="71414F19" w:rsidR="00430327" w:rsidRPr="00FF23D1" w:rsidRDefault="00430327" w:rsidP="00430327">
      <w:pPr>
        <w:tabs>
          <w:tab w:val="left" w:pos="4029"/>
        </w:tabs>
        <w:rPr>
          <w:lang w:val="en-US" w:eastAsia="fr-CH"/>
        </w:rPr>
        <w:sectPr w:rsidR="00430327" w:rsidRPr="00FF23D1" w:rsidSect="00F17BA8">
          <w:pgSz w:w="11906" w:h="16838" w:code="9"/>
          <w:pgMar w:top="284" w:right="851" w:bottom="1276" w:left="851" w:header="397" w:footer="43" w:gutter="0"/>
          <w:cols w:space="708"/>
          <w:titlePg/>
          <w:docGrid w:linePitch="360"/>
        </w:sectPr>
      </w:pPr>
    </w:p>
    <w:p w14:paraId="32AEFF46" w14:textId="77777777" w:rsidR="00405CA8" w:rsidRPr="00FF23D1" w:rsidRDefault="00405CA8" w:rsidP="00F66174">
      <w:pPr>
        <w:spacing w:after="2880"/>
        <w:rPr>
          <w:lang w:val="en-US"/>
        </w:rPr>
      </w:pPr>
    </w:p>
    <w:bookmarkStart w:id="209" w:name="_Toc141276868"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Style w:val="lev"/>
          <w:rFonts w:ascii="CMU Serif Roman" w:hAnsi="CMU Serif Roman" w:cs="CMU Serif Roman"/>
          <w:lang w:val="fr-FR" w:eastAsia="fr-CH"/>
          <w14:ligatures w14:val="standardContextual"/>
        </w:rPr>
      </w:sdtEndPr>
      <w:sdtContent>
        <w:p w14:paraId="7E83F612" w14:textId="77777777" w:rsidR="00334018" w:rsidRPr="00E8431A" w:rsidRDefault="00334018" w:rsidP="00E36CE6">
          <w:pPr>
            <w:pStyle w:val="Titre1"/>
            <w:rPr>
              <w:lang w:val="en-US"/>
            </w:rPr>
          </w:pPr>
          <w:r w:rsidRPr="00E8431A">
            <w:rPr>
              <w:lang w:val="en-US"/>
            </w:rPr>
            <w:t>Bibliographie</w:t>
          </w:r>
          <w:bookmarkEnd w:id="209"/>
        </w:p>
        <w:sdt>
          <w:sdtPr>
            <w:rPr>
              <w:rStyle w:val="lev"/>
            </w:rPr>
            <w:id w:val="111145805"/>
            <w:bibliography/>
          </w:sdtPr>
          <w:sdtContent>
            <w:p w14:paraId="652A8907" w14:textId="2EEAD28A" w:rsidR="00397D16" w:rsidRPr="00BE007D" w:rsidRDefault="00E13475" w:rsidP="00743328">
              <w:pPr>
                <w:pStyle w:val="Bibliographie"/>
                <w:ind w:left="720" w:hanging="720"/>
                <w:jc w:val="left"/>
                <w:rPr>
                  <w:rStyle w:val="lev"/>
                  <w:lang w:val="en-US"/>
                </w:rPr>
              </w:pPr>
              <w:r w:rsidRPr="00BE007D">
                <w:rPr>
                  <w:rStyle w:val="lev"/>
                  <w:lang w:val="en-US"/>
                </w:rPr>
                <w:t xml:space="preserve">[1] </w:t>
              </w:r>
              <w:r w:rsidR="009750B6" w:rsidRPr="00BE007D">
                <w:rPr>
                  <w:rStyle w:val="lev"/>
                  <w:lang w:val="en-US"/>
                </w:rPr>
                <w:t>GAMMA, Erich., HELM, Richard., JOHNSON, Ralph., VLISSIDED, John., « Design Patterns: Elements of Reusable Object-Oriented Software », Addison-Wesley Professional, 1994</w:t>
              </w:r>
            </w:p>
            <w:p w14:paraId="45A553E9" w14:textId="3757897E" w:rsidR="00397D16" w:rsidRPr="00BE007D" w:rsidRDefault="00397D16" w:rsidP="00743328">
              <w:pPr>
                <w:pStyle w:val="Bibliographie"/>
                <w:ind w:left="720" w:hanging="720"/>
                <w:jc w:val="left"/>
                <w:rPr>
                  <w:rStyle w:val="lev"/>
                  <w:lang w:val="en-US"/>
                </w:rPr>
              </w:pPr>
              <w:r w:rsidRPr="00BE007D">
                <w:rPr>
                  <w:rStyle w:val="lev"/>
                  <w:lang w:val="en-US"/>
                </w:rPr>
                <w:t>[</w:t>
              </w:r>
              <w:r w:rsidR="00646C74" w:rsidRPr="00BE007D">
                <w:rPr>
                  <w:rStyle w:val="lev"/>
                  <w:lang w:val="en-US"/>
                </w:rPr>
                <w:t>2</w:t>
              </w:r>
              <w:r w:rsidRPr="00BE007D">
                <w:rPr>
                  <w:rStyle w:val="lev"/>
                  <w:lang w:val="en-US"/>
                </w:rPr>
                <w:t xml:space="preserve">] </w:t>
              </w:r>
              <w:r w:rsidR="00054F6E" w:rsidRPr="00BE007D">
                <w:rPr>
                  <w:rStyle w:val="lev"/>
                  <w:lang w:val="en-US"/>
                </w:rPr>
                <w:t xml:space="preserve">SHVETS </w:t>
              </w:r>
              <w:r w:rsidR="001713D4" w:rsidRPr="002E540C">
                <w:rPr>
                  <w:rStyle w:val="lev"/>
                  <w:lang w:val="en-US"/>
                </w:rPr>
                <w:t>Alexander, Refactoring.Guru</w:t>
              </w:r>
              <w:r w:rsidR="001E3723" w:rsidRPr="00BE007D">
                <w:rPr>
                  <w:rStyle w:val="lev"/>
                  <w:lang w:val="en-US"/>
                </w:rPr>
                <w:t xml:space="preserve">, 2021, </w:t>
              </w:r>
              <w:r w:rsidR="00F647C9" w:rsidRPr="00BE007D">
                <w:rPr>
                  <w:rStyle w:val="lev"/>
                  <w:lang w:val="en-US"/>
                </w:rPr>
                <w:t>«</w:t>
              </w:r>
              <w:r w:rsidR="001E3723" w:rsidRPr="002E540C">
                <w:rPr>
                  <w:rStyle w:val="lev"/>
                  <w:lang w:val="en-US"/>
                </w:rPr>
                <w:t>The Catalog of Design Patterns</w:t>
              </w:r>
              <w:r w:rsidR="00F647C9" w:rsidRPr="00BE007D">
                <w:rPr>
                  <w:rStyle w:val="lev"/>
                  <w:lang w:val="en-US"/>
                </w:rPr>
                <w:t>»</w:t>
              </w:r>
              <w:r w:rsidR="000B4211">
                <w:rPr>
                  <w:rStyle w:val="lev"/>
                  <w:lang w:val="en-US"/>
                </w:rPr>
                <w:t>,</w:t>
              </w:r>
              <w:r w:rsidR="00341C50" w:rsidRPr="00BE007D">
                <w:rPr>
                  <w:rStyle w:val="lev"/>
                  <w:lang w:val="en-US"/>
                </w:rPr>
                <w:br/>
              </w:r>
              <w:r w:rsidR="00142E7B">
                <w:rPr>
                  <w:rStyle w:val="lev"/>
                  <w:i/>
                  <w:iCs/>
                  <w:lang w:val="en-US"/>
                </w:rPr>
                <w:t>URL:</w:t>
              </w:r>
              <w:r w:rsidR="00341C50" w:rsidRPr="00BE007D">
                <w:rPr>
                  <w:rStyle w:val="lev"/>
                  <w:i/>
                  <w:iCs/>
                  <w:lang w:val="en-US"/>
                </w:rPr>
                <w:t xml:space="preserve"> </w:t>
              </w:r>
              <w:hyperlink r:id="rId106" w:history="1">
                <w:r w:rsidR="00E2146A" w:rsidRPr="002952B6">
                  <w:rPr>
                    <w:rStyle w:val="lev"/>
                    <w:i/>
                    <w:iCs/>
                    <w:color w:val="0070C0"/>
                    <w:lang w:val="en-US" w:eastAsia="fr-FR"/>
                  </w:rPr>
                  <w:t>https://refactoring.guru/design-patterns/catalog</w:t>
                </w:r>
              </w:hyperlink>
            </w:p>
            <w:p w14:paraId="2C1FE7B3" w14:textId="0A175C4A" w:rsidR="00D87152" w:rsidRPr="00BE007D" w:rsidRDefault="00D87152" w:rsidP="00743328">
              <w:pPr>
                <w:pStyle w:val="Bibliographie"/>
                <w:ind w:left="720" w:hanging="720"/>
                <w:jc w:val="left"/>
                <w:rPr>
                  <w:rStyle w:val="lev"/>
                  <w:lang w:val="en-US"/>
                </w:rPr>
              </w:pPr>
              <w:r w:rsidRPr="00BE007D">
                <w:rPr>
                  <w:rStyle w:val="lev"/>
                  <w:lang w:val="en-US"/>
                </w:rPr>
                <w:t>[3] Meta Open Source, 2023, «</w:t>
              </w:r>
              <w:r w:rsidRPr="002E540C">
                <w:rPr>
                  <w:rStyle w:val="lev"/>
                  <w:lang w:val="en-US"/>
                </w:rPr>
                <w:t>React</w:t>
              </w:r>
              <w:r w:rsidRPr="00BE007D">
                <w:rPr>
                  <w:rStyle w:val="lev"/>
                  <w:lang w:val="en-US"/>
                </w:rPr>
                <w:t>, t</w:t>
              </w:r>
              <w:r w:rsidRPr="002E540C">
                <w:rPr>
                  <w:rStyle w:val="lev"/>
                  <w:lang w:val="en-US"/>
                </w:rPr>
                <w:t>he library for web and native user interfaces</w:t>
              </w:r>
              <w:r w:rsidRPr="00BE007D">
                <w:rPr>
                  <w:rStyle w:val="lev"/>
                  <w:lang w:val="en-US"/>
                </w:rPr>
                <w:t>»</w:t>
              </w:r>
              <w:r w:rsidR="000B4211">
                <w:rPr>
                  <w:rStyle w:val="lev"/>
                  <w:lang w:val="en-US"/>
                </w:rPr>
                <w:t>,</w:t>
              </w:r>
              <w:r w:rsidRPr="00BE007D">
                <w:rPr>
                  <w:rStyle w:val="lev"/>
                  <w:lang w:val="en-US"/>
                </w:rPr>
                <w:br/>
              </w:r>
              <w:r w:rsidR="00142E7B">
                <w:rPr>
                  <w:rStyle w:val="lev"/>
                  <w:i/>
                  <w:iCs/>
                  <w:lang w:val="en-US"/>
                </w:rPr>
                <w:t>URL:</w:t>
              </w:r>
              <w:r w:rsidRPr="00BE007D">
                <w:rPr>
                  <w:rStyle w:val="lev"/>
                  <w:i/>
                  <w:iCs/>
                  <w:lang w:val="en-US"/>
                </w:rPr>
                <w:t xml:space="preserve"> </w:t>
              </w:r>
              <w:hyperlink r:id="rId107" w:history="1">
                <w:r w:rsidR="004848E6" w:rsidRPr="002952B6">
                  <w:rPr>
                    <w:rStyle w:val="lev"/>
                    <w:i/>
                    <w:iCs/>
                    <w:color w:val="0070C0"/>
                    <w:lang w:val="en-US" w:eastAsia="fr-FR"/>
                  </w:rPr>
                  <w:t>https://react.dev/</w:t>
                </w:r>
              </w:hyperlink>
            </w:p>
            <w:p w14:paraId="1C4C3E76" w14:textId="4E35E917" w:rsidR="00743328" w:rsidRPr="001A19B5" w:rsidRDefault="004848E6" w:rsidP="00743328">
              <w:pPr>
                <w:pStyle w:val="Bibliographie"/>
                <w:ind w:left="720" w:hanging="720"/>
                <w:jc w:val="left"/>
                <w:rPr>
                  <w:rStyle w:val="lev"/>
                  <w:lang w:val="en-US"/>
                </w:rPr>
              </w:pPr>
              <w:r w:rsidRPr="001A19B5">
                <w:rPr>
                  <w:rStyle w:val="lev"/>
                  <w:lang w:val="en-US"/>
                </w:rPr>
                <w:t xml:space="preserve">[4] </w:t>
              </w:r>
              <w:r w:rsidR="00743328" w:rsidRPr="001A19B5">
                <w:rPr>
                  <w:rStyle w:val="lev"/>
                  <w:lang w:val="en-US"/>
                </w:rPr>
                <w:t>Remix Software Inc</w:t>
              </w:r>
              <w:r w:rsidRPr="001A19B5">
                <w:rPr>
                  <w:rStyle w:val="lev"/>
                  <w:lang w:val="en-US"/>
                </w:rPr>
                <w:t>, 2023, «React</w:t>
              </w:r>
              <w:r w:rsidR="00377FBD" w:rsidRPr="001A19B5">
                <w:rPr>
                  <w:rStyle w:val="lev"/>
                  <w:lang w:val="en-US"/>
                </w:rPr>
                <w:t xml:space="preserve"> Router </w:t>
              </w:r>
              <w:r w:rsidRPr="001A19B5">
                <w:rPr>
                  <w:rStyle w:val="lev"/>
                  <w:lang w:val="en-US"/>
                </w:rPr>
                <w:t>»</w:t>
              </w:r>
              <w:r w:rsidR="000B4211">
                <w:rPr>
                  <w:rStyle w:val="lev"/>
                  <w:lang w:val="en-US"/>
                </w:rPr>
                <w:t xml:space="preserve">, </w:t>
              </w:r>
              <w:r w:rsidR="001A19B5">
                <w:rPr>
                  <w:rStyle w:val="lev"/>
                  <w:i/>
                  <w:iCs/>
                  <w:lang w:val="en-US"/>
                </w:rPr>
                <w:t xml:space="preserve">URL: </w:t>
              </w:r>
              <w:hyperlink r:id="rId108" w:history="1">
                <w:r w:rsidR="00743328" w:rsidRPr="002952B6">
                  <w:rPr>
                    <w:rStyle w:val="lev"/>
                    <w:i/>
                    <w:iCs/>
                    <w:color w:val="0070C0"/>
                    <w:lang w:val="en-US"/>
                  </w:rPr>
                  <w:t>https://reactrouter.com/en/main</w:t>
                </w:r>
              </w:hyperlink>
            </w:p>
            <w:p w14:paraId="70C30AC0" w14:textId="7BFCE914" w:rsidR="00C915DF" w:rsidRPr="00BE007D" w:rsidRDefault="00C915DF" w:rsidP="00C915DF">
              <w:pPr>
                <w:pStyle w:val="Bibliographie"/>
                <w:ind w:left="720" w:hanging="720"/>
                <w:jc w:val="left"/>
                <w:rPr>
                  <w:rStyle w:val="lev"/>
                  <w:lang w:val="en-US"/>
                </w:rPr>
              </w:pPr>
              <w:r w:rsidRPr="002E540C">
                <w:rPr>
                  <w:rStyle w:val="lev"/>
                  <w:lang w:val="en-US"/>
                </w:rPr>
                <w:t>[</w:t>
              </w:r>
              <w:r w:rsidR="00614882" w:rsidRPr="00BE007D">
                <w:rPr>
                  <w:rStyle w:val="lev"/>
                  <w:lang w:val="en-US"/>
                </w:rPr>
                <w:t>5</w:t>
              </w:r>
              <w:r w:rsidRPr="002E540C">
                <w:rPr>
                  <w:rStyle w:val="lev"/>
                  <w:lang w:val="en-US"/>
                </w:rPr>
                <w:t xml:space="preserve">] </w:t>
              </w:r>
              <w:r w:rsidR="00D659AA" w:rsidRPr="00BE007D">
                <w:rPr>
                  <w:rStyle w:val="lev"/>
                  <w:lang w:val="en-US"/>
                </w:rPr>
                <w:t xml:space="preserve">GUPTA </w:t>
              </w:r>
              <w:r w:rsidRPr="002E540C">
                <w:rPr>
                  <w:rStyle w:val="lev"/>
                  <w:lang w:val="en-US"/>
                </w:rPr>
                <w:t>Lokesh, 202</w:t>
              </w:r>
              <w:r w:rsidR="009B7625" w:rsidRPr="002E540C">
                <w:rPr>
                  <w:rStyle w:val="lev"/>
                  <w:lang w:val="en-US"/>
                </w:rPr>
                <w:t>2</w:t>
              </w:r>
              <w:r w:rsidRPr="002E540C">
                <w:rPr>
                  <w:rStyle w:val="lev"/>
                  <w:lang w:val="en-US"/>
                </w:rPr>
                <w:t>, «</w:t>
              </w:r>
              <w:r w:rsidR="009B7625" w:rsidRPr="002E540C">
                <w:rPr>
                  <w:rStyle w:val="lev"/>
                  <w:lang w:val="en-US"/>
                </w:rPr>
                <w:t>What is REST</w:t>
              </w:r>
              <w:r w:rsidRPr="002E540C">
                <w:rPr>
                  <w:rStyle w:val="lev"/>
                  <w:lang w:val="en-US"/>
                </w:rPr>
                <w:t xml:space="preserve"> »</w:t>
              </w:r>
              <w:r w:rsidR="000B4211">
                <w:rPr>
                  <w:rStyle w:val="lev"/>
                  <w:lang w:val="en-US"/>
                </w:rPr>
                <w:t xml:space="preserve">, </w:t>
              </w:r>
              <w:r w:rsidR="001A19B5">
                <w:rPr>
                  <w:rStyle w:val="lev"/>
                  <w:i/>
                  <w:iCs/>
                  <w:lang w:val="en-US"/>
                </w:rPr>
                <w:t xml:space="preserve">URL: </w:t>
              </w:r>
              <w:hyperlink r:id="rId109" w:history="1">
                <w:r w:rsidR="00614882" w:rsidRPr="002952B6">
                  <w:rPr>
                    <w:rStyle w:val="lev"/>
                    <w:i/>
                    <w:iCs/>
                    <w:color w:val="0070C0"/>
                    <w:lang w:val="en-US"/>
                  </w:rPr>
                  <w:t>https://restfulapi.net/</w:t>
                </w:r>
              </w:hyperlink>
            </w:p>
            <w:p w14:paraId="72411CA4" w14:textId="294C641F" w:rsidR="00614882" w:rsidRPr="001A19B5" w:rsidRDefault="00614882" w:rsidP="00614882">
              <w:pPr>
                <w:pStyle w:val="Bibliographie"/>
                <w:ind w:left="720" w:hanging="720"/>
                <w:jc w:val="left"/>
                <w:rPr>
                  <w:rStyle w:val="lev"/>
                  <w:i/>
                  <w:iCs/>
                  <w:lang w:val="it-CH"/>
                </w:rPr>
              </w:pPr>
              <w:r w:rsidRPr="001A19B5">
                <w:rPr>
                  <w:rStyle w:val="lev"/>
                  <w:lang w:val="it-CH"/>
                </w:rPr>
                <w:t xml:space="preserve">[6] </w:t>
              </w:r>
              <w:r w:rsidR="00270E57" w:rsidRPr="001A19B5">
                <w:rPr>
                  <w:rStyle w:val="lev"/>
                  <w:lang w:val="it-CH"/>
                </w:rPr>
                <w:t xml:space="preserve">SAADEGHI </w:t>
              </w:r>
              <w:r w:rsidR="00270E57" w:rsidRPr="001A19B5">
                <w:rPr>
                  <w:rStyle w:val="lev"/>
                  <w:lang w:val="it-CH" w:eastAsia="fr-FR"/>
                </w:rPr>
                <w:t>Pouya</w:t>
              </w:r>
              <w:r w:rsidRPr="001A19B5">
                <w:rPr>
                  <w:rStyle w:val="lev"/>
                  <w:lang w:val="it-CH"/>
                </w:rPr>
                <w:t>, 202</w:t>
              </w:r>
              <w:r w:rsidR="00270E57" w:rsidRPr="001A19B5">
                <w:rPr>
                  <w:rStyle w:val="lev"/>
                  <w:lang w:val="it-CH"/>
                </w:rPr>
                <w:t>3</w:t>
              </w:r>
              <w:r w:rsidRPr="001A19B5">
                <w:rPr>
                  <w:rStyle w:val="lev"/>
                  <w:lang w:val="it-CH"/>
                </w:rPr>
                <w:t>, «</w:t>
              </w:r>
              <w:r w:rsidR="00270E57" w:rsidRPr="001A19B5">
                <w:rPr>
                  <w:rStyle w:val="lev"/>
                  <w:lang w:val="it-CH"/>
                </w:rPr>
                <w:t>DaisyUI</w:t>
              </w:r>
              <w:r w:rsidRPr="001A19B5">
                <w:rPr>
                  <w:rStyle w:val="lev"/>
                  <w:lang w:val="it-CH"/>
                </w:rPr>
                <w:t xml:space="preserve"> »</w:t>
              </w:r>
              <w:r w:rsidR="000B4211">
                <w:rPr>
                  <w:rStyle w:val="lev"/>
                  <w:lang w:val="it-CH"/>
                </w:rPr>
                <w:t xml:space="preserve">, </w:t>
              </w:r>
              <w:r w:rsidR="001A19B5" w:rsidRPr="001A19B5">
                <w:rPr>
                  <w:rStyle w:val="lev"/>
                  <w:i/>
                  <w:iCs/>
                  <w:lang w:val="it-CH"/>
                </w:rPr>
                <w:t xml:space="preserve">URL: </w:t>
              </w:r>
              <w:hyperlink r:id="rId110" w:history="1">
                <w:r w:rsidR="007164AD" w:rsidRPr="002952B6">
                  <w:rPr>
                    <w:rStyle w:val="lev"/>
                    <w:i/>
                    <w:iCs/>
                    <w:color w:val="0070C0"/>
                    <w:lang w:val="it-CH"/>
                  </w:rPr>
                  <w:t>https://daisyui.com/</w:t>
                </w:r>
              </w:hyperlink>
            </w:p>
            <w:p w14:paraId="3C348498" w14:textId="0EDBD1C6" w:rsidR="007164AD" w:rsidRPr="001A19B5" w:rsidRDefault="007164AD" w:rsidP="007164AD">
              <w:pPr>
                <w:pStyle w:val="Bibliographie"/>
                <w:ind w:left="720" w:hanging="720"/>
                <w:jc w:val="left"/>
                <w:rPr>
                  <w:rStyle w:val="lev"/>
                  <w:lang w:val="en-US"/>
                </w:rPr>
              </w:pPr>
              <w:r w:rsidRPr="001A19B5">
                <w:rPr>
                  <w:rStyle w:val="lev"/>
                  <w:lang w:val="en-US"/>
                </w:rPr>
                <w:t xml:space="preserve">[7] </w:t>
              </w:r>
              <w:r w:rsidR="000F620D" w:rsidRPr="001A19B5">
                <w:rPr>
                  <w:rStyle w:val="lev"/>
                  <w:lang w:val="en-US"/>
                </w:rPr>
                <w:t>Docker Inc</w:t>
              </w:r>
              <w:r w:rsidRPr="001A19B5">
                <w:rPr>
                  <w:rStyle w:val="lev"/>
                  <w:lang w:val="en-US"/>
                </w:rPr>
                <w:t>, 2023, «</w:t>
              </w:r>
              <w:r w:rsidR="000F620D" w:rsidRPr="001A19B5">
                <w:rPr>
                  <w:rStyle w:val="lev"/>
                  <w:lang w:val="en-US"/>
                </w:rPr>
                <w:t>Docker docs</w:t>
              </w:r>
              <w:r w:rsidRPr="001A19B5">
                <w:rPr>
                  <w:rStyle w:val="lev"/>
                  <w:lang w:val="en-US"/>
                </w:rPr>
                <w:t xml:space="preserve"> »</w:t>
              </w:r>
              <w:r w:rsidR="000B4211">
                <w:rPr>
                  <w:rStyle w:val="lev"/>
                  <w:lang w:val="en-US"/>
                </w:rPr>
                <w:t xml:space="preserve">, </w:t>
              </w:r>
              <w:r w:rsidR="001A19B5">
                <w:rPr>
                  <w:rStyle w:val="lev"/>
                  <w:i/>
                  <w:iCs/>
                  <w:lang w:val="en-US"/>
                </w:rPr>
                <w:t>URL:</w:t>
              </w:r>
              <w:r w:rsidRPr="001A19B5">
                <w:rPr>
                  <w:rStyle w:val="lev"/>
                  <w:i/>
                  <w:iCs/>
                  <w:lang w:val="en-US"/>
                </w:rPr>
                <w:t xml:space="preserve"> </w:t>
              </w:r>
              <w:r w:rsidR="000F620D" w:rsidRPr="002952B6">
                <w:rPr>
                  <w:rStyle w:val="lev"/>
                  <w:i/>
                  <w:iCs/>
                  <w:color w:val="0070C0"/>
                  <w:lang w:val="en-US"/>
                </w:rPr>
                <w:t>https://docs.docker.com/</w:t>
              </w:r>
            </w:p>
            <w:p w14:paraId="1FDF4202" w14:textId="618DE4B2" w:rsidR="007164AD" w:rsidRPr="00945865" w:rsidRDefault="007164AD" w:rsidP="007164AD">
              <w:pPr>
                <w:pStyle w:val="Bibliographie"/>
                <w:ind w:left="720" w:hanging="720"/>
                <w:jc w:val="left"/>
                <w:rPr>
                  <w:rStyle w:val="lev"/>
                  <w:lang w:val="en-US"/>
                </w:rPr>
              </w:pPr>
              <w:r w:rsidRPr="00945865">
                <w:rPr>
                  <w:rStyle w:val="lev"/>
                  <w:lang w:val="en-US"/>
                </w:rPr>
                <w:t xml:space="preserve">[8] </w:t>
              </w:r>
              <w:r w:rsidR="000B30FB" w:rsidRPr="00945865">
                <w:rPr>
                  <w:rStyle w:val="lev"/>
                  <w:lang w:val="en-US" w:eastAsia="fr-FR"/>
                </w:rPr>
                <w:t>OpenJS Foundation</w:t>
              </w:r>
              <w:r w:rsidR="000B30FB" w:rsidRPr="00945865">
                <w:rPr>
                  <w:rStyle w:val="lev"/>
                  <w:lang w:val="en-US"/>
                </w:rPr>
                <w:t>, Contributeurs</w:t>
              </w:r>
              <w:r w:rsidRPr="00945865">
                <w:rPr>
                  <w:rStyle w:val="lev"/>
                  <w:lang w:val="en-US"/>
                </w:rPr>
                <w:t>, 2023, «</w:t>
              </w:r>
              <w:r w:rsidR="006B10C5" w:rsidRPr="00945865">
                <w:rPr>
                  <w:rStyle w:val="lev"/>
                  <w:lang w:val="en-US"/>
                </w:rPr>
                <w:t>Electron</w:t>
              </w:r>
              <w:r w:rsidRPr="00945865">
                <w:rPr>
                  <w:rStyle w:val="lev"/>
                  <w:lang w:val="en-US"/>
                </w:rPr>
                <w:t xml:space="preserve"> »</w:t>
              </w:r>
              <w:r w:rsidR="000B4211">
                <w:rPr>
                  <w:rStyle w:val="lev"/>
                  <w:lang w:val="en-US"/>
                </w:rPr>
                <w:t xml:space="preserve">, </w:t>
              </w:r>
              <w:r w:rsidR="001A19B5">
                <w:rPr>
                  <w:rStyle w:val="lev"/>
                  <w:i/>
                  <w:iCs/>
                  <w:lang w:val="en-US"/>
                </w:rPr>
                <w:t xml:space="preserve">URL: </w:t>
              </w:r>
              <w:r w:rsidR="008D5033" w:rsidRPr="002952B6">
                <w:rPr>
                  <w:rStyle w:val="lev"/>
                  <w:i/>
                  <w:iCs/>
                  <w:color w:val="0070C0"/>
                  <w:lang w:val="en-US"/>
                </w:rPr>
                <w:t>https://www.electronjs.org/fr/</w:t>
              </w:r>
            </w:p>
            <w:p w14:paraId="0C56F0C5" w14:textId="430BE4D5" w:rsidR="007164AD" w:rsidRPr="00945865" w:rsidRDefault="007164AD" w:rsidP="007164AD">
              <w:pPr>
                <w:pStyle w:val="Bibliographie"/>
                <w:ind w:left="720" w:hanging="720"/>
                <w:jc w:val="left"/>
                <w:rPr>
                  <w:rStyle w:val="lev"/>
                  <w:lang w:val="en-US"/>
                </w:rPr>
              </w:pPr>
              <w:r w:rsidRPr="00945865">
                <w:rPr>
                  <w:rStyle w:val="lev"/>
                  <w:lang w:val="en-US"/>
                </w:rPr>
                <w:t xml:space="preserve">[9] </w:t>
              </w:r>
              <w:r w:rsidR="00390989" w:rsidRPr="00945865">
                <w:rPr>
                  <w:rStyle w:val="lev"/>
                  <w:lang w:val="en-US" w:eastAsia="fr-FR"/>
                </w:rPr>
                <w:t>The SQLite Consortium</w:t>
              </w:r>
              <w:r w:rsidRPr="00945865">
                <w:rPr>
                  <w:rStyle w:val="lev"/>
                  <w:lang w:val="en-US"/>
                </w:rPr>
                <w:t>, 2023, «</w:t>
              </w:r>
              <w:r w:rsidR="001A34B8" w:rsidRPr="00945865">
                <w:rPr>
                  <w:rStyle w:val="lev"/>
                  <w:lang w:val="en-US"/>
                </w:rPr>
                <w:t>SQLite</w:t>
              </w:r>
              <w:r w:rsidRPr="00945865">
                <w:rPr>
                  <w:rStyle w:val="lev"/>
                  <w:lang w:val="en-US"/>
                </w:rPr>
                <w:t xml:space="preserve"> »</w:t>
              </w:r>
              <w:r w:rsidR="000B4211">
                <w:rPr>
                  <w:rStyle w:val="lev"/>
                  <w:lang w:val="en-US"/>
                </w:rPr>
                <w:t xml:space="preserve">, </w:t>
              </w:r>
              <w:r w:rsidR="001A19B5">
                <w:rPr>
                  <w:rStyle w:val="lev"/>
                  <w:i/>
                  <w:iCs/>
                  <w:lang w:val="en-US"/>
                </w:rPr>
                <w:t xml:space="preserve">URL: </w:t>
              </w:r>
              <w:r w:rsidR="00635748" w:rsidRPr="002952B6">
                <w:rPr>
                  <w:rStyle w:val="lev"/>
                  <w:i/>
                  <w:iCs/>
                  <w:color w:val="0070C0"/>
                  <w:lang w:val="en-US"/>
                </w:rPr>
                <w:t>https://sqlite.org/about.html</w:t>
              </w:r>
            </w:p>
            <w:p w14:paraId="3B1719D3" w14:textId="4A115BFF" w:rsidR="00C845F6" w:rsidRPr="002E540C" w:rsidRDefault="007164AD" w:rsidP="009C015A">
              <w:pPr>
                <w:pStyle w:val="Bibliographie"/>
                <w:ind w:left="720" w:hanging="720"/>
                <w:jc w:val="left"/>
                <w:rPr>
                  <w:rStyle w:val="lev"/>
                </w:rPr>
              </w:pPr>
              <w:r w:rsidRPr="002E540C">
                <w:rPr>
                  <w:rStyle w:val="lev"/>
                  <w:lang w:val="fr-CH"/>
                </w:rPr>
                <w:t>[</w:t>
              </w:r>
              <w:r w:rsidRPr="002E540C">
                <w:rPr>
                  <w:rStyle w:val="lev"/>
                </w:rPr>
                <w:t>10</w:t>
              </w:r>
              <w:r w:rsidR="00EC770E" w:rsidRPr="002E540C">
                <w:rPr>
                  <w:rStyle w:val="lev"/>
                </w:rPr>
                <w:t>]</w:t>
              </w:r>
              <w:r w:rsidR="00C845F6" w:rsidRPr="002E540C">
                <w:rPr>
                  <w:rStyle w:val="lev"/>
                </w:rPr>
                <w:t xml:space="preserve"> Microsoft</w:t>
              </w:r>
              <w:r w:rsidRPr="002E540C">
                <w:rPr>
                  <w:rStyle w:val="lev"/>
                  <w:lang w:val="fr-CH"/>
                </w:rPr>
                <w:t>, 2023, «</w:t>
              </w:r>
              <w:r w:rsidR="00C845F6" w:rsidRPr="002E540C">
                <w:rPr>
                  <w:rStyle w:val="lev"/>
                </w:rPr>
                <w:t>TypeScript Documentation</w:t>
              </w:r>
              <w:r w:rsidRPr="002E540C">
                <w:rPr>
                  <w:rStyle w:val="lev"/>
                  <w:lang w:val="fr-CH"/>
                </w:rPr>
                <w:t xml:space="preserve"> »</w:t>
              </w:r>
              <w:r w:rsidR="000B4211">
                <w:rPr>
                  <w:rStyle w:val="lev"/>
                  <w:lang w:val="fr-CH"/>
                </w:rPr>
                <w:t xml:space="preserve">, </w:t>
              </w:r>
              <w:r w:rsidR="001A19B5" w:rsidRPr="00945865">
                <w:rPr>
                  <w:rStyle w:val="lev"/>
                  <w:i/>
                  <w:iCs/>
                  <w:lang w:val="fr-CH"/>
                </w:rPr>
                <w:t>URL:</w:t>
              </w:r>
              <w:r w:rsidRPr="003D3CF4">
                <w:rPr>
                  <w:rStyle w:val="lev"/>
                  <w:i/>
                  <w:iCs/>
                  <w:lang w:val="fr-CH"/>
                </w:rPr>
                <w:t xml:space="preserve"> </w:t>
              </w:r>
              <w:hyperlink r:id="rId111" w:history="1">
                <w:r w:rsidR="008B46DA" w:rsidRPr="002952B6">
                  <w:rPr>
                    <w:rStyle w:val="lev"/>
                    <w:i/>
                    <w:iCs/>
                    <w:color w:val="0070C0"/>
                    <w:lang w:val="fr-CH"/>
                  </w:rPr>
                  <w:t>https://www.typescriptlang.org/docs/</w:t>
                </w:r>
              </w:hyperlink>
            </w:p>
            <w:p w14:paraId="6ED7CDE6" w14:textId="1173484B" w:rsidR="008B46DA" w:rsidRPr="00945865" w:rsidRDefault="008B46DA" w:rsidP="008B46DA">
              <w:pPr>
                <w:pStyle w:val="Bibliographie"/>
                <w:ind w:left="720" w:hanging="720"/>
                <w:jc w:val="left"/>
                <w:rPr>
                  <w:rStyle w:val="lev"/>
                  <w:i/>
                  <w:iCs/>
                  <w:lang w:val="en-US"/>
                </w:rPr>
              </w:pPr>
              <w:r w:rsidRPr="00945865">
                <w:rPr>
                  <w:rStyle w:val="lev"/>
                  <w:lang w:val="en-US"/>
                </w:rPr>
                <w:t>[1</w:t>
              </w:r>
              <w:r w:rsidR="00AE5389" w:rsidRPr="00945865">
                <w:rPr>
                  <w:rStyle w:val="lev"/>
                  <w:lang w:val="en-US"/>
                </w:rPr>
                <w:t>1</w:t>
              </w:r>
              <w:r w:rsidRPr="00945865">
                <w:rPr>
                  <w:rStyle w:val="lev"/>
                  <w:lang w:val="en-US"/>
                </w:rPr>
                <w:t xml:space="preserve">] </w:t>
              </w:r>
              <w:r w:rsidR="00AE5389" w:rsidRPr="00945865">
                <w:rPr>
                  <w:rStyle w:val="lev"/>
                  <w:lang w:val="en-US" w:eastAsia="fr-FR"/>
                </w:rPr>
                <w:t>OpenJS Foundation</w:t>
              </w:r>
              <w:r w:rsidRPr="00945865">
                <w:rPr>
                  <w:rStyle w:val="lev"/>
                  <w:lang w:val="en-US"/>
                </w:rPr>
                <w:t xml:space="preserve">, </w:t>
              </w:r>
              <w:r w:rsidR="00AE5389" w:rsidRPr="00945865">
                <w:rPr>
                  <w:rStyle w:val="lev"/>
                  <w:lang w:val="en-US"/>
                </w:rPr>
                <w:t>2017</w:t>
              </w:r>
              <w:r w:rsidRPr="00945865">
                <w:rPr>
                  <w:rStyle w:val="lev"/>
                  <w:lang w:val="en-US"/>
                </w:rPr>
                <w:t>, «</w:t>
              </w:r>
              <w:r w:rsidR="00AE5389" w:rsidRPr="00945865">
                <w:rPr>
                  <w:rStyle w:val="lev"/>
                  <w:lang w:val="en-US"/>
                </w:rPr>
                <w:t>Express</w:t>
              </w:r>
              <w:r w:rsidRPr="00945865">
                <w:rPr>
                  <w:rStyle w:val="lev"/>
                  <w:lang w:val="en-US"/>
                </w:rPr>
                <w:t xml:space="preserve"> »</w:t>
              </w:r>
              <w:r w:rsidR="000B4211">
                <w:rPr>
                  <w:rStyle w:val="lev"/>
                  <w:lang w:val="en-US"/>
                </w:rPr>
                <w:t xml:space="preserve">, </w:t>
              </w:r>
              <w:r w:rsidR="00945865">
                <w:rPr>
                  <w:rStyle w:val="lev"/>
                  <w:i/>
                  <w:iCs/>
                  <w:lang w:val="en-US"/>
                </w:rPr>
                <w:t xml:space="preserve">URL: </w:t>
              </w:r>
              <w:r w:rsidR="009B24EB" w:rsidRPr="002952B6">
                <w:rPr>
                  <w:rStyle w:val="lev"/>
                  <w:i/>
                  <w:iCs/>
                  <w:color w:val="0070C0"/>
                  <w:lang w:val="en-US"/>
                </w:rPr>
                <w:t>https://expressjs.com/</w:t>
              </w:r>
            </w:p>
            <w:p w14:paraId="408B31CF" w14:textId="12E3CA3D" w:rsidR="008B46DA" w:rsidRPr="00945865" w:rsidRDefault="008B46DA" w:rsidP="008B46DA">
              <w:pPr>
                <w:pStyle w:val="Bibliographie"/>
                <w:ind w:left="720" w:hanging="720"/>
                <w:jc w:val="left"/>
                <w:rPr>
                  <w:rStyle w:val="lev"/>
                  <w:i/>
                  <w:iCs/>
                  <w:lang w:val="en-US"/>
                </w:rPr>
              </w:pPr>
              <w:r w:rsidRPr="00945865">
                <w:rPr>
                  <w:rStyle w:val="lev"/>
                  <w:lang w:val="en-US"/>
                </w:rPr>
                <w:t>[1</w:t>
              </w:r>
              <w:r w:rsidR="00AE5389" w:rsidRPr="00945865">
                <w:rPr>
                  <w:rStyle w:val="lev"/>
                  <w:lang w:val="en-US"/>
                </w:rPr>
                <w:t>2</w:t>
              </w:r>
              <w:r w:rsidRPr="00945865">
                <w:rPr>
                  <w:rStyle w:val="lev"/>
                  <w:lang w:val="en-US"/>
                </w:rPr>
                <w:t xml:space="preserve">] </w:t>
              </w:r>
              <w:r w:rsidR="00E645EC" w:rsidRPr="00945865">
                <w:rPr>
                  <w:rStyle w:val="lev"/>
                  <w:lang w:val="en-US" w:eastAsia="fr-FR"/>
                </w:rPr>
                <w:t>OpenJS Foundation</w:t>
              </w:r>
              <w:r w:rsidRPr="00945865">
                <w:rPr>
                  <w:rStyle w:val="lev"/>
                  <w:lang w:val="en-US"/>
                </w:rPr>
                <w:t>, 2023, «</w:t>
              </w:r>
              <w:r w:rsidR="007C1F53" w:rsidRPr="00945865">
                <w:rPr>
                  <w:rStyle w:val="lev"/>
                  <w:lang w:val="en-US"/>
                </w:rPr>
                <w:t xml:space="preserve">Node.js </w:t>
              </w:r>
              <w:r w:rsidRPr="00945865">
                <w:rPr>
                  <w:rStyle w:val="lev"/>
                  <w:lang w:val="en-US"/>
                </w:rPr>
                <w:t>Documentation »</w:t>
              </w:r>
              <w:r w:rsidR="00021D70">
                <w:rPr>
                  <w:rStyle w:val="lev"/>
                  <w:lang w:val="en-US"/>
                </w:rPr>
                <w:t xml:space="preserve">, </w:t>
              </w:r>
              <w:r w:rsidR="00945865">
                <w:rPr>
                  <w:rStyle w:val="lev"/>
                  <w:i/>
                  <w:iCs/>
                  <w:lang w:val="en-US"/>
                </w:rPr>
                <w:t xml:space="preserve">URL: </w:t>
              </w:r>
              <w:r w:rsidRPr="00945865">
                <w:rPr>
                  <w:rStyle w:val="lev"/>
                  <w:i/>
                  <w:iCs/>
                  <w:lang w:val="en-US"/>
                </w:rPr>
                <w:t xml:space="preserve"> </w:t>
              </w:r>
              <w:r w:rsidR="00CC7913" w:rsidRPr="002952B6">
                <w:rPr>
                  <w:rStyle w:val="lev"/>
                  <w:i/>
                  <w:iCs/>
                  <w:color w:val="0070C0"/>
                  <w:lang w:val="en-US"/>
                </w:rPr>
                <w:t>https://nodejs.org/en/docs</w:t>
              </w:r>
            </w:p>
            <w:p w14:paraId="5A3FB32C" w14:textId="0DC041C6" w:rsidR="008B46DA" w:rsidRPr="00945865" w:rsidRDefault="008B46DA" w:rsidP="00B34162">
              <w:pPr>
                <w:pStyle w:val="Bibliographie"/>
                <w:ind w:left="720" w:hanging="720"/>
                <w:jc w:val="left"/>
                <w:rPr>
                  <w:rStyle w:val="lev"/>
                  <w:lang w:val="en-US"/>
                </w:rPr>
              </w:pPr>
              <w:r w:rsidRPr="00945865">
                <w:rPr>
                  <w:rStyle w:val="lev"/>
                  <w:lang w:val="en-US"/>
                </w:rPr>
                <w:t>[1</w:t>
              </w:r>
              <w:r w:rsidR="00AE5389" w:rsidRPr="00945865">
                <w:rPr>
                  <w:rStyle w:val="lev"/>
                  <w:lang w:val="en-US"/>
                </w:rPr>
                <w:t>3</w:t>
              </w:r>
              <w:r w:rsidRPr="00945865">
                <w:rPr>
                  <w:rStyle w:val="lev"/>
                  <w:lang w:val="en-US"/>
                </w:rPr>
                <w:t xml:space="preserve">] </w:t>
              </w:r>
              <w:r w:rsidR="005325E7" w:rsidRPr="00945865">
                <w:rPr>
                  <w:rStyle w:val="lev"/>
                  <w:lang w:val="en-US"/>
                </w:rPr>
                <w:t>OAuth0</w:t>
              </w:r>
              <w:r w:rsidRPr="00945865">
                <w:rPr>
                  <w:rStyle w:val="lev"/>
                  <w:lang w:val="en-US"/>
                </w:rPr>
                <w:t>, 2023, «</w:t>
              </w:r>
              <w:r w:rsidR="005325E7" w:rsidRPr="00945865">
                <w:rPr>
                  <w:rStyle w:val="lev"/>
                  <w:lang w:val="en-US"/>
                </w:rPr>
                <w:t>JSON Web Tokens</w:t>
              </w:r>
              <w:r w:rsidRPr="00945865">
                <w:rPr>
                  <w:rStyle w:val="lev"/>
                  <w:lang w:val="en-US"/>
                </w:rPr>
                <w:t>»</w:t>
              </w:r>
              <w:r w:rsidR="00945865" w:rsidRPr="00945865">
                <w:rPr>
                  <w:rStyle w:val="lev"/>
                  <w:lang w:val="en-US"/>
                </w:rPr>
                <w:t xml:space="preserve">, </w:t>
              </w:r>
              <w:r w:rsidR="00945865">
                <w:rPr>
                  <w:rStyle w:val="lev"/>
                  <w:i/>
                  <w:iCs/>
                  <w:lang w:val="en-US"/>
                </w:rPr>
                <w:t>URL:</w:t>
              </w:r>
              <w:r w:rsidRPr="00945865">
                <w:rPr>
                  <w:rStyle w:val="lev"/>
                  <w:i/>
                  <w:iCs/>
                  <w:lang w:val="en-US"/>
                </w:rPr>
                <w:t xml:space="preserve"> </w:t>
              </w:r>
              <w:hyperlink r:id="rId112" w:history="1">
                <w:r w:rsidR="005325E7" w:rsidRPr="002952B6">
                  <w:rPr>
                    <w:rStyle w:val="lev"/>
                    <w:i/>
                    <w:iCs/>
                    <w:color w:val="0070C0"/>
                    <w:lang w:val="en-US"/>
                  </w:rPr>
                  <w:t>https://jwt.io/</w:t>
                </w:r>
              </w:hyperlink>
              <w:r w:rsidR="005325E7" w:rsidRPr="002952B6">
                <w:rPr>
                  <w:rStyle w:val="lev"/>
                  <w:i/>
                  <w:iCs/>
                  <w:color w:val="0070C0"/>
                  <w:lang w:val="en-US"/>
                </w:rPr>
                <w:t xml:space="preserve"> </w:t>
              </w:r>
            </w:p>
            <w:p w14:paraId="2824B4CC" w14:textId="52DB2ADA" w:rsidR="002B4F19" w:rsidRPr="00016A9B" w:rsidRDefault="001C498E" w:rsidP="00760D67">
              <w:pPr>
                <w:pStyle w:val="Bibliographie"/>
                <w:ind w:left="720" w:hanging="720"/>
                <w:jc w:val="left"/>
                <w:rPr>
                  <w:rStyle w:val="lev"/>
                  <w:color w:val="0070C0"/>
                  <w:lang w:val="en-US"/>
                </w:rPr>
              </w:pPr>
              <w:r w:rsidRPr="00016A9B">
                <w:rPr>
                  <w:rStyle w:val="lev"/>
                  <w:lang w:val="en-US"/>
                </w:rPr>
                <w:t xml:space="preserve">[14] </w:t>
              </w:r>
              <w:r w:rsidR="00A818AC" w:rsidRPr="00016A9B">
                <w:rPr>
                  <w:rStyle w:val="lev"/>
                  <w:lang w:val="en-US" w:eastAsia="fr-FR"/>
                </w:rPr>
                <w:t>Luca Burgio</w:t>
              </w:r>
              <w:r w:rsidRPr="00016A9B">
                <w:rPr>
                  <w:rStyle w:val="lev"/>
                  <w:lang w:val="en-US"/>
                </w:rPr>
                <w:t>,</w:t>
              </w:r>
              <w:r w:rsidR="00E32126" w:rsidRPr="00016A9B">
                <w:rPr>
                  <w:rStyle w:val="lev"/>
                  <w:lang w:val="en-US"/>
                </w:rPr>
                <w:t xml:space="preserve"> Contributeurs</w:t>
              </w:r>
              <w:r w:rsidR="002325DB" w:rsidRPr="00016A9B">
                <w:rPr>
                  <w:rStyle w:val="lev"/>
                  <w:lang w:val="en-US"/>
                </w:rPr>
                <w:t>,</w:t>
              </w:r>
              <w:r w:rsidRPr="00016A9B">
                <w:rPr>
                  <w:rStyle w:val="lev"/>
                  <w:lang w:val="en-US"/>
                </w:rPr>
                <w:t xml:space="preserve"> 2023, «</w:t>
              </w:r>
              <w:r w:rsidR="00A818AC" w:rsidRPr="00016A9B">
                <w:rPr>
                  <w:rStyle w:val="lev"/>
                  <w:lang w:val="en-US"/>
                </w:rPr>
                <w:t>Iconoir</w:t>
              </w:r>
              <w:r w:rsidR="00DB672C" w:rsidRPr="00016A9B">
                <w:rPr>
                  <w:rStyle w:val="lev"/>
                  <w:lang w:val="en-US"/>
                </w:rPr>
                <w:t>, Free Icons</w:t>
              </w:r>
              <w:r w:rsidR="00A818AC" w:rsidRPr="00016A9B">
                <w:rPr>
                  <w:rStyle w:val="lev"/>
                  <w:lang w:val="en-US"/>
                </w:rPr>
                <w:t xml:space="preserve"> </w:t>
              </w:r>
              <w:r w:rsidRPr="00016A9B">
                <w:rPr>
                  <w:rStyle w:val="lev"/>
                  <w:lang w:val="en-US"/>
                </w:rPr>
                <w:t>»</w:t>
              </w:r>
              <w:r w:rsidR="00945865" w:rsidRPr="00016A9B">
                <w:rPr>
                  <w:rStyle w:val="lev"/>
                  <w:lang w:val="en-US"/>
                </w:rPr>
                <w:t xml:space="preserve">, </w:t>
              </w:r>
              <w:r w:rsidR="00945865">
                <w:rPr>
                  <w:rStyle w:val="lev"/>
                  <w:i/>
                  <w:iCs/>
                  <w:lang w:val="en-US"/>
                </w:rPr>
                <w:t>URL:</w:t>
              </w:r>
              <w:r w:rsidR="002952B6">
                <w:rPr>
                  <w:rStyle w:val="lev"/>
                  <w:i/>
                  <w:iCs/>
                  <w:lang w:val="en-US"/>
                </w:rPr>
                <w:t xml:space="preserve"> </w:t>
              </w:r>
              <w:hyperlink r:id="rId113" w:history="1">
                <w:r w:rsidR="003024B7" w:rsidRPr="00016A9B">
                  <w:rPr>
                    <w:rStyle w:val="Lienhypertexte"/>
                    <w:rFonts w:ascii="CMU Serif Roman" w:hAnsi="CMU Serif Roman" w:cs="CMU Serif Roman"/>
                    <w:i/>
                    <w:iCs/>
                    <w:lang w:val="en-US"/>
                  </w:rPr>
                  <w:t>https://iconoir.com/</w:t>
                </w:r>
              </w:hyperlink>
            </w:p>
            <w:p w14:paraId="2B2A62D1" w14:textId="1E97127D" w:rsidR="002B4F19" w:rsidRPr="000E1DB6" w:rsidRDefault="002B4F19" w:rsidP="002B4F19">
              <w:pPr>
                <w:pStyle w:val="Bibliographie"/>
                <w:ind w:left="720" w:hanging="720"/>
                <w:jc w:val="left"/>
                <w:rPr>
                  <w:rStyle w:val="lev"/>
                  <w:lang w:val="en-US"/>
                </w:rPr>
              </w:pPr>
              <w:r w:rsidRPr="000E1DB6">
                <w:rPr>
                  <w:rStyle w:val="lev"/>
                  <w:lang w:val="en-US"/>
                </w:rPr>
                <w:t xml:space="preserve">[15] </w:t>
              </w:r>
              <w:r w:rsidR="00565905" w:rsidRPr="000E1DB6">
                <w:rPr>
                  <w:rStyle w:val="lev"/>
                  <w:lang w:val="en-US"/>
                </w:rPr>
                <w:t>react-grid-layout, Contributeurs</w:t>
              </w:r>
              <w:r w:rsidRPr="000E1DB6">
                <w:rPr>
                  <w:rStyle w:val="lev"/>
                  <w:lang w:val="en-US"/>
                </w:rPr>
                <w:t>, 2023, «</w:t>
              </w:r>
              <w:r w:rsidR="006351A7" w:rsidRPr="000E1DB6">
                <w:rPr>
                  <w:rStyle w:val="lev"/>
                  <w:lang w:val="en-US"/>
                </w:rPr>
                <w:t>React-Grid-Layout</w:t>
              </w:r>
              <w:r w:rsidRPr="000E1DB6">
                <w:rPr>
                  <w:rStyle w:val="lev"/>
                  <w:lang w:val="en-US"/>
                </w:rPr>
                <w:t>»</w:t>
              </w:r>
              <w:r w:rsidR="00742F94" w:rsidRPr="000E1DB6">
                <w:rPr>
                  <w:rStyle w:val="lev"/>
                  <w:lang w:val="en-US"/>
                </w:rPr>
                <w:t xml:space="preserve">, </w:t>
              </w:r>
              <w:r w:rsidR="003024B7">
                <w:rPr>
                  <w:rStyle w:val="lev"/>
                  <w:lang w:val="en-US"/>
                </w:rPr>
                <w:br/>
              </w:r>
              <w:r w:rsidR="00742F94">
                <w:rPr>
                  <w:rStyle w:val="lev"/>
                  <w:i/>
                  <w:iCs/>
                  <w:lang w:val="en-US"/>
                </w:rPr>
                <w:t>URL:</w:t>
              </w:r>
              <w:r w:rsidRPr="000E1DB6">
                <w:rPr>
                  <w:rStyle w:val="lev"/>
                  <w:i/>
                  <w:iCs/>
                  <w:lang w:val="en-US"/>
                </w:rPr>
                <w:t xml:space="preserve"> </w:t>
              </w:r>
              <w:r w:rsidR="00565905" w:rsidRPr="003024B7">
                <w:rPr>
                  <w:rStyle w:val="lev"/>
                  <w:i/>
                  <w:iCs/>
                  <w:color w:val="0070C0"/>
                  <w:lang w:val="en-US"/>
                </w:rPr>
                <w:t>https://github.com/react-grid-layout/react-grid-layout</w:t>
              </w:r>
            </w:p>
            <w:p w14:paraId="02E3F8B4" w14:textId="3DFC1C72" w:rsidR="002B4F19" w:rsidRPr="00EF0DC7" w:rsidRDefault="002B4F19" w:rsidP="002B4F19">
              <w:pPr>
                <w:pStyle w:val="Bibliographie"/>
                <w:ind w:left="720" w:hanging="720"/>
                <w:jc w:val="left"/>
                <w:rPr>
                  <w:rStyle w:val="lev"/>
                  <w:lang w:val="en-US"/>
                </w:rPr>
              </w:pPr>
              <w:r w:rsidRPr="00EF0DC7">
                <w:rPr>
                  <w:rStyle w:val="lev"/>
                  <w:lang w:val="en-US"/>
                </w:rPr>
                <w:t xml:space="preserve">[16] </w:t>
              </w:r>
              <w:r w:rsidR="006A6753" w:rsidRPr="00EF0DC7">
                <w:rPr>
                  <w:rStyle w:val="lev"/>
                  <w:lang w:val="en-US" w:eastAsia="fr-FR"/>
                </w:rPr>
                <w:t>express-validator</w:t>
              </w:r>
              <w:r w:rsidRPr="00EF0DC7">
                <w:rPr>
                  <w:rStyle w:val="lev"/>
                  <w:lang w:val="en-US"/>
                </w:rPr>
                <w:t>, Contributeurs, 2023, «</w:t>
              </w:r>
              <w:r w:rsidR="006A6753" w:rsidRPr="00EF0DC7">
                <w:rPr>
                  <w:rStyle w:val="lev"/>
                  <w:lang w:val="en-US"/>
                </w:rPr>
                <w:t>express-validator</w:t>
              </w:r>
              <w:r w:rsidRPr="00EF0DC7">
                <w:rPr>
                  <w:rStyle w:val="lev"/>
                  <w:lang w:val="en-US"/>
                </w:rPr>
                <w:t>»</w:t>
              </w:r>
              <w:r w:rsidR="000E1DB6" w:rsidRPr="00EF0DC7">
                <w:rPr>
                  <w:rStyle w:val="lev"/>
                  <w:lang w:val="en-US"/>
                </w:rPr>
                <w:t xml:space="preserve">, </w:t>
              </w:r>
              <w:r w:rsidR="003024B7">
                <w:rPr>
                  <w:rStyle w:val="lev"/>
                  <w:lang w:val="en-US"/>
                </w:rPr>
                <w:br/>
              </w:r>
              <w:r w:rsidR="000E1DB6">
                <w:rPr>
                  <w:rStyle w:val="lev"/>
                  <w:i/>
                  <w:iCs/>
                  <w:lang w:val="en-US"/>
                </w:rPr>
                <w:t>URL:</w:t>
              </w:r>
              <w:r w:rsidRPr="00EF0DC7">
                <w:rPr>
                  <w:rStyle w:val="lev"/>
                  <w:i/>
                  <w:iCs/>
                  <w:lang w:val="en-US"/>
                </w:rPr>
                <w:t xml:space="preserve"> </w:t>
              </w:r>
              <w:hyperlink r:id="rId114" w:history="1">
                <w:r w:rsidR="006A6753" w:rsidRPr="003024B7">
                  <w:rPr>
                    <w:rStyle w:val="lev"/>
                    <w:i/>
                    <w:iCs/>
                    <w:color w:val="0070C0"/>
                    <w:lang w:val="en-US"/>
                  </w:rPr>
                  <w:t>https://express-validator.github.io/docs</w:t>
                </w:r>
              </w:hyperlink>
              <w:r w:rsidR="006A6753" w:rsidRPr="003024B7">
                <w:rPr>
                  <w:rStyle w:val="lev"/>
                  <w:color w:val="0070C0"/>
                  <w:lang w:val="en-US"/>
                </w:rPr>
                <w:t xml:space="preserve"> </w:t>
              </w:r>
            </w:p>
            <w:p w14:paraId="347A3B56" w14:textId="5A231135" w:rsidR="00334018" w:rsidRPr="00EF0DC7" w:rsidRDefault="002B4F19" w:rsidP="009F17CF">
              <w:pPr>
                <w:pStyle w:val="Bibliographie"/>
                <w:ind w:left="720" w:hanging="720"/>
                <w:jc w:val="left"/>
                <w:rPr>
                  <w:rStyle w:val="lev"/>
                  <w:lang w:val="en-US"/>
                </w:rPr>
              </w:pPr>
              <w:r w:rsidRPr="00EF0DC7">
                <w:rPr>
                  <w:rStyle w:val="lev"/>
                  <w:lang w:val="en-US"/>
                </w:rPr>
                <w:t xml:space="preserve">[17] </w:t>
              </w:r>
              <w:r w:rsidR="00D92D0E" w:rsidRPr="00EF0DC7">
                <w:rPr>
                  <w:rStyle w:val="lev"/>
                  <w:lang w:val="en-US" w:eastAsia="fr-FR"/>
                </w:rPr>
                <w:t>OpenJS Foundation</w:t>
              </w:r>
              <w:r w:rsidRPr="00EF0DC7">
                <w:rPr>
                  <w:rStyle w:val="lev"/>
                  <w:lang w:val="en-US"/>
                </w:rPr>
                <w:t>, 202</w:t>
              </w:r>
              <w:r w:rsidR="00D46B67" w:rsidRPr="00EF0DC7">
                <w:rPr>
                  <w:rStyle w:val="lev"/>
                  <w:lang w:val="en-US"/>
                </w:rPr>
                <w:t>2</w:t>
              </w:r>
              <w:r w:rsidRPr="00EF0DC7">
                <w:rPr>
                  <w:rStyle w:val="lev"/>
                  <w:lang w:val="en-US"/>
                </w:rPr>
                <w:t>, «</w:t>
              </w:r>
              <w:r w:rsidR="00675F0F" w:rsidRPr="00EF0DC7">
                <w:rPr>
                  <w:rStyle w:val="lev"/>
                  <w:lang w:val="en-US"/>
                </w:rPr>
                <w:t>JSON Schema</w:t>
              </w:r>
              <w:r w:rsidRPr="00EF0DC7">
                <w:rPr>
                  <w:rStyle w:val="lev"/>
                  <w:lang w:val="en-US"/>
                </w:rPr>
                <w:t>»</w:t>
              </w:r>
              <w:r w:rsidR="00EF0DC7" w:rsidRPr="00EF0DC7">
                <w:rPr>
                  <w:rStyle w:val="lev"/>
                  <w:lang w:val="en-US"/>
                </w:rPr>
                <w:t xml:space="preserve">, </w:t>
              </w:r>
              <w:r w:rsidR="00EF0DC7">
                <w:rPr>
                  <w:rStyle w:val="lev"/>
                  <w:i/>
                  <w:iCs/>
                  <w:lang w:val="en-US"/>
                </w:rPr>
                <w:t xml:space="preserve">URL: </w:t>
              </w:r>
              <w:hyperlink r:id="rId115" w:history="1">
                <w:r w:rsidR="006A6753" w:rsidRPr="003024B7">
                  <w:rPr>
                    <w:rStyle w:val="lev"/>
                    <w:i/>
                    <w:iCs/>
                    <w:color w:val="0070C0"/>
                    <w:lang w:val="en-US"/>
                  </w:rPr>
                  <w:t>https://json-schema.org/</w:t>
                </w:r>
              </w:hyperlink>
              <w:r w:rsidR="006A6753" w:rsidRPr="003024B7">
                <w:rPr>
                  <w:rStyle w:val="lev"/>
                  <w:color w:val="0070C0"/>
                  <w:lang w:val="en-US"/>
                </w:rPr>
                <w:t xml:space="preserve"> </w:t>
              </w:r>
            </w:p>
          </w:sdtContent>
        </w:sdt>
      </w:sdtContent>
    </w:sdt>
    <w:p w14:paraId="50431B26" w14:textId="77777777" w:rsidR="00A911A4" w:rsidRPr="00EF0DC7" w:rsidRDefault="00A911A4">
      <w:pPr>
        <w:spacing w:after="160" w:line="259" w:lineRule="auto"/>
        <w:rPr>
          <w:lang w:val="en-US"/>
        </w:rPr>
      </w:pPr>
      <w:r w:rsidRPr="00EF0DC7">
        <w:rPr>
          <w:lang w:val="en-US"/>
        </w:rPr>
        <w:br w:type="page"/>
      </w:r>
    </w:p>
    <w:p w14:paraId="39755087" w14:textId="77777777" w:rsidR="00A911A4" w:rsidRPr="00EF0DC7" w:rsidRDefault="00A911A4" w:rsidP="00F66174">
      <w:pPr>
        <w:spacing w:after="2880"/>
        <w:rPr>
          <w:lang w:val="en-US"/>
        </w:rPr>
      </w:pPr>
    </w:p>
    <w:p w14:paraId="649F2F12" w14:textId="4528F34F" w:rsidR="00A911A4" w:rsidRPr="008554D3" w:rsidRDefault="00A911A4" w:rsidP="00E36CE6">
      <w:pPr>
        <w:pStyle w:val="Titre1"/>
        <w:rPr>
          <w:lang w:val="fr-CH"/>
        </w:rPr>
      </w:pPr>
      <w:bookmarkStart w:id="210" w:name="_Toc126935578"/>
      <w:bookmarkStart w:id="211" w:name="_Toc141276869"/>
      <w:r w:rsidRPr="008554D3">
        <w:rPr>
          <w:lang w:val="fr-CH"/>
        </w:rPr>
        <w:t>Annexes</w:t>
      </w:r>
      <w:bookmarkEnd w:id="210"/>
      <w:bookmarkEnd w:id="211"/>
    </w:p>
    <w:p w14:paraId="59D05A64" w14:textId="4F1F2B6B" w:rsidR="00F27D14" w:rsidRDefault="00F27D14" w:rsidP="00753FC9">
      <w:pPr>
        <w:jc w:val="both"/>
        <w:rPr>
          <w:rStyle w:val="lev"/>
        </w:rPr>
      </w:pPr>
      <w:r w:rsidRPr="00753FC9">
        <w:rPr>
          <w:rStyle w:val="lev"/>
        </w:rPr>
        <w:t>Les différentes annexes de ce travail se trouvent dans une archive annexe à ce travail. Ce rapport fait référence à celles-ci et ils est fortement conseillé de les consulter pour faciliter la compréhension des différentes approches logicielle du projet.</w:t>
      </w:r>
      <w:r w:rsidR="007C15FC" w:rsidRPr="00753FC9">
        <w:rPr>
          <w:rStyle w:val="lev"/>
        </w:rPr>
        <w:t xml:space="preserve"> </w:t>
      </w:r>
      <w:r w:rsidRPr="00753FC9">
        <w:rPr>
          <w:rStyle w:val="lev"/>
        </w:rPr>
        <w:t xml:space="preserve">Ainsi, </w:t>
      </w:r>
      <w:r w:rsidR="007C15FC" w:rsidRPr="00753FC9">
        <w:rPr>
          <w:rStyle w:val="lev"/>
        </w:rPr>
        <w:t xml:space="preserve">cette archive </w:t>
      </w:r>
      <w:r w:rsidRPr="00753FC9">
        <w:rPr>
          <w:rStyle w:val="lev"/>
        </w:rPr>
        <w:t>annexe contient :</w:t>
      </w:r>
    </w:p>
    <w:p w14:paraId="3E64B9AF" w14:textId="77777777" w:rsidR="003A189A" w:rsidRPr="00753FC9" w:rsidRDefault="003A189A" w:rsidP="00753FC9">
      <w:pPr>
        <w:jc w:val="both"/>
        <w:rPr>
          <w:rStyle w:val="lev"/>
        </w:rPr>
      </w:pPr>
    </w:p>
    <w:p w14:paraId="6E302C3A" w14:textId="1B8BC407" w:rsidR="007C15FC" w:rsidRPr="00BB190B" w:rsidRDefault="00D20EBC" w:rsidP="00BB190B">
      <w:pPr>
        <w:pStyle w:val="Paragraphedeliste"/>
        <w:numPr>
          <w:ilvl w:val="0"/>
          <w:numId w:val="19"/>
        </w:numPr>
        <w:rPr>
          <w:rStyle w:val="lev"/>
          <w:sz w:val="24"/>
          <w:szCs w:val="24"/>
        </w:rPr>
      </w:pPr>
      <w:r w:rsidRPr="004769F0">
        <w:rPr>
          <w:rStyle w:val="lev"/>
          <w:i/>
          <w:iCs/>
          <w:sz w:val="24"/>
          <w:szCs w:val="24"/>
        </w:rPr>
        <w:t>s</w:t>
      </w:r>
      <w:r w:rsidR="00F27D14" w:rsidRPr="004769F0">
        <w:rPr>
          <w:rStyle w:val="lev"/>
          <w:i/>
          <w:iCs/>
          <w:sz w:val="24"/>
          <w:szCs w:val="24"/>
        </w:rPr>
        <w:t>ources</w:t>
      </w:r>
      <w:r w:rsidR="00F27D14" w:rsidRPr="00753FC9">
        <w:rPr>
          <w:rStyle w:val="lev"/>
          <w:sz w:val="24"/>
          <w:szCs w:val="24"/>
        </w:rPr>
        <w:t> : dossier regroupant l’ensemble du code source de l’application. Celui-ci est décomposé selon l’approche monorepo. Chacun des module</w:t>
      </w:r>
      <w:r w:rsidR="00FF334D" w:rsidRPr="00753FC9">
        <w:rPr>
          <w:rStyle w:val="lev"/>
          <w:sz w:val="24"/>
          <w:szCs w:val="24"/>
        </w:rPr>
        <w:t>s</w:t>
      </w:r>
      <w:r w:rsidR="00F27D14" w:rsidRPr="00753FC9">
        <w:rPr>
          <w:rStyle w:val="lev"/>
          <w:sz w:val="24"/>
          <w:szCs w:val="24"/>
        </w:rPr>
        <w:t xml:space="preserve"> du monorepo se trouve dans le dossier sources/packages</w:t>
      </w:r>
      <w:r w:rsidR="00AC0302" w:rsidRPr="00753FC9">
        <w:rPr>
          <w:rStyle w:val="lev"/>
          <w:sz w:val="24"/>
          <w:szCs w:val="24"/>
        </w:rPr>
        <w:t> :</w:t>
      </w:r>
    </w:p>
    <w:p w14:paraId="1AE0393B" w14:textId="2704CF77"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s</w:t>
      </w:r>
      <w:r w:rsidR="00AC0302" w:rsidRPr="004769F0">
        <w:rPr>
          <w:rStyle w:val="lev"/>
          <w:i/>
          <w:iCs/>
          <w:sz w:val="24"/>
          <w:szCs w:val="24"/>
        </w:rPr>
        <w:t>erver</w:t>
      </w:r>
      <w:r w:rsidR="00AC0302" w:rsidRPr="00753FC9">
        <w:rPr>
          <w:rStyle w:val="lev"/>
          <w:sz w:val="24"/>
          <w:szCs w:val="24"/>
        </w:rPr>
        <w:t> : fonctionnalités backend</w:t>
      </w:r>
      <w:r w:rsidR="00FF334D" w:rsidRPr="00753FC9">
        <w:rPr>
          <w:rStyle w:val="lev"/>
          <w:sz w:val="24"/>
          <w:szCs w:val="24"/>
        </w:rPr>
        <w:t>.</w:t>
      </w:r>
    </w:p>
    <w:p w14:paraId="3CF713BF" w14:textId="3899267F"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f</w:t>
      </w:r>
      <w:r w:rsidR="00AC0302" w:rsidRPr="004769F0">
        <w:rPr>
          <w:rStyle w:val="lev"/>
          <w:i/>
          <w:iCs/>
          <w:sz w:val="24"/>
          <w:szCs w:val="24"/>
        </w:rPr>
        <w:t>rontend</w:t>
      </w:r>
      <w:r w:rsidR="00AC0302" w:rsidRPr="00753FC9">
        <w:rPr>
          <w:rStyle w:val="lev"/>
          <w:sz w:val="24"/>
          <w:szCs w:val="24"/>
        </w:rPr>
        <w:t>: fonctionnalités frontend</w:t>
      </w:r>
      <w:r w:rsidR="00FF334D" w:rsidRPr="00753FC9">
        <w:rPr>
          <w:rStyle w:val="lev"/>
          <w:sz w:val="24"/>
          <w:szCs w:val="24"/>
        </w:rPr>
        <w:t>.</w:t>
      </w:r>
    </w:p>
    <w:p w14:paraId="5625B2E8" w14:textId="2B772F77"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m</w:t>
      </w:r>
      <w:r w:rsidR="00AC0302" w:rsidRPr="004769F0">
        <w:rPr>
          <w:rStyle w:val="lev"/>
          <w:i/>
          <w:iCs/>
          <w:sz w:val="24"/>
          <w:szCs w:val="24"/>
        </w:rPr>
        <w:t>odule</w:t>
      </w:r>
      <w:r w:rsidR="00AC0302" w:rsidRPr="00753FC9">
        <w:rPr>
          <w:rStyle w:val="lev"/>
          <w:sz w:val="24"/>
          <w:szCs w:val="24"/>
        </w:rPr>
        <w:t xml:space="preserve">: fonctionnalités </w:t>
      </w:r>
      <w:r w:rsidR="007F78F0" w:rsidRPr="00753FC9">
        <w:rPr>
          <w:rStyle w:val="lev"/>
          <w:sz w:val="24"/>
          <w:szCs w:val="24"/>
        </w:rPr>
        <w:t xml:space="preserve">liées aux </w:t>
      </w:r>
      <w:r w:rsidR="00AC0302" w:rsidRPr="00753FC9">
        <w:rPr>
          <w:rStyle w:val="lev"/>
          <w:sz w:val="24"/>
          <w:szCs w:val="24"/>
        </w:rPr>
        <w:t>module</w:t>
      </w:r>
      <w:r w:rsidR="00FF334D" w:rsidRPr="00753FC9">
        <w:rPr>
          <w:rStyle w:val="lev"/>
          <w:sz w:val="24"/>
          <w:szCs w:val="24"/>
        </w:rPr>
        <w:t>s.</w:t>
      </w:r>
    </w:p>
    <w:p w14:paraId="6A5592DC" w14:textId="1B6FB00A"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m</w:t>
      </w:r>
      <w:r w:rsidR="00AC0302" w:rsidRPr="004769F0">
        <w:rPr>
          <w:rStyle w:val="lev"/>
          <w:i/>
          <w:iCs/>
          <w:sz w:val="24"/>
          <w:szCs w:val="24"/>
        </w:rPr>
        <w:t>odule</w:t>
      </w:r>
      <w:r w:rsidR="00AC0302" w:rsidRPr="00753FC9">
        <w:rPr>
          <w:rStyle w:val="lev"/>
          <w:sz w:val="24"/>
          <w:szCs w:val="24"/>
        </w:rPr>
        <w:t xml:space="preserve">-manager: fonctionnalités </w:t>
      </w:r>
      <w:r w:rsidR="007F78F0" w:rsidRPr="00753FC9">
        <w:rPr>
          <w:rStyle w:val="lev"/>
          <w:sz w:val="24"/>
          <w:szCs w:val="24"/>
        </w:rPr>
        <w:t xml:space="preserve">liées au </w:t>
      </w:r>
      <w:r w:rsidR="00AC0302" w:rsidRPr="00753FC9">
        <w:rPr>
          <w:rStyle w:val="lev"/>
          <w:sz w:val="24"/>
          <w:szCs w:val="24"/>
        </w:rPr>
        <w:t>gestionnaire de module</w:t>
      </w:r>
      <w:r w:rsidR="00FF334D" w:rsidRPr="00753FC9">
        <w:rPr>
          <w:rStyle w:val="lev"/>
          <w:sz w:val="24"/>
          <w:szCs w:val="24"/>
        </w:rPr>
        <w:t>.</w:t>
      </w:r>
    </w:p>
    <w:p w14:paraId="4F89FCFD" w14:textId="7303157B"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d</w:t>
      </w:r>
      <w:r w:rsidR="00AC0302" w:rsidRPr="004769F0">
        <w:rPr>
          <w:rStyle w:val="lev"/>
          <w:i/>
          <w:iCs/>
          <w:sz w:val="24"/>
          <w:szCs w:val="24"/>
        </w:rPr>
        <w:t xml:space="preserve">evice-accessor </w:t>
      </w:r>
      <w:r w:rsidR="00AC0302" w:rsidRPr="00753FC9">
        <w:rPr>
          <w:rStyle w:val="lev"/>
          <w:sz w:val="24"/>
          <w:szCs w:val="24"/>
        </w:rPr>
        <w:t xml:space="preserve">: </w:t>
      </w:r>
      <w:r w:rsidR="00A74A07" w:rsidRPr="00753FC9">
        <w:rPr>
          <w:rStyle w:val="lev"/>
          <w:sz w:val="24"/>
          <w:szCs w:val="24"/>
        </w:rPr>
        <w:t>f</w:t>
      </w:r>
      <w:r w:rsidR="00AC0302" w:rsidRPr="00753FC9">
        <w:rPr>
          <w:rStyle w:val="lev"/>
          <w:sz w:val="24"/>
          <w:szCs w:val="24"/>
        </w:rPr>
        <w:t xml:space="preserve">onctionnalités </w:t>
      </w:r>
      <w:r w:rsidR="00A74A07" w:rsidRPr="00753FC9">
        <w:rPr>
          <w:rStyle w:val="lev"/>
          <w:sz w:val="24"/>
          <w:szCs w:val="24"/>
        </w:rPr>
        <w:t>liées aux</w:t>
      </w:r>
      <w:r w:rsidR="007F78F0" w:rsidRPr="00753FC9">
        <w:rPr>
          <w:rStyle w:val="lev"/>
          <w:sz w:val="24"/>
          <w:szCs w:val="24"/>
        </w:rPr>
        <w:t xml:space="preserve"> accessors</w:t>
      </w:r>
      <w:r w:rsidR="00FF334D" w:rsidRPr="00753FC9">
        <w:rPr>
          <w:rStyle w:val="lev"/>
          <w:sz w:val="24"/>
          <w:szCs w:val="24"/>
        </w:rPr>
        <w:t>.</w:t>
      </w:r>
    </w:p>
    <w:p w14:paraId="767750BB" w14:textId="79146929"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m</w:t>
      </w:r>
      <w:r w:rsidR="00AC0302" w:rsidRPr="004769F0">
        <w:rPr>
          <w:rStyle w:val="lev"/>
          <w:i/>
          <w:iCs/>
          <w:sz w:val="24"/>
          <w:szCs w:val="24"/>
        </w:rPr>
        <w:t>odule-example</w:t>
      </w:r>
      <w:r w:rsidR="007F78F0" w:rsidRPr="00753FC9">
        <w:rPr>
          <w:rStyle w:val="lev"/>
          <w:sz w:val="24"/>
          <w:szCs w:val="24"/>
        </w:rPr>
        <w:t> : module d’exemple pour développeurs</w:t>
      </w:r>
      <w:r w:rsidR="00FF334D" w:rsidRPr="00753FC9">
        <w:rPr>
          <w:rStyle w:val="lev"/>
          <w:sz w:val="24"/>
          <w:szCs w:val="24"/>
        </w:rPr>
        <w:t>.</w:t>
      </w:r>
    </w:p>
    <w:p w14:paraId="38F424F4" w14:textId="7E2F41B1" w:rsidR="00AC0302" w:rsidRPr="00753FC9" w:rsidRDefault="00844FDE" w:rsidP="00753FC9">
      <w:pPr>
        <w:pStyle w:val="Paragraphedeliste"/>
        <w:numPr>
          <w:ilvl w:val="1"/>
          <w:numId w:val="19"/>
        </w:numPr>
        <w:rPr>
          <w:rStyle w:val="lev"/>
          <w:sz w:val="24"/>
          <w:szCs w:val="24"/>
          <w:lang w:val="fr-CH"/>
        </w:rPr>
      </w:pPr>
      <w:r w:rsidRPr="004769F0">
        <w:rPr>
          <w:rStyle w:val="lev"/>
          <w:i/>
          <w:iCs/>
          <w:sz w:val="24"/>
          <w:szCs w:val="24"/>
          <w:lang w:val="fr-CH"/>
        </w:rPr>
        <w:t>r</w:t>
      </w:r>
      <w:r w:rsidR="00AC0302" w:rsidRPr="004769F0">
        <w:rPr>
          <w:rStyle w:val="lev"/>
          <w:i/>
          <w:iCs/>
          <w:sz w:val="24"/>
          <w:szCs w:val="24"/>
          <w:lang w:val="fr-CH"/>
        </w:rPr>
        <w:t>fid-composal-stamp</w:t>
      </w:r>
      <w:r w:rsidR="007F78F0" w:rsidRPr="00753FC9">
        <w:rPr>
          <w:rStyle w:val="lev"/>
          <w:sz w:val="24"/>
          <w:szCs w:val="24"/>
          <w:lang w:val="fr-CH"/>
        </w:rPr>
        <w:t xml:space="preserve"> : module PoC pour l’intégration avec </w:t>
      </w:r>
      <w:r w:rsidR="007F78F0" w:rsidRPr="00753FC9">
        <w:rPr>
          <w:rStyle w:val="lev"/>
          <w:sz w:val="24"/>
          <w:szCs w:val="24"/>
        </w:rPr>
        <w:t>Composal</w:t>
      </w:r>
      <w:r w:rsidR="00FF334D" w:rsidRPr="00753FC9">
        <w:rPr>
          <w:rStyle w:val="lev"/>
          <w:sz w:val="24"/>
          <w:szCs w:val="24"/>
        </w:rPr>
        <w:t>.</w:t>
      </w:r>
    </w:p>
    <w:p w14:paraId="160C15ED" w14:textId="520DC30C"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d</w:t>
      </w:r>
      <w:r w:rsidR="00AC0302" w:rsidRPr="004769F0">
        <w:rPr>
          <w:rStyle w:val="lev"/>
          <w:i/>
          <w:iCs/>
          <w:sz w:val="24"/>
          <w:szCs w:val="24"/>
        </w:rPr>
        <w:t>ebug-module</w:t>
      </w:r>
      <w:r w:rsidR="007F78F0" w:rsidRPr="00753FC9">
        <w:rPr>
          <w:rStyle w:val="lev"/>
          <w:sz w:val="24"/>
          <w:szCs w:val="24"/>
        </w:rPr>
        <w:t> : module utili</w:t>
      </w:r>
      <w:r w:rsidR="00263686" w:rsidRPr="00753FC9">
        <w:rPr>
          <w:rStyle w:val="lev"/>
          <w:sz w:val="24"/>
          <w:szCs w:val="24"/>
        </w:rPr>
        <w:t>sé à des fins de test et de debug lors du développement</w:t>
      </w:r>
      <w:r w:rsidR="00FF334D" w:rsidRPr="00753FC9">
        <w:rPr>
          <w:rStyle w:val="lev"/>
          <w:sz w:val="24"/>
          <w:szCs w:val="24"/>
        </w:rPr>
        <w:t>.</w:t>
      </w:r>
    </w:p>
    <w:p w14:paraId="61050ABD" w14:textId="5B3DB7A8" w:rsidR="007F78F0" w:rsidRPr="00753FC9" w:rsidRDefault="00844FDE" w:rsidP="00753FC9">
      <w:pPr>
        <w:pStyle w:val="Paragraphedeliste"/>
        <w:numPr>
          <w:ilvl w:val="1"/>
          <w:numId w:val="19"/>
        </w:numPr>
        <w:rPr>
          <w:rStyle w:val="lev"/>
          <w:sz w:val="24"/>
          <w:szCs w:val="24"/>
        </w:rPr>
      </w:pPr>
      <w:r w:rsidRPr="004769F0">
        <w:rPr>
          <w:rStyle w:val="lev"/>
          <w:i/>
          <w:iCs/>
          <w:sz w:val="24"/>
          <w:szCs w:val="24"/>
        </w:rPr>
        <w:t>h</w:t>
      </w:r>
      <w:r w:rsidR="007F78F0" w:rsidRPr="004769F0">
        <w:rPr>
          <w:rStyle w:val="lev"/>
          <w:i/>
          <w:iCs/>
          <w:sz w:val="24"/>
          <w:szCs w:val="24"/>
        </w:rPr>
        <w:t>our-module</w:t>
      </w:r>
      <w:r w:rsidR="00263686" w:rsidRPr="00753FC9">
        <w:rPr>
          <w:rStyle w:val="lev"/>
          <w:sz w:val="24"/>
          <w:szCs w:val="24"/>
        </w:rPr>
        <w:t> : module d’exemple, affichant l’heure sous la forme d’un</w:t>
      </w:r>
      <w:r w:rsidR="00FF334D" w:rsidRPr="00753FC9">
        <w:rPr>
          <w:rStyle w:val="lev"/>
          <w:sz w:val="24"/>
          <w:szCs w:val="24"/>
        </w:rPr>
        <w:t>e</w:t>
      </w:r>
      <w:r w:rsidR="00263686" w:rsidRPr="00753FC9">
        <w:rPr>
          <w:rStyle w:val="lev"/>
          <w:sz w:val="24"/>
          <w:szCs w:val="24"/>
        </w:rPr>
        <w:t xml:space="preserve"> horloge</w:t>
      </w:r>
      <w:r w:rsidR="00FF334D" w:rsidRPr="00753FC9">
        <w:rPr>
          <w:rStyle w:val="lev"/>
          <w:sz w:val="24"/>
          <w:szCs w:val="24"/>
        </w:rPr>
        <w:t>.</w:t>
      </w:r>
    </w:p>
    <w:p w14:paraId="5CE5C02B" w14:textId="77777777" w:rsidR="00AC0302" w:rsidRPr="00753FC9" w:rsidRDefault="00AC0302" w:rsidP="00753FC9">
      <w:pPr>
        <w:jc w:val="both"/>
        <w:rPr>
          <w:rStyle w:val="lev"/>
        </w:rPr>
      </w:pPr>
    </w:p>
    <w:p w14:paraId="41095109" w14:textId="651FF10A" w:rsidR="00913036" w:rsidRPr="00753FC9" w:rsidRDefault="00913036" w:rsidP="00753FC9">
      <w:pPr>
        <w:pStyle w:val="Paragraphedeliste"/>
        <w:numPr>
          <w:ilvl w:val="0"/>
          <w:numId w:val="19"/>
        </w:numPr>
        <w:rPr>
          <w:rStyle w:val="lev"/>
          <w:sz w:val="24"/>
          <w:szCs w:val="24"/>
        </w:rPr>
      </w:pPr>
      <w:r w:rsidRPr="004769F0">
        <w:rPr>
          <w:rStyle w:val="lev"/>
          <w:i/>
          <w:iCs/>
          <w:sz w:val="24"/>
          <w:szCs w:val="24"/>
        </w:rPr>
        <w:t>api_docs.pdf</w:t>
      </w:r>
      <w:r w:rsidR="003F750D">
        <w:rPr>
          <w:rStyle w:val="lev"/>
          <w:i/>
          <w:iCs/>
          <w:sz w:val="24"/>
          <w:szCs w:val="24"/>
        </w:rPr>
        <w:t xml:space="preserve"> </w:t>
      </w:r>
      <w:r w:rsidRPr="00753FC9">
        <w:rPr>
          <w:rStyle w:val="lev"/>
          <w:sz w:val="24"/>
          <w:szCs w:val="24"/>
        </w:rPr>
        <w:t>: documentation de l’API REST, générée grâce à Swagger, exportée au format PDF</w:t>
      </w:r>
      <w:r w:rsidR="00FF334D" w:rsidRPr="00753FC9">
        <w:rPr>
          <w:rStyle w:val="lev"/>
          <w:sz w:val="24"/>
          <w:szCs w:val="24"/>
        </w:rPr>
        <w:t>.</w:t>
      </w:r>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4E6A0F98" w14:textId="1CBF03B2" w:rsidR="006779E4" w:rsidRPr="00BE007D" w:rsidRDefault="006779E4" w:rsidP="006779E4">
      <w:pPr>
        <w:pStyle w:val="Titre1"/>
        <w:rPr>
          <w:lang w:val="en-US"/>
        </w:rPr>
      </w:pPr>
      <w:bookmarkStart w:id="212" w:name="_Toc141276870"/>
      <w:r w:rsidRPr="00BE007D">
        <w:rPr>
          <w:lang w:val="en-US"/>
        </w:rPr>
        <w:t>Liste des abréviations</w:t>
      </w:r>
      <w:bookmarkEnd w:id="212"/>
    </w:p>
    <w:p w14:paraId="68E5E478" w14:textId="1A2CC7BB" w:rsidR="00E9040F" w:rsidRPr="0025445C" w:rsidRDefault="00E9040F" w:rsidP="00DB51AA">
      <w:pPr>
        <w:spacing w:line="360" w:lineRule="auto"/>
        <w:rPr>
          <w:rStyle w:val="lev"/>
          <w:i/>
          <w:iCs/>
          <w:lang w:val="en-US" w:eastAsia="fr-CH"/>
        </w:rPr>
      </w:pPr>
      <w:r w:rsidRPr="00E9040F">
        <w:rPr>
          <w:rStyle w:val="lev"/>
          <w:b/>
          <w:bCs/>
          <w:lang w:val="en-US" w:eastAsia="fr-CH"/>
        </w:rPr>
        <w:t>CSS</w:t>
      </w:r>
      <w:r w:rsidR="0025445C">
        <w:rPr>
          <w:rStyle w:val="lev"/>
          <w:lang w:val="en-US" w:eastAsia="fr-CH"/>
        </w:rPr>
        <w:t xml:space="preserve"> </w:t>
      </w:r>
      <w:r w:rsidRPr="0025445C">
        <w:rPr>
          <w:rStyle w:val="lev"/>
          <w:i/>
          <w:iCs/>
          <w:lang w:val="en-US" w:eastAsia="fr-CH"/>
        </w:rPr>
        <w:t>Cascading Style Sheets</w:t>
      </w:r>
    </w:p>
    <w:p w14:paraId="567AC861" w14:textId="2AA9CC60" w:rsidR="00E9040F" w:rsidRPr="00E9040F" w:rsidRDefault="00E9040F" w:rsidP="00DB51AA">
      <w:pPr>
        <w:spacing w:line="360" w:lineRule="auto"/>
        <w:rPr>
          <w:rStyle w:val="lev"/>
          <w:lang w:val="en-US" w:eastAsia="fr-CH"/>
        </w:rPr>
      </w:pPr>
      <w:r w:rsidRPr="00E9040F">
        <w:rPr>
          <w:rStyle w:val="lev"/>
          <w:b/>
          <w:bCs/>
          <w:lang w:val="en-US" w:eastAsia="fr-CH"/>
        </w:rPr>
        <w:t>HTTP</w:t>
      </w:r>
      <w:r w:rsidRPr="00E9040F">
        <w:rPr>
          <w:rStyle w:val="lev"/>
          <w:lang w:val="en-US" w:eastAsia="fr-CH"/>
        </w:rPr>
        <w:t xml:space="preserve"> </w:t>
      </w:r>
      <w:r w:rsidRPr="0025445C">
        <w:rPr>
          <w:rStyle w:val="lev"/>
          <w:i/>
          <w:iCs/>
          <w:lang w:val="en-US" w:eastAsia="fr-CH"/>
        </w:rPr>
        <w:t>Hypertext Transfer Protocol</w:t>
      </w:r>
    </w:p>
    <w:p w14:paraId="3F660396" w14:textId="33777570" w:rsidR="00E9040F" w:rsidRPr="00BE007D" w:rsidRDefault="00E9040F" w:rsidP="00DB51AA">
      <w:pPr>
        <w:spacing w:line="360" w:lineRule="auto"/>
        <w:rPr>
          <w:rStyle w:val="lev"/>
          <w:i/>
          <w:iCs/>
          <w:lang w:eastAsia="fr-CH"/>
        </w:rPr>
      </w:pPr>
      <w:r w:rsidRPr="00BE007D">
        <w:rPr>
          <w:rStyle w:val="lev"/>
          <w:b/>
          <w:bCs/>
          <w:lang w:eastAsia="fr-CH"/>
        </w:rPr>
        <w:t>JSX</w:t>
      </w:r>
      <w:r w:rsidR="0025445C" w:rsidRPr="00BE007D">
        <w:rPr>
          <w:rStyle w:val="lev"/>
          <w:lang w:eastAsia="fr-CH"/>
        </w:rPr>
        <w:t xml:space="preserve"> </w:t>
      </w:r>
      <w:r w:rsidRPr="00BE007D">
        <w:rPr>
          <w:rStyle w:val="lev"/>
          <w:i/>
          <w:iCs/>
          <w:lang w:eastAsia="fr-CH"/>
        </w:rPr>
        <w:t>JavaScript XML</w:t>
      </w:r>
    </w:p>
    <w:p w14:paraId="47A45CDF" w14:textId="0911FA59" w:rsidR="00E9040F" w:rsidRPr="00BE007D" w:rsidRDefault="00E9040F" w:rsidP="00DB51AA">
      <w:pPr>
        <w:spacing w:line="360" w:lineRule="auto"/>
        <w:rPr>
          <w:rStyle w:val="lev"/>
          <w:i/>
          <w:iCs/>
          <w:lang w:eastAsia="fr-CH"/>
        </w:rPr>
      </w:pPr>
      <w:r w:rsidRPr="00BE007D">
        <w:rPr>
          <w:rStyle w:val="lev"/>
          <w:b/>
          <w:bCs/>
          <w:lang w:eastAsia="fr-CH"/>
        </w:rPr>
        <w:t>JSON</w:t>
      </w:r>
      <w:r w:rsidR="0025445C" w:rsidRPr="00BE007D">
        <w:rPr>
          <w:rStyle w:val="lev"/>
          <w:lang w:eastAsia="fr-CH"/>
        </w:rPr>
        <w:t xml:space="preserve"> </w:t>
      </w:r>
      <w:r w:rsidRPr="00BE007D">
        <w:rPr>
          <w:rStyle w:val="lev"/>
          <w:i/>
          <w:iCs/>
          <w:lang w:eastAsia="fr-CH"/>
        </w:rPr>
        <w:t>JavaScript Object Notation</w:t>
      </w:r>
    </w:p>
    <w:p w14:paraId="078BA684" w14:textId="36B6E004" w:rsidR="00E9040F" w:rsidRPr="0025445C" w:rsidRDefault="00E9040F" w:rsidP="00DB51AA">
      <w:pPr>
        <w:spacing w:line="360" w:lineRule="auto"/>
        <w:rPr>
          <w:rStyle w:val="lev"/>
          <w:i/>
          <w:iCs/>
          <w:lang w:val="en-US" w:eastAsia="fr-CH"/>
        </w:rPr>
      </w:pPr>
      <w:r w:rsidRPr="00E9040F">
        <w:rPr>
          <w:rStyle w:val="lev"/>
          <w:b/>
          <w:bCs/>
          <w:lang w:val="en-US" w:eastAsia="fr-CH"/>
        </w:rPr>
        <w:t>JWT</w:t>
      </w:r>
      <w:r w:rsidR="0025445C">
        <w:rPr>
          <w:rStyle w:val="lev"/>
          <w:lang w:val="en-US" w:eastAsia="fr-CH"/>
        </w:rPr>
        <w:t xml:space="preserve"> </w:t>
      </w:r>
      <w:r w:rsidRPr="0025445C">
        <w:rPr>
          <w:rStyle w:val="lev"/>
          <w:i/>
          <w:iCs/>
          <w:lang w:val="en-US" w:eastAsia="fr-CH"/>
        </w:rPr>
        <w:t>JSON Web Token</w:t>
      </w:r>
    </w:p>
    <w:p w14:paraId="137FBEB8" w14:textId="53114B0F" w:rsidR="00E9040F" w:rsidRPr="00E9040F" w:rsidRDefault="00E9040F" w:rsidP="00DB51AA">
      <w:pPr>
        <w:spacing w:line="360" w:lineRule="auto"/>
        <w:rPr>
          <w:rStyle w:val="lev"/>
          <w:lang w:val="en-US" w:eastAsia="fr-CH"/>
        </w:rPr>
      </w:pPr>
      <w:r w:rsidRPr="00E9040F">
        <w:rPr>
          <w:rStyle w:val="lev"/>
          <w:b/>
          <w:bCs/>
          <w:lang w:val="en-US" w:eastAsia="fr-CH"/>
        </w:rPr>
        <w:t>LAN</w:t>
      </w:r>
      <w:r w:rsidRPr="00E9040F">
        <w:rPr>
          <w:rStyle w:val="lev"/>
          <w:lang w:val="en-US" w:eastAsia="fr-CH"/>
        </w:rPr>
        <w:t xml:space="preserve"> </w:t>
      </w:r>
      <w:r w:rsidRPr="0025445C">
        <w:rPr>
          <w:rStyle w:val="lev"/>
          <w:i/>
          <w:iCs/>
          <w:lang w:val="en-US" w:eastAsia="fr-CH"/>
        </w:rPr>
        <w:t>Local Area Network</w:t>
      </w:r>
    </w:p>
    <w:p w14:paraId="26C44521" w14:textId="3794E411" w:rsidR="00E9040F" w:rsidRPr="0025445C" w:rsidRDefault="00E9040F" w:rsidP="00DB51AA">
      <w:pPr>
        <w:spacing w:line="360" w:lineRule="auto"/>
        <w:rPr>
          <w:rStyle w:val="lev"/>
          <w:i/>
          <w:iCs/>
          <w:lang w:val="en-US" w:eastAsia="fr-CH"/>
        </w:rPr>
      </w:pPr>
      <w:r w:rsidRPr="00E9040F">
        <w:rPr>
          <w:rStyle w:val="lev"/>
          <w:b/>
          <w:bCs/>
          <w:lang w:val="en-US" w:eastAsia="fr-CH"/>
        </w:rPr>
        <w:t>PoC</w:t>
      </w:r>
      <w:r w:rsidR="0025445C">
        <w:rPr>
          <w:rStyle w:val="lev"/>
          <w:lang w:val="en-US" w:eastAsia="fr-CH"/>
        </w:rPr>
        <w:t xml:space="preserve"> </w:t>
      </w:r>
      <w:r w:rsidRPr="0025445C">
        <w:rPr>
          <w:rStyle w:val="lev"/>
          <w:i/>
          <w:iCs/>
          <w:lang w:val="en-US" w:eastAsia="fr-CH"/>
        </w:rPr>
        <w:t>Proof of Concept</w:t>
      </w:r>
    </w:p>
    <w:p w14:paraId="529CC3E0" w14:textId="09CC4F2D" w:rsidR="00E9040F" w:rsidRPr="00E9040F" w:rsidRDefault="00E9040F" w:rsidP="00DB51AA">
      <w:pPr>
        <w:spacing w:line="360" w:lineRule="auto"/>
        <w:rPr>
          <w:rStyle w:val="lev"/>
          <w:lang w:val="en-US" w:eastAsia="fr-CH"/>
        </w:rPr>
      </w:pPr>
      <w:r w:rsidRPr="00E9040F">
        <w:rPr>
          <w:rStyle w:val="lev"/>
          <w:b/>
          <w:bCs/>
          <w:lang w:val="en-US" w:eastAsia="fr-CH"/>
        </w:rPr>
        <w:t>RFID</w:t>
      </w:r>
      <w:r w:rsidRPr="00E9040F">
        <w:rPr>
          <w:rStyle w:val="lev"/>
          <w:lang w:val="en-US" w:eastAsia="fr-CH"/>
        </w:rPr>
        <w:t xml:space="preserve"> </w:t>
      </w:r>
      <w:r w:rsidRPr="0025445C">
        <w:rPr>
          <w:rStyle w:val="lev"/>
          <w:i/>
          <w:iCs/>
          <w:lang w:val="en-US" w:eastAsia="fr-CH"/>
        </w:rPr>
        <w:t>Radio Frequency Identification</w:t>
      </w:r>
    </w:p>
    <w:p w14:paraId="63134DC0" w14:textId="3DEE236C" w:rsidR="00E9040F" w:rsidRPr="00BE007D" w:rsidRDefault="00E9040F" w:rsidP="00DB51AA">
      <w:pPr>
        <w:spacing w:line="360" w:lineRule="auto"/>
        <w:rPr>
          <w:rStyle w:val="lev"/>
          <w:i/>
          <w:iCs/>
          <w:lang w:eastAsia="fr-CH"/>
        </w:rPr>
      </w:pPr>
      <w:r w:rsidRPr="00BE007D">
        <w:rPr>
          <w:rStyle w:val="lev"/>
          <w:b/>
          <w:bCs/>
          <w:lang w:eastAsia="fr-CH"/>
        </w:rPr>
        <w:t>REST</w:t>
      </w:r>
      <w:r w:rsidR="0025445C" w:rsidRPr="00BE007D">
        <w:rPr>
          <w:rStyle w:val="lev"/>
          <w:lang w:eastAsia="fr-CH"/>
        </w:rPr>
        <w:t xml:space="preserve"> </w:t>
      </w:r>
      <w:r w:rsidRPr="00BE007D">
        <w:rPr>
          <w:rStyle w:val="lev"/>
          <w:i/>
          <w:iCs/>
          <w:lang w:eastAsia="fr-CH"/>
        </w:rPr>
        <w:t>Representational State Transfer</w:t>
      </w:r>
    </w:p>
    <w:p w14:paraId="769AB5BC" w14:textId="307FF221" w:rsidR="00E9040F" w:rsidRPr="0025445C" w:rsidRDefault="00E9040F" w:rsidP="00DB51AA">
      <w:pPr>
        <w:spacing w:line="360" w:lineRule="auto"/>
        <w:rPr>
          <w:rStyle w:val="lev"/>
          <w:i/>
          <w:iCs/>
          <w:lang w:eastAsia="fr-CH"/>
        </w:rPr>
      </w:pPr>
      <w:r w:rsidRPr="00E9040F">
        <w:rPr>
          <w:rStyle w:val="lev"/>
          <w:b/>
          <w:bCs/>
          <w:lang w:eastAsia="fr-CH"/>
        </w:rPr>
        <w:t>SGBD</w:t>
      </w:r>
      <w:r w:rsidR="003333B0">
        <w:rPr>
          <w:rStyle w:val="lev"/>
          <w:b/>
          <w:bCs/>
          <w:lang w:eastAsia="fr-CH"/>
        </w:rPr>
        <w:t>(R)</w:t>
      </w:r>
      <w:r w:rsidR="0025445C">
        <w:rPr>
          <w:rStyle w:val="lev"/>
          <w:lang w:eastAsia="fr-CH"/>
        </w:rPr>
        <w:t xml:space="preserve"> </w:t>
      </w:r>
      <w:r w:rsidRPr="0025445C">
        <w:rPr>
          <w:rStyle w:val="lev"/>
          <w:i/>
          <w:iCs/>
          <w:lang w:eastAsia="fr-CH"/>
        </w:rPr>
        <w:t>Système de Gestion de Base de Données (</w:t>
      </w:r>
      <w:r w:rsidR="003333B0" w:rsidRPr="0025445C">
        <w:rPr>
          <w:rStyle w:val="lev"/>
          <w:i/>
          <w:iCs/>
          <w:lang w:eastAsia="fr-CH"/>
        </w:rPr>
        <w:t>Relationnelle)</w:t>
      </w:r>
    </w:p>
    <w:p w14:paraId="283AD839" w14:textId="3B173AA3" w:rsidR="00E9040F" w:rsidRPr="00767987" w:rsidRDefault="00E9040F" w:rsidP="00DB51AA">
      <w:pPr>
        <w:spacing w:line="360" w:lineRule="auto"/>
        <w:rPr>
          <w:rStyle w:val="lev"/>
          <w:i/>
          <w:iCs/>
          <w:lang w:val="en-US" w:eastAsia="fr-CH"/>
        </w:rPr>
      </w:pPr>
      <w:r w:rsidRPr="00E9040F">
        <w:rPr>
          <w:rStyle w:val="lev"/>
          <w:b/>
          <w:bCs/>
          <w:lang w:val="en-US" w:eastAsia="fr-CH"/>
        </w:rPr>
        <w:t>TSX</w:t>
      </w:r>
      <w:r w:rsidR="00767987">
        <w:rPr>
          <w:rStyle w:val="lev"/>
          <w:lang w:val="en-US" w:eastAsia="fr-CH"/>
        </w:rPr>
        <w:t xml:space="preserve"> </w:t>
      </w:r>
      <w:r w:rsidRPr="00767987">
        <w:rPr>
          <w:rStyle w:val="lev"/>
          <w:i/>
          <w:iCs/>
          <w:lang w:val="en-US" w:eastAsia="fr-CH"/>
        </w:rPr>
        <w:t>TypeScript XML</w:t>
      </w:r>
    </w:p>
    <w:p w14:paraId="7485BDF9" w14:textId="791729C9" w:rsidR="00E9040F" w:rsidRPr="00767987" w:rsidRDefault="00E9040F" w:rsidP="00DB51AA">
      <w:pPr>
        <w:spacing w:line="360" w:lineRule="auto"/>
        <w:rPr>
          <w:rStyle w:val="lev"/>
          <w:i/>
          <w:iCs/>
          <w:lang w:val="en-US" w:eastAsia="fr-CH"/>
        </w:rPr>
      </w:pPr>
      <w:r w:rsidRPr="00E9040F">
        <w:rPr>
          <w:rStyle w:val="lev"/>
          <w:b/>
          <w:bCs/>
          <w:lang w:val="en-US" w:eastAsia="fr-CH"/>
        </w:rPr>
        <w:t>URL</w:t>
      </w:r>
      <w:r w:rsidR="00767987">
        <w:rPr>
          <w:rStyle w:val="lev"/>
          <w:lang w:val="en-US" w:eastAsia="fr-CH"/>
        </w:rPr>
        <w:t xml:space="preserve"> </w:t>
      </w:r>
      <w:r w:rsidRPr="00767987">
        <w:rPr>
          <w:rStyle w:val="lev"/>
          <w:i/>
          <w:iCs/>
          <w:lang w:val="en-US" w:eastAsia="fr-CH"/>
        </w:rPr>
        <w:t>Uniform Resource Locator</w:t>
      </w:r>
    </w:p>
    <w:p w14:paraId="49D5ED4C" w14:textId="62004892" w:rsidR="00E9040F" w:rsidRPr="00767987" w:rsidRDefault="00E9040F" w:rsidP="00DB51AA">
      <w:pPr>
        <w:spacing w:line="360" w:lineRule="auto"/>
        <w:rPr>
          <w:rStyle w:val="lev"/>
          <w:i/>
          <w:iCs/>
          <w:lang w:val="en-US" w:eastAsia="fr-CH"/>
        </w:rPr>
      </w:pPr>
      <w:r w:rsidRPr="00E9040F">
        <w:rPr>
          <w:rStyle w:val="lev"/>
          <w:b/>
          <w:bCs/>
          <w:lang w:val="en-US" w:eastAsia="fr-CH"/>
        </w:rPr>
        <w:t>USB</w:t>
      </w:r>
      <w:r w:rsidR="00767987">
        <w:rPr>
          <w:rStyle w:val="lev"/>
          <w:lang w:val="en-US" w:eastAsia="fr-CH"/>
        </w:rPr>
        <w:t xml:space="preserve"> </w:t>
      </w:r>
      <w:r w:rsidRPr="00767987">
        <w:rPr>
          <w:rStyle w:val="lev"/>
          <w:i/>
          <w:iCs/>
          <w:lang w:val="en-US" w:eastAsia="fr-CH"/>
        </w:rPr>
        <w:t>Universal Serial Bus</w:t>
      </w:r>
    </w:p>
    <w:p w14:paraId="7DCE506B" w14:textId="59566409" w:rsidR="00B42E3E" w:rsidRPr="00767987" w:rsidRDefault="00E9040F" w:rsidP="00DB51AA">
      <w:pPr>
        <w:spacing w:line="360" w:lineRule="auto"/>
        <w:rPr>
          <w:rStyle w:val="lev"/>
          <w:i/>
          <w:iCs/>
          <w:lang w:val="en-US"/>
        </w:rPr>
      </w:pPr>
      <w:r w:rsidRPr="00E9040F">
        <w:rPr>
          <w:rStyle w:val="lev"/>
          <w:b/>
          <w:bCs/>
          <w:lang w:val="en-US" w:eastAsia="fr-CH"/>
        </w:rPr>
        <w:t>WS</w:t>
      </w:r>
      <w:r w:rsidR="00767987">
        <w:rPr>
          <w:rStyle w:val="lev"/>
          <w:lang w:val="en-US" w:eastAsia="fr-CH"/>
        </w:rPr>
        <w:t xml:space="preserve"> </w:t>
      </w:r>
      <w:r w:rsidRPr="00767987">
        <w:rPr>
          <w:rStyle w:val="lev"/>
          <w:i/>
          <w:iCs/>
          <w:lang w:val="en-US" w:eastAsia="fr-CH"/>
        </w:rPr>
        <w:t>WebSocket</w:t>
      </w:r>
    </w:p>
    <w:sectPr w:rsidR="00B42E3E" w:rsidRPr="00767987"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5488C" w14:textId="77777777" w:rsidR="008F7874" w:rsidRDefault="008F7874" w:rsidP="00A91309">
      <w:r>
        <w:separator/>
      </w:r>
    </w:p>
    <w:p w14:paraId="19BD05EB" w14:textId="77777777" w:rsidR="008F7874" w:rsidRDefault="008F7874"/>
    <w:p w14:paraId="0398C0CC" w14:textId="77777777" w:rsidR="008F7874" w:rsidRDefault="008F7874" w:rsidP="00C871B8"/>
  </w:endnote>
  <w:endnote w:type="continuationSeparator" w:id="0">
    <w:p w14:paraId="3D7D8C09" w14:textId="77777777" w:rsidR="008F7874" w:rsidRDefault="008F7874" w:rsidP="00A91309">
      <w:r>
        <w:continuationSeparator/>
      </w:r>
    </w:p>
    <w:p w14:paraId="14721C39" w14:textId="77777777" w:rsidR="008F7874" w:rsidRDefault="008F7874"/>
    <w:p w14:paraId="78B18035" w14:textId="77777777" w:rsidR="008F7874" w:rsidRDefault="008F7874"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241AF7EC"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B82654">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w:t>
        </w:r>
        <w:r w:rsidR="00D26CAD" w:rsidRPr="000E5719">
          <w:rPr>
            <w:rFonts w:ascii="CMU Serif Roman" w:hAnsi="CMU Serif Roman" w:cs="CMU Serif Roman"/>
            <w:noProof/>
          </w:rPr>
          <w:t>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42609991"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B82654">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66462AAE"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B82654">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3308D94E" w:rsidR="00D867FE" w:rsidRDefault="00D867FE">
    <w:pPr>
      <w:pStyle w:val="Pieddepage"/>
    </w:pPr>
    <w:r>
      <w:fldChar w:fldCharType="begin"/>
    </w:r>
    <w:r>
      <w:instrText xml:space="preserve"> IF </w:instrText>
    </w:r>
    <w:fldSimple w:instr=" STYLEREF confidentiel ">
      <w:r w:rsidR="00B82654">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11FD8377" w:rsidR="00D867FE" w:rsidRDefault="00D867FE">
    <w:pPr>
      <w:pStyle w:val="Pieddepage"/>
    </w:pPr>
    <w:r>
      <w:fldChar w:fldCharType="begin"/>
    </w:r>
    <w:r>
      <w:instrText xml:space="preserve"> IF </w:instrText>
    </w:r>
    <w:fldSimple w:instr=" STYLEREF confidentiel ">
      <w:r w:rsidR="00B82654">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09C8617D" w:rsidR="00D867FE" w:rsidRDefault="00D867FE" w:rsidP="00F17BA8">
    <w:pPr>
      <w:pStyle w:val="Pieddepage"/>
    </w:pPr>
    <w:r>
      <w:fldChar w:fldCharType="begin"/>
    </w:r>
    <w:r>
      <w:instrText xml:space="preserve"> IF </w:instrText>
    </w:r>
    <w:fldSimple w:instr=" STYLEREF confidentiel ">
      <w:r w:rsidR="00B82654">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C2372" w14:textId="3518AFCD" w:rsidR="00E63659" w:rsidRPr="000E5719" w:rsidRDefault="00E63659"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B82654">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859086281"/>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F8A116" w14:textId="77777777" w:rsidR="00E63659" w:rsidRDefault="00E6365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63C09" w14:textId="77777777" w:rsidR="008F7874" w:rsidRDefault="008F7874" w:rsidP="00A91309">
      <w:r>
        <w:separator/>
      </w:r>
    </w:p>
    <w:p w14:paraId="63E9F584" w14:textId="77777777" w:rsidR="008F7874" w:rsidRDefault="008F7874"/>
    <w:p w14:paraId="217CB766" w14:textId="77777777" w:rsidR="008F7874" w:rsidRDefault="008F7874" w:rsidP="00C871B8"/>
  </w:footnote>
  <w:footnote w:type="continuationSeparator" w:id="0">
    <w:p w14:paraId="06F8FD32" w14:textId="77777777" w:rsidR="008F7874" w:rsidRDefault="008F7874" w:rsidP="00A91309">
      <w:r>
        <w:continuationSeparator/>
      </w:r>
    </w:p>
    <w:p w14:paraId="19162954" w14:textId="77777777" w:rsidR="008F7874" w:rsidRDefault="008F7874"/>
    <w:p w14:paraId="023C3DE8" w14:textId="77777777" w:rsidR="008F7874" w:rsidRDefault="008F7874" w:rsidP="00C871B8"/>
  </w:footnote>
  <w:footnote w:id="1">
    <w:p w14:paraId="652E7D47" w14:textId="390E1862" w:rsidR="003516E1" w:rsidRPr="00216FBD" w:rsidRDefault="003516E1">
      <w:pPr>
        <w:pStyle w:val="Notedebasdepage"/>
        <w:rPr>
          <w:rFonts w:ascii="CMU Serif Roman" w:hAnsi="CMU Serif Roman" w:cs="CMU Serif Roman"/>
          <w:lang w:val="fr-CH"/>
        </w:rPr>
      </w:pPr>
      <w:r w:rsidRPr="00216FBD">
        <w:rPr>
          <w:rStyle w:val="Appelnotedebasdep"/>
          <w:rFonts w:ascii="CMU Serif Roman" w:hAnsi="CMU Serif Roman" w:cs="CMU Serif Roman"/>
        </w:rPr>
        <w:footnoteRef/>
      </w:r>
      <w:r w:rsidRPr="00216FBD">
        <w:rPr>
          <w:rFonts w:ascii="CMU Serif Roman" w:hAnsi="CMU Serif Roman" w:cs="CMU Serif Roman"/>
        </w:rPr>
        <w:t xml:space="preserve"> https://www.odoo.com/fr_FR/app/iot-faq</w:t>
      </w:r>
    </w:p>
  </w:footnote>
  <w:footnote w:id="2">
    <w:p w14:paraId="6C26B223" w14:textId="47836C24" w:rsidR="00CC745B" w:rsidRPr="00216FBD" w:rsidRDefault="00CC745B">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r w:rsidR="007F1C46">
        <w:rPr>
          <w:rStyle w:val="lev"/>
        </w:rPr>
        <w:t>E</w:t>
      </w:r>
      <w:r w:rsidRPr="00216FBD">
        <w:rPr>
          <w:rStyle w:val="lev"/>
        </w:rPr>
        <w:t xml:space="preserve">nterprise </w:t>
      </w:r>
      <w:r w:rsidR="007F1C46">
        <w:rPr>
          <w:rStyle w:val="lev"/>
        </w:rPr>
        <w:t>R</w:t>
      </w:r>
      <w:r w:rsidRPr="00216FBD">
        <w:rPr>
          <w:rStyle w:val="lev"/>
        </w:rPr>
        <w:t xml:space="preserve">esource </w:t>
      </w:r>
      <w:r w:rsidR="007F1C46">
        <w:rPr>
          <w:rStyle w:val="lev"/>
        </w:rPr>
        <w:t>P</w:t>
      </w:r>
      <w:r w:rsidRPr="00216FBD">
        <w:rPr>
          <w:rStyle w:val="lev"/>
        </w:rPr>
        <w:t>lanning, ensemble d'applications permettant de gérer les processus de gestion d'une entreprise</w:t>
      </w:r>
    </w:p>
  </w:footnote>
  <w:footnote w:id="3">
    <w:p w14:paraId="438B1775" w14:textId="52DE5DBC" w:rsidR="00F34095" w:rsidRPr="00216FBD" w:rsidRDefault="00F34095">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hyperlink r:id="rId1" w:history="1">
        <w:r w:rsidRPr="00216FBD">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sidRPr="00216FBD">
        <w:rPr>
          <w:rStyle w:val="Appelnotedebasdep"/>
          <w:rFonts w:ascii="CMU Serif Roman" w:hAnsi="CMU Serif Roman" w:cs="CMU Serif Roman"/>
        </w:rPr>
        <w:footnoteRef/>
      </w:r>
      <w:r w:rsidRPr="00216FBD">
        <w:rPr>
          <w:rFonts w:ascii="CMU Serif Roman" w:hAnsi="CMU Serif Roman" w:cs="CMU Serif Roman"/>
          <w:lang w:val="en-US"/>
        </w:rPr>
        <w:t xml:space="preserve"> https://nodered.org/</w:t>
      </w:r>
    </w:p>
  </w:footnote>
  <w:footnote w:id="5">
    <w:p w14:paraId="47A3E240" w14:textId="2342E397" w:rsidR="00FF7FB7" w:rsidRPr="00F67A28" w:rsidRDefault="00FF7FB7" w:rsidP="003450F9">
      <w:pPr>
        <w:pStyle w:val="Notedebasdepage"/>
        <w:rPr>
          <w:rFonts w:ascii="CMU Serif Roman" w:hAnsi="CMU Serif Roman" w:cs="CMU Serif Roman"/>
          <w:lang w:val="en-US"/>
        </w:rPr>
      </w:pPr>
      <w:r w:rsidRPr="00F67A28">
        <w:rPr>
          <w:rStyle w:val="Appelnotedebasdep"/>
          <w:rFonts w:ascii="CMU Serif Roman" w:hAnsi="CMU Serif Roman" w:cs="CMU Serif Roman"/>
        </w:rPr>
        <w:footnoteRef/>
      </w:r>
      <w:r w:rsidRPr="00F67A28">
        <w:rPr>
          <w:rFonts w:ascii="CMU Serif Roman" w:hAnsi="CMU Serif Roman" w:cs="CMU Serif Roman"/>
          <w:lang w:val="en-US"/>
        </w:rPr>
        <w:t xml:space="preserve"> </w:t>
      </w:r>
      <w:r w:rsidR="001B7CCB" w:rsidRPr="00F67A28">
        <w:rPr>
          <w:rFonts w:ascii="CMU Serif Roman" w:hAnsi="CMU Serif Roman" w:cs="CMU Serif Roman"/>
          <w:lang w:val="en-US"/>
        </w:rPr>
        <w:t>“</w:t>
      </w:r>
      <w:r w:rsidR="003450F9" w:rsidRPr="00F67A28">
        <w:rPr>
          <w:rStyle w:val="lev"/>
          <w:lang w:val="en-US"/>
        </w:rPr>
        <w:t xml:space="preserve">Gang </w:t>
      </w:r>
      <w:r w:rsidR="001B7CCB" w:rsidRPr="00F67A28">
        <w:rPr>
          <w:rStyle w:val="lev"/>
          <w:lang w:val="en-US"/>
        </w:rPr>
        <w:t>o</w:t>
      </w:r>
      <w:r w:rsidR="003450F9" w:rsidRPr="00F67A28">
        <w:rPr>
          <w:rStyle w:val="lev"/>
          <w:lang w:val="en-US"/>
        </w:rPr>
        <w:t>f Four</w:t>
      </w:r>
      <w:r w:rsidR="001B7CCB" w:rsidRPr="00F67A28">
        <w:rPr>
          <w:rStyle w:val="lev"/>
          <w:lang w:val="en-US"/>
        </w:rPr>
        <w:t>”</w:t>
      </w:r>
      <w:r w:rsidR="003450F9" w:rsidRPr="00F67A28">
        <w:rPr>
          <w:rStyle w:val="lev"/>
          <w:lang w:val="en-US"/>
        </w:rPr>
        <w:t>, auteurs du livre Design Patterns: Elements of Reusable Object-Oriented Software</w:t>
      </w:r>
    </w:p>
  </w:footnote>
  <w:footnote w:id="6">
    <w:p w14:paraId="1AA1B3FF" w14:textId="32A82E03" w:rsidR="004632A6" w:rsidRPr="00471074" w:rsidRDefault="004632A6">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https://developer.mozilla.org/fr/docs/Web/API/Fetch_API/Using_Fetch</w:t>
      </w:r>
    </w:p>
  </w:footnote>
  <w:footnote w:id="7">
    <w:p w14:paraId="76388330" w14:textId="75618D70" w:rsidR="00305A59" w:rsidRPr="00471074" w:rsidRDefault="00305A59">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https://developer.mozilla.org/en-US/docs/Web/API/Server-sent_events</w:t>
      </w:r>
    </w:p>
  </w:footnote>
  <w:footnote w:id="8">
    <w:p w14:paraId="4DBDB07E" w14:textId="02F1B200" w:rsidR="004E7A8A" w:rsidRPr="004E7A8A" w:rsidRDefault="004E7A8A">
      <w:pPr>
        <w:pStyle w:val="Notedebasdepage"/>
        <w:rPr>
          <w:rFonts w:ascii="CMU Serif Roman" w:hAnsi="CMU Serif Roman" w:cs="CMU Serif Roman"/>
          <w:lang w:val="en-US"/>
        </w:rPr>
      </w:pPr>
      <w:r w:rsidRPr="004E7A8A">
        <w:rPr>
          <w:rStyle w:val="Appelnotedebasdep"/>
          <w:rFonts w:ascii="CMU Serif Roman" w:hAnsi="CMU Serif Roman" w:cs="CMU Serif Roman"/>
        </w:rPr>
        <w:footnoteRef/>
      </w:r>
      <w:r w:rsidRPr="004E7A8A">
        <w:rPr>
          <w:rFonts w:ascii="CMU Serif Roman" w:hAnsi="CMU Serif Roman" w:cs="CMU Serif Roman"/>
          <w:lang w:val="en-US"/>
        </w:rPr>
        <w:t xml:space="preserve"> https://jestjs.io/fr/</w:t>
      </w:r>
    </w:p>
  </w:footnote>
  <w:footnote w:id="9">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10">
    <w:p w14:paraId="2B208261" w14:textId="49B06C1E" w:rsidR="00C5190E" w:rsidRPr="008C4128" w:rsidRDefault="00C5190E">
      <w:pPr>
        <w:pStyle w:val="Notedebasdepage"/>
        <w:rPr>
          <w:lang w:val="en-US"/>
        </w:rPr>
      </w:pPr>
      <w:r w:rsidRPr="008B3413">
        <w:rPr>
          <w:rStyle w:val="Appelnotedebasdep"/>
          <w:rFonts w:ascii="CMU Serif Roman" w:hAnsi="CMU Serif Roman" w:cs="CMU Serif Roman"/>
        </w:rPr>
        <w:footnoteRef/>
      </w:r>
      <w:r w:rsidRPr="008C4128">
        <w:rPr>
          <w:lang w:val="en-US"/>
        </w:rPr>
        <w:t xml:space="preserve"> </w:t>
      </w:r>
      <w:r w:rsidRPr="008C4128">
        <w:rPr>
          <w:rStyle w:val="lev"/>
          <w:lang w:val="en-US"/>
        </w:rPr>
        <w:t>https://www.raspberrypi.com/products/raspberry-pi-4-model-b/</w:t>
      </w:r>
    </w:p>
  </w:footnote>
  <w:footnote w:id="11">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2">
    <w:p w14:paraId="0A47B919" w14:textId="08487AF8" w:rsidR="00985752" w:rsidRPr="00985752" w:rsidRDefault="00985752">
      <w:pPr>
        <w:pStyle w:val="Notedebasdepage"/>
        <w:rPr>
          <w:lang w:val="en-US"/>
        </w:rPr>
      </w:pPr>
      <w:r w:rsidRPr="0033176A">
        <w:rPr>
          <w:rStyle w:val="Appelnotedebasdep"/>
          <w:rFonts w:ascii="CMU Serif Roman" w:hAnsi="CMU Serif Roman" w:cs="CMU Serif Roman"/>
        </w:rPr>
        <w:footnoteRef/>
      </w:r>
      <w:r w:rsidRPr="00985752">
        <w:rPr>
          <w:lang w:val="en-US"/>
        </w:rPr>
        <w:t xml:space="preserve"> </w:t>
      </w:r>
      <w:r w:rsidRPr="0033176A">
        <w:rPr>
          <w:rStyle w:val="lev"/>
          <w:lang w:val="en-US"/>
        </w:rPr>
        <w:t>https://nodejs.dev/fr/learn/the-nodejs-event-emitter/</w:t>
      </w:r>
    </w:p>
  </w:footnote>
  <w:footnote w:id="13">
    <w:p w14:paraId="2C67D692" w14:textId="3293FC86" w:rsidR="003171AE" w:rsidRPr="0063144E" w:rsidRDefault="003171AE">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https://developer.mozilla.org/en-US/docs/Web/API/structuredClone</w:t>
      </w:r>
    </w:p>
  </w:footnote>
  <w:footnote w:id="14">
    <w:p w14:paraId="77E953DB" w14:textId="709647F7" w:rsidR="00846672" w:rsidRPr="0063144E" w:rsidRDefault="00846672">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https://www.typescriptlang.org/docs/handbook/2/conditional-types.html</w:t>
      </w:r>
    </w:p>
  </w:footnote>
  <w:footnote w:id="15">
    <w:p w14:paraId="0C4CD740" w14:textId="3D9D2657" w:rsidR="00846672" w:rsidRPr="00846672" w:rsidRDefault="00846672">
      <w:pPr>
        <w:pStyle w:val="Notedebasdepage"/>
        <w:rPr>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https://www.typescriptlang.org/docs/handbook/2/everyday-types.html#union-types</w:t>
      </w:r>
    </w:p>
  </w:footnote>
  <w:footnote w:id="16">
    <w:p w14:paraId="313C6D8E" w14:textId="329ECD7A" w:rsidR="002A264E" w:rsidRPr="001D7F05" w:rsidRDefault="002A264E">
      <w:pPr>
        <w:pStyle w:val="Notedebasdepage"/>
        <w:rPr>
          <w:rFonts w:ascii="CMU Serif Roman" w:hAnsi="CMU Serif Roman" w:cs="CMU Serif Roman"/>
          <w:lang w:val="en-US"/>
        </w:rPr>
      </w:pPr>
      <w:r w:rsidRPr="001D7F05">
        <w:rPr>
          <w:rStyle w:val="Appelnotedebasdep"/>
          <w:rFonts w:ascii="CMU Serif Roman" w:hAnsi="CMU Serif Roman" w:cs="CMU Serif Roman"/>
        </w:rPr>
        <w:footnoteRef/>
      </w:r>
      <w:r w:rsidRPr="001D7F05">
        <w:rPr>
          <w:rFonts w:ascii="CMU Serif Roman" w:hAnsi="CMU Serif Roman" w:cs="CMU Serif Roman"/>
          <w:lang w:val="en-US"/>
        </w:rPr>
        <w:t xml:space="preserve"> https://developer.mozilla.org/en-US/docs/Web/JavaScript/Reference/Operators/Optional_chaining</w:t>
      </w:r>
    </w:p>
  </w:footnote>
  <w:footnote w:id="17">
    <w:p w14:paraId="5BC0ABAC" w14:textId="77777777" w:rsidR="00F24C11" w:rsidRPr="00692F36" w:rsidRDefault="00F24C11" w:rsidP="00F24C11">
      <w:pPr>
        <w:pStyle w:val="Notedebasdepage"/>
        <w:rPr>
          <w:rFonts w:ascii="CMU Serif Roman" w:hAnsi="CMU Serif Roman" w:cs="CMU Serif Roman"/>
          <w:lang w:val="en-US"/>
        </w:rPr>
      </w:pPr>
      <w:r w:rsidRPr="00692F36">
        <w:rPr>
          <w:rStyle w:val="Appelnotedebasdep"/>
          <w:rFonts w:ascii="CMU Serif Roman" w:hAnsi="CMU Serif Roman" w:cs="CMU Serif Roman"/>
        </w:rPr>
        <w:footnoteRef/>
      </w:r>
      <w:r w:rsidRPr="00692F36">
        <w:rPr>
          <w:rFonts w:ascii="CMU Serif Roman" w:hAnsi="CMU Serif Roman" w:cs="CMU Serif Roman"/>
          <w:lang w:val="en-US"/>
        </w:rPr>
        <w:t xml:space="preserve"> https://json-schema.org/</w:t>
      </w:r>
    </w:p>
  </w:footnote>
  <w:footnote w:id="18">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9">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20">
    <w:p w14:paraId="6048ADDE" w14:textId="5B823E72" w:rsidR="00282091" w:rsidRPr="00F57F3B" w:rsidRDefault="00282091">
      <w:pPr>
        <w:pStyle w:val="Notedebasdepage"/>
        <w:rPr>
          <w:rFonts w:ascii="CMU Serif Roman" w:hAnsi="CMU Serif Roman" w:cs="CMU Serif Roman"/>
          <w:lang w:val="en-US"/>
        </w:rPr>
      </w:pPr>
      <w:r w:rsidRPr="00F57F3B">
        <w:rPr>
          <w:rStyle w:val="Appelnotedebasdep"/>
          <w:rFonts w:ascii="CMU Serif Roman" w:hAnsi="CMU Serif Roman" w:cs="CMU Serif Roman"/>
        </w:rPr>
        <w:footnoteRef/>
      </w:r>
      <w:r w:rsidRPr="00F57F3B">
        <w:rPr>
          <w:rFonts w:ascii="CMU Serif Roman" w:hAnsi="CMU Serif Roman" w:cs="CMU Serif Roman"/>
          <w:lang w:val="en-US"/>
        </w:rPr>
        <w:t xml:space="preserve"> https://tailwindcss.com/blog/tailwindcss-v3#just-in-time-all-the-time</w:t>
      </w:r>
    </w:p>
  </w:footnote>
  <w:footnote w:id="21">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22">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23">
    <w:p w14:paraId="40F4DF05" w14:textId="7D7BFCE8" w:rsidR="006057CF" w:rsidRPr="00AF2935" w:rsidRDefault="006057CF">
      <w:pPr>
        <w:pStyle w:val="Notedebasdepage"/>
        <w:rPr>
          <w:rFonts w:ascii="CMU Serif Roman" w:hAnsi="CMU Serif Roman" w:cs="CMU Serif Roman"/>
        </w:rPr>
      </w:pPr>
      <w:r w:rsidRPr="00AF2935">
        <w:rPr>
          <w:rStyle w:val="Appelnotedebasdep"/>
          <w:rFonts w:ascii="CMU Serif Roman" w:hAnsi="CMU Serif Roman" w:cs="CMU Serif Roman"/>
        </w:rPr>
        <w:footnoteRef/>
      </w:r>
      <w:r w:rsidRPr="00AF2935">
        <w:rPr>
          <w:rFonts w:ascii="CMU Serif Roman" w:hAnsi="CMU Serif Roman" w:cs="CMU Serif Roman"/>
        </w:rPr>
        <w:t xml:space="preserve"> </w:t>
      </w:r>
      <w:hyperlink r:id="rId2" w:history="1">
        <w:r w:rsidRPr="00AF2935">
          <w:rPr>
            <w:rStyle w:val="lev"/>
          </w:rPr>
          <w:t>https://www.npmjs.com/package/argon2</w:t>
        </w:r>
      </w:hyperlink>
    </w:p>
  </w:footnote>
  <w:footnote w:id="24">
    <w:p w14:paraId="709A33EA" w14:textId="0D89C6A8" w:rsidR="00E66BD8" w:rsidRPr="00FD5EEB" w:rsidRDefault="00E66BD8">
      <w:pPr>
        <w:pStyle w:val="Notedebasdepage"/>
        <w:rPr>
          <w:rFonts w:ascii="CMU Serif Roman" w:hAnsi="CMU Serif Roman" w:cs="CMU Serif Roman"/>
          <w:lang w:val="fr-CH"/>
        </w:rPr>
      </w:pPr>
      <w:r w:rsidRPr="00FD5EEB">
        <w:rPr>
          <w:rStyle w:val="Appelnotedebasdep"/>
          <w:rFonts w:ascii="CMU Serif Roman" w:hAnsi="CMU Serif Roman" w:cs="CMU Serif Roman"/>
        </w:rPr>
        <w:footnoteRef/>
      </w:r>
      <w:r w:rsidRPr="00FD5EEB">
        <w:rPr>
          <w:rFonts w:ascii="CMU Serif Roman" w:hAnsi="CMU Serif Roman" w:cs="CMU Serif Roman"/>
          <w:lang w:val="fr-CH"/>
        </w:rPr>
        <w:t xml:space="preserve"> https://github.com/auth0/node-jsonwebtoken</w:t>
      </w:r>
    </w:p>
  </w:footnote>
  <w:footnote w:id="25">
    <w:p w14:paraId="1BB3228F" w14:textId="1149282A" w:rsidR="0015040E" w:rsidRPr="004702CF" w:rsidRDefault="0015040E" w:rsidP="00270D34">
      <w:pPr>
        <w:rPr>
          <w:rFonts w:ascii="CMU Serif Roman" w:hAnsi="CMU Serif Roman" w:cs="CMU Serif Roman"/>
          <w:lang w:eastAsia="fr-CH"/>
        </w:rPr>
      </w:pPr>
      <w:r w:rsidRPr="004702CF">
        <w:rPr>
          <w:rStyle w:val="Appelnotedebasdep"/>
          <w:rFonts w:ascii="CMU Serif Roman" w:hAnsi="CMU Serif Roman" w:cs="CMU Serif Roman"/>
        </w:rPr>
        <w:footnoteRef/>
      </w:r>
      <w:r w:rsidRPr="004702CF">
        <w:rPr>
          <w:rFonts w:ascii="CMU Serif Roman" w:hAnsi="CMU Serif Roman" w:cs="CMU Serif Roman"/>
        </w:rPr>
        <w:t xml:space="preserve"> </w:t>
      </w:r>
      <w:r w:rsidRPr="004702CF">
        <w:rPr>
          <w:rStyle w:val="lev"/>
          <w:sz w:val="20"/>
          <w:szCs w:val="20"/>
        </w:rPr>
        <w:t>https://nodejs.org/api/crypto.html#cryptorandombytessize-callback</w:t>
      </w:r>
    </w:p>
  </w:footnote>
  <w:footnote w:id="26">
    <w:p w14:paraId="6BDDA915" w14:textId="06F46CE4" w:rsidR="006F7CC9" w:rsidRPr="003265C3" w:rsidRDefault="006F7CC9">
      <w:pPr>
        <w:pStyle w:val="Notedebasdepage"/>
        <w:rPr>
          <w:rFonts w:ascii="CMU Serif Roman" w:hAnsi="CMU Serif Roman" w:cs="CMU Serif Roman"/>
          <w:lang w:val="fr-CH"/>
        </w:rPr>
      </w:pPr>
      <w:r w:rsidRPr="003265C3">
        <w:rPr>
          <w:rStyle w:val="Appelnotedebasdep"/>
          <w:rFonts w:ascii="CMU Serif Roman" w:hAnsi="CMU Serif Roman" w:cs="CMU Serif Roman"/>
        </w:rPr>
        <w:footnoteRef/>
      </w:r>
      <w:r w:rsidRPr="003265C3">
        <w:rPr>
          <w:rFonts w:ascii="CMU Serif Roman" w:hAnsi="CMU Serif Roman" w:cs="CMU Serif Roman"/>
        </w:rPr>
        <w:t xml:space="preserve"> https://github.com/websockets/ws</w:t>
      </w:r>
    </w:p>
  </w:footnote>
  <w:footnote w:id="27">
    <w:p w14:paraId="33CD8576" w14:textId="0899A74B" w:rsidR="00C74993" w:rsidRPr="008670B8" w:rsidRDefault="00C74993">
      <w:pPr>
        <w:pStyle w:val="Notedebasdepage"/>
        <w:rPr>
          <w:rFonts w:ascii="CMU Serif Roman" w:hAnsi="CMU Serif Roman" w:cs="CMU Serif Roman"/>
          <w:lang w:val="fr-CH"/>
        </w:rPr>
      </w:pPr>
      <w:r w:rsidRPr="008670B8">
        <w:rPr>
          <w:rStyle w:val="Appelnotedebasdep"/>
          <w:rFonts w:ascii="CMU Serif Roman" w:hAnsi="CMU Serif Roman" w:cs="CMU Serif Roman"/>
        </w:rPr>
        <w:footnoteRef/>
      </w:r>
      <w:r w:rsidRPr="008670B8">
        <w:rPr>
          <w:rFonts w:ascii="CMU Serif Roman" w:hAnsi="CMU Serif Roman" w:cs="CMU Serif Roman"/>
        </w:rPr>
        <w:t xml:space="preserve"> https://developer.mozilla.org/fr/docs/Web/API/Window/localStorage</w:t>
      </w:r>
    </w:p>
  </w:footnote>
  <w:footnote w:id="28">
    <w:p w14:paraId="5F67926B" w14:textId="7F0BEF5D" w:rsidR="00312014" w:rsidRPr="00312014" w:rsidRDefault="00312014">
      <w:pPr>
        <w:pStyle w:val="Notedebasdepage"/>
        <w:rPr>
          <w:lang w:val="fr-CH"/>
        </w:rPr>
      </w:pPr>
      <w:r>
        <w:rPr>
          <w:rStyle w:val="Appelnotedebasdep"/>
        </w:rPr>
        <w:footnoteRef/>
      </w:r>
      <w:r>
        <w:t xml:space="preserve"> </w:t>
      </w:r>
      <w:r w:rsidRPr="00312014">
        <w:t>https://github.com/react-grid-layout/react-grid-layout</w:t>
      </w:r>
    </w:p>
  </w:footnote>
  <w:footnote w:id="29">
    <w:p w14:paraId="520E9894" w14:textId="478A02C5" w:rsidR="00236695" w:rsidRPr="00AB23EF" w:rsidRDefault="00236695">
      <w:pPr>
        <w:pStyle w:val="Notedebasdepage"/>
        <w:rPr>
          <w:rFonts w:ascii="CMU Serif Roman" w:hAnsi="CMU Serif Roman" w:cs="CMU Serif Roman"/>
          <w:lang w:val="fr-CH"/>
        </w:rPr>
      </w:pPr>
      <w:r w:rsidRPr="00AB23EF">
        <w:rPr>
          <w:rStyle w:val="Appelnotedebasdep"/>
          <w:rFonts w:ascii="CMU Serif Roman" w:hAnsi="CMU Serif Roman" w:cs="CMU Serif Roman"/>
        </w:rPr>
        <w:footnoteRef/>
      </w:r>
      <w:r w:rsidRPr="00AB23EF">
        <w:rPr>
          <w:rFonts w:ascii="CMU Serif Roman" w:hAnsi="CMU Serif Roman" w:cs="CMU Serif Roman"/>
        </w:rPr>
        <w:t xml:space="preserve"> https://openai.com/dall-e-2</w:t>
      </w:r>
    </w:p>
  </w:footnote>
  <w:footnote w:id="30">
    <w:p w14:paraId="256B5373" w14:textId="45652B5A" w:rsidR="00B07951" w:rsidRPr="00820E73" w:rsidRDefault="00B07951">
      <w:pPr>
        <w:pStyle w:val="Notedebasdepage"/>
        <w:rPr>
          <w:rFonts w:ascii="CMU Serif Roman" w:hAnsi="CMU Serif Roman" w:cs="CMU Serif Roman"/>
          <w:lang w:val="fr-CH"/>
        </w:rPr>
      </w:pPr>
      <w:r w:rsidRPr="00820E73">
        <w:rPr>
          <w:rStyle w:val="Appelnotedebasdep"/>
          <w:rFonts w:ascii="CMU Serif Roman" w:hAnsi="CMU Serif Roman" w:cs="CMU Serif Roman"/>
        </w:rPr>
        <w:footnoteRef/>
      </w:r>
      <w:r w:rsidRPr="00820E73">
        <w:rPr>
          <w:rFonts w:ascii="CMU Serif Roman" w:hAnsi="CMU Serif Roman" w:cs="CMU Serif Roman"/>
        </w:rPr>
        <w:t xml:space="preserve"> </w:t>
      </w:r>
      <w:r w:rsidRPr="00820E73">
        <w:rPr>
          <w:rFonts w:ascii="CMU Serif Roman" w:hAnsi="CMU Serif Roman" w:cs="CMU Serif Roman"/>
          <w:lang w:val="fr-CH"/>
        </w:rPr>
        <w:t>https://react.i18next.com/</w:t>
      </w:r>
    </w:p>
  </w:footnote>
  <w:footnote w:id="31">
    <w:p w14:paraId="20EE2815" w14:textId="7642179C" w:rsidR="00765F0F" w:rsidRPr="00493B94" w:rsidRDefault="00765F0F">
      <w:pPr>
        <w:pStyle w:val="Notedebasdepage"/>
        <w:rPr>
          <w:rFonts w:ascii="CMU Serif Roman" w:hAnsi="CMU Serif Roman" w:cs="CMU Serif Roman"/>
          <w:lang w:val="fr-CH"/>
        </w:rPr>
      </w:pPr>
      <w:r w:rsidRPr="00493B94">
        <w:rPr>
          <w:rStyle w:val="Appelnotedebasdep"/>
          <w:rFonts w:ascii="CMU Serif Roman" w:hAnsi="CMU Serif Roman" w:cs="CMU Serif Roman"/>
        </w:rPr>
        <w:footnoteRef/>
      </w:r>
      <w:r w:rsidRPr="00493B94">
        <w:rPr>
          <w:rFonts w:ascii="CMU Serif Roman" w:hAnsi="CMU Serif Roman" w:cs="CMU Serif Roman"/>
        </w:rPr>
        <w:t xml:space="preserve"> </w:t>
      </w:r>
      <w:r w:rsidRPr="00493B94">
        <w:rPr>
          <w:rStyle w:val="lev"/>
        </w:rPr>
        <w:t>https://docs.docker.com/compose/</w:t>
      </w:r>
    </w:p>
  </w:footnote>
  <w:footnote w:id="32">
    <w:p w14:paraId="3159655F" w14:textId="16858BBC" w:rsidR="00564931" w:rsidRPr="00CC0AEC" w:rsidRDefault="00564931">
      <w:pPr>
        <w:pStyle w:val="Notedebasdepage"/>
        <w:rPr>
          <w:rFonts w:ascii="CMU Serif Roman" w:hAnsi="CMU Serif Roman" w:cs="CMU Serif Roman"/>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https://fr.wikipedia.org/wiki/Markdown</w:t>
      </w:r>
    </w:p>
  </w:footnote>
  <w:footnote w:id="33">
    <w:p w14:paraId="00526E0F" w14:textId="6842FDBA" w:rsidR="008145DD" w:rsidRPr="008145DD" w:rsidRDefault="008145DD">
      <w:pPr>
        <w:pStyle w:val="Notedebasdepage"/>
        <w:rPr>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https://fr.wordpress.org/plugins/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012"/>
    <w:rsid w:val="000012A4"/>
    <w:rsid w:val="00001D87"/>
    <w:rsid w:val="00001F92"/>
    <w:rsid w:val="00002667"/>
    <w:rsid w:val="0000268B"/>
    <w:rsid w:val="000029D9"/>
    <w:rsid w:val="000031BC"/>
    <w:rsid w:val="000036E7"/>
    <w:rsid w:val="00003741"/>
    <w:rsid w:val="00003D45"/>
    <w:rsid w:val="00004F6D"/>
    <w:rsid w:val="000054D9"/>
    <w:rsid w:val="00005848"/>
    <w:rsid w:val="00005ACF"/>
    <w:rsid w:val="00006CD9"/>
    <w:rsid w:val="00006DF1"/>
    <w:rsid w:val="00006F3C"/>
    <w:rsid w:val="0000701C"/>
    <w:rsid w:val="0000756A"/>
    <w:rsid w:val="00007CCD"/>
    <w:rsid w:val="000104E9"/>
    <w:rsid w:val="00010522"/>
    <w:rsid w:val="00010C3F"/>
    <w:rsid w:val="00011348"/>
    <w:rsid w:val="00011558"/>
    <w:rsid w:val="00012A51"/>
    <w:rsid w:val="00012AB9"/>
    <w:rsid w:val="00013F22"/>
    <w:rsid w:val="0001406D"/>
    <w:rsid w:val="00014463"/>
    <w:rsid w:val="00014821"/>
    <w:rsid w:val="00014A80"/>
    <w:rsid w:val="00016A9B"/>
    <w:rsid w:val="00016F01"/>
    <w:rsid w:val="00021863"/>
    <w:rsid w:val="0002191F"/>
    <w:rsid w:val="00021A80"/>
    <w:rsid w:val="00021D70"/>
    <w:rsid w:val="00023691"/>
    <w:rsid w:val="000244F9"/>
    <w:rsid w:val="000246FB"/>
    <w:rsid w:val="00024BC0"/>
    <w:rsid w:val="000252E9"/>
    <w:rsid w:val="00025D82"/>
    <w:rsid w:val="00025E50"/>
    <w:rsid w:val="00026666"/>
    <w:rsid w:val="000267B9"/>
    <w:rsid w:val="000267C1"/>
    <w:rsid w:val="0002741A"/>
    <w:rsid w:val="0002751B"/>
    <w:rsid w:val="000277BF"/>
    <w:rsid w:val="00030293"/>
    <w:rsid w:val="00030CB2"/>
    <w:rsid w:val="00030F72"/>
    <w:rsid w:val="00032E59"/>
    <w:rsid w:val="000332BC"/>
    <w:rsid w:val="000341D8"/>
    <w:rsid w:val="00034428"/>
    <w:rsid w:val="00034787"/>
    <w:rsid w:val="00035230"/>
    <w:rsid w:val="00035799"/>
    <w:rsid w:val="000362B7"/>
    <w:rsid w:val="000367D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7B1"/>
    <w:rsid w:val="00045A1B"/>
    <w:rsid w:val="00045A42"/>
    <w:rsid w:val="000464F7"/>
    <w:rsid w:val="0004694F"/>
    <w:rsid w:val="00046D46"/>
    <w:rsid w:val="00046E71"/>
    <w:rsid w:val="000475BE"/>
    <w:rsid w:val="00050608"/>
    <w:rsid w:val="0005160C"/>
    <w:rsid w:val="0005164D"/>
    <w:rsid w:val="0005192F"/>
    <w:rsid w:val="0005197D"/>
    <w:rsid w:val="00052AC4"/>
    <w:rsid w:val="000531C8"/>
    <w:rsid w:val="00053579"/>
    <w:rsid w:val="0005403E"/>
    <w:rsid w:val="00054D30"/>
    <w:rsid w:val="00054D83"/>
    <w:rsid w:val="00054F6E"/>
    <w:rsid w:val="0005522D"/>
    <w:rsid w:val="000552BD"/>
    <w:rsid w:val="00055843"/>
    <w:rsid w:val="000558A4"/>
    <w:rsid w:val="00055ADA"/>
    <w:rsid w:val="00055D99"/>
    <w:rsid w:val="00055E38"/>
    <w:rsid w:val="00056500"/>
    <w:rsid w:val="00056542"/>
    <w:rsid w:val="000577E0"/>
    <w:rsid w:val="000579B6"/>
    <w:rsid w:val="00057E79"/>
    <w:rsid w:val="0006024B"/>
    <w:rsid w:val="00060990"/>
    <w:rsid w:val="00060C39"/>
    <w:rsid w:val="000613E8"/>
    <w:rsid w:val="000617D9"/>
    <w:rsid w:val="00061ACA"/>
    <w:rsid w:val="00061C96"/>
    <w:rsid w:val="00061DF7"/>
    <w:rsid w:val="0006380D"/>
    <w:rsid w:val="0006492E"/>
    <w:rsid w:val="00064A45"/>
    <w:rsid w:val="000653DE"/>
    <w:rsid w:val="00065453"/>
    <w:rsid w:val="00066641"/>
    <w:rsid w:val="00067870"/>
    <w:rsid w:val="00070426"/>
    <w:rsid w:val="0007065E"/>
    <w:rsid w:val="000707FF"/>
    <w:rsid w:val="00071903"/>
    <w:rsid w:val="000723DF"/>
    <w:rsid w:val="00072748"/>
    <w:rsid w:val="00072ECE"/>
    <w:rsid w:val="00073632"/>
    <w:rsid w:val="0007365F"/>
    <w:rsid w:val="000738E8"/>
    <w:rsid w:val="00073E7A"/>
    <w:rsid w:val="00074573"/>
    <w:rsid w:val="000747EF"/>
    <w:rsid w:val="00075673"/>
    <w:rsid w:val="00075B27"/>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87B1F"/>
    <w:rsid w:val="00090B52"/>
    <w:rsid w:val="00090FDD"/>
    <w:rsid w:val="00091713"/>
    <w:rsid w:val="00091815"/>
    <w:rsid w:val="00091C3D"/>
    <w:rsid w:val="00091C77"/>
    <w:rsid w:val="00091C98"/>
    <w:rsid w:val="00092395"/>
    <w:rsid w:val="00092439"/>
    <w:rsid w:val="00092AC5"/>
    <w:rsid w:val="00092F4C"/>
    <w:rsid w:val="00093DAD"/>
    <w:rsid w:val="00093F94"/>
    <w:rsid w:val="000940ED"/>
    <w:rsid w:val="0009458A"/>
    <w:rsid w:val="0009481F"/>
    <w:rsid w:val="00094EAA"/>
    <w:rsid w:val="00094FEF"/>
    <w:rsid w:val="00095232"/>
    <w:rsid w:val="00096C8A"/>
    <w:rsid w:val="00097302"/>
    <w:rsid w:val="000A0F6F"/>
    <w:rsid w:val="000A28D7"/>
    <w:rsid w:val="000A2CF3"/>
    <w:rsid w:val="000A3D42"/>
    <w:rsid w:val="000A3E28"/>
    <w:rsid w:val="000A4234"/>
    <w:rsid w:val="000A4317"/>
    <w:rsid w:val="000A47DB"/>
    <w:rsid w:val="000A4BD7"/>
    <w:rsid w:val="000A6899"/>
    <w:rsid w:val="000A6FC0"/>
    <w:rsid w:val="000A704B"/>
    <w:rsid w:val="000A757F"/>
    <w:rsid w:val="000B06C4"/>
    <w:rsid w:val="000B0F1C"/>
    <w:rsid w:val="000B1029"/>
    <w:rsid w:val="000B1A83"/>
    <w:rsid w:val="000B252C"/>
    <w:rsid w:val="000B2625"/>
    <w:rsid w:val="000B2B91"/>
    <w:rsid w:val="000B30FB"/>
    <w:rsid w:val="000B37E8"/>
    <w:rsid w:val="000B417A"/>
    <w:rsid w:val="000B4211"/>
    <w:rsid w:val="000B4FB2"/>
    <w:rsid w:val="000B4FD6"/>
    <w:rsid w:val="000B6584"/>
    <w:rsid w:val="000B6CBD"/>
    <w:rsid w:val="000C0E4E"/>
    <w:rsid w:val="000C1C78"/>
    <w:rsid w:val="000C23FA"/>
    <w:rsid w:val="000C24E2"/>
    <w:rsid w:val="000C2A54"/>
    <w:rsid w:val="000C3876"/>
    <w:rsid w:val="000C3E7B"/>
    <w:rsid w:val="000C5075"/>
    <w:rsid w:val="000C558E"/>
    <w:rsid w:val="000C5687"/>
    <w:rsid w:val="000C573D"/>
    <w:rsid w:val="000C5EDB"/>
    <w:rsid w:val="000C5FB2"/>
    <w:rsid w:val="000C5FDF"/>
    <w:rsid w:val="000C609E"/>
    <w:rsid w:val="000C6617"/>
    <w:rsid w:val="000C68D9"/>
    <w:rsid w:val="000C728B"/>
    <w:rsid w:val="000C7A7F"/>
    <w:rsid w:val="000D02F0"/>
    <w:rsid w:val="000D0B20"/>
    <w:rsid w:val="000D0D3A"/>
    <w:rsid w:val="000D1830"/>
    <w:rsid w:val="000D262E"/>
    <w:rsid w:val="000D2F10"/>
    <w:rsid w:val="000D2FD2"/>
    <w:rsid w:val="000D444B"/>
    <w:rsid w:val="000D5759"/>
    <w:rsid w:val="000D5C40"/>
    <w:rsid w:val="000D5FCE"/>
    <w:rsid w:val="000D640B"/>
    <w:rsid w:val="000D6626"/>
    <w:rsid w:val="000D704E"/>
    <w:rsid w:val="000D7112"/>
    <w:rsid w:val="000D77A6"/>
    <w:rsid w:val="000D7BCC"/>
    <w:rsid w:val="000E0F82"/>
    <w:rsid w:val="000E10AC"/>
    <w:rsid w:val="000E199B"/>
    <w:rsid w:val="000E1DB6"/>
    <w:rsid w:val="000E32DD"/>
    <w:rsid w:val="000E36A4"/>
    <w:rsid w:val="000E50BB"/>
    <w:rsid w:val="000E5175"/>
    <w:rsid w:val="000E5462"/>
    <w:rsid w:val="000E5719"/>
    <w:rsid w:val="000E5A52"/>
    <w:rsid w:val="000E5EF5"/>
    <w:rsid w:val="000E67D7"/>
    <w:rsid w:val="000E6F96"/>
    <w:rsid w:val="000E6FDF"/>
    <w:rsid w:val="000E7B7D"/>
    <w:rsid w:val="000F0282"/>
    <w:rsid w:val="000F0345"/>
    <w:rsid w:val="000F07C0"/>
    <w:rsid w:val="000F260D"/>
    <w:rsid w:val="000F27B0"/>
    <w:rsid w:val="000F2A53"/>
    <w:rsid w:val="000F3C61"/>
    <w:rsid w:val="000F4069"/>
    <w:rsid w:val="000F422A"/>
    <w:rsid w:val="000F5123"/>
    <w:rsid w:val="000F5725"/>
    <w:rsid w:val="000F620D"/>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77E"/>
    <w:rsid w:val="0010680F"/>
    <w:rsid w:val="00106ABF"/>
    <w:rsid w:val="00107001"/>
    <w:rsid w:val="00107162"/>
    <w:rsid w:val="00107B24"/>
    <w:rsid w:val="00107C2B"/>
    <w:rsid w:val="001101B6"/>
    <w:rsid w:val="00110578"/>
    <w:rsid w:val="00110DBB"/>
    <w:rsid w:val="00111F5C"/>
    <w:rsid w:val="00112051"/>
    <w:rsid w:val="0011279E"/>
    <w:rsid w:val="00112C89"/>
    <w:rsid w:val="00112FBF"/>
    <w:rsid w:val="0011306F"/>
    <w:rsid w:val="00113845"/>
    <w:rsid w:val="00113B99"/>
    <w:rsid w:val="00113F26"/>
    <w:rsid w:val="0011400D"/>
    <w:rsid w:val="00114694"/>
    <w:rsid w:val="001151D4"/>
    <w:rsid w:val="001153ED"/>
    <w:rsid w:val="0011668E"/>
    <w:rsid w:val="00116E66"/>
    <w:rsid w:val="001170AA"/>
    <w:rsid w:val="001204CC"/>
    <w:rsid w:val="00120918"/>
    <w:rsid w:val="0012152E"/>
    <w:rsid w:val="0012167F"/>
    <w:rsid w:val="0012193B"/>
    <w:rsid w:val="00121AC6"/>
    <w:rsid w:val="00121B56"/>
    <w:rsid w:val="00121F3C"/>
    <w:rsid w:val="00121FB7"/>
    <w:rsid w:val="00123906"/>
    <w:rsid w:val="001251BE"/>
    <w:rsid w:val="00125B30"/>
    <w:rsid w:val="001260AE"/>
    <w:rsid w:val="0012651D"/>
    <w:rsid w:val="00126B7A"/>
    <w:rsid w:val="00127145"/>
    <w:rsid w:val="0013054C"/>
    <w:rsid w:val="001306E6"/>
    <w:rsid w:val="001312F5"/>
    <w:rsid w:val="0013226D"/>
    <w:rsid w:val="0013244B"/>
    <w:rsid w:val="001327B4"/>
    <w:rsid w:val="00133CC5"/>
    <w:rsid w:val="001343DE"/>
    <w:rsid w:val="00134A06"/>
    <w:rsid w:val="00134B7C"/>
    <w:rsid w:val="00134FB1"/>
    <w:rsid w:val="001355B2"/>
    <w:rsid w:val="00135E66"/>
    <w:rsid w:val="0013672B"/>
    <w:rsid w:val="00136891"/>
    <w:rsid w:val="001368C6"/>
    <w:rsid w:val="00136920"/>
    <w:rsid w:val="00137119"/>
    <w:rsid w:val="00137E60"/>
    <w:rsid w:val="0014054F"/>
    <w:rsid w:val="0014063D"/>
    <w:rsid w:val="001406A9"/>
    <w:rsid w:val="00140DBC"/>
    <w:rsid w:val="00141F8B"/>
    <w:rsid w:val="0014222D"/>
    <w:rsid w:val="001428CC"/>
    <w:rsid w:val="00142E7B"/>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513"/>
    <w:rsid w:val="001556E1"/>
    <w:rsid w:val="001566E4"/>
    <w:rsid w:val="001574B4"/>
    <w:rsid w:val="001577C5"/>
    <w:rsid w:val="00157C2D"/>
    <w:rsid w:val="00157C5E"/>
    <w:rsid w:val="00160E06"/>
    <w:rsid w:val="00163398"/>
    <w:rsid w:val="00163AAD"/>
    <w:rsid w:val="0016464E"/>
    <w:rsid w:val="001646F5"/>
    <w:rsid w:val="00164ECA"/>
    <w:rsid w:val="001651A0"/>
    <w:rsid w:val="0016539A"/>
    <w:rsid w:val="001659B5"/>
    <w:rsid w:val="00165B3B"/>
    <w:rsid w:val="00165CD6"/>
    <w:rsid w:val="00165F23"/>
    <w:rsid w:val="0016656E"/>
    <w:rsid w:val="00166C60"/>
    <w:rsid w:val="00166EE7"/>
    <w:rsid w:val="0016741E"/>
    <w:rsid w:val="001678AD"/>
    <w:rsid w:val="00167FE6"/>
    <w:rsid w:val="00170680"/>
    <w:rsid w:val="00170A56"/>
    <w:rsid w:val="00170AE0"/>
    <w:rsid w:val="00170B27"/>
    <w:rsid w:val="00170EA1"/>
    <w:rsid w:val="001711FE"/>
    <w:rsid w:val="001713D4"/>
    <w:rsid w:val="00171568"/>
    <w:rsid w:val="001732EC"/>
    <w:rsid w:val="001737D5"/>
    <w:rsid w:val="00173C47"/>
    <w:rsid w:val="0017488A"/>
    <w:rsid w:val="00174DF5"/>
    <w:rsid w:val="001750EC"/>
    <w:rsid w:val="001757E6"/>
    <w:rsid w:val="001768FA"/>
    <w:rsid w:val="00180D37"/>
    <w:rsid w:val="00180EC2"/>
    <w:rsid w:val="00181195"/>
    <w:rsid w:val="001812B3"/>
    <w:rsid w:val="00181DBA"/>
    <w:rsid w:val="00182544"/>
    <w:rsid w:val="001828E8"/>
    <w:rsid w:val="00182D1A"/>
    <w:rsid w:val="00184392"/>
    <w:rsid w:val="00184AB5"/>
    <w:rsid w:val="001854E5"/>
    <w:rsid w:val="00185E89"/>
    <w:rsid w:val="0018614F"/>
    <w:rsid w:val="001862E0"/>
    <w:rsid w:val="0018668E"/>
    <w:rsid w:val="0018767E"/>
    <w:rsid w:val="00187839"/>
    <w:rsid w:val="001906C9"/>
    <w:rsid w:val="00190E59"/>
    <w:rsid w:val="00191266"/>
    <w:rsid w:val="0019129D"/>
    <w:rsid w:val="001914CB"/>
    <w:rsid w:val="00191666"/>
    <w:rsid w:val="00191725"/>
    <w:rsid w:val="00193E42"/>
    <w:rsid w:val="00194510"/>
    <w:rsid w:val="0019460C"/>
    <w:rsid w:val="00194A43"/>
    <w:rsid w:val="001950C0"/>
    <w:rsid w:val="00195B4B"/>
    <w:rsid w:val="001963C1"/>
    <w:rsid w:val="0019666B"/>
    <w:rsid w:val="001968CD"/>
    <w:rsid w:val="001968D7"/>
    <w:rsid w:val="001972BE"/>
    <w:rsid w:val="001A107D"/>
    <w:rsid w:val="001A19B5"/>
    <w:rsid w:val="001A1C64"/>
    <w:rsid w:val="001A2728"/>
    <w:rsid w:val="001A27F4"/>
    <w:rsid w:val="001A34B8"/>
    <w:rsid w:val="001A357E"/>
    <w:rsid w:val="001A39EB"/>
    <w:rsid w:val="001A47AD"/>
    <w:rsid w:val="001A4F54"/>
    <w:rsid w:val="001A5860"/>
    <w:rsid w:val="001A5A04"/>
    <w:rsid w:val="001A5C95"/>
    <w:rsid w:val="001A6EC6"/>
    <w:rsid w:val="001A7B5B"/>
    <w:rsid w:val="001B09DA"/>
    <w:rsid w:val="001B0AF3"/>
    <w:rsid w:val="001B0D51"/>
    <w:rsid w:val="001B11A5"/>
    <w:rsid w:val="001B130E"/>
    <w:rsid w:val="001B13FA"/>
    <w:rsid w:val="001B1A67"/>
    <w:rsid w:val="001B25E0"/>
    <w:rsid w:val="001B2ADC"/>
    <w:rsid w:val="001B2DAF"/>
    <w:rsid w:val="001B2E5B"/>
    <w:rsid w:val="001B387B"/>
    <w:rsid w:val="001B38AA"/>
    <w:rsid w:val="001B44BA"/>
    <w:rsid w:val="001B45C2"/>
    <w:rsid w:val="001B49D4"/>
    <w:rsid w:val="001B4D00"/>
    <w:rsid w:val="001B6C5C"/>
    <w:rsid w:val="001B6DAE"/>
    <w:rsid w:val="001B700A"/>
    <w:rsid w:val="001B7A30"/>
    <w:rsid w:val="001B7BF8"/>
    <w:rsid w:val="001B7CCB"/>
    <w:rsid w:val="001B7EBD"/>
    <w:rsid w:val="001C039A"/>
    <w:rsid w:val="001C0F49"/>
    <w:rsid w:val="001C10D1"/>
    <w:rsid w:val="001C1A36"/>
    <w:rsid w:val="001C1EA7"/>
    <w:rsid w:val="001C2874"/>
    <w:rsid w:val="001C28B6"/>
    <w:rsid w:val="001C46D2"/>
    <w:rsid w:val="001C498E"/>
    <w:rsid w:val="001C4E36"/>
    <w:rsid w:val="001C56B2"/>
    <w:rsid w:val="001C5BF9"/>
    <w:rsid w:val="001C6310"/>
    <w:rsid w:val="001C6CE0"/>
    <w:rsid w:val="001C6CEF"/>
    <w:rsid w:val="001D0228"/>
    <w:rsid w:val="001D025A"/>
    <w:rsid w:val="001D119A"/>
    <w:rsid w:val="001D336B"/>
    <w:rsid w:val="001D4608"/>
    <w:rsid w:val="001D48A5"/>
    <w:rsid w:val="001D4C05"/>
    <w:rsid w:val="001D5C77"/>
    <w:rsid w:val="001D5EE2"/>
    <w:rsid w:val="001D6342"/>
    <w:rsid w:val="001D6741"/>
    <w:rsid w:val="001D67B3"/>
    <w:rsid w:val="001D690D"/>
    <w:rsid w:val="001D69A5"/>
    <w:rsid w:val="001D6B24"/>
    <w:rsid w:val="001D6B87"/>
    <w:rsid w:val="001D6C0F"/>
    <w:rsid w:val="001D6E06"/>
    <w:rsid w:val="001D74F2"/>
    <w:rsid w:val="001D7890"/>
    <w:rsid w:val="001D7953"/>
    <w:rsid w:val="001D7BCC"/>
    <w:rsid w:val="001D7F05"/>
    <w:rsid w:val="001E0649"/>
    <w:rsid w:val="001E1B43"/>
    <w:rsid w:val="001E1F1B"/>
    <w:rsid w:val="001E2DFD"/>
    <w:rsid w:val="001E3133"/>
    <w:rsid w:val="001E3723"/>
    <w:rsid w:val="001E3B11"/>
    <w:rsid w:val="001E3D24"/>
    <w:rsid w:val="001E40CA"/>
    <w:rsid w:val="001E413E"/>
    <w:rsid w:val="001E62C8"/>
    <w:rsid w:val="001E7577"/>
    <w:rsid w:val="001E7EFA"/>
    <w:rsid w:val="001F02AF"/>
    <w:rsid w:val="001F0B43"/>
    <w:rsid w:val="001F156A"/>
    <w:rsid w:val="001F1D01"/>
    <w:rsid w:val="001F2263"/>
    <w:rsid w:val="001F30E8"/>
    <w:rsid w:val="001F3270"/>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0E94"/>
    <w:rsid w:val="00201101"/>
    <w:rsid w:val="00201406"/>
    <w:rsid w:val="00201E0F"/>
    <w:rsid w:val="0020209F"/>
    <w:rsid w:val="00202824"/>
    <w:rsid w:val="00202D97"/>
    <w:rsid w:val="00203151"/>
    <w:rsid w:val="00203C3F"/>
    <w:rsid w:val="0020576E"/>
    <w:rsid w:val="00206521"/>
    <w:rsid w:val="00206F21"/>
    <w:rsid w:val="002074CF"/>
    <w:rsid w:val="0020763B"/>
    <w:rsid w:val="002100A0"/>
    <w:rsid w:val="00211422"/>
    <w:rsid w:val="002119AA"/>
    <w:rsid w:val="00211D1B"/>
    <w:rsid w:val="00211D1C"/>
    <w:rsid w:val="00211E60"/>
    <w:rsid w:val="0021293D"/>
    <w:rsid w:val="00212C55"/>
    <w:rsid w:val="002131CB"/>
    <w:rsid w:val="00213693"/>
    <w:rsid w:val="00213CFE"/>
    <w:rsid w:val="00213F50"/>
    <w:rsid w:val="0021486B"/>
    <w:rsid w:val="00214F77"/>
    <w:rsid w:val="00215647"/>
    <w:rsid w:val="002159C3"/>
    <w:rsid w:val="0021607B"/>
    <w:rsid w:val="002168B1"/>
    <w:rsid w:val="00216A77"/>
    <w:rsid w:val="00216FBD"/>
    <w:rsid w:val="00217492"/>
    <w:rsid w:val="00217E56"/>
    <w:rsid w:val="0022091F"/>
    <w:rsid w:val="00220FDE"/>
    <w:rsid w:val="00221D22"/>
    <w:rsid w:val="002222F5"/>
    <w:rsid w:val="002229A0"/>
    <w:rsid w:val="00223230"/>
    <w:rsid w:val="00224FC9"/>
    <w:rsid w:val="002255FC"/>
    <w:rsid w:val="0022579D"/>
    <w:rsid w:val="0022642A"/>
    <w:rsid w:val="00226A01"/>
    <w:rsid w:val="00226C7F"/>
    <w:rsid w:val="00227DB6"/>
    <w:rsid w:val="002309E0"/>
    <w:rsid w:val="002325DB"/>
    <w:rsid w:val="00233F71"/>
    <w:rsid w:val="002341F6"/>
    <w:rsid w:val="00234635"/>
    <w:rsid w:val="00234CAB"/>
    <w:rsid w:val="00234DA1"/>
    <w:rsid w:val="00236074"/>
    <w:rsid w:val="00236695"/>
    <w:rsid w:val="00236C96"/>
    <w:rsid w:val="00237000"/>
    <w:rsid w:val="0023721F"/>
    <w:rsid w:val="002401CF"/>
    <w:rsid w:val="00240801"/>
    <w:rsid w:val="00240B39"/>
    <w:rsid w:val="0024120F"/>
    <w:rsid w:val="002415E2"/>
    <w:rsid w:val="002420F3"/>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0C40"/>
    <w:rsid w:val="00250FCD"/>
    <w:rsid w:val="00251202"/>
    <w:rsid w:val="002524DE"/>
    <w:rsid w:val="00252735"/>
    <w:rsid w:val="00252DDF"/>
    <w:rsid w:val="00252E97"/>
    <w:rsid w:val="002535CF"/>
    <w:rsid w:val="002538AB"/>
    <w:rsid w:val="0025445C"/>
    <w:rsid w:val="002544C6"/>
    <w:rsid w:val="00254D5A"/>
    <w:rsid w:val="00255118"/>
    <w:rsid w:val="0025514F"/>
    <w:rsid w:val="002554EE"/>
    <w:rsid w:val="002558B3"/>
    <w:rsid w:val="00255AE8"/>
    <w:rsid w:val="00256638"/>
    <w:rsid w:val="00256B97"/>
    <w:rsid w:val="0025788C"/>
    <w:rsid w:val="0026089F"/>
    <w:rsid w:val="00260BE8"/>
    <w:rsid w:val="002624F6"/>
    <w:rsid w:val="00263686"/>
    <w:rsid w:val="00263F74"/>
    <w:rsid w:val="0026462C"/>
    <w:rsid w:val="00264B8E"/>
    <w:rsid w:val="00264BA9"/>
    <w:rsid w:val="00264FFF"/>
    <w:rsid w:val="002651B0"/>
    <w:rsid w:val="002653C6"/>
    <w:rsid w:val="00265BAF"/>
    <w:rsid w:val="002664AD"/>
    <w:rsid w:val="00266B9E"/>
    <w:rsid w:val="00267AD0"/>
    <w:rsid w:val="00267AE6"/>
    <w:rsid w:val="00270D34"/>
    <w:rsid w:val="00270E57"/>
    <w:rsid w:val="00272E8E"/>
    <w:rsid w:val="00273077"/>
    <w:rsid w:val="00273314"/>
    <w:rsid w:val="00273812"/>
    <w:rsid w:val="00274597"/>
    <w:rsid w:val="002746E2"/>
    <w:rsid w:val="00276156"/>
    <w:rsid w:val="002763EB"/>
    <w:rsid w:val="0027701B"/>
    <w:rsid w:val="0027705A"/>
    <w:rsid w:val="00277AC5"/>
    <w:rsid w:val="00277B03"/>
    <w:rsid w:val="00277BAD"/>
    <w:rsid w:val="00277F52"/>
    <w:rsid w:val="002811A2"/>
    <w:rsid w:val="00281202"/>
    <w:rsid w:val="002812A2"/>
    <w:rsid w:val="00281607"/>
    <w:rsid w:val="00281949"/>
    <w:rsid w:val="00281DD0"/>
    <w:rsid w:val="00282091"/>
    <w:rsid w:val="00282AB1"/>
    <w:rsid w:val="00282C18"/>
    <w:rsid w:val="002831E3"/>
    <w:rsid w:val="00283540"/>
    <w:rsid w:val="002836D0"/>
    <w:rsid w:val="002838F2"/>
    <w:rsid w:val="00284586"/>
    <w:rsid w:val="00284EB7"/>
    <w:rsid w:val="00284F8A"/>
    <w:rsid w:val="0028501A"/>
    <w:rsid w:val="0028602E"/>
    <w:rsid w:val="00286607"/>
    <w:rsid w:val="002902E4"/>
    <w:rsid w:val="00290D23"/>
    <w:rsid w:val="002911F5"/>
    <w:rsid w:val="002911FB"/>
    <w:rsid w:val="002936C7"/>
    <w:rsid w:val="00293B40"/>
    <w:rsid w:val="002945C2"/>
    <w:rsid w:val="00294C66"/>
    <w:rsid w:val="00294D71"/>
    <w:rsid w:val="002952B6"/>
    <w:rsid w:val="002955C3"/>
    <w:rsid w:val="00295D3C"/>
    <w:rsid w:val="00296297"/>
    <w:rsid w:val="00296669"/>
    <w:rsid w:val="002A0406"/>
    <w:rsid w:val="002A1331"/>
    <w:rsid w:val="002A1F89"/>
    <w:rsid w:val="002A264E"/>
    <w:rsid w:val="002A29D5"/>
    <w:rsid w:val="002A3228"/>
    <w:rsid w:val="002A384D"/>
    <w:rsid w:val="002A402A"/>
    <w:rsid w:val="002A448A"/>
    <w:rsid w:val="002A44A3"/>
    <w:rsid w:val="002A4B46"/>
    <w:rsid w:val="002A4DAD"/>
    <w:rsid w:val="002A4EC4"/>
    <w:rsid w:val="002A5B0F"/>
    <w:rsid w:val="002A5F3D"/>
    <w:rsid w:val="002A68C2"/>
    <w:rsid w:val="002A6BA0"/>
    <w:rsid w:val="002A6BF4"/>
    <w:rsid w:val="002A711D"/>
    <w:rsid w:val="002A76BB"/>
    <w:rsid w:val="002B06DF"/>
    <w:rsid w:val="002B0748"/>
    <w:rsid w:val="002B0926"/>
    <w:rsid w:val="002B148E"/>
    <w:rsid w:val="002B158A"/>
    <w:rsid w:val="002B1B52"/>
    <w:rsid w:val="002B2D08"/>
    <w:rsid w:val="002B3376"/>
    <w:rsid w:val="002B3B1E"/>
    <w:rsid w:val="002B40B7"/>
    <w:rsid w:val="002B4BE5"/>
    <w:rsid w:val="002B4BE6"/>
    <w:rsid w:val="002B4F02"/>
    <w:rsid w:val="002B4F19"/>
    <w:rsid w:val="002B5439"/>
    <w:rsid w:val="002B54AB"/>
    <w:rsid w:val="002B5B7D"/>
    <w:rsid w:val="002B5F8E"/>
    <w:rsid w:val="002B6202"/>
    <w:rsid w:val="002B77CF"/>
    <w:rsid w:val="002C0E56"/>
    <w:rsid w:val="002C1801"/>
    <w:rsid w:val="002C1E61"/>
    <w:rsid w:val="002C250E"/>
    <w:rsid w:val="002C2903"/>
    <w:rsid w:val="002C2C28"/>
    <w:rsid w:val="002C367C"/>
    <w:rsid w:val="002C39A8"/>
    <w:rsid w:val="002C42DA"/>
    <w:rsid w:val="002C47FE"/>
    <w:rsid w:val="002C4BCE"/>
    <w:rsid w:val="002C5324"/>
    <w:rsid w:val="002C5769"/>
    <w:rsid w:val="002C5FCD"/>
    <w:rsid w:val="002C64F7"/>
    <w:rsid w:val="002C6699"/>
    <w:rsid w:val="002C6BFB"/>
    <w:rsid w:val="002C7346"/>
    <w:rsid w:val="002C76A9"/>
    <w:rsid w:val="002D092A"/>
    <w:rsid w:val="002D1367"/>
    <w:rsid w:val="002D150D"/>
    <w:rsid w:val="002D16E4"/>
    <w:rsid w:val="002D20E9"/>
    <w:rsid w:val="002D23C6"/>
    <w:rsid w:val="002D3088"/>
    <w:rsid w:val="002D44BD"/>
    <w:rsid w:val="002D5A78"/>
    <w:rsid w:val="002D5C26"/>
    <w:rsid w:val="002D6046"/>
    <w:rsid w:val="002D6296"/>
    <w:rsid w:val="002D7CF7"/>
    <w:rsid w:val="002E0358"/>
    <w:rsid w:val="002E0B0A"/>
    <w:rsid w:val="002E0D46"/>
    <w:rsid w:val="002E0FBC"/>
    <w:rsid w:val="002E1077"/>
    <w:rsid w:val="002E10FC"/>
    <w:rsid w:val="002E18B3"/>
    <w:rsid w:val="002E1C08"/>
    <w:rsid w:val="002E2910"/>
    <w:rsid w:val="002E2E9E"/>
    <w:rsid w:val="002E364A"/>
    <w:rsid w:val="002E3FCA"/>
    <w:rsid w:val="002E4314"/>
    <w:rsid w:val="002E49EA"/>
    <w:rsid w:val="002E540C"/>
    <w:rsid w:val="002E58FB"/>
    <w:rsid w:val="002E6724"/>
    <w:rsid w:val="002E6DBD"/>
    <w:rsid w:val="002F0D3A"/>
    <w:rsid w:val="002F1314"/>
    <w:rsid w:val="002F142A"/>
    <w:rsid w:val="002F1882"/>
    <w:rsid w:val="002F1E54"/>
    <w:rsid w:val="002F34EC"/>
    <w:rsid w:val="002F3805"/>
    <w:rsid w:val="002F3A31"/>
    <w:rsid w:val="002F3BDF"/>
    <w:rsid w:val="002F4554"/>
    <w:rsid w:val="002F4FE3"/>
    <w:rsid w:val="002F524C"/>
    <w:rsid w:val="002F55BA"/>
    <w:rsid w:val="002F58BE"/>
    <w:rsid w:val="002F591B"/>
    <w:rsid w:val="002F66D0"/>
    <w:rsid w:val="002F67C6"/>
    <w:rsid w:val="002F753C"/>
    <w:rsid w:val="0030042C"/>
    <w:rsid w:val="0030071B"/>
    <w:rsid w:val="003009A9"/>
    <w:rsid w:val="003009C0"/>
    <w:rsid w:val="003016A5"/>
    <w:rsid w:val="00301E5C"/>
    <w:rsid w:val="003023F6"/>
    <w:rsid w:val="003024B7"/>
    <w:rsid w:val="00302B40"/>
    <w:rsid w:val="00302FD5"/>
    <w:rsid w:val="003034DE"/>
    <w:rsid w:val="00303685"/>
    <w:rsid w:val="00303734"/>
    <w:rsid w:val="003039CA"/>
    <w:rsid w:val="00303B1E"/>
    <w:rsid w:val="003051F7"/>
    <w:rsid w:val="003058AB"/>
    <w:rsid w:val="00305A59"/>
    <w:rsid w:val="00305C5D"/>
    <w:rsid w:val="00305D00"/>
    <w:rsid w:val="00305F78"/>
    <w:rsid w:val="00306687"/>
    <w:rsid w:val="00306920"/>
    <w:rsid w:val="00307081"/>
    <w:rsid w:val="0031077D"/>
    <w:rsid w:val="0031085C"/>
    <w:rsid w:val="00310AD7"/>
    <w:rsid w:val="003110B7"/>
    <w:rsid w:val="003112AE"/>
    <w:rsid w:val="00311892"/>
    <w:rsid w:val="00311956"/>
    <w:rsid w:val="00311C7A"/>
    <w:rsid w:val="00312014"/>
    <w:rsid w:val="003128DE"/>
    <w:rsid w:val="00313032"/>
    <w:rsid w:val="0031306B"/>
    <w:rsid w:val="0031317D"/>
    <w:rsid w:val="00313318"/>
    <w:rsid w:val="003134F4"/>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33FB"/>
    <w:rsid w:val="00324D44"/>
    <w:rsid w:val="00325509"/>
    <w:rsid w:val="00325680"/>
    <w:rsid w:val="003265C3"/>
    <w:rsid w:val="00330374"/>
    <w:rsid w:val="003304F5"/>
    <w:rsid w:val="00330AA9"/>
    <w:rsid w:val="003310D2"/>
    <w:rsid w:val="0033176A"/>
    <w:rsid w:val="00332FF8"/>
    <w:rsid w:val="00333039"/>
    <w:rsid w:val="003330DF"/>
    <w:rsid w:val="003333B0"/>
    <w:rsid w:val="003334D6"/>
    <w:rsid w:val="00333519"/>
    <w:rsid w:val="00334018"/>
    <w:rsid w:val="00334760"/>
    <w:rsid w:val="00334B7D"/>
    <w:rsid w:val="00335923"/>
    <w:rsid w:val="00335FEB"/>
    <w:rsid w:val="003363FB"/>
    <w:rsid w:val="0033671F"/>
    <w:rsid w:val="00336831"/>
    <w:rsid w:val="003369FD"/>
    <w:rsid w:val="00336FF8"/>
    <w:rsid w:val="003371C5"/>
    <w:rsid w:val="00337CEF"/>
    <w:rsid w:val="0034025D"/>
    <w:rsid w:val="00340B48"/>
    <w:rsid w:val="00341C50"/>
    <w:rsid w:val="00341DFF"/>
    <w:rsid w:val="003427EF"/>
    <w:rsid w:val="003429FE"/>
    <w:rsid w:val="00342ACD"/>
    <w:rsid w:val="00342F15"/>
    <w:rsid w:val="00343347"/>
    <w:rsid w:val="00343510"/>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2482"/>
    <w:rsid w:val="00353083"/>
    <w:rsid w:val="00353119"/>
    <w:rsid w:val="00353921"/>
    <w:rsid w:val="00353D3D"/>
    <w:rsid w:val="00353EB8"/>
    <w:rsid w:val="00354C2D"/>
    <w:rsid w:val="00354FE5"/>
    <w:rsid w:val="00355DC9"/>
    <w:rsid w:val="003561C3"/>
    <w:rsid w:val="00356991"/>
    <w:rsid w:val="00356FC5"/>
    <w:rsid w:val="0035761D"/>
    <w:rsid w:val="00357A22"/>
    <w:rsid w:val="00360ADE"/>
    <w:rsid w:val="00361853"/>
    <w:rsid w:val="003622D0"/>
    <w:rsid w:val="00362C43"/>
    <w:rsid w:val="00363102"/>
    <w:rsid w:val="00363384"/>
    <w:rsid w:val="00363703"/>
    <w:rsid w:val="00363F54"/>
    <w:rsid w:val="00364A5E"/>
    <w:rsid w:val="00364ACA"/>
    <w:rsid w:val="00364E08"/>
    <w:rsid w:val="0036501B"/>
    <w:rsid w:val="0036503F"/>
    <w:rsid w:val="00365137"/>
    <w:rsid w:val="003652A6"/>
    <w:rsid w:val="003659DA"/>
    <w:rsid w:val="003663ED"/>
    <w:rsid w:val="00366716"/>
    <w:rsid w:val="00366BEA"/>
    <w:rsid w:val="00367F60"/>
    <w:rsid w:val="00370396"/>
    <w:rsid w:val="003703EF"/>
    <w:rsid w:val="00370660"/>
    <w:rsid w:val="00370F1C"/>
    <w:rsid w:val="003713EE"/>
    <w:rsid w:val="003723E3"/>
    <w:rsid w:val="00372C3F"/>
    <w:rsid w:val="00372CC5"/>
    <w:rsid w:val="003737C7"/>
    <w:rsid w:val="003755EE"/>
    <w:rsid w:val="00375959"/>
    <w:rsid w:val="00375BA1"/>
    <w:rsid w:val="00375CD8"/>
    <w:rsid w:val="003760EB"/>
    <w:rsid w:val="003764A4"/>
    <w:rsid w:val="00376970"/>
    <w:rsid w:val="00376BB7"/>
    <w:rsid w:val="00377023"/>
    <w:rsid w:val="00377123"/>
    <w:rsid w:val="00377448"/>
    <w:rsid w:val="00377FBD"/>
    <w:rsid w:val="00380648"/>
    <w:rsid w:val="003815A1"/>
    <w:rsid w:val="00381A49"/>
    <w:rsid w:val="0038228F"/>
    <w:rsid w:val="003824CE"/>
    <w:rsid w:val="003829A4"/>
    <w:rsid w:val="00382F45"/>
    <w:rsid w:val="0038319C"/>
    <w:rsid w:val="00383754"/>
    <w:rsid w:val="0038409D"/>
    <w:rsid w:val="003844B1"/>
    <w:rsid w:val="003845CA"/>
    <w:rsid w:val="00385561"/>
    <w:rsid w:val="00385835"/>
    <w:rsid w:val="00385B1D"/>
    <w:rsid w:val="00386BD3"/>
    <w:rsid w:val="00386E1F"/>
    <w:rsid w:val="00387F5B"/>
    <w:rsid w:val="00390089"/>
    <w:rsid w:val="0039032F"/>
    <w:rsid w:val="003906CE"/>
    <w:rsid w:val="00390949"/>
    <w:rsid w:val="00390989"/>
    <w:rsid w:val="00390C9C"/>
    <w:rsid w:val="0039156E"/>
    <w:rsid w:val="00391BB5"/>
    <w:rsid w:val="00392A3D"/>
    <w:rsid w:val="00393284"/>
    <w:rsid w:val="00393424"/>
    <w:rsid w:val="00393478"/>
    <w:rsid w:val="0039409D"/>
    <w:rsid w:val="00394ACC"/>
    <w:rsid w:val="00394D36"/>
    <w:rsid w:val="00395DC1"/>
    <w:rsid w:val="00395F24"/>
    <w:rsid w:val="00395F63"/>
    <w:rsid w:val="00396DAB"/>
    <w:rsid w:val="00397D16"/>
    <w:rsid w:val="003A189A"/>
    <w:rsid w:val="003A19B1"/>
    <w:rsid w:val="003A1D66"/>
    <w:rsid w:val="003A2464"/>
    <w:rsid w:val="003A2E74"/>
    <w:rsid w:val="003A2EA5"/>
    <w:rsid w:val="003A355E"/>
    <w:rsid w:val="003A399E"/>
    <w:rsid w:val="003A41FD"/>
    <w:rsid w:val="003A431B"/>
    <w:rsid w:val="003A4E2C"/>
    <w:rsid w:val="003A55FF"/>
    <w:rsid w:val="003A6116"/>
    <w:rsid w:val="003A61E6"/>
    <w:rsid w:val="003A62F7"/>
    <w:rsid w:val="003A75C2"/>
    <w:rsid w:val="003A7ED1"/>
    <w:rsid w:val="003B0302"/>
    <w:rsid w:val="003B04FD"/>
    <w:rsid w:val="003B1096"/>
    <w:rsid w:val="003B15BE"/>
    <w:rsid w:val="003B1BB7"/>
    <w:rsid w:val="003B2FB2"/>
    <w:rsid w:val="003B3898"/>
    <w:rsid w:val="003B40D7"/>
    <w:rsid w:val="003B4FD4"/>
    <w:rsid w:val="003B5426"/>
    <w:rsid w:val="003B672D"/>
    <w:rsid w:val="003B6BF3"/>
    <w:rsid w:val="003B79E3"/>
    <w:rsid w:val="003C0562"/>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BD1"/>
    <w:rsid w:val="003D0ED1"/>
    <w:rsid w:val="003D13C5"/>
    <w:rsid w:val="003D17CC"/>
    <w:rsid w:val="003D1A3A"/>
    <w:rsid w:val="003D2793"/>
    <w:rsid w:val="003D2E66"/>
    <w:rsid w:val="003D3484"/>
    <w:rsid w:val="003D365D"/>
    <w:rsid w:val="003D3CB5"/>
    <w:rsid w:val="003D3CF4"/>
    <w:rsid w:val="003D5168"/>
    <w:rsid w:val="003D5D5A"/>
    <w:rsid w:val="003D64D7"/>
    <w:rsid w:val="003D66C7"/>
    <w:rsid w:val="003D67D9"/>
    <w:rsid w:val="003D78C5"/>
    <w:rsid w:val="003D7DEC"/>
    <w:rsid w:val="003E0081"/>
    <w:rsid w:val="003E0433"/>
    <w:rsid w:val="003E198D"/>
    <w:rsid w:val="003E2525"/>
    <w:rsid w:val="003E289F"/>
    <w:rsid w:val="003E28FA"/>
    <w:rsid w:val="003E297C"/>
    <w:rsid w:val="003E2DCD"/>
    <w:rsid w:val="003E392A"/>
    <w:rsid w:val="003E4285"/>
    <w:rsid w:val="003E4986"/>
    <w:rsid w:val="003E5D5B"/>
    <w:rsid w:val="003E624B"/>
    <w:rsid w:val="003E63BB"/>
    <w:rsid w:val="003E6A10"/>
    <w:rsid w:val="003E6DA0"/>
    <w:rsid w:val="003E6E33"/>
    <w:rsid w:val="003E74AD"/>
    <w:rsid w:val="003E74F9"/>
    <w:rsid w:val="003E7CFA"/>
    <w:rsid w:val="003E7E98"/>
    <w:rsid w:val="003F0477"/>
    <w:rsid w:val="003F07F0"/>
    <w:rsid w:val="003F2ED5"/>
    <w:rsid w:val="003F3ED4"/>
    <w:rsid w:val="003F5CDB"/>
    <w:rsid w:val="003F65B7"/>
    <w:rsid w:val="003F6F1A"/>
    <w:rsid w:val="003F733C"/>
    <w:rsid w:val="003F750D"/>
    <w:rsid w:val="003F7CA7"/>
    <w:rsid w:val="004009C6"/>
    <w:rsid w:val="0040143C"/>
    <w:rsid w:val="004023A2"/>
    <w:rsid w:val="00402910"/>
    <w:rsid w:val="00402DFB"/>
    <w:rsid w:val="00403EA9"/>
    <w:rsid w:val="0040437F"/>
    <w:rsid w:val="004044CF"/>
    <w:rsid w:val="00404958"/>
    <w:rsid w:val="00404AF2"/>
    <w:rsid w:val="00404CD8"/>
    <w:rsid w:val="00404E83"/>
    <w:rsid w:val="00405076"/>
    <w:rsid w:val="004055DC"/>
    <w:rsid w:val="004055E2"/>
    <w:rsid w:val="0040598D"/>
    <w:rsid w:val="00405CA8"/>
    <w:rsid w:val="00406DBA"/>
    <w:rsid w:val="00407491"/>
    <w:rsid w:val="004079D2"/>
    <w:rsid w:val="00410AA3"/>
    <w:rsid w:val="00412460"/>
    <w:rsid w:val="00412D05"/>
    <w:rsid w:val="00412FE3"/>
    <w:rsid w:val="0041357B"/>
    <w:rsid w:val="00413A6A"/>
    <w:rsid w:val="00413DAB"/>
    <w:rsid w:val="0041420E"/>
    <w:rsid w:val="00414EC5"/>
    <w:rsid w:val="004155C2"/>
    <w:rsid w:val="004161C9"/>
    <w:rsid w:val="00416227"/>
    <w:rsid w:val="00416D0D"/>
    <w:rsid w:val="00417507"/>
    <w:rsid w:val="004209B9"/>
    <w:rsid w:val="004209FE"/>
    <w:rsid w:val="0042158E"/>
    <w:rsid w:val="00421CF1"/>
    <w:rsid w:val="00422019"/>
    <w:rsid w:val="004224F3"/>
    <w:rsid w:val="00422695"/>
    <w:rsid w:val="00422719"/>
    <w:rsid w:val="00422E02"/>
    <w:rsid w:val="00422FEC"/>
    <w:rsid w:val="00424593"/>
    <w:rsid w:val="00424BCE"/>
    <w:rsid w:val="004255CB"/>
    <w:rsid w:val="004255F3"/>
    <w:rsid w:val="00425631"/>
    <w:rsid w:val="00425CDE"/>
    <w:rsid w:val="004264F6"/>
    <w:rsid w:val="00426913"/>
    <w:rsid w:val="0042720F"/>
    <w:rsid w:val="00427601"/>
    <w:rsid w:val="0042778D"/>
    <w:rsid w:val="00430327"/>
    <w:rsid w:val="0043080C"/>
    <w:rsid w:val="00430C45"/>
    <w:rsid w:val="00430D4D"/>
    <w:rsid w:val="004315BD"/>
    <w:rsid w:val="00431D04"/>
    <w:rsid w:val="004327A0"/>
    <w:rsid w:val="00432842"/>
    <w:rsid w:val="004332B2"/>
    <w:rsid w:val="00433421"/>
    <w:rsid w:val="0043352B"/>
    <w:rsid w:val="00433C57"/>
    <w:rsid w:val="00433DB1"/>
    <w:rsid w:val="00434109"/>
    <w:rsid w:val="004344B3"/>
    <w:rsid w:val="00434D35"/>
    <w:rsid w:val="0043553A"/>
    <w:rsid w:val="00436603"/>
    <w:rsid w:val="00436EB0"/>
    <w:rsid w:val="00437026"/>
    <w:rsid w:val="004370F3"/>
    <w:rsid w:val="00437485"/>
    <w:rsid w:val="00437499"/>
    <w:rsid w:val="00440952"/>
    <w:rsid w:val="00441347"/>
    <w:rsid w:val="00441EDF"/>
    <w:rsid w:val="004421FA"/>
    <w:rsid w:val="00443315"/>
    <w:rsid w:val="0044362F"/>
    <w:rsid w:val="00444467"/>
    <w:rsid w:val="00444575"/>
    <w:rsid w:val="00445094"/>
    <w:rsid w:val="004450C2"/>
    <w:rsid w:val="00445245"/>
    <w:rsid w:val="0044553B"/>
    <w:rsid w:val="00445905"/>
    <w:rsid w:val="00446246"/>
    <w:rsid w:val="00446344"/>
    <w:rsid w:val="00446E24"/>
    <w:rsid w:val="00446E8B"/>
    <w:rsid w:val="0044727C"/>
    <w:rsid w:val="004472CA"/>
    <w:rsid w:val="00447419"/>
    <w:rsid w:val="00447620"/>
    <w:rsid w:val="00447863"/>
    <w:rsid w:val="00450777"/>
    <w:rsid w:val="00451429"/>
    <w:rsid w:val="00451839"/>
    <w:rsid w:val="00451DF0"/>
    <w:rsid w:val="00451FA1"/>
    <w:rsid w:val="0045357E"/>
    <w:rsid w:val="0045372D"/>
    <w:rsid w:val="00453D9E"/>
    <w:rsid w:val="00453E4B"/>
    <w:rsid w:val="00453F33"/>
    <w:rsid w:val="004550B7"/>
    <w:rsid w:val="00456336"/>
    <w:rsid w:val="00456543"/>
    <w:rsid w:val="00456632"/>
    <w:rsid w:val="00457C1C"/>
    <w:rsid w:val="00457F42"/>
    <w:rsid w:val="00460ABC"/>
    <w:rsid w:val="00460AC8"/>
    <w:rsid w:val="004617E0"/>
    <w:rsid w:val="00462930"/>
    <w:rsid w:val="004629A8"/>
    <w:rsid w:val="004632A6"/>
    <w:rsid w:val="00463E0C"/>
    <w:rsid w:val="004647F6"/>
    <w:rsid w:val="00464B64"/>
    <w:rsid w:val="00465CCB"/>
    <w:rsid w:val="00465D39"/>
    <w:rsid w:val="00466169"/>
    <w:rsid w:val="0046720E"/>
    <w:rsid w:val="004674CA"/>
    <w:rsid w:val="00467B46"/>
    <w:rsid w:val="00467C5D"/>
    <w:rsid w:val="00467D1D"/>
    <w:rsid w:val="004702CF"/>
    <w:rsid w:val="004702EB"/>
    <w:rsid w:val="00470B4E"/>
    <w:rsid w:val="00471074"/>
    <w:rsid w:val="004714DC"/>
    <w:rsid w:val="00471D90"/>
    <w:rsid w:val="00471FF3"/>
    <w:rsid w:val="004729D5"/>
    <w:rsid w:val="00473C3C"/>
    <w:rsid w:val="00474285"/>
    <w:rsid w:val="00474D20"/>
    <w:rsid w:val="0047503A"/>
    <w:rsid w:val="0047510A"/>
    <w:rsid w:val="0047515F"/>
    <w:rsid w:val="004751C4"/>
    <w:rsid w:val="004756A7"/>
    <w:rsid w:val="004761C6"/>
    <w:rsid w:val="00476460"/>
    <w:rsid w:val="00476949"/>
    <w:rsid w:val="004769F0"/>
    <w:rsid w:val="00476AA4"/>
    <w:rsid w:val="00476EE4"/>
    <w:rsid w:val="00477029"/>
    <w:rsid w:val="004771DF"/>
    <w:rsid w:val="0047766B"/>
    <w:rsid w:val="00477CC9"/>
    <w:rsid w:val="00480130"/>
    <w:rsid w:val="00480BB5"/>
    <w:rsid w:val="004816BD"/>
    <w:rsid w:val="004816CA"/>
    <w:rsid w:val="0048182B"/>
    <w:rsid w:val="00483D3F"/>
    <w:rsid w:val="00484379"/>
    <w:rsid w:val="004848E6"/>
    <w:rsid w:val="00485E11"/>
    <w:rsid w:val="00485EE3"/>
    <w:rsid w:val="00486B71"/>
    <w:rsid w:val="00487658"/>
    <w:rsid w:val="004876CD"/>
    <w:rsid w:val="00487C77"/>
    <w:rsid w:val="00490DD4"/>
    <w:rsid w:val="00491710"/>
    <w:rsid w:val="00491A78"/>
    <w:rsid w:val="00491BB1"/>
    <w:rsid w:val="00491F45"/>
    <w:rsid w:val="0049202D"/>
    <w:rsid w:val="004923C7"/>
    <w:rsid w:val="00492725"/>
    <w:rsid w:val="00493985"/>
    <w:rsid w:val="00493A18"/>
    <w:rsid w:val="00493B94"/>
    <w:rsid w:val="00493CE4"/>
    <w:rsid w:val="00495115"/>
    <w:rsid w:val="0049541C"/>
    <w:rsid w:val="004954D8"/>
    <w:rsid w:val="004954E5"/>
    <w:rsid w:val="00495753"/>
    <w:rsid w:val="00495868"/>
    <w:rsid w:val="00495A0F"/>
    <w:rsid w:val="00495BAF"/>
    <w:rsid w:val="00496D58"/>
    <w:rsid w:val="00496E54"/>
    <w:rsid w:val="00497819"/>
    <w:rsid w:val="00497E4C"/>
    <w:rsid w:val="004A0305"/>
    <w:rsid w:val="004A179F"/>
    <w:rsid w:val="004A1836"/>
    <w:rsid w:val="004A2314"/>
    <w:rsid w:val="004A281C"/>
    <w:rsid w:val="004A2DFB"/>
    <w:rsid w:val="004A2E54"/>
    <w:rsid w:val="004A5745"/>
    <w:rsid w:val="004A5806"/>
    <w:rsid w:val="004A59DB"/>
    <w:rsid w:val="004A5F11"/>
    <w:rsid w:val="004A76B4"/>
    <w:rsid w:val="004A77FB"/>
    <w:rsid w:val="004A781D"/>
    <w:rsid w:val="004A7B79"/>
    <w:rsid w:val="004A7D5C"/>
    <w:rsid w:val="004B00B5"/>
    <w:rsid w:val="004B0EF9"/>
    <w:rsid w:val="004B14E2"/>
    <w:rsid w:val="004B17A8"/>
    <w:rsid w:val="004B1A18"/>
    <w:rsid w:val="004B2094"/>
    <w:rsid w:val="004B38E9"/>
    <w:rsid w:val="004B4205"/>
    <w:rsid w:val="004B4BC2"/>
    <w:rsid w:val="004B5660"/>
    <w:rsid w:val="004B5A75"/>
    <w:rsid w:val="004B6668"/>
    <w:rsid w:val="004B7338"/>
    <w:rsid w:val="004B7DB8"/>
    <w:rsid w:val="004B7E2F"/>
    <w:rsid w:val="004C00C7"/>
    <w:rsid w:val="004C03C8"/>
    <w:rsid w:val="004C0FDC"/>
    <w:rsid w:val="004C18E6"/>
    <w:rsid w:val="004C2CAD"/>
    <w:rsid w:val="004C2D0F"/>
    <w:rsid w:val="004C2EA2"/>
    <w:rsid w:val="004C399F"/>
    <w:rsid w:val="004C3ADC"/>
    <w:rsid w:val="004C3DDB"/>
    <w:rsid w:val="004C49BF"/>
    <w:rsid w:val="004C4B41"/>
    <w:rsid w:val="004C4EAE"/>
    <w:rsid w:val="004C5719"/>
    <w:rsid w:val="004C58A6"/>
    <w:rsid w:val="004C5ECA"/>
    <w:rsid w:val="004C69EB"/>
    <w:rsid w:val="004C7148"/>
    <w:rsid w:val="004C7827"/>
    <w:rsid w:val="004D0EB5"/>
    <w:rsid w:val="004D3986"/>
    <w:rsid w:val="004D3CB3"/>
    <w:rsid w:val="004D407F"/>
    <w:rsid w:val="004D4473"/>
    <w:rsid w:val="004D485B"/>
    <w:rsid w:val="004D4955"/>
    <w:rsid w:val="004D4FC5"/>
    <w:rsid w:val="004D510D"/>
    <w:rsid w:val="004D51F2"/>
    <w:rsid w:val="004D54E2"/>
    <w:rsid w:val="004D5CC0"/>
    <w:rsid w:val="004D62E8"/>
    <w:rsid w:val="004D639D"/>
    <w:rsid w:val="004D740E"/>
    <w:rsid w:val="004D74E7"/>
    <w:rsid w:val="004D7704"/>
    <w:rsid w:val="004D7982"/>
    <w:rsid w:val="004D7C7F"/>
    <w:rsid w:val="004E0380"/>
    <w:rsid w:val="004E03DA"/>
    <w:rsid w:val="004E0613"/>
    <w:rsid w:val="004E0EC6"/>
    <w:rsid w:val="004E196B"/>
    <w:rsid w:val="004E1ED0"/>
    <w:rsid w:val="004E2177"/>
    <w:rsid w:val="004E3776"/>
    <w:rsid w:val="004E3EA6"/>
    <w:rsid w:val="004E553D"/>
    <w:rsid w:val="004E6210"/>
    <w:rsid w:val="004E6A3A"/>
    <w:rsid w:val="004E6A95"/>
    <w:rsid w:val="004E6F49"/>
    <w:rsid w:val="004E7581"/>
    <w:rsid w:val="004E7A8A"/>
    <w:rsid w:val="004E7B2B"/>
    <w:rsid w:val="004E7D39"/>
    <w:rsid w:val="004F1FAE"/>
    <w:rsid w:val="004F202E"/>
    <w:rsid w:val="004F2202"/>
    <w:rsid w:val="004F2443"/>
    <w:rsid w:val="004F314D"/>
    <w:rsid w:val="004F360A"/>
    <w:rsid w:val="004F38EE"/>
    <w:rsid w:val="004F4359"/>
    <w:rsid w:val="004F43AC"/>
    <w:rsid w:val="004F5778"/>
    <w:rsid w:val="004F578A"/>
    <w:rsid w:val="004F5C4F"/>
    <w:rsid w:val="004F64CD"/>
    <w:rsid w:val="004F689B"/>
    <w:rsid w:val="004F6A8E"/>
    <w:rsid w:val="004F6CBF"/>
    <w:rsid w:val="004F6EF1"/>
    <w:rsid w:val="004F76CA"/>
    <w:rsid w:val="004F7B29"/>
    <w:rsid w:val="004F7E0D"/>
    <w:rsid w:val="005000F8"/>
    <w:rsid w:val="00502845"/>
    <w:rsid w:val="00502B92"/>
    <w:rsid w:val="00502D5E"/>
    <w:rsid w:val="00502E0B"/>
    <w:rsid w:val="00504356"/>
    <w:rsid w:val="00505C72"/>
    <w:rsid w:val="005062EF"/>
    <w:rsid w:val="00506797"/>
    <w:rsid w:val="00510959"/>
    <w:rsid w:val="0051252C"/>
    <w:rsid w:val="005127A6"/>
    <w:rsid w:val="0051298A"/>
    <w:rsid w:val="005134A7"/>
    <w:rsid w:val="00513B33"/>
    <w:rsid w:val="00514421"/>
    <w:rsid w:val="0051590D"/>
    <w:rsid w:val="00516622"/>
    <w:rsid w:val="00516810"/>
    <w:rsid w:val="00516EBF"/>
    <w:rsid w:val="005170BF"/>
    <w:rsid w:val="005174BA"/>
    <w:rsid w:val="00517E6C"/>
    <w:rsid w:val="00520C7F"/>
    <w:rsid w:val="00520E80"/>
    <w:rsid w:val="005221A0"/>
    <w:rsid w:val="0052244A"/>
    <w:rsid w:val="00523C5F"/>
    <w:rsid w:val="00524164"/>
    <w:rsid w:val="00524D4F"/>
    <w:rsid w:val="00524EC3"/>
    <w:rsid w:val="00526A3E"/>
    <w:rsid w:val="00527064"/>
    <w:rsid w:val="005278FA"/>
    <w:rsid w:val="00530BCF"/>
    <w:rsid w:val="00530E31"/>
    <w:rsid w:val="00530F22"/>
    <w:rsid w:val="00531936"/>
    <w:rsid w:val="00531B47"/>
    <w:rsid w:val="005325E7"/>
    <w:rsid w:val="005329A2"/>
    <w:rsid w:val="005344AD"/>
    <w:rsid w:val="00535956"/>
    <w:rsid w:val="0053603D"/>
    <w:rsid w:val="00536092"/>
    <w:rsid w:val="0053624E"/>
    <w:rsid w:val="00536410"/>
    <w:rsid w:val="005370C2"/>
    <w:rsid w:val="005370DB"/>
    <w:rsid w:val="00540346"/>
    <w:rsid w:val="0054096E"/>
    <w:rsid w:val="005409A6"/>
    <w:rsid w:val="005409C3"/>
    <w:rsid w:val="00542153"/>
    <w:rsid w:val="00542B1F"/>
    <w:rsid w:val="005432DC"/>
    <w:rsid w:val="00544302"/>
    <w:rsid w:val="00544D21"/>
    <w:rsid w:val="005460F7"/>
    <w:rsid w:val="00546954"/>
    <w:rsid w:val="0054695D"/>
    <w:rsid w:val="00547316"/>
    <w:rsid w:val="005509E0"/>
    <w:rsid w:val="00550A11"/>
    <w:rsid w:val="00550D0B"/>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37B7"/>
    <w:rsid w:val="00563E33"/>
    <w:rsid w:val="00564931"/>
    <w:rsid w:val="00565905"/>
    <w:rsid w:val="00565940"/>
    <w:rsid w:val="00565D54"/>
    <w:rsid w:val="00565ECA"/>
    <w:rsid w:val="00566F42"/>
    <w:rsid w:val="0056704C"/>
    <w:rsid w:val="005675F3"/>
    <w:rsid w:val="00567713"/>
    <w:rsid w:val="00567862"/>
    <w:rsid w:val="00567BF1"/>
    <w:rsid w:val="00571621"/>
    <w:rsid w:val="00571B8D"/>
    <w:rsid w:val="00571F88"/>
    <w:rsid w:val="00572A17"/>
    <w:rsid w:val="00572A7C"/>
    <w:rsid w:val="0057333A"/>
    <w:rsid w:val="005733A2"/>
    <w:rsid w:val="005739A8"/>
    <w:rsid w:val="00574677"/>
    <w:rsid w:val="00574859"/>
    <w:rsid w:val="005751AE"/>
    <w:rsid w:val="0057657F"/>
    <w:rsid w:val="005767BD"/>
    <w:rsid w:val="005774F8"/>
    <w:rsid w:val="00577766"/>
    <w:rsid w:val="00577F20"/>
    <w:rsid w:val="00580E45"/>
    <w:rsid w:val="0058109A"/>
    <w:rsid w:val="0058151D"/>
    <w:rsid w:val="005821B3"/>
    <w:rsid w:val="00582C8E"/>
    <w:rsid w:val="00582E56"/>
    <w:rsid w:val="0058415E"/>
    <w:rsid w:val="005847AF"/>
    <w:rsid w:val="00584C0D"/>
    <w:rsid w:val="00585E26"/>
    <w:rsid w:val="00586600"/>
    <w:rsid w:val="00586EDD"/>
    <w:rsid w:val="00586FAE"/>
    <w:rsid w:val="00587313"/>
    <w:rsid w:val="00591618"/>
    <w:rsid w:val="00592980"/>
    <w:rsid w:val="00593A4E"/>
    <w:rsid w:val="0059425B"/>
    <w:rsid w:val="005943C2"/>
    <w:rsid w:val="0059555E"/>
    <w:rsid w:val="0059565E"/>
    <w:rsid w:val="00595AFB"/>
    <w:rsid w:val="00595C36"/>
    <w:rsid w:val="005964E5"/>
    <w:rsid w:val="005969BF"/>
    <w:rsid w:val="005970A0"/>
    <w:rsid w:val="00597D4B"/>
    <w:rsid w:val="005A0AFF"/>
    <w:rsid w:val="005A1D48"/>
    <w:rsid w:val="005A2709"/>
    <w:rsid w:val="005A320C"/>
    <w:rsid w:val="005A3FE3"/>
    <w:rsid w:val="005A4933"/>
    <w:rsid w:val="005A4985"/>
    <w:rsid w:val="005A5A2A"/>
    <w:rsid w:val="005A5FA6"/>
    <w:rsid w:val="005A6275"/>
    <w:rsid w:val="005A6A12"/>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BAB"/>
    <w:rsid w:val="005B5F9E"/>
    <w:rsid w:val="005B67D6"/>
    <w:rsid w:val="005B745E"/>
    <w:rsid w:val="005B74E1"/>
    <w:rsid w:val="005C0077"/>
    <w:rsid w:val="005C0392"/>
    <w:rsid w:val="005C0C23"/>
    <w:rsid w:val="005C12F7"/>
    <w:rsid w:val="005C32DE"/>
    <w:rsid w:val="005C36D3"/>
    <w:rsid w:val="005C3832"/>
    <w:rsid w:val="005C3963"/>
    <w:rsid w:val="005C4ABD"/>
    <w:rsid w:val="005C5AD5"/>
    <w:rsid w:val="005C5B1F"/>
    <w:rsid w:val="005C6202"/>
    <w:rsid w:val="005C6376"/>
    <w:rsid w:val="005C66A2"/>
    <w:rsid w:val="005C6FD3"/>
    <w:rsid w:val="005C730B"/>
    <w:rsid w:val="005C7DDE"/>
    <w:rsid w:val="005D01FC"/>
    <w:rsid w:val="005D02AF"/>
    <w:rsid w:val="005D0521"/>
    <w:rsid w:val="005D1C98"/>
    <w:rsid w:val="005D252F"/>
    <w:rsid w:val="005D2666"/>
    <w:rsid w:val="005D36BD"/>
    <w:rsid w:val="005D397C"/>
    <w:rsid w:val="005D39B6"/>
    <w:rsid w:val="005D3D7B"/>
    <w:rsid w:val="005D4D4E"/>
    <w:rsid w:val="005D5304"/>
    <w:rsid w:val="005D6544"/>
    <w:rsid w:val="005D7100"/>
    <w:rsid w:val="005D71D6"/>
    <w:rsid w:val="005E05C9"/>
    <w:rsid w:val="005E0B8A"/>
    <w:rsid w:val="005E0DC9"/>
    <w:rsid w:val="005E10BD"/>
    <w:rsid w:val="005E1326"/>
    <w:rsid w:val="005E15D6"/>
    <w:rsid w:val="005E173D"/>
    <w:rsid w:val="005E18C5"/>
    <w:rsid w:val="005E2297"/>
    <w:rsid w:val="005E2425"/>
    <w:rsid w:val="005E2482"/>
    <w:rsid w:val="005E2E6C"/>
    <w:rsid w:val="005E3BBF"/>
    <w:rsid w:val="005E3CAC"/>
    <w:rsid w:val="005E411B"/>
    <w:rsid w:val="005E4123"/>
    <w:rsid w:val="005E420F"/>
    <w:rsid w:val="005E597C"/>
    <w:rsid w:val="005E5B22"/>
    <w:rsid w:val="005E5EA7"/>
    <w:rsid w:val="005E6292"/>
    <w:rsid w:val="005E6B8F"/>
    <w:rsid w:val="005E70D2"/>
    <w:rsid w:val="005E7393"/>
    <w:rsid w:val="005E7680"/>
    <w:rsid w:val="005E7822"/>
    <w:rsid w:val="005E7E9E"/>
    <w:rsid w:val="005E7F17"/>
    <w:rsid w:val="005F003E"/>
    <w:rsid w:val="005F0B8A"/>
    <w:rsid w:val="005F0CD7"/>
    <w:rsid w:val="005F1192"/>
    <w:rsid w:val="005F299C"/>
    <w:rsid w:val="005F32CA"/>
    <w:rsid w:val="005F35A3"/>
    <w:rsid w:val="005F371A"/>
    <w:rsid w:val="005F3ACC"/>
    <w:rsid w:val="005F3B11"/>
    <w:rsid w:val="005F3B33"/>
    <w:rsid w:val="005F4873"/>
    <w:rsid w:val="005F4E08"/>
    <w:rsid w:val="005F5288"/>
    <w:rsid w:val="005F5EAF"/>
    <w:rsid w:val="005F6550"/>
    <w:rsid w:val="005F65E8"/>
    <w:rsid w:val="005F6AD9"/>
    <w:rsid w:val="006004E9"/>
    <w:rsid w:val="00601EED"/>
    <w:rsid w:val="0060242E"/>
    <w:rsid w:val="00602DFA"/>
    <w:rsid w:val="0060376F"/>
    <w:rsid w:val="00603EC1"/>
    <w:rsid w:val="0060433E"/>
    <w:rsid w:val="00604420"/>
    <w:rsid w:val="00604C1D"/>
    <w:rsid w:val="0060559F"/>
    <w:rsid w:val="006057CF"/>
    <w:rsid w:val="00605A1B"/>
    <w:rsid w:val="00606061"/>
    <w:rsid w:val="00606467"/>
    <w:rsid w:val="00607808"/>
    <w:rsid w:val="006104B4"/>
    <w:rsid w:val="0061077A"/>
    <w:rsid w:val="00610EF5"/>
    <w:rsid w:val="00610F16"/>
    <w:rsid w:val="0061154A"/>
    <w:rsid w:val="00611BBD"/>
    <w:rsid w:val="00612676"/>
    <w:rsid w:val="00613B84"/>
    <w:rsid w:val="00613D8B"/>
    <w:rsid w:val="00613EA7"/>
    <w:rsid w:val="006144DD"/>
    <w:rsid w:val="00614882"/>
    <w:rsid w:val="00614B73"/>
    <w:rsid w:val="00615D8C"/>
    <w:rsid w:val="006169E5"/>
    <w:rsid w:val="00617FEF"/>
    <w:rsid w:val="00620395"/>
    <w:rsid w:val="0062066D"/>
    <w:rsid w:val="00620827"/>
    <w:rsid w:val="00621674"/>
    <w:rsid w:val="00623258"/>
    <w:rsid w:val="006239A2"/>
    <w:rsid w:val="00623FA6"/>
    <w:rsid w:val="0062443B"/>
    <w:rsid w:val="00624DED"/>
    <w:rsid w:val="00625032"/>
    <w:rsid w:val="00625814"/>
    <w:rsid w:val="00626144"/>
    <w:rsid w:val="006277C7"/>
    <w:rsid w:val="006279EC"/>
    <w:rsid w:val="00630FDC"/>
    <w:rsid w:val="0063144E"/>
    <w:rsid w:val="00631B71"/>
    <w:rsid w:val="00631EDC"/>
    <w:rsid w:val="00632386"/>
    <w:rsid w:val="006324F9"/>
    <w:rsid w:val="00632DA9"/>
    <w:rsid w:val="00632EE1"/>
    <w:rsid w:val="00633F6E"/>
    <w:rsid w:val="006346B2"/>
    <w:rsid w:val="0063499B"/>
    <w:rsid w:val="006351A7"/>
    <w:rsid w:val="00635748"/>
    <w:rsid w:val="006362A9"/>
    <w:rsid w:val="0063673C"/>
    <w:rsid w:val="0063699E"/>
    <w:rsid w:val="0063763B"/>
    <w:rsid w:val="00637784"/>
    <w:rsid w:val="00641B99"/>
    <w:rsid w:val="00641F01"/>
    <w:rsid w:val="006427DC"/>
    <w:rsid w:val="006428EA"/>
    <w:rsid w:val="00642A15"/>
    <w:rsid w:val="00645033"/>
    <w:rsid w:val="006457DB"/>
    <w:rsid w:val="0064680B"/>
    <w:rsid w:val="00646C74"/>
    <w:rsid w:val="0065097D"/>
    <w:rsid w:val="00650DAD"/>
    <w:rsid w:val="00652106"/>
    <w:rsid w:val="00653F9A"/>
    <w:rsid w:val="00654AC6"/>
    <w:rsid w:val="00655628"/>
    <w:rsid w:val="0065568B"/>
    <w:rsid w:val="006557E6"/>
    <w:rsid w:val="006563EF"/>
    <w:rsid w:val="0065686E"/>
    <w:rsid w:val="00656AEB"/>
    <w:rsid w:val="00656BB7"/>
    <w:rsid w:val="00656DCF"/>
    <w:rsid w:val="0065726B"/>
    <w:rsid w:val="006577DB"/>
    <w:rsid w:val="006579C4"/>
    <w:rsid w:val="006607E3"/>
    <w:rsid w:val="006615A1"/>
    <w:rsid w:val="00662549"/>
    <w:rsid w:val="006632F8"/>
    <w:rsid w:val="00663F30"/>
    <w:rsid w:val="00664309"/>
    <w:rsid w:val="00665593"/>
    <w:rsid w:val="006663F0"/>
    <w:rsid w:val="00666519"/>
    <w:rsid w:val="00666B9C"/>
    <w:rsid w:val="00666F46"/>
    <w:rsid w:val="00666F9B"/>
    <w:rsid w:val="0067065F"/>
    <w:rsid w:val="00671198"/>
    <w:rsid w:val="0067131E"/>
    <w:rsid w:val="00671A52"/>
    <w:rsid w:val="00672CA2"/>
    <w:rsid w:val="00673F6C"/>
    <w:rsid w:val="00674574"/>
    <w:rsid w:val="00674617"/>
    <w:rsid w:val="00674B83"/>
    <w:rsid w:val="00675F0F"/>
    <w:rsid w:val="00675F91"/>
    <w:rsid w:val="00676C52"/>
    <w:rsid w:val="00676D62"/>
    <w:rsid w:val="00676F2E"/>
    <w:rsid w:val="006772D7"/>
    <w:rsid w:val="006779E4"/>
    <w:rsid w:val="00677C49"/>
    <w:rsid w:val="0068023A"/>
    <w:rsid w:val="00680C9C"/>
    <w:rsid w:val="00680D0B"/>
    <w:rsid w:val="006817AB"/>
    <w:rsid w:val="00683543"/>
    <w:rsid w:val="0068390E"/>
    <w:rsid w:val="00683A04"/>
    <w:rsid w:val="00683F7D"/>
    <w:rsid w:val="00685444"/>
    <w:rsid w:val="006856D6"/>
    <w:rsid w:val="00685B9A"/>
    <w:rsid w:val="00685D1D"/>
    <w:rsid w:val="006866C2"/>
    <w:rsid w:val="0068677E"/>
    <w:rsid w:val="006867C5"/>
    <w:rsid w:val="006867DF"/>
    <w:rsid w:val="0068732B"/>
    <w:rsid w:val="00687815"/>
    <w:rsid w:val="00687E0F"/>
    <w:rsid w:val="00687F02"/>
    <w:rsid w:val="00690953"/>
    <w:rsid w:val="00690CD2"/>
    <w:rsid w:val="0069108E"/>
    <w:rsid w:val="006915D7"/>
    <w:rsid w:val="00691C69"/>
    <w:rsid w:val="006924C6"/>
    <w:rsid w:val="00692A6D"/>
    <w:rsid w:val="00692BF0"/>
    <w:rsid w:val="00692F0C"/>
    <w:rsid w:val="00692F36"/>
    <w:rsid w:val="0069443A"/>
    <w:rsid w:val="00694735"/>
    <w:rsid w:val="00694A4D"/>
    <w:rsid w:val="00694C7A"/>
    <w:rsid w:val="00694EC9"/>
    <w:rsid w:val="00695526"/>
    <w:rsid w:val="0069646F"/>
    <w:rsid w:val="00696958"/>
    <w:rsid w:val="00696CF1"/>
    <w:rsid w:val="00696E3F"/>
    <w:rsid w:val="006979A6"/>
    <w:rsid w:val="006979FF"/>
    <w:rsid w:val="00697B24"/>
    <w:rsid w:val="00697C39"/>
    <w:rsid w:val="006A0304"/>
    <w:rsid w:val="006A1E9D"/>
    <w:rsid w:val="006A22B8"/>
    <w:rsid w:val="006A2F8C"/>
    <w:rsid w:val="006A3C65"/>
    <w:rsid w:val="006A4888"/>
    <w:rsid w:val="006A492C"/>
    <w:rsid w:val="006A4DF6"/>
    <w:rsid w:val="006A563F"/>
    <w:rsid w:val="006A5770"/>
    <w:rsid w:val="006A5C04"/>
    <w:rsid w:val="006A6217"/>
    <w:rsid w:val="006A6486"/>
    <w:rsid w:val="006A6753"/>
    <w:rsid w:val="006A70CC"/>
    <w:rsid w:val="006A730F"/>
    <w:rsid w:val="006A7330"/>
    <w:rsid w:val="006B10C5"/>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4230"/>
    <w:rsid w:val="006C52E4"/>
    <w:rsid w:val="006C574F"/>
    <w:rsid w:val="006C5C10"/>
    <w:rsid w:val="006C5CF0"/>
    <w:rsid w:val="006C6010"/>
    <w:rsid w:val="006D08A7"/>
    <w:rsid w:val="006D176E"/>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12C4"/>
    <w:rsid w:val="006E1ED1"/>
    <w:rsid w:val="006E2216"/>
    <w:rsid w:val="006E2407"/>
    <w:rsid w:val="006E24DB"/>
    <w:rsid w:val="006E2B58"/>
    <w:rsid w:val="006E2DEB"/>
    <w:rsid w:val="006E3067"/>
    <w:rsid w:val="006E4D48"/>
    <w:rsid w:val="006E559A"/>
    <w:rsid w:val="006E5826"/>
    <w:rsid w:val="006E5D40"/>
    <w:rsid w:val="006E6051"/>
    <w:rsid w:val="006E6AA6"/>
    <w:rsid w:val="006E6DD0"/>
    <w:rsid w:val="006E6EB7"/>
    <w:rsid w:val="006E76FB"/>
    <w:rsid w:val="006F0732"/>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122"/>
    <w:rsid w:val="006F548B"/>
    <w:rsid w:val="006F6A42"/>
    <w:rsid w:val="006F70F6"/>
    <w:rsid w:val="006F7B7B"/>
    <w:rsid w:val="006F7CC9"/>
    <w:rsid w:val="00700592"/>
    <w:rsid w:val="00700A89"/>
    <w:rsid w:val="00700CB4"/>
    <w:rsid w:val="007014FB"/>
    <w:rsid w:val="00702999"/>
    <w:rsid w:val="00702AB3"/>
    <w:rsid w:val="00702D6C"/>
    <w:rsid w:val="00702EC1"/>
    <w:rsid w:val="00703D22"/>
    <w:rsid w:val="0070410A"/>
    <w:rsid w:val="007050B8"/>
    <w:rsid w:val="007057EA"/>
    <w:rsid w:val="00705F80"/>
    <w:rsid w:val="00706165"/>
    <w:rsid w:val="00706B4C"/>
    <w:rsid w:val="0070714B"/>
    <w:rsid w:val="00707833"/>
    <w:rsid w:val="007114A6"/>
    <w:rsid w:val="0071150A"/>
    <w:rsid w:val="00711599"/>
    <w:rsid w:val="00711C2F"/>
    <w:rsid w:val="00712057"/>
    <w:rsid w:val="00712429"/>
    <w:rsid w:val="00712A9E"/>
    <w:rsid w:val="007133D8"/>
    <w:rsid w:val="00713418"/>
    <w:rsid w:val="007139B9"/>
    <w:rsid w:val="00713DB3"/>
    <w:rsid w:val="00714E77"/>
    <w:rsid w:val="007158B9"/>
    <w:rsid w:val="00715BDA"/>
    <w:rsid w:val="007160DA"/>
    <w:rsid w:val="007164AD"/>
    <w:rsid w:val="0071697C"/>
    <w:rsid w:val="007170B2"/>
    <w:rsid w:val="00717167"/>
    <w:rsid w:val="00717248"/>
    <w:rsid w:val="007178C4"/>
    <w:rsid w:val="00717B57"/>
    <w:rsid w:val="00717CC6"/>
    <w:rsid w:val="00717D96"/>
    <w:rsid w:val="00720C09"/>
    <w:rsid w:val="00720C99"/>
    <w:rsid w:val="00721935"/>
    <w:rsid w:val="00721F85"/>
    <w:rsid w:val="007223D3"/>
    <w:rsid w:val="00722F1F"/>
    <w:rsid w:val="007233F1"/>
    <w:rsid w:val="00723C3B"/>
    <w:rsid w:val="00723CE6"/>
    <w:rsid w:val="007243F7"/>
    <w:rsid w:val="0072445E"/>
    <w:rsid w:val="007249A5"/>
    <w:rsid w:val="00724E97"/>
    <w:rsid w:val="007252C7"/>
    <w:rsid w:val="00726285"/>
    <w:rsid w:val="00726B23"/>
    <w:rsid w:val="00727406"/>
    <w:rsid w:val="00727777"/>
    <w:rsid w:val="007279F1"/>
    <w:rsid w:val="007301B3"/>
    <w:rsid w:val="007301B5"/>
    <w:rsid w:val="00730DA1"/>
    <w:rsid w:val="00731E35"/>
    <w:rsid w:val="007330A2"/>
    <w:rsid w:val="00733939"/>
    <w:rsid w:val="00734D4E"/>
    <w:rsid w:val="00734FB1"/>
    <w:rsid w:val="00735402"/>
    <w:rsid w:val="00736074"/>
    <w:rsid w:val="00736A2B"/>
    <w:rsid w:val="00736F3B"/>
    <w:rsid w:val="00736F42"/>
    <w:rsid w:val="007371F6"/>
    <w:rsid w:val="0073742C"/>
    <w:rsid w:val="0073752C"/>
    <w:rsid w:val="00737A2E"/>
    <w:rsid w:val="00740034"/>
    <w:rsid w:val="00740369"/>
    <w:rsid w:val="00741864"/>
    <w:rsid w:val="007419A4"/>
    <w:rsid w:val="00741D8C"/>
    <w:rsid w:val="0074207C"/>
    <w:rsid w:val="007427A1"/>
    <w:rsid w:val="00742C96"/>
    <w:rsid w:val="00742F94"/>
    <w:rsid w:val="00743328"/>
    <w:rsid w:val="007437BC"/>
    <w:rsid w:val="00743B1A"/>
    <w:rsid w:val="00743C7C"/>
    <w:rsid w:val="007447DC"/>
    <w:rsid w:val="00747645"/>
    <w:rsid w:val="00747C51"/>
    <w:rsid w:val="0075001E"/>
    <w:rsid w:val="0075010E"/>
    <w:rsid w:val="00750719"/>
    <w:rsid w:val="00750C87"/>
    <w:rsid w:val="00751149"/>
    <w:rsid w:val="0075158F"/>
    <w:rsid w:val="00751623"/>
    <w:rsid w:val="00751B7B"/>
    <w:rsid w:val="00752484"/>
    <w:rsid w:val="00752DE4"/>
    <w:rsid w:val="0075325A"/>
    <w:rsid w:val="00753DEA"/>
    <w:rsid w:val="00753FC9"/>
    <w:rsid w:val="0075436F"/>
    <w:rsid w:val="007544B3"/>
    <w:rsid w:val="007547E2"/>
    <w:rsid w:val="0075535A"/>
    <w:rsid w:val="00755B05"/>
    <w:rsid w:val="00756E00"/>
    <w:rsid w:val="00756F98"/>
    <w:rsid w:val="00757994"/>
    <w:rsid w:val="0076043E"/>
    <w:rsid w:val="007606EF"/>
    <w:rsid w:val="00760D67"/>
    <w:rsid w:val="00761D86"/>
    <w:rsid w:val="00761F70"/>
    <w:rsid w:val="00763660"/>
    <w:rsid w:val="007638A4"/>
    <w:rsid w:val="0076430D"/>
    <w:rsid w:val="007645FD"/>
    <w:rsid w:val="00764BB9"/>
    <w:rsid w:val="00765F0F"/>
    <w:rsid w:val="00766419"/>
    <w:rsid w:val="00766507"/>
    <w:rsid w:val="00766AA4"/>
    <w:rsid w:val="00767450"/>
    <w:rsid w:val="00767650"/>
    <w:rsid w:val="00767737"/>
    <w:rsid w:val="00767987"/>
    <w:rsid w:val="00770059"/>
    <w:rsid w:val="00770542"/>
    <w:rsid w:val="007706C4"/>
    <w:rsid w:val="00771260"/>
    <w:rsid w:val="007712E3"/>
    <w:rsid w:val="00771574"/>
    <w:rsid w:val="0077182C"/>
    <w:rsid w:val="00772294"/>
    <w:rsid w:val="00772474"/>
    <w:rsid w:val="00772B16"/>
    <w:rsid w:val="0077381E"/>
    <w:rsid w:val="00773D0E"/>
    <w:rsid w:val="00774E13"/>
    <w:rsid w:val="00774E7B"/>
    <w:rsid w:val="007750BC"/>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1B2"/>
    <w:rsid w:val="007824DF"/>
    <w:rsid w:val="00782797"/>
    <w:rsid w:val="007827BE"/>
    <w:rsid w:val="00782B83"/>
    <w:rsid w:val="00783352"/>
    <w:rsid w:val="00783CF7"/>
    <w:rsid w:val="00783FC0"/>
    <w:rsid w:val="00784914"/>
    <w:rsid w:val="00784B33"/>
    <w:rsid w:val="0078510E"/>
    <w:rsid w:val="0078592E"/>
    <w:rsid w:val="0078610F"/>
    <w:rsid w:val="0078672A"/>
    <w:rsid w:val="00787F51"/>
    <w:rsid w:val="00790BD5"/>
    <w:rsid w:val="007913C9"/>
    <w:rsid w:val="00791DEA"/>
    <w:rsid w:val="00791FBA"/>
    <w:rsid w:val="007929BD"/>
    <w:rsid w:val="00792FBC"/>
    <w:rsid w:val="0079366B"/>
    <w:rsid w:val="007937D4"/>
    <w:rsid w:val="00793E35"/>
    <w:rsid w:val="0079493A"/>
    <w:rsid w:val="00794C3F"/>
    <w:rsid w:val="00794E7A"/>
    <w:rsid w:val="007953DD"/>
    <w:rsid w:val="00795B70"/>
    <w:rsid w:val="00796ABF"/>
    <w:rsid w:val="00797527"/>
    <w:rsid w:val="007978E5"/>
    <w:rsid w:val="00797A25"/>
    <w:rsid w:val="00797FC2"/>
    <w:rsid w:val="007A0FE4"/>
    <w:rsid w:val="007A1BA0"/>
    <w:rsid w:val="007A24DF"/>
    <w:rsid w:val="007A2AC7"/>
    <w:rsid w:val="007A3BCB"/>
    <w:rsid w:val="007A4418"/>
    <w:rsid w:val="007A44A2"/>
    <w:rsid w:val="007A4B49"/>
    <w:rsid w:val="007A4E76"/>
    <w:rsid w:val="007A6422"/>
    <w:rsid w:val="007A656F"/>
    <w:rsid w:val="007A76B4"/>
    <w:rsid w:val="007A779D"/>
    <w:rsid w:val="007A7A84"/>
    <w:rsid w:val="007B1485"/>
    <w:rsid w:val="007B1DCF"/>
    <w:rsid w:val="007B2C7D"/>
    <w:rsid w:val="007B3074"/>
    <w:rsid w:val="007B33FA"/>
    <w:rsid w:val="007B370C"/>
    <w:rsid w:val="007B3A11"/>
    <w:rsid w:val="007B4AE4"/>
    <w:rsid w:val="007B4C0A"/>
    <w:rsid w:val="007B5156"/>
    <w:rsid w:val="007B5F08"/>
    <w:rsid w:val="007B63EB"/>
    <w:rsid w:val="007B69D5"/>
    <w:rsid w:val="007B6BC9"/>
    <w:rsid w:val="007B6BEB"/>
    <w:rsid w:val="007B70F5"/>
    <w:rsid w:val="007B7703"/>
    <w:rsid w:val="007B7928"/>
    <w:rsid w:val="007C0D31"/>
    <w:rsid w:val="007C0F55"/>
    <w:rsid w:val="007C15FC"/>
    <w:rsid w:val="007C1F53"/>
    <w:rsid w:val="007C24C6"/>
    <w:rsid w:val="007C28AE"/>
    <w:rsid w:val="007C340A"/>
    <w:rsid w:val="007C345F"/>
    <w:rsid w:val="007C4688"/>
    <w:rsid w:val="007C4CAF"/>
    <w:rsid w:val="007C6CD4"/>
    <w:rsid w:val="007C7559"/>
    <w:rsid w:val="007D01FB"/>
    <w:rsid w:val="007D0B59"/>
    <w:rsid w:val="007D0E94"/>
    <w:rsid w:val="007D188A"/>
    <w:rsid w:val="007D1914"/>
    <w:rsid w:val="007D1C75"/>
    <w:rsid w:val="007D26FA"/>
    <w:rsid w:val="007D30C4"/>
    <w:rsid w:val="007D4304"/>
    <w:rsid w:val="007D4A9F"/>
    <w:rsid w:val="007D4B00"/>
    <w:rsid w:val="007D5077"/>
    <w:rsid w:val="007D641D"/>
    <w:rsid w:val="007D6E92"/>
    <w:rsid w:val="007D74E0"/>
    <w:rsid w:val="007D7763"/>
    <w:rsid w:val="007E0263"/>
    <w:rsid w:val="007E0291"/>
    <w:rsid w:val="007E12BE"/>
    <w:rsid w:val="007E17E9"/>
    <w:rsid w:val="007E1E20"/>
    <w:rsid w:val="007E26BE"/>
    <w:rsid w:val="007E2AC2"/>
    <w:rsid w:val="007E2F65"/>
    <w:rsid w:val="007E32BA"/>
    <w:rsid w:val="007E3D0D"/>
    <w:rsid w:val="007E4D06"/>
    <w:rsid w:val="007E5EDE"/>
    <w:rsid w:val="007E6523"/>
    <w:rsid w:val="007E6978"/>
    <w:rsid w:val="007E6A01"/>
    <w:rsid w:val="007E6B00"/>
    <w:rsid w:val="007E703B"/>
    <w:rsid w:val="007E7FB5"/>
    <w:rsid w:val="007F1103"/>
    <w:rsid w:val="007F1293"/>
    <w:rsid w:val="007F1B80"/>
    <w:rsid w:val="007F1C46"/>
    <w:rsid w:val="007F30E8"/>
    <w:rsid w:val="007F3C2D"/>
    <w:rsid w:val="007F3E2A"/>
    <w:rsid w:val="007F42CF"/>
    <w:rsid w:val="007F47DA"/>
    <w:rsid w:val="007F4929"/>
    <w:rsid w:val="007F4AD0"/>
    <w:rsid w:val="007F661E"/>
    <w:rsid w:val="007F6C29"/>
    <w:rsid w:val="007F6EB5"/>
    <w:rsid w:val="007F7477"/>
    <w:rsid w:val="007F7554"/>
    <w:rsid w:val="007F78F0"/>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064E8"/>
    <w:rsid w:val="00807AF7"/>
    <w:rsid w:val="0081097F"/>
    <w:rsid w:val="00810BCE"/>
    <w:rsid w:val="008112BC"/>
    <w:rsid w:val="008113DC"/>
    <w:rsid w:val="00811602"/>
    <w:rsid w:val="00811E90"/>
    <w:rsid w:val="00812108"/>
    <w:rsid w:val="00812406"/>
    <w:rsid w:val="00812498"/>
    <w:rsid w:val="00812A56"/>
    <w:rsid w:val="00812D4A"/>
    <w:rsid w:val="00813080"/>
    <w:rsid w:val="00813ADB"/>
    <w:rsid w:val="00813ED8"/>
    <w:rsid w:val="00813EDA"/>
    <w:rsid w:val="00814449"/>
    <w:rsid w:val="008144E4"/>
    <w:rsid w:val="008145DD"/>
    <w:rsid w:val="00814D16"/>
    <w:rsid w:val="008159DD"/>
    <w:rsid w:val="00815C3F"/>
    <w:rsid w:val="00815FC4"/>
    <w:rsid w:val="0081675D"/>
    <w:rsid w:val="00816C08"/>
    <w:rsid w:val="00816C1C"/>
    <w:rsid w:val="00817546"/>
    <w:rsid w:val="00817BDB"/>
    <w:rsid w:val="00820E73"/>
    <w:rsid w:val="0082139C"/>
    <w:rsid w:val="00821B78"/>
    <w:rsid w:val="00821F5D"/>
    <w:rsid w:val="00824DDD"/>
    <w:rsid w:val="00826040"/>
    <w:rsid w:val="0082651F"/>
    <w:rsid w:val="00827293"/>
    <w:rsid w:val="008273B3"/>
    <w:rsid w:val="00830C5D"/>
    <w:rsid w:val="00832BD7"/>
    <w:rsid w:val="00834E85"/>
    <w:rsid w:val="00836A72"/>
    <w:rsid w:val="008376D7"/>
    <w:rsid w:val="00840986"/>
    <w:rsid w:val="0084132B"/>
    <w:rsid w:val="00841E56"/>
    <w:rsid w:val="0084248D"/>
    <w:rsid w:val="00842D2A"/>
    <w:rsid w:val="008432BD"/>
    <w:rsid w:val="00844133"/>
    <w:rsid w:val="008443C1"/>
    <w:rsid w:val="00844530"/>
    <w:rsid w:val="00844B6C"/>
    <w:rsid w:val="00844FDE"/>
    <w:rsid w:val="00845A1F"/>
    <w:rsid w:val="0084664D"/>
    <w:rsid w:val="00846672"/>
    <w:rsid w:val="00846A7A"/>
    <w:rsid w:val="008470AC"/>
    <w:rsid w:val="008474BF"/>
    <w:rsid w:val="0085014E"/>
    <w:rsid w:val="00850382"/>
    <w:rsid w:val="008505EA"/>
    <w:rsid w:val="008512A9"/>
    <w:rsid w:val="008529AC"/>
    <w:rsid w:val="0085344E"/>
    <w:rsid w:val="00854143"/>
    <w:rsid w:val="00854302"/>
    <w:rsid w:val="00854C6D"/>
    <w:rsid w:val="008554D3"/>
    <w:rsid w:val="00855AC9"/>
    <w:rsid w:val="00856446"/>
    <w:rsid w:val="00860747"/>
    <w:rsid w:val="0086088F"/>
    <w:rsid w:val="00860E4A"/>
    <w:rsid w:val="00861AF4"/>
    <w:rsid w:val="008625B6"/>
    <w:rsid w:val="00862B6C"/>
    <w:rsid w:val="00863344"/>
    <w:rsid w:val="008635A9"/>
    <w:rsid w:val="00863664"/>
    <w:rsid w:val="0086374D"/>
    <w:rsid w:val="008639C7"/>
    <w:rsid w:val="008640BC"/>
    <w:rsid w:val="00865283"/>
    <w:rsid w:val="00865B93"/>
    <w:rsid w:val="00865ED8"/>
    <w:rsid w:val="00865FA9"/>
    <w:rsid w:val="00866500"/>
    <w:rsid w:val="008670B8"/>
    <w:rsid w:val="00871005"/>
    <w:rsid w:val="00871288"/>
    <w:rsid w:val="0087139A"/>
    <w:rsid w:val="00872995"/>
    <w:rsid w:val="00872DA8"/>
    <w:rsid w:val="00873D48"/>
    <w:rsid w:val="00874553"/>
    <w:rsid w:val="00874732"/>
    <w:rsid w:val="00874CC5"/>
    <w:rsid w:val="008762E7"/>
    <w:rsid w:val="0087673D"/>
    <w:rsid w:val="00876819"/>
    <w:rsid w:val="008778E5"/>
    <w:rsid w:val="00877EB6"/>
    <w:rsid w:val="008812E5"/>
    <w:rsid w:val="00881BAF"/>
    <w:rsid w:val="00881DD8"/>
    <w:rsid w:val="00882855"/>
    <w:rsid w:val="008836EF"/>
    <w:rsid w:val="00883A2B"/>
    <w:rsid w:val="0088406E"/>
    <w:rsid w:val="0088409A"/>
    <w:rsid w:val="00885957"/>
    <w:rsid w:val="00885CCA"/>
    <w:rsid w:val="00886798"/>
    <w:rsid w:val="00886FF5"/>
    <w:rsid w:val="00890224"/>
    <w:rsid w:val="008906A7"/>
    <w:rsid w:val="00890C8B"/>
    <w:rsid w:val="00890E35"/>
    <w:rsid w:val="00891015"/>
    <w:rsid w:val="00891453"/>
    <w:rsid w:val="008916FE"/>
    <w:rsid w:val="00892190"/>
    <w:rsid w:val="00892369"/>
    <w:rsid w:val="00893210"/>
    <w:rsid w:val="00893B24"/>
    <w:rsid w:val="00893F75"/>
    <w:rsid w:val="00894B66"/>
    <w:rsid w:val="00894BDA"/>
    <w:rsid w:val="00894CE4"/>
    <w:rsid w:val="00894D21"/>
    <w:rsid w:val="00895230"/>
    <w:rsid w:val="008952E9"/>
    <w:rsid w:val="008962FC"/>
    <w:rsid w:val="008979C1"/>
    <w:rsid w:val="008A02F7"/>
    <w:rsid w:val="008A03A6"/>
    <w:rsid w:val="008A0441"/>
    <w:rsid w:val="008A063C"/>
    <w:rsid w:val="008A215C"/>
    <w:rsid w:val="008A29DF"/>
    <w:rsid w:val="008A3085"/>
    <w:rsid w:val="008A33D8"/>
    <w:rsid w:val="008A3624"/>
    <w:rsid w:val="008A38D4"/>
    <w:rsid w:val="008A3D7C"/>
    <w:rsid w:val="008A47D3"/>
    <w:rsid w:val="008A4837"/>
    <w:rsid w:val="008A54D5"/>
    <w:rsid w:val="008A5A5E"/>
    <w:rsid w:val="008A5D89"/>
    <w:rsid w:val="008A731F"/>
    <w:rsid w:val="008A7753"/>
    <w:rsid w:val="008A7CD5"/>
    <w:rsid w:val="008A7DF6"/>
    <w:rsid w:val="008B0014"/>
    <w:rsid w:val="008B0878"/>
    <w:rsid w:val="008B1204"/>
    <w:rsid w:val="008B146D"/>
    <w:rsid w:val="008B2D36"/>
    <w:rsid w:val="008B3413"/>
    <w:rsid w:val="008B3893"/>
    <w:rsid w:val="008B46DA"/>
    <w:rsid w:val="008B49C8"/>
    <w:rsid w:val="008B4ED2"/>
    <w:rsid w:val="008B5D91"/>
    <w:rsid w:val="008B5D9D"/>
    <w:rsid w:val="008B73BC"/>
    <w:rsid w:val="008B7430"/>
    <w:rsid w:val="008B75B9"/>
    <w:rsid w:val="008C0497"/>
    <w:rsid w:val="008C1ECD"/>
    <w:rsid w:val="008C2174"/>
    <w:rsid w:val="008C2B2C"/>
    <w:rsid w:val="008C2B5B"/>
    <w:rsid w:val="008C2E5F"/>
    <w:rsid w:val="008C2F3A"/>
    <w:rsid w:val="008C34F6"/>
    <w:rsid w:val="008C3E72"/>
    <w:rsid w:val="008C4128"/>
    <w:rsid w:val="008C466D"/>
    <w:rsid w:val="008C47C1"/>
    <w:rsid w:val="008C4A23"/>
    <w:rsid w:val="008C65CD"/>
    <w:rsid w:val="008C660E"/>
    <w:rsid w:val="008C68BA"/>
    <w:rsid w:val="008C68DB"/>
    <w:rsid w:val="008C6C25"/>
    <w:rsid w:val="008C71B0"/>
    <w:rsid w:val="008C7251"/>
    <w:rsid w:val="008C73B2"/>
    <w:rsid w:val="008D095D"/>
    <w:rsid w:val="008D0F7A"/>
    <w:rsid w:val="008D25C0"/>
    <w:rsid w:val="008D27EC"/>
    <w:rsid w:val="008D2C7A"/>
    <w:rsid w:val="008D389A"/>
    <w:rsid w:val="008D38AC"/>
    <w:rsid w:val="008D4323"/>
    <w:rsid w:val="008D472B"/>
    <w:rsid w:val="008D4D0B"/>
    <w:rsid w:val="008D5033"/>
    <w:rsid w:val="008D5123"/>
    <w:rsid w:val="008D5567"/>
    <w:rsid w:val="008D5FE1"/>
    <w:rsid w:val="008D7E2C"/>
    <w:rsid w:val="008E02C8"/>
    <w:rsid w:val="008E10B8"/>
    <w:rsid w:val="008E10D3"/>
    <w:rsid w:val="008E139D"/>
    <w:rsid w:val="008E17D3"/>
    <w:rsid w:val="008E1A8E"/>
    <w:rsid w:val="008E24B4"/>
    <w:rsid w:val="008E2C76"/>
    <w:rsid w:val="008E30F7"/>
    <w:rsid w:val="008E377E"/>
    <w:rsid w:val="008E3A84"/>
    <w:rsid w:val="008E3B80"/>
    <w:rsid w:val="008E3C6E"/>
    <w:rsid w:val="008E41F8"/>
    <w:rsid w:val="008E4B1D"/>
    <w:rsid w:val="008E4B69"/>
    <w:rsid w:val="008E4ED8"/>
    <w:rsid w:val="008E4F49"/>
    <w:rsid w:val="008E4FED"/>
    <w:rsid w:val="008E5065"/>
    <w:rsid w:val="008E55FA"/>
    <w:rsid w:val="008E583E"/>
    <w:rsid w:val="008E5A7B"/>
    <w:rsid w:val="008E5BCD"/>
    <w:rsid w:val="008E6162"/>
    <w:rsid w:val="008E64A5"/>
    <w:rsid w:val="008E6E11"/>
    <w:rsid w:val="008E741A"/>
    <w:rsid w:val="008E74C7"/>
    <w:rsid w:val="008F10E9"/>
    <w:rsid w:val="008F1D43"/>
    <w:rsid w:val="008F1DF9"/>
    <w:rsid w:val="008F1FE3"/>
    <w:rsid w:val="008F21E4"/>
    <w:rsid w:val="008F25C9"/>
    <w:rsid w:val="008F27FD"/>
    <w:rsid w:val="008F2FB3"/>
    <w:rsid w:val="008F326D"/>
    <w:rsid w:val="008F5228"/>
    <w:rsid w:val="008F5A1C"/>
    <w:rsid w:val="008F5FC0"/>
    <w:rsid w:val="008F6170"/>
    <w:rsid w:val="008F6315"/>
    <w:rsid w:val="008F65B0"/>
    <w:rsid w:val="008F6DF3"/>
    <w:rsid w:val="008F76E8"/>
    <w:rsid w:val="008F7874"/>
    <w:rsid w:val="00900AD7"/>
    <w:rsid w:val="00900B28"/>
    <w:rsid w:val="00901AB6"/>
    <w:rsid w:val="00902BC1"/>
    <w:rsid w:val="0090324B"/>
    <w:rsid w:val="0090327F"/>
    <w:rsid w:val="00903449"/>
    <w:rsid w:val="00904A6A"/>
    <w:rsid w:val="00904D28"/>
    <w:rsid w:val="0090520C"/>
    <w:rsid w:val="00905804"/>
    <w:rsid w:val="00905F0F"/>
    <w:rsid w:val="00905F63"/>
    <w:rsid w:val="009065D1"/>
    <w:rsid w:val="0090721F"/>
    <w:rsid w:val="0090761C"/>
    <w:rsid w:val="00907FA8"/>
    <w:rsid w:val="00910226"/>
    <w:rsid w:val="009104C7"/>
    <w:rsid w:val="009107A3"/>
    <w:rsid w:val="00910B06"/>
    <w:rsid w:val="0091151E"/>
    <w:rsid w:val="00912316"/>
    <w:rsid w:val="00912418"/>
    <w:rsid w:val="0091297C"/>
    <w:rsid w:val="00912E89"/>
    <w:rsid w:val="00913036"/>
    <w:rsid w:val="00913083"/>
    <w:rsid w:val="00913FDC"/>
    <w:rsid w:val="00914875"/>
    <w:rsid w:val="00915903"/>
    <w:rsid w:val="009159F6"/>
    <w:rsid w:val="00915B38"/>
    <w:rsid w:val="00915D73"/>
    <w:rsid w:val="00915F2A"/>
    <w:rsid w:val="00916E0C"/>
    <w:rsid w:val="0091714B"/>
    <w:rsid w:val="009175B4"/>
    <w:rsid w:val="0092054B"/>
    <w:rsid w:val="00921BAA"/>
    <w:rsid w:val="0092220F"/>
    <w:rsid w:val="009226D5"/>
    <w:rsid w:val="00922C05"/>
    <w:rsid w:val="00922D6A"/>
    <w:rsid w:val="00923DBF"/>
    <w:rsid w:val="00924021"/>
    <w:rsid w:val="00924173"/>
    <w:rsid w:val="009245EC"/>
    <w:rsid w:val="009254A8"/>
    <w:rsid w:val="00925824"/>
    <w:rsid w:val="00926073"/>
    <w:rsid w:val="009260D4"/>
    <w:rsid w:val="00926A16"/>
    <w:rsid w:val="00927024"/>
    <w:rsid w:val="0092782F"/>
    <w:rsid w:val="00927B80"/>
    <w:rsid w:val="00930317"/>
    <w:rsid w:val="009303AC"/>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26CE"/>
    <w:rsid w:val="00943184"/>
    <w:rsid w:val="0094337D"/>
    <w:rsid w:val="009443F0"/>
    <w:rsid w:val="009454EB"/>
    <w:rsid w:val="00945681"/>
    <w:rsid w:val="00945865"/>
    <w:rsid w:val="00946298"/>
    <w:rsid w:val="009464E3"/>
    <w:rsid w:val="00947FC2"/>
    <w:rsid w:val="0095005F"/>
    <w:rsid w:val="009525AA"/>
    <w:rsid w:val="009525B0"/>
    <w:rsid w:val="00954955"/>
    <w:rsid w:val="00954A06"/>
    <w:rsid w:val="00954F16"/>
    <w:rsid w:val="00955144"/>
    <w:rsid w:val="009558B2"/>
    <w:rsid w:val="00956481"/>
    <w:rsid w:val="0095665C"/>
    <w:rsid w:val="009569AD"/>
    <w:rsid w:val="00957129"/>
    <w:rsid w:val="00957C22"/>
    <w:rsid w:val="00957CC3"/>
    <w:rsid w:val="009606A8"/>
    <w:rsid w:val="00960E4E"/>
    <w:rsid w:val="00960F07"/>
    <w:rsid w:val="0096198D"/>
    <w:rsid w:val="009620E6"/>
    <w:rsid w:val="00963190"/>
    <w:rsid w:val="009634EE"/>
    <w:rsid w:val="009636F4"/>
    <w:rsid w:val="00963B36"/>
    <w:rsid w:val="0096425E"/>
    <w:rsid w:val="00964656"/>
    <w:rsid w:val="00964D91"/>
    <w:rsid w:val="009653E0"/>
    <w:rsid w:val="00965483"/>
    <w:rsid w:val="00966070"/>
    <w:rsid w:val="009668A3"/>
    <w:rsid w:val="009669BF"/>
    <w:rsid w:val="00966D8D"/>
    <w:rsid w:val="0096750F"/>
    <w:rsid w:val="00967A46"/>
    <w:rsid w:val="00967CC3"/>
    <w:rsid w:val="00967DE5"/>
    <w:rsid w:val="00970CF8"/>
    <w:rsid w:val="00972476"/>
    <w:rsid w:val="00972527"/>
    <w:rsid w:val="00973296"/>
    <w:rsid w:val="00974008"/>
    <w:rsid w:val="009741B0"/>
    <w:rsid w:val="009747F9"/>
    <w:rsid w:val="009750B6"/>
    <w:rsid w:val="0097523C"/>
    <w:rsid w:val="0097582B"/>
    <w:rsid w:val="0097587A"/>
    <w:rsid w:val="0097622E"/>
    <w:rsid w:val="00976ABA"/>
    <w:rsid w:val="00976DF2"/>
    <w:rsid w:val="00977D4C"/>
    <w:rsid w:val="00980994"/>
    <w:rsid w:val="009815BB"/>
    <w:rsid w:val="009816C6"/>
    <w:rsid w:val="00981816"/>
    <w:rsid w:val="00981A72"/>
    <w:rsid w:val="00981EFF"/>
    <w:rsid w:val="00982511"/>
    <w:rsid w:val="0098260A"/>
    <w:rsid w:val="009827F5"/>
    <w:rsid w:val="00982845"/>
    <w:rsid w:val="0098335C"/>
    <w:rsid w:val="009833C7"/>
    <w:rsid w:val="009835C7"/>
    <w:rsid w:val="009838A1"/>
    <w:rsid w:val="00983940"/>
    <w:rsid w:val="00983B9D"/>
    <w:rsid w:val="00983E47"/>
    <w:rsid w:val="0098466B"/>
    <w:rsid w:val="009848C6"/>
    <w:rsid w:val="00984E0B"/>
    <w:rsid w:val="009855B9"/>
    <w:rsid w:val="00985752"/>
    <w:rsid w:val="00986119"/>
    <w:rsid w:val="00986896"/>
    <w:rsid w:val="00986BB4"/>
    <w:rsid w:val="00987DAA"/>
    <w:rsid w:val="00990406"/>
    <w:rsid w:val="00990642"/>
    <w:rsid w:val="00990CF0"/>
    <w:rsid w:val="00991AF0"/>
    <w:rsid w:val="00991CE9"/>
    <w:rsid w:val="009921DD"/>
    <w:rsid w:val="00993E34"/>
    <w:rsid w:val="00995697"/>
    <w:rsid w:val="009963F6"/>
    <w:rsid w:val="00996E33"/>
    <w:rsid w:val="009974AE"/>
    <w:rsid w:val="009A06FF"/>
    <w:rsid w:val="009A2763"/>
    <w:rsid w:val="009A3C03"/>
    <w:rsid w:val="009A3CDF"/>
    <w:rsid w:val="009A3D79"/>
    <w:rsid w:val="009A3DA4"/>
    <w:rsid w:val="009A3E5B"/>
    <w:rsid w:val="009A3EE2"/>
    <w:rsid w:val="009A4113"/>
    <w:rsid w:val="009A5836"/>
    <w:rsid w:val="009A5DA8"/>
    <w:rsid w:val="009A6E03"/>
    <w:rsid w:val="009A7892"/>
    <w:rsid w:val="009B24EB"/>
    <w:rsid w:val="009B26BA"/>
    <w:rsid w:val="009B3279"/>
    <w:rsid w:val="009B3A63"/>
    <w:rsid w:val="009B44FE"/>
    <w:rsid w:val="009B4B91"/>
    <w:rsid w:val="009B5E82"/>
    <w:rsid w:val="009B67BC"/>
    <w:rsid w:val="009B6E53"/>
    <w:rsid w:val="009B7625"/>
    <w:rsid w:val="009C015A"/>
    <w:rsid w:val="009C17BF"/>
    <w:rsid w:val="009C1D5A"/>
    <w:rsid w:val="009C2D0C"/>
    <w:rsid w:val="009C35FE"/>
    <w:rsid w:val="009C49ED"/>
    <w:rsid w:val="009C4B8D"/>
    <w:rsid w:val="009C4C91"/>
    <w:rsid w:val="009C4E1F"/>
    <w:rsid w:val="009C5079"/>
    <w:rsid w:val="009C58E8"/>
    <w:rsid w:val="009C5ECD"/>
    <w:rsid w:val="009C6182"/>
    <w:rsid w:val="009C6BEC"/>
    <w:rsid w:val="009C73A7"/>
    <w:rsid w:val="009C73DD"/>
    <w:rsid w:val="009C7542"/>
    <w:rsid w:val="009C7A33"/>
    <w:rsid w:val="009C7B48"/>
    <w:rsid w:val="009D03CA"/>
    <w:rsid w:val="009D05BC"/>
    <w:rsid w:val="009D108F"/>
    <w:rsid w:val="009D1B6B"/>
    <w:rsid w:val="009D242B"/>
    <w:rsid w:val="009D242E"/>
    <w:rsid w:val="009D2453"/>
    <w:rsid w:val="009D26A3"/>
    <w:rsid w:val="009D2EE5"/>
    <w:rsid w:val="009D2F12"/>
    <w:rsid w:val="009D306F"/>
    <w:rsid w:val="009D3292"/>
    <w:rsid w:val="009D3501"/>
    <w:rsid w:val="009D36D8"/>
    <w:rsid w:val="009D4161"/>
    <w:rsid w:val="009D483B"/>
    <w:rsid w:val="009D4EAD"/>
    <w:rsid w:val="009D4ED7"/>
    <w:rsid w:val="009D4F66"/>
    <w:rsid w:val="009D7222"/>
    <w:rsid w:val="009D7277"/>
    <w:rsid w:val="009D7B2A"/>
    <w:rsid w:val="009D7DBB"/>
    <w:rsid w:val="009E00FC"/>
    <w:rsid w:val="009E0D4C"/>
    <w:rsid w:val="009E1E4F"/>
    <w:rsid w:val="009E2375"/>
    <w:rsid w:val="009E2A47"/>
    <w:rsid w:val="009E30F8"/>
    <w:rsid w:val="009E3C96"/>
    <w:rsid w:val="009E4851"/>
    <w:rsid w:val="009E4B34"/>
    <w:rsid w:val="009E4D8A"/>
    <w:rsid w:val="009E601F"/>
    <w:rsid w:val="009E69D4"/>
    <w:rsid w:val="009E6F00"/>
    <w:rsid w:val="009E747D"/>
    <w:rsid w:val="009E7D13"/>
    <w:rsid w:val="009F0C53"/>
    <w:rsid w:val="009F17CF"/>
    <w:rsid w:val="009F213D"/>
    <w:rsid w:val="009F2622"/>
    <w:rsid w:val="009F2E9B"/>
    <w:rsid w:val="009F324E"/>
    <w:rsid w:val="009F39E9"/>
    <w:rsid w:val="009F3BEA"/>
    <w:rsid w:val="009F4394"/>
    <w:rsid w:val="009F4482"/>
    <w:rsid w:val="009F4A41"/>
    <w:rsid w:val="009F5241"/>
    <w:rsid w:val="009F63C4"/>
    <w:rsid w:val="009F650A"/>
    <w:rsid w:val="009F7A29"/>
    <w:rsid w:val="009F7AFD"/>
    <w:rsid w:val="00A00375"/>
    <w:rsid w:val="00A00E05"/>
    <w:rsid w:val="00A01965"/>
    <w:rsid w:val="00A022C4"/>
    <w:rsid w:val="00A0275C"/>
    <w:rsid w:val="00A02A65"/>
    <w:rsid w:val="00A02CF2"/>
    <w:rsid w:val="00A03598"/>
    <w:rsid w:val="00A03B68"/>
    <w:rsid w:val="00A03CDF"/>
    <w:rsid w:val="00A03F56"/>
    <w:rsid w:val="00A059AD"/>
    <w:rsid w:val="00A05AC9"/>
    <w:rsid w:val="00A05E4D"/>
    <w:rsid w:val="00A066F9"/>
    <w:rsid w:val="00A0703F"/>
    <w:rsid w:val="00A07833"/>
    <w:rsid w:val="00A079DB"/>
    <w:rsid w:val="00A1037D"/>
    <w:rsid w:val="00A117B7"/>
    <w:rsid w:val="00A117F6"/>
    <w:rsid w:val="00A11C26"/>
    <w:rsid w:val="00A11E73"/>
    <w:rsid w:val="00A1204E"/>
    <w:rsid w:val="00A12219"/>
    <w:rsid w:val="00A13D02"/>
    <w:rsid w:val="00A14575"/>
    <w:rsid w:val="00A1597D"/>
    <w:rsid w:val="00A16DC1"/>
    <w:rsid w:val="00A16EAA"/>
    <w:rsid w:val="00A1703E"/>
    <w:rsid w:val="00A1724E"/>
    <w:rsid w:val="00A17310"/>
    <w:rsid w:val="00A17A22"/>
    <w:rsid w:val="00A17CA0"/>
    <w:rsid w:val="00A2025A"/>
    <w:rsid w:val="00A20EBD"/>
    <w:rsid w:val="00A21003"/>
    <w:rsid w:val="00A211A6"/>
    <w:rsid w:val="00A213BD"/>
    <w:rsid w:val="00A216F1"/>
    <w:rsid w:val="00A21841"/>
    <w:rsid w:val="00A226CB"/>
    <w:rsid w:val="00A22C7C"/>
    <w:rsid w:val="00A237DF"/>
    <w:rsid w:val="00A24182"/>
    <w:rsid w:val="00A24AA6"/>
    <w:rsid w:val="00A24DD1"/>
    <w:rsid w:val="00A24E33"/>
    <w:rsid w:val="00A251AD"/>
    <w:rsid w:val="00A26101"/>
    <w:rsid w:val="00A26246"/>
    <w:rsid w:val="00A2761E"/>
    <w:rsid w:val="00A316C4"/>
    <w:rsid w:val="00A31875"/>
    <w:rsid w:val="00A31B0C"/>
    <w:rsid w:val="00A3239A"/>
    <w:rsid w:val="00A3289D"/>
    <w:rsid w:val="00A3298B"/>
    <w:rsid w:val="00A33300"/>
    <w:rsid w:val="00A34138"/>
    <w:rsid w:val="00A342B9"/>
    <w:rsid w:val="00A346A7"/>
    <w:rsid w:val="00A34C23"/>
    <w:rsid w:val="00A34CEE"/>
    <w:rsid w:val="00A3612B"/>
    <w:rsid w:val="00A36BE9"/>
    <w:rsid w:val="00A3739F"/>
    <w:rsid w:val="00A4080D"/>
    <w:rsid w:val="00A40FF2"/>
    <w:rsid w:val="00A41041"/>
    <w:rsid w:val="00A41899"/>
    <w:rsid w:val="00A4276F"/>
    <w:rsid w:val="00A4280A"/>
    <w:rsid w:val="00A42947"/>
    <w:rsid w:val="00A42974"/>
    <w:rsid w:val="00A42A5A"/>
    <w:rsid w:val="00A4307F"/>
    <w:rsid w:val="00A44CB3"/>
    <w:rsid w:val="00A45719"/>
    <w:rsid w:val="00A45AD3"/>
    <w:rsid w:val="00A45C89"/>
    <w:rsid w:val="00A45CB7"/>
    <w:rsid w:val="00A47A4D"/>
    <w:rsid w:val="00A50EFB"/>
    <w:rsid w:val="00A5109A"/>
    <w:rsid w:val="00A51862"/>
    <w:rsid w:val="00A5195C"/>
    <w:rsid w:val="00A519F3"/>
    <w:rsid w:val="00A52301"/>
    <w:rsid w:val="00A529EC"/>
    <w:rsid w:val="00A53437"/>
    <w:rsid w:val="00A53607"/>
    <w:rsid w:val="00A539EF"/>
    <w:rsid w:val="00A53B4D"/>
    <w:rsid w:val="00A53C63"/>
    <w:rsid w:val="00A540FE"/>
    <w:rsid w:val="00A5451B"/>
    <w:rsid w:val="00A54FD3"/>
    <w:rsid w:val="00A556FC"/>
    <w:rsid w:val="00A56271"/>
    <w:rsid w:val="00A566DD"/>
    <w:rsid w:val="00A56880"/>
    <w:rsid w:val="00A572EF"/>
    <w:rsid w:val="00A5754B"/>
    <w:rsid w:val="00A57FD1"/>
    <w:rsid w:val="00A600D0"/>
    <w:rsid w:val="00A60152"/>
    <w:rsid w:val="00A60355"/>
    <w:rsid w:val="00A606A4"/>
    <w:rsid w:val="00A610E5"/>
    <w:rsid w:val="00A62028"/>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5C"/>
    <w:rsid w:val="00A731A1"/>
    <w:rsid w:val="00A735B1"/>
    <w:rsid w:val="00A73647"/>
    <w:rsid w:val="00A73F51"/>
    <w:rsid w:val="00A743AA"/>
    <w:rsid w:val="00A745F6"/>
    <w:rsid w:val="00A74725"/>
    <w:rsid w:val="00A74A07"/>
    <w:rsid w:val="00A75142"/>
    <w:rsid w:val="00A7550D"/>
    <w:rsid w:val="00A75731"/>
    <w:rsid w:val="00A75CB8"/>
    <w:rsid w:val="00A762AD"/>
    <w:rsid w:val="00A76422"/>
    <w:rsid w:val="00A76B11"/>
    <w:rsid w:val="00A76D4E"/>
    <w:rsid w:val="00A76ECF"/>
    <w:rsid w:val="00A77131"/>
    <w:rsid w:val="00A7750C"/>
    <w:rsid w:val="00A77A77"/>
    <w:rsid w:val="00A77D4A"/>
    <w:rsid w:val="00A77F43"/>
    <w:rsid w:val="00A8027E"/>
    <w:rsid w:val="00A8058B"/>
    <w:rsid w:val="00A80C32"/>
    <w:rsid w:val="00A80CDB"/>
    <w:rsid w:val="00A818AC"/>
    <w:rsid w:val="00A81BBD"/>
    <w:rsid w:val="00A82454"/>
    <w:rsid w:val="00A833DF"/>
    <w:rsid w:val="00A83640"/>
    <w:rsid w:val="00A839E5"/>
    <w:rsid w:val="00A83AA6"/>
    <w:rsid w:val="00A83BD1"/>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22A"/>
    <w:rsid w:val="00A93A11"/>
    <w:rsid w:val="00A93F5C"/>
    <w:rsid w:val="00A94077"/>
    <w:rsid w:val="00A9525D"/>
    <w:rsid w:val="00A954F2"/>
    <w:rsid w:val="00A959FA"/>
    <w:rsid w:val="00A95F77"/>
    <w:rsid w:val="00A96550"/>
    <w:rsid w:val="00A9708D"/>
    <w:rsid w:val="00A97131"/>
    <w:rsid w:val="00A97F43"/>
    <w:rsid w:val="00AA0B14"/>
    <w:rsid w:val="00AA1411"/>
    <w:rsid w:val="00AA28B9"/>
    <w:rsid w:val="00AA349F"/>
    <w:rsid w:val="00AA3954"/>
    <w:rsid w:val="00AA3BB3"/>
    <w:rsid w:val="00AA4064"/>
    <w:rsid w:val="00AA4203"/>
    <w:rsid w:val="00AA543D"/>
    <w:rsid w:val="00AA575C"/>
    <w:rsid w:val="00AA5EF1"/>
    <w:rsid w:val="00AA6524"/>
    <w:rsid w:val="00AA6666"/>
    <w:rsid w:val="00AB16D9"/>
    <w:rsid w:val="00AB23DB"/>
    <w:rsid w:val="00AB23EF"/>
    <w:rsid w:val="00AB2D52"/>
    <w:rsid w:val="00AB2F74"/>
    <w:rsid w:val="00AB303B"/>
    <w:rsid w:val="00AB3195"/>
    <w:rsid w:val="00AB3AFB"/>
    <w:rsid w:val="00AB493C"/>
    <w:rsid w:val="00AB6060"/>
    <w:rsid w:val="00AB6279"/>
    <w:rsid w:val="00AB72D1"/>
    <w:rsid w:val="00AB7884"/>
    <w:rsid w:val="00AC02CB"/>
    <w:rsid w:val="00AC0302"/>
    <w:rsid w:val="00AC0DD3"/>
    <w:rsid w:val="00AC0DD5"/>
    <w:rsid w:val="00AC1CCC"/>
    <w:rsid w:val="00AC2011"/>
    <w:rsid w:val="00AC38D4"/>
    <w:rsid w:val="00AC3BAD"/>
    <w:rsid w:val="00AC46BE"/>
    <w:rsid w:val="00AC4C0D"/>
    <w:rsid w:val="00AC5CE3"/>
    <w:rsid w:val="00AC74FF"/>
    <w:rsid w:val="00AC7E8E"/>
    <w:rsid w:val="00AD00E0"/>
    <w:rsid w:val="00AD011A"/>
    <w:rsid w:val="00AD17A1"/>
    <w:rsid w:val="00AD2B9C"/>
    <w:rsid w:val="00AD2D19"/>
    <w:rsid w:val="00AD2EC5"/>
    <w:rsid w:val="00AD390F"/>
    <w:rsid w:val="00AD3B60"/>
    <w:rsid w:val="00AD3F07"/>
    <w:rsid w:val="00AD43C6"/>
    <w:rsid w:val="00AD4F8D"/>
    <w:rsid w:val="00AD5104"/>
    <w:rsid w:val="00AD5763"/>
    <w:rsid w:val="00AD5AA5"/>
    <w:rsid w:val="00AD6941"/>
    <w:rsid w:val="00AD6D66"/>
    <w:rsid w:val="00AD7EDC"/>
    <w:rsid w:val="00AE0254"/>
    <w:rsid w:val="00AE02D9"/>
    <w:rsid w:val="00AE0B26"/>
    <w:rsid w:val="00AE1290"/>
    <w:rsid w:val="00AE16E8"/>
    <w:rsid w:val="00AE2DC2"/>
    <w:rsid w:val="00AE2F61"/>
    <w:rsid w:val="00AE32FB"/>
    <w:rsid w:val="00AE44DD"/>
    <w:rsid w:val="00AE5389"/>
    <w:rsid w:val="00AE5D5E"/>
    <w:rsid w:val="00AE6046"/>
    <w:rsid w:val="00AE6562"/>
    <w:rsid w:val="00AE6708"/>
    <w:rsid w:val="00AE6C8F"/>
    <w:rsid w:val="00AE76C0"/>
    <w:rsid w:val="00AE7A78"/>
    <w:rsid w:val="00AF0966"/>
    <w:rsid w:val="00AF13F0"/>
    <w:rsid w:val="00AF1430"/>
    <w:rsid w:val="00AF2935"/>
    <w:rsid w:val="00AF2947"/>
    <w:rsid w:val="00AF2949"/>
    <w:rsid w:val="00AF2BC9"/>
    <w:rsid w:val="00AF2CD4"/>
    <w:rsid w:val="00AF3280"/>
    <w:rsid w:val="00AF3582"/>
    <w:rsid w:val="00AF456F"/>
    <w:rsid w:val="00AF4D10"/>
    <w:rsid w:val="00AF50E0"/>
    <w:rsid w:val="00AF51FF"/>
    <w:rsid w:val="00AF56A2"/>
    <w:rsid w:val="00AF6942"/>
    <w:rsid w:val="00AF727A"/>
    <w:rsid w:val="00AF74B3"/>
    <w:rsid w:val="00AF7A10"/>
    <w:rsid w:val="00AF7EB6"/>
    <w:rsid w:val="00B00B2A"/>
    <w:rsid w:val="00B01523"/>
    <w:rsid w:val="00B017D1"/>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0D1"/>
    <w:rsid w:val="00B07212"/>
    <w:rsid w:val="00B0747F"/>
    <w:rsid w:val="00B0756D"/>
    <w:rsid w:val="00B0785D"/>
    <w:rsid w:val="00B07885"/>
    <w:rsid w:val="00B07951"/>
    <w:rsid w:val="00B10046"/>
    <w:rsid w:val="00B10A00"/>
    <w:rsid w:val="00B10B85"/>
    <w:rsid w:val="00B112F5"/>
    <w:rsid w:val="00B11CCF"/>
    <w:rsid w:val="00B11DD4"/>
    <w:rsid w:val="00B11E11"/>
    <w:rsid w:val="00B13199"/>
    <w:rsid w:val="00B131C7"/>
    <w:rsid w:val="00B13738"/>
    <w:rsid w:val="00B13B0D"/>
    <w:rsid w:val="00B13E42"/>
    <w:rsid w:val="00B145D6"/>
    <w:rsid w:val="00B14984"/>
    <w:rsid w:val="00B14E32"/>
    <w:rsid w:val="00B16050"/>
    <w:rsid w:val="00B16A0D"/>
    <w:rsid w:val="00B17211"/>
    <w:rsid w:val="00B1731B"/>
    <w:rsid w:val="00B17604"/>
    <w:rsid w:val="00B2014B"/>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27F5"/>
    <w:rsid w:val="00B32B24"/>
    <w:rsid w:val="00B334B0"/>
    <w:rsid w:val="00B34162"/>
    <w:rsid w:val="00B3438F"/>
    <w:rsid w:val="00B346D5"/>
    <w:rsid w:val="00B34CF0"/>
    <w:rsid w:val="00B352BA"/>
    <w:rsid w:val="00B35823"/>
    <w:rsid w:val="00B35870"/>
    <w:rsid w:val="00B35ED6"/>
    <w:rsid w:val="00B362A2"/>
    <w:rsid w:val="00B3648E"/>
    <w:rsid w:val="00B369F7"/>
    <w:rsid w:val="00B36E68"/>
    <w:rsid w:val="00B37B9E"/>
    <w:rsid w:val="00B37CD0"/>
    <w:rsid w:val="00B4065F"/>
    <w:rsid w:val="00B4078F"/>
    <w:rsid w:val="00B40D51"/>
    <w:rsid w:val="00B418D3"/>
    <w:rsid w:val="00B41DC0"/>
    <w:rsid w:val="00B4287A"/>
    <w:rsid w:val="00B42E2B"/>
    <w:rsid w:val="00B42E3E"/>
    <w:rsid w:val="00B43503"/>
    <w:rsid w:val="00B439BD"/>
    <w:rsid w:val="00B43EE5"/>
    <w:rsid w:val="00B44478"/>
    <w:rsid w:val="00B44995"/>
    <w:rsid w:val="00B45624"/>
    <w:rsid w:val="00B45BF5"/>
    <w:rsid w:val="00B465C9"/>
    <w:rsid w:val="00B4672D"/>
    <w:rsid w:val="00B46B82"/>
    <w:rsid w:val="00B47532"/>
    <w:rsid w:val="00B47580"/>
    <w:rsid w:val="00B47AE7"/>
    <w:rsid w:val="00B47D79"/>
    <w:rsid w:val="00B51380"/>
    <w:rsid w:val="00B5177D"/>
    <w:rsid w:val="00B51828"/>
    <w:rsid w:val="00B51BFD"/>
    <w:rsid w:val="00B52455"/>
    <w:rsid w:val="00B52D83"/>
    <w:rsid w:val="00B53856"/>
    <w:rsid w:val="00B53C60"/>
    <w:rsid w:val="00B550AB"/>
    <w:rsid w:val="00B552F6"/>
    <w:rsid w:val="00B56723"/>
    <w:rsid w:val="00B567DB"/>
    <w:rsid w:val="00B56C8D"/>
    <w:rsid w:val="00B56E50"/>
    <w:rsid w:val="00B57A37"/>
    <w:rsid w:val="00B57AA0"/>
    <w:rsid w:val="00B61CB8"/>
    <w:rsid w:val="00B624D5"/>
    <w:rsid w:val="00B628C3"/>
    <w:rsid w:val="00B6294A"/>
    <w:rsid w:val="00B629BA"/>
    <w:rsid w:val="00B62A6F"/>
    <w:rsid w:val="00B62FDA"/>
    <w:rsid w:val="00B63112"/>
    <w:rsid w:val="00B632D4"/>
    <w:rsid w:val="00B6421A"/>
    <w:rsid w:val="00B64464"/>
    <w:rsid w:val="00B64496"/>
    <w:rsid w:val="00B64C21"/>
    <w:rsid w:val="00B64F5E"/>
    <w:rsid w:val="00B64FFC"/>
    <w:rsid w:val="00B653E1"/>
    <w:rsid w:val="00B6548F"/>
    <w:rsid w:val="00B65D7D"/>
    <w:rsid w:val="00B66103"/>
    <w:rsid w:val="00B66704"/>
    <w:rsid w:val="00B667C3"/>
    <w:rsid w:val="00B66BD1"/>
    <w:rsid w:val="00B66ED0"/>
    <w:rsid w:val="00B673D4"/>
    <w:rsid w:val="00B674F1"/>
    <w:rsid w:val="00B67CEA"/>
    <w:rsid w:val="00B67F43"/>
    <w:rsid w:val="00B67F8D"/>
    <w:rsid w:val="00B701AA"/>
    <w:rsid w:val="00B7161C"/>
    <w:rsid w:val="00B717D6"/>
    <w:rsid w:val="00B727B8"/>
    <w:rsid w:val="00B72ED7"/>
    <w:rsid w:val="00B73BAA"/>
    <w:rsid w:val="00B745E4"/>
    <w:rsid w:val="00B74CCE"/>
    <w:rsid w:val="00B752D3"/>
    <w:rsid w:val="00B75948"/>
    <w:rsid w:val="00B7658F"/>
    <w:rsid w:val="00B76CD9"/>
    <w:rsid w:val="00B77930"/>
    <w:rsid w:val="00B77F90"/>
    <w:rsid w:val="00B809E6"/>
    <w:rsid w:val="00B81FCC"/>
    <w:rsid w:val="00B82654"/>
    <w:rsid w:val="00B82E52"/>
    <w:rsid w:val="00B8301C"/>
    <w:rsid w:val="00B8314B"/>
    <w:rsid w:val="00B83534"/>
    <w:rsid w:val="00B84578"/>
    <w:rsid w:val="00B84C7D"/>
    <w:rsid w:val="00B85F6B"/>
    <w:rsid w:val="00B87C34"/>
    <w:rsid w:val="00B9074D"/>
    <w:rsid w:val="00B90FA1"/>
    <w:rsid w:val="00B9213D"/>
    <w:rsid w:val="00B92D18"/>
    <w:rsid w:val="00B92F7D"/>
    <w:rsid w:val="00B931B2"/>
    <w:rsid w:val="00B9329D"/>
    <w:rsid w:val="00B93305"/>
    <w:rsid w:val="00B93659"/>
    <w:rsid w:val="00B936CE"/>
    <w:rsid w:val="00B93D1D"/>
    <w:rsid w:val="00B94635"/>
    <w:rsid w:val="00B96294"/>
    <w:rsid w:val="00B9683F"/>
    <w:rsid w:val="00B96A82"/>
    <w:rsid w:val="00B96F38"/>
    <w:rsid w:val="00BA07EA"/>
    <w:rsid w:val="00BA1471"/>
    <w:rsid w:val="00BA1547"/>
    <w:rsid w:val="00BA1A64"/>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190B"/>
    <w:rsid w:val="00BB2682"/>
    <w:rsid w:val="00BB2960"/>
    <w:rsid w:val="00BB3308"/>
    <w:rsid w:val="00BB3793"/>
    <w:rsid w:val="00BB3817"/>
    <w:rsid w:val="00BB38CD"/>
    <w:rsid w:val="00BB3F15"/>
    <w:rsid w:val="00BB3FAF"/>
    <w:rsid w:val="00BB4424"/>
    <w:rsid w:val="00BB4BCB"/>
    <w:rsid w:val="00BB4D6D"/>
    <w:rsid w:val="00BB4F62"/>
    <w:rsid w:val="00BB554C"/>
    <w:rsid w:val="00BB5A26"/>
    <w:rsid w:val="00BB6C94"/>
    <w:rsid w:val="00BB7361"/>
    <w:rsid w:val="00BB77A8"/>
    <w:rsid w:val="00BB7BEB"/>
    <w:rsid w:val="00BC0D4E"/>
    <w:rsid w:val="00BC22DC"/>
    <w:rsid w:val="00BC2456"/>
    <w:rsid w:val="00BC248C"/>
    <w:rsid w:val="00BC2BAE"/>
    <w:rsid w:val="00BC336D"/>
    <w:rsid w:val="00BC4066"/>
    <w:rsid w:val="00BC4CF7"/>
    <w:rsid w:val="00BC5B21"/>
    <w:rsid w:val="00BC5E87"/>
    <w:rsid w:val="00BC60D6"/>
    <w:rsid w:val="00BD0387"/>
    <w:rsid w:val="00BD04B7"/>
    <w:rsid w:val="00BD04F6"/>
    <w:rsid w:val="00BD069E"/>
    <w:rsid w:val="00BD0895"/>
    <w:rsid w:val="00BD10BB"/>
    <w:rsid w:val="00BD2417"/>
    <w:rsid w:val="00BD5216"/>
    <w:rsid w:val="00BD572A"/>
    <w:rsid w:val="00BD5DF1"/>
    <w:rsid w:val="00BD62C2"/>
    <w:rsid w:val="00BD70A1"/>
    <w:rsid w:val="00BD75AF"/>
    <w:rsid w:val="00BD7688"/>
    <w:rsid w:val="00BD776C"/>
    <w:rsid w:val="00BD798A"/>
    <w:rsid w:val="00BD7B3A"/>
    <w:rsid w:val="00BE007D"/>
    <w:rsid w:val="00BE0A32"/>
    <w:rsid w:val="00BE0B66"/>
    <w:rsid w:val="00BE1542"/>
    <w:rsid w:val="00BE15E3"/>
    <w:rsid w:val="00BE1FE5"/>
    <w:rsid w:val="00BE2DDF"/>
    <w:rsid w:val="00BE3BDE"/>
    <w:rsid w:val="00BE3C29"/>
    <w:rsid w:val="00BE4807"/>
    <w:rsid w:val="00BE5136"/>
    <w:rsid w:val="00BE534E"/>
    <w:rsid w:val="00BE58B8"/>
    <w:rsid w:val="00BE5DA7"/>
    <w:rsid w:val="00BE6233"/>
    <w:rsid w:val="00BE6C85"/>
    <w:rsid w:val="00BE70B2"/>
    <w:rsid w:val="00BE7277"/>
    <w:rsid w:val="00BE759D"/>
    <w:rsid w:val="00BF07D1"/>
    <w:rsid w:val="00BF0EAA"/>
    <w:rsid w:val="00BF1855"/>
    <w:rsid w:val="00BF19C0"/>
    <w:rsid w:val="00BF1B90"/>
    <w:rsid w:val="00BF1D71"/>
    <w:rsid w:val="00BF1EC3"/>
    <w:rsid w:val="00BF226E"/>
    <w:rsid w:val="00BF30D2"/>
    <w:rsid w:val="00BF4005"/>
    <w:rsid w:val="00BF44AA"/>
    <w:rsid w:val="00BF4606"/>
    <w:rsid w:val="00BF4F9A"/>
    <w:rsid w:val="00BF5A03"/>
    <w:rsid w:val="00BF61D4"/>
    <w:rsid w:val="00BF63D1"/>
    <w:rsid w:val="00BF649D"/>
    <w:rsid w:val="00BF6D9D"/>
    <w:rsid w:val="00BF79BA"/>
    <w:rsid w:val="00BF7C98"/>
    <w:rsid w:val="00C00292"/>
    <w:rsid w:val="00C00AF1"/>
    <w:rsid w:val="00C012B0"/>
    <w:rsid w:val="00C02D0A"/>
    <w:rsid w:val="00C039FA"/>
    <w:rsid w:val="00C04831"/>
    <w:rsid w:val="00C04CEA"/>
    <w:rsid w:val="00C05057"/>
    <w:rsid w:val="00C055BA"/>
    <w:rsid w:val="00C05F92"/>
    <w:rsid w:val="00C05FD6"/>
    <w:rsid w:val="00C06D13"/>
    <w:rsid w:val="00C07B12"/>
    <w:rsid w:val="00C10062"/>
    <w:rsid w:val="00C10456"/>
    <w:rsid w:val="00C10F5E"/>
    <w:rsid w:val="00C11C9A"/>
    <w:rsid w:val="00C12536"/>
    <w:rsid w:val="00C12A0D"/>
    <w:rsid w:val="00C13205"/>
    <w:rsid w:val="00C14106"/>
    <w:rsid w:val="00C1479B"/>
    <w:rsid w:val="00C14DFC"/>
    <w:rsid w:val="00C159FF"/>
    <w:rsid w:val="00C1606F"/>
    <w:rsid w:val="00C166F6"/>
    <w:rsid w:val="00C17515"/>
    <w:rsid w:val="00C17B91"/>
    <w:rsid w:val="00C20481"/>
    <w:rsid w:val="00C21891"/>
    <w:rsid w:val="00C21B95"/>
    <w:rsid w:val="00C22389"/>
    <w:rsid w:val="00C22D65"/>
    <w:rsid w:val="00C23156"/>
    <w:rsid w:val="00C23E18"/>
    <w:rsid w:val="00C2435F"/>
    <w:rsid w:val="00C24903"/>
    <w:rsid w:val="00C251B4"/>
    <w:rsid w:val="00C266F6"/>
    <w:rsid w:val="00C26B9E"/>
    <w:rsid w:val="00C26BAA"/>
    <w:rsid w:val="00C27E6C"/>
    <w:rsid w:val="00C300C0"/>
    <w:rsid w:val="00C31AE2"/>
    <w:rsid w:val="00C3309B"/>
    <w:rsid w:val="00C34B2D"/>
    <w:rsid w:val="00C3676D"/>
    <w:rsid w:val="00C3694A"/>
    <w:rsid w:val="00C36C61"/>
    <w:rsid w:val="00C37336"/>
    <w:rsid w:val="00C40477"/>
    <w:rsid w:val="00C4094E"/>
    <w:rsid w:val="00C41924"/>
    <w:rsid w:val="00C41980"/>
    <w:rsid w:val="00C425E4"/>
    <w:rsid w:val="00C431D7"/>
    <w:rsid w:val="00C43BD0"/>
    <w:rsid w:val="00C44DA7"/>
    <w:rsid w:val="00C44F16"/>
    <w:rsid w:val="00C4539C"/>
    <w:rsid w:val="00C45460"/>
    <w:rsid w:val="00C46226"/>
    <w:rsid w:val="00C47344"/>
    <w:rsid w:val="00C4735A"/>
    <w:rsid w:val="00C47643"/>
    <w:rsid w:val="00C47DB9"/>
    <w:rsid w:val="00C47F2F"/>
    <w:rsid w:val="00C50DF3"/>
    <w:rsid w:val="00C50E66"/>
    <w:rsid w:val="00C51369"/>
    <w:rsid w:val="00C51747"/>
    <w:rsid w:val="00C5190E"/>
    <w:rsid w:val="00C51938"/>
    <w:rsid w:val="00C51BD6"/>
    <w:rsid w:val="00C51BDD"/>
    <w:rsid w:val="00C51DEE"/>
    <w:rsid w:val="00C51ED0"/>
    <w:rsid w:val="00C5208C"/>
    <w:rsid w:val="00C53699"/>
    <w:rsid w:val="00C537EB"/>
    <w:rsid w:val="00C5451C"/>
    <w:rsid w:val="00C54DFE"/>
    <w:rsid w:val="00C5565E"/>
    <w:rsid w:val="00C563BD"/>
    <w:rsid w:val="00C566A4"/>
    <w:rsid w:val="00C57012"/>
    <w:rsid w:val="00C5797B"/>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128"/>
    <w:rsid w:val="00C704A5"/>
    <w:rsid w:val="00C70781"/>
    <w:rsid w:val="00C70B05"/>
    <w:rsid w:val="00C71078"/>
    <w:rsid w:val="00C71243"/>
    <w:rsid w:val="00C71567"/>
    <w:rsid w:val="00C7283B"/>
    <w:rsid w:val="00C732A2"/>
    <w:rsid w:val="00C73370"/>
    <w:rsid w:val="00C73797"/>
    <w:rsid w:val="00C74175"/>
    <w:rsid w:val="00C74803"/>
    <w:rsid w:val="00C74993"/>
    <w:rsid w:val="00C74A4A"/>
    <w:rsid w:val="00C75837"/>
    <w:rsid w:val="00C75F33"/>
    <w:rsid w:val="00C763E9"/>
    <w:rsid w:val="00C77344"/>
    <w:rsid w:val="00C77BD4"/>
    <w:rsid w:val="00C80014"/>
    <w:rsid w:val="00C8034F"/>
    <w:rsid w:val="00C805ED"/>
    <w:rsid w:val="00C80CC0"/>
    <w:rsid w:val="00C80F6B"/>
    <w:rsid w:val="00C82C43"/>
    <w:rsid w:val="00C82FA9"/>
    <w:rsid w:val="00C8317D"/>
    <w:rsid w:val="00C83726"/>
    <w:rsid w:val="00C83894"/>
    <w:rsid w:val="00C83C21"/>
    <w:rsid w:val="00C83F22"/>
    <w:rsid w:val="00C83F59"/>
    <w:rsid w:val="00C845F6"/>
    <w:rsid w:val="00C84DAC"/>
    <w:rsid w:val="00C85436"/>
    <w:rsid w:val="00C85456"/>
    <w:rsid w:val="00C856C6"/>
    <w:rsid w:val="00C85B23"/>
    <w:rsid w:val="00C85C37"/>
    <w:rsid w:val="00C85E7A"/>
    <w:rsid w:val="00C861A9"/>
    <w:rsid w:val="00C868E1"/>
    <w:rsid w:val="00C871B8"/>
    <w:rsid w:val="00C9006B"/>
    <w:rsid w:val="00C90FAB"/>
    <w:rsid w:val="00C911D3"/>
    <w:rsid w:val="00C91223"/>
    <w:rsid w:val="00C915C3"/>
    <w:rsid w:val="00C915DF"/>
    <w:rsid w:val="00C918FB"/>
    <w:rsid w:val="00C91CDE"/>
    <w:rsid w:val="00C92B08"/>
    <w:rsid w:val="00C92B32"/>
    <w:rsid w:val="00C9379B"/>
    <w:rsid w:val="00C93884"/>
    <w:rsid w:val="00C941A5"/>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6D94"/>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063"/>
    <w:rsid w:val="00CB7252"/>
    <w:rsid w:val="00CB7E5D"/>
    <w:rsid w:val="00CC051D"/>
    <w:rsid w:val="00CC0AB9"/>
    <w:rsid w:val="00CC0AEC"/>
    <w:rsid w:val="00CC0C72"/>
    <w:rsid w:val="00CC0C91"/>
    <w:rsid w:val="00CC0DE1"/>
    <w:rsid w:val="00CC1241"/>
    <w:rsid w:val="00CC1A48"/>
    <w:rsid w:val="00CC1A8A"/>
    <w:rsid w:val="00CC2103"/>
    <w:rsid w:val="00CC23AF"/>
    <w:rsid w:val="00CC25FD"/>
    <w:rsid w:val="00CC3277"/>
    <w:rsid w:val="00CC3F2C"/>
    <w:rsid w:val="00CC3F3D"/>
    <w:rsid w:val="00CC431E"/>
    <w:rsid w:val="00CC4766"/>
    <w:rsid w:val="00CC4AB3"/>
    <w:rsid w:val="00CC4F48"/>
    <w:rsid w:val="00CC5822"/>
    <w:rsid w:val="00CC5CB3"/>
    <w:rsid w:val="00CC5E9D"/>
    <w:rsid w:val="00CC609C"/>
    <w:rsid w:val="00CC68B3"/>
    <w:rsid w:val="00CC6BC5"/>
    <w:rsid w:val="00CC745B"/>
    <w:rsid w:val="00CC773F"/>
    <w:rsid w:val="00CC7913"/>
    <w:rsid w:val="00CD0533"/>
    <w:rsid w:val="00CD0751"/>
    <w:rsid w:val="00CD0CD1"/>
    <w:rsid w:val="00CD0CF8"/>
    <w:rsid w:val="00CD0DF7"/>
    <w:rsid w:val="00CD12E0"/>
    <w:rsid w:val="00CD16A0"/>
    <w:rsid w:val="00CD1F74"/>
    <w:rsid w:val="00CD2284"/>
    <w:rsid w:val="00CD2C02"/>
    <w:rsid w:val="00CD36DF"/>
    <w:rsid w:val="00CD43E5"/>
    <w:rsid w:val="00CD44FB"/>
    <w:rsid w:val="00CD4646"/>
    <w:rsid w:val="00CD499B"/>
    <w:rsid w:val="00CD4EE5"/>
    <w:rsid w:val="00CD5331"/>
    <w:rsid w:val="00CD59B5"/>
    <w:rsid w:val="00CD646D"/>
    <w:rsid w:val="00CD6615"/>
    <w:rsid w:val="00CD665E"/>
    <w:rsid w:val="00CD7B45"/>
    <w:rsid w:val="00CD7CE5"/>
    <w:rsid w:val="00CE05AE"/>
    <w:rsid w:val="00CE107A"/>
    <w:rsid w:val="00CE2CD9"/>
    <w:rsid w:val="00CE386E"/>
    <w:rsid w:val="00CE3F37"/>
    <w:rsid w:val="00CE3FED"/>
    <w:rsid w:val="00CE4434"/>
    <w:rsid w:val="00CE4B43"/>
    <w:rsid w:val="00CE5621"/>
    <w:rsid w:val="00CE5D1F"/>
    <w:rsid w:val="00CE67CF"/>
    <w:rsid w:val="00CE6E42"/>
    <w:rsid w:val="00CE7A6A"/>
    <w:rsid w:val="00CE7CFF"/>
    <w:rsid w:val="00CF040C"/>
    <w:rsid w:val="00CF0445"/>
    <w:rsid w:val="00CF0586"/>
    <w:rsid w:val="00CF07DF"/>
    <w:rsid w:val="00CF081F"/>
    <w:rsid w:val="00CF0E23"/>
    <w:rsid w:val="00CF1644"/>
    <w:rsid w:val="00CF2700"/>
    <w:rsid w:val="00CF3436"/>
    <w:rsid w:val="00CF3B90"/>
    <w:rsid w:val="00CF46FE"/>
    <w:rsid w:val="00CF4883"/>
    <w:rsid w:val="00CF52F6"/>
    <w:rsid w:val="00CF539C"/>
    <w:rsid w:val="00CF5446"/>
    <w:rsid w:val="00CF5C15"/>
    <w:rsid w:val="00CF5D25"/>
    <w:rsid w:val="00CF72E4"/>
    <w:rsid w:val="00CF7B87"/>
    <w:rsid w:val="00D008F8"/>
    <w:rsid w:val="00D00AAC"/>
    <w:rsid w:val="00D0153D"/>
    <w:rsid w:val="00D020F8"/>
    <w:rsid w:val="00D0239F"/>
    <w:rsid w:val="00D02795"/>
    <w:rsid w:val="00D038B3"/>
    <w:rsid w:val="00D03C64"/>
    <w:rsid w:val="00D03C98"/>
    <w:rsid w:val="00D04747"/>
    <w:rsid w:val="00D04E99"/>
    <w:rsid w:val="00D06482"/>
    <w:rsid w:val="00D06703"/>
    <w:rsid w:val="00D07646"/>
    <w:rsid w:val="00D07F17"/>
    <w:rsid w:val="00D10D87"/>
    <w:rsid w:val="00D11BDC"/>
    <w:rsid w:val="00D12EB3"/>
    <w:rsid w:val="00D135D5"/>
    <w:rsid w:val="00D13CAC"/>
    <w:rsid w:val="00D15167"/>
    <w:rsid w:val="00D160DE"/>
    <w:rsid w:val="00D1615B"/>
    <w:rsid w:val="00D16722"/>
    <w:rsid w:val="00D167AF"/>
    <w:rsid w:val="00D1698A"/>
    <w:rsid w:val="00D1730B"/>
    <w:rsid w:val="00D17534"/>
    <w:rsid w:val="00D20EBC"/>
    <w:rsid w:val="00D222E5"/>
    <w:rsid w:val="00D23311"/>
    <w:rsid w:val="00D2394E"/>
    <w:rsid w:val="00D23A05"/>
    <w:rsid w:val="00D243A8"/>
    <w:rsid w:val="00D247E3"/>
    <w:rsid w:val="00D24A22"/>
    <w:rsid w:val="00D251B8"/>
    <w:rsid w:val="00D258E2"/>
    <w:rsid w:val="00D26144"/>
    <w:rsid w:val="00D26923"/>
    <w:rsid w:val="00D26CAD"/>
    <w:rsid w:val="00D273F7"/>
    <w:rsid w:val="00D27568"/>
    <w:rsid w:val="00D277B9"/>
    <w:rsid w:val="00D3052B"/>
    <w:rsid w:val="00D30E3D"/>
    <w:rsid w:val="00D32023"/>
    <w:rsid w:val="00D3202F"/>
    <w:rsid w:val="00D32695"/>
    <w:rsid w:val="00D3305D"/>
    <w:rsid w:val="00D3385C"/>
    <w:rsid w:val="00D33C4B"/>
    <w:rsid w:val="00D34455"/>
    <w:rsid w:val="00D34777"/>
    <w:rsid w:val="00D34B5D"/>
    <w:rsid w:val="00D350F0"/>
    <w:rsid w:val="00D354B5"/>
    <w:rsid w:val="00D3572E"/>
    <w:rsid w:val="00D36153"/>
    <w:rsid w:val="00D361D9"/>
    <w:rsid w:val="00D3625D"/>
    <w:rsid w:val="00D362A1"/>
    <w:rsid w:val="00D36798"/>
    <w:rsid w:val="00D36A16"/>
    <w:rsid w:val="00D36B27"/>
    <w:rsid w:val="00D40A3F"/>
    <w:rsid w:val="00D4114A"/>
    <w:rsid w:val="00D41851"/>
    <w:rsid w:val="00D4208F"/>
    <w:rsid w:val="00D42212"/>
    <w:rsid w:val="00D42AF1"/>
    <w:rsid w:val="00D42FC5"/>
    <w:rsid w:val="00D4333B"/>
    <w:rsid w:val="00D43CD0"/>
    <w:rsid w:val="00D44153"/>
    <w:rsid w:val="00D44887"/>
    <w:rsid w:val="00D44AE7"/>
    <w:rsid w:val="00D44B40"/>
    <w:rsid w:val="00D451AA"/>
    <w:rsid w:val="00D45470"/>
    <w:rsid w:val="00D45963"/>
    <w:rsid w:val="00D46147"/>
    <w:rsid w:val="00D469FC"/>
    <w:rsid w:val="00D46B67"/>
    <w:rsid w:val="00D46C3C"/>
    <w:rsid w:val="00D47241"/>
    <w:rsid w:val="00D47261"/>
    <w:rsid w:val="00D47690"/>
    <w:rsid w:val="00D47FB9"/>
    <w:rsid w:val="00D50549"/>
    <w:rsid w:val="00D50A32"/>
    <w:rsid w:val="00D50C0B"/>
    <w:rsid w:val="00D50E30"/>
    <w:rsid w:val="00D519FF"/>
    <w:rsid w:val="00D51D35"/>
    <w:rsid w:val="00D52496"/>
    <w:rsid w:val="00D525F3"/>
    <w:rsid w:val="00D52988"/>
    <w:rsid w:val="00D5309E"/>
    <w:rsid w:val="00D531C4"/>
    <w:rsid w:val="00D5339B"/>
    <w:rsid w:val="00D547BA"/>
    <w:rsid w:val="00D54BB7"/>
    <w:rsid w:val="00D55D66"/>
    <w:rsid w:val="00D565C1"/>
    <w:rsid w:val="00D5766D"/>
    <w:rsid w:val="00D57BB8"/>
    <w:rsid w:val="00D57C0D"/>
    <w:rsid w:val="00D6003F"/>
    <w:rsid w:val="00D602F4"/>
    <w:rsid w:val="00D60649"/>
    <w:rsid w:val="00D60AF2"/>
    <w:rsid w:val="00D61385"/>
    <w:rsid w:val="00D615D7"/>
    <w:rsid w:val="00D61DBC"/>
    <w:rsid w:val="00D62046"/>
    <w:rsid w:val="00D624DD"/>
    <w:rsid w:val="00D64700"/>
    <w:rsid w:val="00D659AA"/>
    <w:rsid w:val="00D65C80"/>
    <w:rsid w:val="00D65EB4"/>
    <w:rsid w:val="00D669BD"/>
    <w:rsid w:val="00D67A92"/>
    <w:rsid w:val="00D7004C"/>
    <w:rsid w:val="00D706E7"/>
    <w:rsid w:val="00D71036"/>
    <w:rsid w:val="00D71203"/>
    <w:rsid w:val="00D72939"/>
    <w:rsid w:val="00D7391E"/>
    <w:rsid w:val="00D73DE6"/>
    <w:rsid w:val="00D74DD8"/>
    <w:rsid w:val="00D75222"/>
    <w:rsid w:val="00D75805"/>
    <w:rsid w:val="00D7583C"/>
    <w:rsid w:val="00D75CC9"/>
    <w:rsid w:val="00D763F7"/>
    <w:rsid w:val="00D76428"/>
    <w:rsid w:val="00D76C04"/>
    <w:rsid w:val="00D76E29"/>
    <w:rsid w:val="00D77EF6"/>
    <w:rsid w:val="00D80CFD"/>
    <w:rsid w:val="00D81A70"/>
    <w:rsid w:val="00D82C8D"/>
    <w:rsid w:val="00D82E1B"/>
    <w:rsid w:val="00D83E85"/>
    <w:rsid w:val="00D8481A"/>
    <w:rsid w:val="00D85A4E"/>
    <w:rsid w:val="00D86218"/>
    <w:rsid w:val="00D86491"/>
    <w:rsid w:val="00D867FE"/>
    <w:rsid w:val="00D87152"/>
    <w:rsid w:val="00D9003C"/>
    <w:rsid w:val="00D900EA"/>
    <w:rsid w:val="00D925D2"/>
    <w:rsid w:val="00D9280B"/>
    <w:rsid w:val="00D92D0E"/>
    <w:rsid w:val="00D9362E"/>
    <w:rsid w:val="00D93A3B"/>
    <w:rsid w:val="00D946B6"/>
    <w:rsid w:val="00D946F0"/>
    <w:rsid w:val="00D94A91"/>
    <w:rsid w:val="00D95270"/>
    <w:rsid w:val="00D95C39"/>
    <w:rsid w:val="00D95CC3"/>
    <w:rsid w:val="00D96525"/>
    <w:rsid w:val="00D96F00"/>
    <w:rsid w:val="00D970BA"/>
    <w:rsid w:val="00D971C2"/>
    <w:rsid w:val="00D976D9"/>
    <w:rsid w:val="00DA0C2D"/>
    <w:rsid w:val="00DA0DF9"/>
    <w:rsid w:val="00DA2B31"/>
    <w:rsid w:val="00DA2DEA"/>
    <w:rsid w:val="00DA2EDF"/>
    <w:rsid w:val="00DA35ED"/>
    <w:rsid w:val="00DA3BD6"/>
    <w:rsid w:val="00DA59AA"/>
    <w:rsid w:val="00DA6796"/>
    <w:rsid w:val="00DA70CB"/>
    <w:rsid w:val="00DB058E"/>
    <w:rsid w:val="00DB07FA"/>
    <w:rsid w:val="00DB08DB"/>
    <w:rsid w:val="00DB172F"/>
    <w:rsid w:val="00DB1873"/>
    <w:rsid w:val="00DB1E8B"/>
    <w:rsid w:val="00DB22B2"/>
    <w:rsid w:val="00DB2A40"/>
    <w:rsid w:val="00DB397F"/>
    <w:rsid w:val="00DB3DA3"/>
    <w:rsid w:val="00DB3ECB"/>
    <w:rsid w:val="00DB4AB6"/>
    <w:rsid w:val="00DB51AA"/>
    <w:rsid w:val="00DB54F8"/>
    <w:rsid w:val="00DB6267"/>
    <w:rsid w:val="00DB672C"/>
    <w:rsid w:val="00DB6A25"/>
    <w:rsid w:val="00DB7044"/>
    <w:rsid w:val="00DB71A3"/>
    <w:rsid w:val="00DB72D5"/>
    <w:rsid w:val="00DB7859"/>
    <w:rsid w:val="00DB7FD5"/>
    <w:rsid w:val="00DC005A"/>
    <w:rsid w:val="00DC02B3"/>
    <w:rsid w:val="00DC047C"/>
    <w:rsid w:val="00DC0E5B"/>
    <w:rsid w:val="00DC2182"/>
    <w:rsid w:val="00DC43C8"/>
    <w:rsid w:val="00DC451C"/>
    <w:rsid w:val="00DC4C17"/>
    <w:rsid w:val="00DC5301"/>
    <w:rsid w:val="00DC6185"/>
    <w:rsid w:val="00DC688A"/>
    <w:rsid w:val="00DC6968"/>
    <w:rsid w:val="00DC7817"/>
    <w:rsid w:val="00DD0493"/>
    <w:rsid w:val="00DD067E"/>
    <w:rsid w:val="00DD10A1"/>
    <w:rsid w:val="00DD1129"/>
    <w:rsid w:val="00DD11B8"/>
    <w:rsid w:val="00DD1B19"/>
    <w:rsid w:val="00DD25E4"/>
    <w:rsid w:val="00DD2FF3"/>
    <w:rsid w:val="00DD38B7"/>
    <w:rsid w:val="00DD4341"/>
    <w:rsid w:val="00DD4668"/>
    <w:rsid w:val="00DD484C"/>
    <w:rsid w:val="00DD48D6"/>
    <w:rsid w:val="00DD4923"/>
    <w:rsid w:val="00DD4BE0"/>
    <w:rsid w:val="00DD56B9"/>
    <w:rsid w:val="00DD5759"/>
    <w:rsid w:val="00DD5953"/>
    <w:rsid w:val="00DD652C"/>
    <w:rsid w:val="00DD6BA8"/>
    <w:rsid w:val="00DD7449"/>
    <w:rsid w:val="00DD7D43"/>
    <w:rsid w:val="00DE0607"/>
    <w:rsid w:val="00DE0DA8"/>
    <w:rsid w:val="00DE11A0"/>
    <w:rsid w:val="00DE1284"/>
    <w:rsid w:val="00DE22A5"/>
    <w:rsid w:val="00DE2A08"/>
    <w:rsid w:val="00DE3C12"/>
    <w:rsid w:val="00DE4006"/>
    <w:rsid w:val="00DE42A8"/>
    <w:rsid w:val="00DE4889"/>
    <w:rsid w:val="00DE5434"/>
    <w:rsid w:val="00DE557E"/>
    <w:rsid w:val="00DE611C"/>
    <w:rsid w:val="00DE68A2"/>
    <w:rsid w:val="00DE68DC"/>
    <w:rsid w:val="00DE6989"/>
    <w:rsid w:val="00DE6B91"/>
    <w:rsid w:val="00DF0039"/>
    <w:rsid w:val="00DF0314"/>
    <w:rsid w:val="00DF0560"/>
    <w:rsid w:val="00DF104E"/>
    <w:rsid w:val="00DF1452"/>
    <w:rsid w:val="00DF156B"/>
    <w:rsid w:val="00DF2000"/>
    <w:rsid w:val="00DF250E"/>
    <w:rsid w:val="00DF2B2C"/>
    <w:rsid w:val="00DF2E62"/>
    <w:rsid w:val="00DF3516"/>
    <w:rsid w:val="00DF4121"/>
    <w:rsid w:val="00DF4599"/>
    <w:rsid w:val="00DF58BF"/>
    <w:rsid w:val="00DF5A2E"/>
    <w:rsid w:val="00DF6D84"/>
    <w:rsid w:val="00DF7583"/>
    <w:rsid w:val="00DF7F3B"/>
    <w:rsid w:val="00E00D6F"/>
    <w:rsid w:val="00E01749"/>
    <w:rsid w:val="00E02C04"/>
    <w:rsid w:val="00E02C37"/>
    <w:rsid w:val="00E0322C"/>
    <w:rsid w:val="00E037E7"/>
    <w:rsid w:val="00E04013"/>
    <w:rsid w:val="00E05F1E"/>
    <w:rsid w:val="00E07AF2"/>
    <w:rsid w:val="00E10418"/>
    <w:rsid w:val="00E10F13"/>
    <w:rsid w:val="00E10FA1"/>
    <w:rsid w:val="00E1234C"/>
    <w:rsid w:val="00E12802"/>
    <w:rsid w:val="00E12863"/>
    <w:rsid w:val="00E13475"/>
    <w:rsid w:val="00E135BC"/>
    <w:rsid w:val="00E13A86"/>
    <w:rsid w:val="00E14DBE"/>
    <w:rsid w:val="00E16419"/>
    <w:rsid w:val="00E176B8"/>
    <w:rsid w:val="00E1775F"/>
    <w:rsid w:val="00E20191"/>
    <w:rsid w:val="00E20679"/>
    <w:rsid w:val="00E207C3"/>
    <w:rsid w:val="00E20BAD"/>
    <w:rsid w:val="00E20F2C"/>
    <w:rsid w:val="00E2146A"/>
    <w:rsid w:val="00E217AD"/>
    <w:rsid w:val="00E21870"/>
    <w:rsid w:val="00E21F3F"/>
    <w:rsid w:val="00E22560"/>
    <w:rsid w:val="00E24712"/>
    <w:rsid w:val="00E2581F"/>
    <w:rsid w:val="00E25FDD"/>
    <w:rsid w:val="00E26700"/>
    <w:rsid w:val="00E26B28"/>
    <w:rsid w:val="00E27A25"/>
    <w:rsid w:val="00E27ADE"/>
    <w:rsid w:val="00E30231"/>
    <w:rsid w:val="00E3066F"/>
    <w:rsid w:val="00E30FC8"/>
    <w:rsid w:val="00E31F25"/>
    <w:rsid w:val="00E32126"/>
    <w:rsid w:val="00E327E8"/>
    <w:rsid w:val="00E3294A"/>
    <w:rsid w:val="00E32CAC"/>
    <w:rsid w:val="00E32FC9"/>
    <w:rsid w:val="00E3303D"/>
    <w:rsid w:val="00E33AA4"/>
    <w:rsid w:val="00E33EF0"/>
    <w:rsid w:val="00E34D49"/>
    <w:rsid w:val="00E353B2"/>
    <w:rsid w:val="00E3556C"/>
    <w:rsid w:val="00E36C83"/>
    <w:rsid w:val="00E36CE6"/>
    <w:rsid w:val="00E36DD5"/>
    <w:rsid w:val="00E36E14"/>
    <w:rsid w:val="00E37083"/>
    <w:rsid w:val="00E372B9"/>
    <w:rsid w:val="00E40809"/>
    <w:rsid w:val="00E40964"/>
    <w:rsid w:val="00E41E41"/>
    <w:rsid w:val="00E42251"/>
    <w:rsid w:val="00E42426"/>
    <w:rsid w:val="00E43311"/>
    <w:rsid w:val="00E44163"/>
    <w:rsid w:val="00E44BB7"/>
    <w:rsid w:val="00E455EA"/>
    <w:rsid w:val="00E4621B"/>
    <w:rsid w:val="00E46941"/>
    <w:rsid w:val="00E473CA"/>
    <w:rsid w:val="00E509C4"/>
    <w:rsid w:val="00E50AF6"/>
    <w:rsid w:val="00E516D3"/>
    <w:rsid w:val="00E51C0A"/>
    <w:rsid w:val="00E52626"/>
    <w:rsid w:val="00E5301E"/>
    <w:rsid w:val="00E5346D"/>
    <w:rsid w:val="00E53E35"/>
    <w:rsid w:val="00E54F5C"/>
    <w:rsid w:val="00E55340"/>
    <w:rsid w:val="00E55B2C"/>
    <w:rsid w:val="00E566A7"/>
    <w:rsid w:val="00E56785"/>
    <w:rsid w:val="00E57257"/>
    <w:rsid w:val="00E573B3"/>
    <w:rsid w:val="00E57535"/>
    <w:rsid w:val="00E579C9"/>
    <w:rsid w:val="00E60418"/>
    <w:rsid w:val="00E6061E"/>
    <w:rsid w:val="00E60A18"/>
    <w:rsid w:val="00E6160F"/>
    <w:rsid w:val="00E61AD6"/>
    <w:rsid w:val="00E61D33"/>
    <w:rsid w:val="00E61F19"/>
    <w:rsid w:val="00E62338"/>
    <w:rsid w:val="00E62B9E"/>
    <w:rsid w:val="00E632A7"/>
    <w:rsid w:val="00E63659"/>
    <w:rsid w:val="00E63945"/>
    <w:rsid w:val="00E645EC"/>
    <w:rsid w:val="00E64CC8"/>
    <w:rsid w:val="00E656FC"/>
    <w:rsid w:val="00E65742"/>
    <w:rsid w:val="00E65B25"/>
    <w:rsid w:val="00E664B8"/>
    <w:rsid w:val="00E668D7"/>
    <w:rsid w:val="00E66BD8"/>
    <w:rsid w:val="00E66D47"/>
    <w:rsid w:val="00E671D5"/>
    <w:rsid w:val="00E67B0F"/>
    <w:rsid w:val="00E67F29"/>
    <w:rsid w:val="00E704C7"/>
    <w:rsid w:val="00E7061D"/>
    <w:rsid w:val="00E70657"/>
    <w:rsid w:val="00E70A2C"/>
    <w:rsid w:val="00E70DB6"/>
    <w:rsid w:val="00E7197B"/>
    <w:rsid w:val="00E71A66"/>
    <w:rsid w:val="00E721AA"/>
    <w:rsid w:val="00E7288E"/>
    <w:rsid w:val="00E73532"/>
    <w:rsid w:val="00E7419C"/>
    <w:rsid w:val="00E745A1"/>
    <w:rsid w:val="00E747F5"/>
    <w:rsid w:val="00E753E4"/>
    <w:rsid w:val="00E75425"/>
    <w:rsid w:val="00E76E06"/>
    <w:rsid w:val="00E7777F"/>
    <w:rsid w:val="00E77CD6"/>
    <w:rsid w:val="00E80089"/>
    <w:rsid w:val="00E80785"/>
    <w:rsid w:val="00E80E7D"/>
    <w:rsid w:val="00E81A63"/>
    <w:rsid w:val="00E822C6"/>
    <w:rsid w:val="00E82FFB"/>
    <w:rsid w:val="00E83333"/>
    <w:rsid w:val="00E837A8"/>
    <w:rsid w:val="00E83C38"/>
    <w:rsid w:val="00E83ECB"/>
    <w:rsid w:val="00E8426E"/>
    <w:rsid w:val="00E8428B"/>
    <w:rsid w:val="00E8431A"/>
    <w:rsid w:val="00E846BB"/>
    <w:rsid w:val="00E846DA"/>
    <w:rsid w:val="00E8567E"/>
    <w:rsid w:val="00E86C4A"/>
    <w:rsid w:val="00E87827"/>
    <w:rsid w:val="00E87AEA"/>
    <w:rsid w:val="00E87D2B"/>
    <w:rsid w:val="00E9035D"/>
    <w:rsid w:val="00E9040F"/>
    <w:rsid w:val="00E90E0A"/>
    <w:rsid w:val="00E9126E"/>
    <w:rsid w:val="00E91654"/>
    <w:rsid w:val="00E9172A"/>
    <w:rsid w:val="00E92025"/>
    <w:rsid w:val="00E9256D"/>
    <w:rsid w:val="00E9374A"/>
    <w:rsid w:val="00E955F5"/>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4CC"/>
    <w:rsid w:val="00EA6E78"/>
    <w:rsid w:val="00EA749B"/>
    <w:rsid w:val="00EA770B"/>
    <w:rsid w:val="00EA776A"/>
    <w:rsid w:val="00EA7D9B"/>
    <w:rsid w:val="00EB1FE5"/>
    <w:rsid w:val="00EB216C"/>
    <w:rsid w:val="00EB26AE"/>
    <w:rsid w:val="00EB2A3B"/>
    <w:rsid w:val="00EB2D9B"/>
    <w:rsid w:val="00EB2DB1"/>
    <w:rsid w:val="00EB3859"/>
    <w:rsid w:val="00EB3CF7"/>
    <w:rsid w:val="00EB4780"/>
    <w:rsid w:val="00EB53F2"/>
    <w:rsid w:val="00EB596B"/>
    <w:rsid w:val="00EB62A8"/>
    <w:rsid w:val="00EB6D7C"/>
    <w:rsid w:val="00EB7A85"/>
    <w:rsid w:val="00EB7AD9"/>
    <w:rsid w:val="00EC0175"/>
    <w:rsid w:val="00EC0201"/>
    <w:rsid w:val="00EC0B20"/>
    <w:rsid w:val="00EC0F85"/>
    <w:rsid w:val="00EC144B"/>
    <w:rsid w:val="00EC1F12"/>
    <w:rsid w:val="00EC25D2"/>
    <w:rsid w:val="00EC25D3"/>
    <w:rsid w:val="00EC26D4"/>
    <w:rsid w:val="00EC2BA8"/>
    <w:rsid w:val="00EC31C3"/>
    <w:rsid w:val="00EC3466"/>
    <w:rsid w:val="00EC3F93"/>
    <w:rsid w:val="00EC43DD"/>
    <w:rsid w:val="00EC5063"/>
    <w:rsid w:val="00EC51D6"/>
    <w:rsid w:val="00EC5302"/>
    <w:rsid w:val="00EC5321"/>
    <w:rsid w:val="00EC554E"/>
    <w:rsid w:val="00EC5733"/>
    <w:rsid w:val="00EC602E"/>
    <w:rsid w:val="00EC62B7"/>
    <w:rsid w:val="00EC6FFE"/>
    <w:rsid w:val="00EC710F"/>
    <w:rsid w:val="00EC7514"/>
    <w:rsid w:val="00EC770E"/>
    <w:rsid w:val="00ED037B"/>
    <w:rsid w:val="00ED0C04"/>
    <w:rsid w:val="00ED1368"/>
    <w:rsid w:val="00ED1A7D"/>
    <w:rsid w:val="00ED2D43"/>
    <w:rsid w:val="00ED3CD4"/>
    <w:rsid w:val="00ED418E"/>
    <w:rsid w:val="00ED502F"/>
    <w:rsid w:val="00ED59C9"/>
    <w:rsid w:val="00ED5BD0"/>
    <w:rsid w:val="00ED5FA8"/>
    <w:rsid w:val="00ED609A"/>
    <w:rsid w:val="00ED681D"/>
    <w:rsid w:val="00ED6DBD"/>
    <w:rsid w:val="00ED75A3"/>
    <w:rsid w:val="00ED762C"/>
    <w:rsid w:val="00ED7FFA"/>
    <w:rsid w:val="00EE004B"/>
    <w:rsid w:val="00EE07D1"/>
    <w:rsid w:val="00EE0AE2"/>
    <w:rsid w:val="00EE243D"/>
    <w:rsid w:val="00EE29C1"/>
    <w:rsid w:val="00EE2CBA"/>
    <w:rsid w:val="00EE3256"/>
    <w:rsid w:val="00EE3CBD"/>
    <w:rsid w:val="00EE4606"/>
    <w:rsid w:val="00EE4F15"/>
    <w:rsid w:val="00EE5128"/>
    <w:rsid w:val="00EE6733"/>
    <w:rsid w:val="00EE6801"/>
    <w:rsid w:val="00EE6982"/>
    <w:rsid w:val="00EE6A6A"/>
    <w:rsid w:val="00EE7301"/>
    <w:rsid w:val="00EE77C4"/>
    <w:rsid w:val="00EF0799"/>
    <w:rsid w:val="00EF0DC7"/>
    <w:rsid w:val="00EF1179"/>
    <w:rsid w:val="00EF162A"/>
    <w:rsid w:val="00EF2941"/>
    <w:rsid w:val="00EF29F7"/>
    <w:rsid w:val="00EF2C39"/>
    <w:rsid w:val="00EF2D0C"/>
    <w:rsid w:val="00EF337E"/>
    <w:rsid w:val="00EF3545"/>
    <w:rsid w:val="00EF3B89"/>
    <w:rsid w:val="00EF4E93"/>
    <w:rsid w:val="00EF52A6"/>
    <w:rsid w:val="00EF55F7"/>
    <w:rsid w:val="00EF5B38"/>
    <w:rsid w:val="00EF60A1"/>
    <w:rsid w:val="00EF60DC"/>
    <w:rsid w:val="00EF66D1"/>
    <w:rsid w:val="00EF680B"/>
    <w:rsid w:val="00EF6D96"/>
    <w:rsid w:val="00EF7D07"/>
    <w:rsid w:val="00F000D3"/>
    <w:rsid w:val="00F00183"/>
    <w:rsid w:val="00F00647"/>
    <w:rsid w:val="00F00D1B"/>
    <w:rsid w:val="00F01C50"/>
    <w:rsid w:val="00F02605"/>
    <w:rsid w:val="00F0289E"/>
    <w:rsid w:val="00F02F30"/>
    <w:rsid w:val="00F033D8"/>
    <w:rsid w:val="00F038B6"/>
    <w:rsid w:val="00F03E5B"/>
    <w:rsid w:val="00F04CBC"/>
    <w:rsid w:val="00F05488"/>
    <w:rsid w:val="00F055BC"/>
    <w:rsid w:val="00F05773"/>
    <w:rsid w:val="00F07402"/>
    <w:rsid w:val="00F079CB"/>
    <w:rsid w:val="00F07FFB"/>
    <w:rsid w:val="00F10173"/>
    <w:rsid w:val="00F1068C"/>
    <w:rsid w:val="00F1230B"/>
    <w:rsid w:val="00F129D4"/>
    <w:rsid w:val="00F12A94"/>
    <w:rsid w:val="00F12F0D"/>
    <w:rsid w:val="00F13216"/>
    <w:rsid w:val="00F17146"/>
    <w:rsid w:val="00F17A7B"/>
    <w:rsid w:val="00F17BA8"/>
    <w:rsid w:val="00F20251"/>
    <w:rsid w:val="00F202C3"/>
    <w:rsid w:val="00F20ACA"/>
    <w:rsid w:val="00F20CDF"/>
    <w:rsid w:val="00F2147D"/>
    <w:rsid w:val="00F2172A"/>
    <w:rsid w:val="00F2197D"/>
    <w:rsid w:val="00F21FFF"/>
    <w:rsid w:val="00F2296F"/>
    <w:rsid w:val="00F234E9"/>
    <w:rsid w:val="00F24632"/>
    <w:rsid w:val="00F24B25"/>
    <w:rsid w:val="00F24C11"/>
    <w:rsid w:val="00F26137"/>
    <w:rsid w:val="00F2625A"/>
    <w:rsid w:val="00F26494"/>
    <w:rsid w:val="00F26C32"/>
    <w:rsid w:val="00F26E99"/>
    <w:rsid w:val="00F27940"/>
    <w:rsid w:val="00F27B63"/>
    <w:rsid w:val="00F27D14"/>
    <w:rsid w:val="00F302E4"/>
    <w:rsid w:val="00F304C4"/>
    <w:rsid w:val="00F30549"/>
    <w:rsid w:val="00F307E1"/>
    <w:rsid w:val="00F30FBB"/>
    <w:rsid w:val="00F31896"/>
    <w:rsid w:val="00F31B05"/>
    <w:rsid w:val="00F31C99"/>
    <w:rsid w:val="00F3235F"/>
    <w:rsid w:val="00F33AB8"/>
    <w:rsid w:val="00F34095"/>
    <w:rsid w:val="00F34DFA"/>
    <w:rsid w:val="00F34F37"/>
    <w:rsid w:val="00F35105"/>
    <w:rsid w:val="00F355B5"/>
    <w:rsid w:val="00F35911"/>
    <w:rsid w:val="00F35B76"/>
    <w:rsid w:val="00F35B7D"/>
    <w:rsid w:val="00F36336"/>
    <w:rsid w:val="00F37D99"/>
    <w:rsid w:val="00F41451"/>
    <w:rsid w:val="00F414FB"/>
    <w:rsid w:val="00F4199E"/>
    <w:rsid w:val="00F41EDA"/>
    <w:rsid w:val="00F420DD"/>
    <w:rsid w:val="00F433DE"/>
    <w:rsid w:val="00F4340A"/>
    <w:rsid w:val="00F44747"/>
    <w:rsid w:val="00F44ABD"/>
    <w:rsid w:val="00F4524F"/>
    <w:rsid w:val="00F45313"/>
    <w:rsid w:val="00F456AE"/>
    <w:rsid w:val="00F45AE9"/>
    <w:rsid w:val="00F4602B"/>
    <w:rsid w:val="00F4652A"/>
    <w:rsid w:val="00F4776B"/>
    <w:rsid w:val="00F47CA4"/>
    <w:rsid w:val="00F5111B"/>
    <w:rsid w:val="00F5134E"/>
    <w:rsid w:val="00F51BBF"/>
    <w:rsid w:val="00F51EBD"/>
    <w:rsid w:val="00F51FF7"/>
    <w:rsid w:val="00F52431"/>
    <w:rsid w:val="00F52A7E"/>
    <w:rsid w:val="00F52EBB"/>
    <w:rsid w:val="00F538D4"/>
    <w:rsid w:val="00F539C1"/>
    <w:rsid w:val="00F53B14"/>
    <w:rsid w:val="00F543C1"/>
    <w:rsid w:val="00F54658"/>
    <w:rsid w:val="00F54AEF"/>
    <w:rsid w:val="00F55015"/>
    <w:rsid w:val="00F551C0"/>
    <w:rsid w:val="00F558BC"/>
    <w:rsid w:val="00F56261"/>
    <w:rsid w:val="00F56643"/>
    <w:rsid w:val="00F57F3B"/>
    <w:rsid w:val="00F57FEC"/>
    <w:rsid w:val="00F6040D"/>
    <w:rsid w:val="00F608D3"/>
    <w:rsid w:val="00F60E7D"/>
    <w:rsid w:val="00F621C4"/>
    <w:rsid w:val="00F6245C"/>
    <w:rsid w:val="00F62D80"/>
    <w:rsid w:val="00F635B5"/>
    <w:rsid w:val="00F63A43"/>
    <w:rsid w:val="00F64727"/>
    <w:rsid w:val="00F647C9"/>
    <w:rsid w:val="00F648D5"/>
    <w:rsid w:val="00F65105"/>
    <w:rsid w:val="00F6587B"/>
    <w:rsid w:val="00F658C5"/>
    <w:rsid w:val="00F65D6E"/>
    <w:rsid w:val="00F66174"/>
    <w:rsid w:val="00F66D1C"/>
    <w:rsid w:val="00F671DB"/>
    <w:rsid w:val="00F671EE"/>
    <w:rsid w:val="00F67A28"/>
    <w:rsid w:val="00F67B99"/>
    <w:rsid w:val="00F703CE"/>
    <w:rsid w:val="00F70484"/>
    <w:rsid w:val="00F70EB2"/>
    <w:rsid w:val="00F71196"/>
    <w:rsid w:val="00F7137E"/>
    <w:rsid w:val="00F722CA"/>
    <w:rsid w:val="00F736C0"/>
    <w:rsid w:val="00F737AF"/>
    <w:rsid w:val="00F752C6"/>
    <w:rsid w:val="00F75957"/>
    <w:rsid w:val="00F75A01"/>
    <w:rsid w:val="00F764AE"/>
    <w:rsid w:val="00F769E5"/>
    <w:rsid w:val="00F76C2F"/>
    <w:rsid w:val="00F801FD"/>
    <w:rsid w:val="00F80F8B"/>
    <w:rsid w:val="00F81A2E"/>
    <w:rsid w:val="00F81C11"/>
    <w:rsid w:val="00F82115"/>
    <w:rsid w:val="00F82213"/>
    <w:rsid w:val="00F82EC5"/>
    <w:rsid w:val="00F833AE"/>
    <w:rsid w:val="00F833EC"/>
    <w:rsid w:val="00F83A0E"/>
    <w:rsid w:val="00F83E78"/>
    <w:rsid w:val="00F84211"/>
    <w:rsid w:val="00F842AF"/>
    <w:rsid w:val="00F843C0"/>
    <w:rsid w:val="00F84484"/>
    <w:rsid w:val="00F844EF"/>
    <w:rsid w:val="00F84583"/>
    <w:rsid w:val="00F8461A"/>
    <w:rsid w:val="00F85C06"/>
    <w:rsid w:val="00F87D56"/>
    <w:rsid w:val="00F9066B"/>
    <w:rsid w:val="00F90E41"/>
    <w:rsid w:val="00F918B8"/>
    <w:rsid w:val="00F92183"/>
    <w:rsid w:val="00F92BE1"/>
    <w:rsid w:val="00F93796"/>
    <w:rsid w:val="00F93A64"/>
    <w:rsid w:val="00F93FD7"/>
    <w:rsid w:val="00F9427A"/>
    <w:rsid w:val="00F94354"/>
    <w:rsid w:val="00F9445B"/>
    <w:rsid w:val="00F94512"/>
    <w:rsid w:val="00F953A0"/>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4235"/>
    <w:rsid w:val="00FA43BC"/>
    <w:rsid w:val="00FA623F"/>
    <w:rsid w:val="00FA6A48"/>
    <w:rsid w:val="00FA6ECA"/>
    <w:rsid w:val="00FB03CF"/>
    <w:rsid w:val="00FB0BA8"/>
    <w:rsid w:val="00FB17CC"/>
    <w:rsid w:val="00FB1F76"/>
    <w:rsid w:val="00FB208C"/>
    <w:rsid w:val="00FB2244"/>
    <w:rsid w:val="00FB2942"/>
    <w:rsid w:val="00FB2BFE"/>
    <w:rsid w:val="00FB39E3"/>
    <w:rsid w:val="00FB3EF7"/>
    <w:rsid w:val="00FB54A1"/>
    <w:rsid w:val="00FB5FA1"/>
    <w:rsid w:val="00FB65A6"/>
    <w:rsid w:val="00FB703E"/>
    <w:rsid w:val="00FB73E3"/>
    <w:rsid w:val="00FB743F"/>
    <w:rsid w:val="00FB74F4"/>
    <w:rsid w:val="00FC016E"/>
    <w:rsid w:val="00FC0911"/>
    <w:rsid w:val="00FC0B52"/>
    <w:rsid w:val="00FC0F1F"/>
    <w:rsid w:val="00FC1437"/>
    <w:rsid w:val="00FC1C59"/>
    <w:rsid w:val="00FC1C5B"/>
    <w:rsid w:val="00FC224A"/>
    <w:rsid w:val="00FC2841"/>
    <w:rsid w:val="00FC3A12"/>
    <w:rsid w:val="00FC4735"/>
    <w:rsid w:val="00FC48B1"/>
    <w:rsid w:val="00FC4F7C"/>
    <w:rsid w:val="00FC51C8"/>
    <w:rsid w:val="00FC5620"/>
    <w:rsid w:val="00FC5F2A"/>
    <w:rsid w:val="00FC5FFE"/>
    <w:rsid w:val="00FC7232"/>
    <w:rsid w:val="00FC7B33"/>
    <w:rsid w:val="00FC7EB6"/>
    <w:rsid w:val="00FD052F"/>
    <w:rsid w:val="00FD14C6"/>
    <w:rsid w:val="00FD1F6F"/>
    <w:rsid w:val="00FD2FA0"/>
    <w:rsid w:val="00FD2FCB"/>
    <w:rsid w:val="00FD3C6F"/>
    <w:rsid w:val="00FD428D"/>
    <w:rsid w:val="00FD4721"/>
    <w:rsid w:val="00FD494E"/>
    <w:rsid w:val="00FD4B12"/>
    <w:rsid w:val="00FD4F08"/>
    <w:rsid w:val="00FD58C3"/>
    <w:rsid w:val="00FD5EEB"/>
    <w:rsid w:val="00FD5F08"/>
    <w:rsid w:val="00FD5F9D"/>
    <w:rsid w:val="00FD60BA"/>
    <w:rsid w:val="00FD6ABC"/>
    <w:rsid w:val="00FD6E28"/>
    <w:rsid w:val="00FD716C"/>
    <w:rsid w:val="00FD7376"/>
    <w:rsid w:val="00FE007D"/>
    <w:rsid w:val="00FE0344"/>
    <w:rsid w:val="00FE0FA7"/>
    <w:rsid w:val="00FE0FC5"/>
    <w:rsid w:val="00FE12BF"/>
    <w:rsid w:val="00FE1303"/>
    <w:rsid w:val="00FE13C2"/>
    <w:rsid w:val="00FE1864"/>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0266"/>
    <w:rsid w:val="00FF11DD"/>
    <w:rsid w:val="00FF12E7"/>
    <w:rsid w:val="00FF1587"/>
    <w:rsid w:val="00FF1957"/>
    <w:rsid w:val="00FF1D0A"/>
    <w:rsid w:val="00FF23D1"/>
    <w:rsid w:val="00FF334D"/>
    <w:rsid w:val="00FF3809"/>
    <w:rsid w:val="00FF4408"/>
    <w:rsid w:val="00FF47AD"/>
    <w:rsid w:val="00FF5CA7"/>
    <w:rsid w:val="00FF62DE"/>
    <w:rsid w:val="00FF6AF3"/>
    <w:rsid w:val="00FF6BF2"/>
    <w:rsid w:val="00FF73FE"/>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FC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 w:type="paragraph" w:styleId="TM5">
    <w:name w:val="toc 5"/>
    <w:basedOn w:val="Normal"/>
    <w:next w:val="Normal"/>
    <w:autoRedefine/>
    <w:uiPriority w:val="39"/>
    <w:unhideWhenUsed/>
    <w:rsid w:val="002401CF"/>
    <w:pPr>
      <w:spacing w:after="100"/>
      <w:ind w:left="960"/>
    </w:pPr>
    <w:rPr>
      <w:rFonts w:asciiTheme="minorHAnsi" w:eastAsiaTheme="minorEastAsia" w:hAnsiTheme="minorHAnsi" w:cstheme="minorBidi"/>
      <w:kern w:val="2"/>
      <w14:ligatures w14:val="standardContextual"/>
    </w:rPr>
  </w:style>
  <w:style w:type="paragraph" w:styleId="TM6">
    <w:name w:val="toc 6"/>
    <w:basedOn w:val="Normal"/>
    <w:next w:val="Normal"/>
    <w:autoRedefine/>
    <w:uiPriority w:val="39"/>
    <w:unhideWhenUsed/>
    <w:rsid w:val="002401CF"/>
    <w:pPr>
      <w:spacing w:after="100"/>
      <w:ind w:left="1200"/>
    </w:pPr>
    <w:rPr>
      <w:rFonts w:asciiTheme="minorHAnsi" w:eastAsiaTheme="minorEastAsia" w:hAnsiTheme="minorHAnsi" w:cstheme="minorBidi"/>
      <w:kern w:val="2"/>
      <w14:ligatures w14:val="standardContextual"/>
    </w:rPr>
  </w:style>
  <w:style w:type="paragraph" w:styleId="TM7">
    <w:name w:val="toc 7"/>
    <w:basedOn w:val="Normal"/>
    <w:next w:val="Normal"/>
    <w:autoRedefine/>
    <w:uiPriority w:val="39"/>
    <w:unhideWhenUsed/>
    <w:rsid w:val="002401CF"/>
    <w:pPr>
      <w:spacing w:after="100"/>
      <w:ind w:left="1440"/>
    </w:pPr>
    <w:rPr>
      <w:rFonts w:asciiTheme="minorHAnsi" w:eastAsiaTheme="minorEastAsia" w:hAnsiTheme="minorHAnsi" w:cstheme="minorBidi"/>
      <w:kern w:val="2"/>
      <w14:ligatures w14:val="standardContextual"/>
    </w:rPr>
  </w:style>
  <w:style w:type="paragraph" w:styleId="TM8">
    <w:name w:val="toc 8"/>
    <w:basedOn w:val="Normal"/>
    <w:next w:val="Normal"/>
    <w:autoRedefine/>
    <w:uiPriority w:val="39"/>
    <w:unhideWhenUsed/>
    <w:rsid w:val="002401CF"/>
    <w:pPr>
      <w:spacing w:after="100"/>
      <w:ind w:left="1680"/>
    </w:pPr>
    <w:rPr>
      <w:rFonts w:asciiTheme="minorHAnsi" w:eastAsiaTheme="minorEastAsia" w:hAnsiTheme="minorHAnsi" w:cstheme="minorBidi"/>
      <w:kern w:val="2"/>
      <w14:ligatures w14:val="standardContextual"/>
    </w:rPr>
  </w:style>
  <w:style w:type="paragraph" w:styleId="TM9">
    <w:name w:val="toc 9"/>
    <w:basedOn w:val="Normal"/>
    <w:next w:val="Normal"/>
    <w:autoRedefine/>
    <w:uiPriority w:val="39"/>
    <w:unhideWhenUsed/>
    <w:rsid w:val="002401CF"/>
    <w:pPr>
      <w:spacing w:after="100"/>
      <w:ind w:left="1920"/>
    </w:pPr>
    <w:rPr>
      <w:rFonts w:asciiTheme="minorHAnsi" w:eastAsiaTheme="minorEastAsia" w:hAnsiTheme="minorHAnsi" w:cstheme="minorBidi"/>
      <w:kern w:val="2"/>
      <w14:ligatures w14:val="standardContextual"/>
    </w:rPr>
  </w:style>
  <w:style w:type="paragraph" w:styleId="NormalWeb">
    <w:name w:val="Normal (Web)"/>
    <w:basedOn w:val="Normal"/>
    <w:uiPriority w:val="99"/>
    <w:semiHidden/>
    <w:unhideWhenUsed/>
    <w:rsid w:val="004954E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4515">
      <w:bodyDiv w:val="1"/>
      <w:marLeft w:val="0"/>
      <w:marRight w:val="0"/>
      <w:marTop w:val="0"/>
      <w:marBottom w:val="0"/>
      <w:divBdr>
        <w:top w:val="none" w:sz="0" w:space="0" w:color="auto"/>
        <w:left w:val="none" w:sz="0" w:space="0" w:color="auto"/>
        <w:bottom w:val="none" w:sz="0" w:space="0" w:color="auto"/>
        <w:right w:val="none" w:sz="0" w:space="0" w:color="auto"/>
      </w:divBdr>
      <w:divsChild>
        <w:div w:id="559250364">
          <w:marLeft w:val="0"/>
          <w:marRight w:val="0"/>
          <w:marTop w:val="0"/>
          <w:marBottom w:val="0"/>
          <w:divBdr>
            <w:top w:val="none" w:sz="0" w:space="0" w:color="auto"/>
            <w:left w:val="none" w:sz="0" w:space="0" w:color="auto"/>
            <w:bottom w:val="none" w:sz="0" w:space="0" w:color="auto"/>
            <w:right w:val="none" w:sz="0" w:space="0" w:color="auto"/>
          </w:divBdr>
          <w:divsChild>
            <w:div w:id="11400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3382221">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2049">
      <w:bodyDiv w:val="1"/>
      <w:marLeft w:val="0"/>
      <w:marRight w:val="0"/>
      <w:marTop w:val="0"/>
      <w:marBottom w:val="0"/>
      <w:divBdr>
        <w:top w:val="none" w:sz="0" w:space="0" w:color="auto"/>
        <w:left w:val="none" w:sz="0" w:space="0" w:color="auto"/>
        <w:bottom w:val="none" w:sz="0" w:space="0" w:color="auto"/>
        <w:right w:val="none" w:sz="0" w:space="0" w:color="auto"/>
      </w:divBdr>
      <w:divsChild>
        <w:div w:id="1567105861">
          <w:marLeft w:val="0"/>
          <w:marRight w:val="0"/>
          <w:marTop w:val="0"/>
          <w:marBottom w:val="0"/>
          <w:divBdr>
            <w:top w:val="none" w:sz="0" w:space="0" w:color="auto"/>
            <w:left w:val="none" w:sz="0" w:space="0" w:color="auto"/>
            <w:bottom w:val="none" w:sz="0" w:space="0" w:color="auto"/>
            <w:right w:val="none" w:sz="0" w:space="0" w:color="auto"/>
          </w:divBdr>
          <w:divsChild>
            <w:div w:id="19090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5096229">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88827590">
      <w:bodyDiv w:val="1"/>
      <w:marLeft w:val="0"/>
      <w:marRight w:val="0"/>
      <w:marTop w:val="0"/>
      <w:marBottom w:val="0"/>
      <w:divBdr>
        <w:top w:val="none" w:sz="0" w:space="0" w:color="auto"/>
        <w:left w:val="none" w:sz="0" w:space="0" w:color="auto"/>
        <w:bottom w:val="none" w:sz="0" w:space="0" w:color="auto"/>
        <w:right w:val="none" w:sz="0" w:space="0" w:color="auto"/>
      </w:divBdr>
      <w:divsChild>
        <w:div w:id="921646138">
          <w:marLeft w:val="0"/>
          <w:marRight w:val="0"/>
          <w:marTop w:val="0"/>
          <w:marBottom w:val="0"/>
          <w:divBdr>
            <w:top w:val="none" w:sz="0" w:space="0" w:color="auto"/>
            <w:left w:val="none" w:sz="0" w:space="0" w:color="auto"/>
            <w:bottom w:val="none" w:sz="0" w:space="0" w:color="auto"/>
            <w:right w:val="none" w:sz="0" w:space="0" w:color="auto"/>
          </w:divBdr>
          <w:divsChild>
            <w:div w:id="1636253521">
              <w:marLeft w:val="0"/>
              <w:marRight w:val="0"/>
              <w:marTop w:val="0"/>
              <w:marBottom w:val="0"/>
              <w:divBdr>
                <w:top w:val="none" w:sz="0" w:space="0" w:color="auto"/>
                <w:left w:val="none" w:sz="0" w:space="0" w:color="auto"/>
                <w:bottom w:val="none" w:sz="0" w:space="0" w:color="auto"/>
                <w:right w:val="none" w:sz="0" w:space="0" w:color="auto"/>
              </w:divBdr>
            </w:div>
            <w:div w:id="421491179">
              <w:marLeft w:val="0"/>
              <w:marRight w:val="0"/>
              <w:marTop w:val="0"/>
              <w:marBottom w:val="0"/>
              <w:divBdr>
                <w:top w:val="none" w:sz="0" w:space="0" w:color="auto"/>
                <w:left w:val="none" w:sz="0" w:space="0" w:color="auto"/>
                <w:bottom w:val="none" w:sz="0" w:space="0" w:color="auto"/>
                <w:right w:val="none" w:sz="0" w:space="0" w:color="auto"/>
              </w:divBdr>
            </w:div>
            <w:div w:id="1990091785">
              <w:marLeft w:val="0"/>
              <w:marRight w:val="0"/>
              <w:marTop w:val="0"/>
              <w:marBottom w:val="0"/>
              <w:divBdr>
                <w:top w:val="none" w:sz="0" w:space="0" w:color="auto"/>
                <w:left w:val="none" w:sz="0" w:space="0" w:color="auto"/>
                <w:bottom w:val="none" w:sz="0" w:space="0" w:color="auto"/>
                <w:right w:val="none" w:sz="0" w:space="0" w:color="auto"/>
              </w:divBdr>
            </w:div>
            <w:div w:id="1217738296">
              <w:marLeft w:val="0"/>
              <w:marRight w:val="0"/>
              <w:marTop w:val="0"/>
              <w:marBottom w:val="0"/>
              <w:divBdr>
                <w:top w:val="none" w:sz="0" w:space="0" w:color="auto"/>
                <w:left w:val="none" w:sz="0" w:space="0" w:color="auto"/>
                <w:bottom w:val="none" w:sz="0" w:space="0" w:color="auto"/>
                <w:right w:val="none" w:sz="0" w:space="0" w:color="auto"/>
              </w:divBdr>
            </w:div>
            <w:div w:id="702094986">
              <w:marLeft w:val="0"/>
              <w:marRight w:val="0"/>
              <w:marTop w:val="0"/>
              <w:marBottom w:val="0"/>
              <w:divBdr>
                <w:top w:val="none" w:sz="0" w:space="0" w:color="auto"/>
                <w:left w:val="none" w:sz="0" w:space="0" w:color="auto"/>
                <w:bottom w:val="none" w:sz="0" w:space="0" w:color="auto"/>
                <w:right w:val="none" w:sz="0" w:space="0" w:color="auto"/>
              </w:divBdr>
            </w:div>
            <w:div w:id="460533989">
              <w:marLeft w:val="0"/>
              <w:marRight w:val="0"/>
              <w:marTop w:val="0"/>
              <w:marBottom w:val="0"/>
              <w:divBdr>
                <w:top w:val="none" w:sz="0" w:space="0" w:color="auto"/>
                <w:left w:val="none" w:sz="0" w:space="0" w:color="auto"/>
                <w:bottom w:val="none" w:sz="0" w:space="0" w:color="auto"/>
                <w:right w:val="none" w:sz="0" w:space="0" w:color="auto"/>
              </w:divBdr>
            </w:div>
            <w:div w:id="1607543980">
              <w:marLeft w:val="0"/>
              <w:marRight w:val="0"/>
              <w:marTop w:val="0"/>
              <w:marBottom w:val="0"/>
              <w:divBdr>
                <w:top w:val="none" w:sz="0" w:space="0" w:color="auto"/>
                <w:left w:val="none" w:sz="0" w:space="0" w:color="auto"/>
                <w:bottom w:val="none" w:sz="0" w:space="0" w:color="auto"/>
                <w:right w:val="none" w:sz="0" w:space="0" w:color="auto"/>
              </w:divBdr>
            </w:div>
            <w:div w:id="1309481527">
              <w:marLeft w:val="0"/>
              <w:marRight w:val="0"/>
              <w:marTop w:val="0"/>
              <w:marBottom w:val="0"/>
              <w:divBdr>
                <w:top w:val="none" w:sz="0" w:space="0" w:color="auto"/>
                <w:left w:val="none" w:sz="0" w:space="0" w:color="auto"/>
                <w:bottom w:val="none" w:sz="0" w:space="0" w:color="auto"/>
                <w:right w:val="none" w:sz="0" w:space="0" w:color="auto"/>
              </w:divBdr>
            </w:div>
            <w:div w:id="1103650564">
              <w:marLeft w:val="0"/>
              <w:marRight w:val="0"/>
              <w:marTop w:val="0"/>
              <w:marBottom w:val="0"/>
              <w:divBdr>
                <w:top w:val="none" w:sz="0" w:space="0" w:color="auto"/>
                <w:left w:val="none" w:sz="0" w:space="0" w:color="auto"/>
                <w:bottom w:val="none" w:sz="0" w:space="0" w:color="auto"/>
                <w:right w:val="none" w:sz="0" w:space="0" w:color="auto"/>
              </w:divBdr>
            </w:div>
            <w:div w:id="1051074001">
              <w:marLeft w:val="0"/>
              <w:marRight w:val="0"/>
              <w:marTop w:val="0"/>
              <w:marBottom w:val="0"/>
              <w:divBdr>
                <w:top w:val="none" w:sz="0" w:space="0" w:color="auto"/>
                <w:left w:val="none" w:sz="0" w:space="0" w:color="auto"/>
                <w:bottom w:val="none" w:sz="0" w:space="0" w:color="auto"/>
                <w:right w:val="none" w:sz="0" w:space="0" w:color="auto"/>
              </w:divBdr>
            </w:div>
            <w:div w:id="1809976207">
              <w:marLeft w:val="0"/>
              <w:marRight w:val="0"/>
              <w:marTop w:val="0"/>
              <w:marBottom w:val="0"/>
              <w:divBdr>
                <w:top w:val="none" w:sz="0" w:space="0" w:color="auto"/>
                <w:left w:val="none" w:sz="0" w:space="0" w:color="auto"/>
                <w:bottom w:val="none" w:sz="0" w:space="0" w:color="auto"/>
                <w:right w:val="none" w:sz="0" w:space="0" w:color="auto"/>
              </w:divBdr>
            </w:div>
            <w:div w:id="1813135140">
              <w:marLeft w:val="0"/>
              <w:marRight w:val="0"/>
              <w:marTop w:val="0"/>
              <w:marBottom w:val="0"/>
              <w:divBdr>
                <w:top w:val="none" w:sz="0" w:space="0" w:color="auto"/>
                <w:left w:val="none" w:sz="0" w:space="0" w:color="auto"/>
                <w:bottom w:val="none" w:sz="0" w:space="0" w:color="auto"/>
                <w:right w:val="none" w:sz="0" w:space="0" w:color="auto"/>
              </w:divBdr>
            </w:div>
            <w:div w:id="1547259964">
              <w:marLeft w:val="0"/>
              <w:marRight w:val="0"/>
              <w:marTop w:val="0"/>
              <w:marBottom w:val="0"/>
              <w:divBdr>
                <w:top w:val="none" w:sz="0" w:space="0" w:color="auto"/>
                <w:left w:val="none" w:sz="0" w:space="0" w:color="auto"/>
                <w:bottom w:val="none" w:sz="0" w:space="0" w:color="auto"/>
                <w:right w:val="none" w:sz="0" w:space="0" w:color="auto"/>
              </w:divBdr>
            </w:div>
            <w:div w:id="596325933">
              <w:marLeft w:val="0"/>
              <w:marRight w:val="0"/>
              <w:marTop w:val="0"/>
              <w:marBottom w:val="0"/>
              <w:divBdr>
                <w:top w:val="none" w:sz="0" w:space="0" w:color="auto"/>
                <w:left w:val="none" w:sz="0" w:space="0" w:color="auto"/>
                <w:bottom w:val="none" w:sz="0" w:space="0" w:color="auto"/>
                <w:right w:val="none" w:sz="0" w:space="0" w:color="auto"/>
              </w:divBdr>
            </w:div>
            <w:div w:id="20425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01786">
      <w:bodyDiv w:val="1"/>
      <w:marLeft w:val="0"/>
      <w:marRight w:val="0"/>
      <w:marTop w:val="0"/>
      <w:marBottom w:val="0"/>
      <w:divBdr>
        <w:top w:val="none" w:sz="0" w:space="0" w:color="auto"/>
        <w:left w:val="none" w:sz="0" w:space="0" w:color="auto"/>
        <w:bottom w:val="none" w:sz="0" w:space="0" w:color="auto"/>
        <w:right w:val="none" w:sz="0" w:space="0" w:color="auto"/>
      </w:divBdr>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873">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5986">
      <w:bodyDiv w:val="1"/>
      <w:marLeft w:val="0"/>
      <w:marRight w:val="0"/>
      <w:marTop w:val="0"/>
      <w:marBottom w:val="0"/>
      <w:divBdr>
        <w:top w:val="none" w:sz="0" w:space="0" w:color="auto"/>
        <w:left w:val="none" w:sz="0" w:space="0" w:color="auto"/>
        <w:bottom w:val="none" w:sz="0" w:space="0" w:color="auto"/>
        <w:right w:val="none" w:sz="0" w:space="0" w:color="auto"/>
      </w:divBdr>
      <w:divsChild>
        <w:div w:id="638001700">
          <w:marLeft w:val="0"/>
          <w:marRight w:val="0"/>
          <w:marTop w:val="0"/>
          <w:marBottom w:val="0"/>
          <w:divBdr>
            <w:top w:val="none" w:sz="0" w:space="0" w:color="auto"/>
            <w:left w:val="none" w:sz="0" w:space="0" w:color="auto"/>
            <w:bottom w:val="none" w:sz="0" w:space="0" w:color="auto"/>
            <w:right w:val="none" w:sz="0" w:space="0" w:color="auto"/>
          </w:divBdr>
          <w:divsChild>
            <w:div w:id="1220244297">
              <w:marLeft w:val="0"/>
              <w:marRight w:val="0"/>
              <w:marTop w:val="0"/>
              <w:marBottom w:val="0"/>
              <w:divBdr>
                <w:top w:val="none" w:sz="0" w:space="0" w:color="auto"/>
                <w:left w:val="none" w:sz="0" w:space="0" w:color="auto"/>
                <w:bottom w:val="none" w:sz="0" w:space="0" w:color="auto"/>
                <w:right w:val="none" w:sz="0" w:space="0" w:color="auto"/>
              </w:divBdr>
            </w:div>
            <w:div w:id="1418481031">
              <w:marLeft w:val="0"/>
              <w:marRight w:val="0"/>
              <w:marTop w:val="0"/>
              <w:marBottom w:val="0"/>
              <w:divBdr>
                <w:top w:val="none" w:sz="0" w:space="0" w:color="auto"/>
                <w:left w:val="none" w:sz="0" w:space="0" w:color="auto"/>
                <w:bottom w:val="none" w:sz="0" w:space="0" w:color="auto"/>
                <w:right w:val="none" w:sz="0" w:space="0" w:color="auto"/>
              </w:divBdr>
            </w:div>
            <w:div w:id="1125659901">
              <w:marLeft w:val="0"/>
              <w:marRight w:val="0"/>
              <w:marTop w:val="0"/>
              <w:marBottom w:val="0"/>
              <w:divBdr>
                <w:top w:val="none" w:sz="0" w:space="0" w:color="auto"/>
                <w:left w:val="none" w:sz="0" w:space="0" w:color="auto"/>
                <w:bottom w:val="none" w:sz="0" w:space="0" w:color="auto"/>
                <w:right w:val="none" w:sz="0" w:space="0" w:color="auto"/>
              </w:divBdr>
            </w:div>
            <w:div w:id="1661810549">
              <w:marLeft w:val="0"/>
              <w:marRight w:val="0"/>
              <w:marTop w:val="0"/>
              <w:marBottom w:val="0"/>
              <w:divBdr>
                <w:top w:val="none" w:sz="0" w:space="0" w:color="auto"/>
                <w:left w:val="none" w:sz="0" w:space="0" w:color="auto"/>
                <w:bottom w:val="none" w:sz="0" w:space="0" w:color="auto"/>
                <w:right w:val="none" w:sz="0" w:space="0" w:color="auto"/>
              </w:divBdr>
            </w:div>
            <w:div w:id="762607831">
              <w:marLeft w:val="0"/>
              <w:marRight w:val="0"/>
              <w:marTop w:val="0"/>
              <w:marBottom w:val="0"/>
              <w:divBdr>
                <w:top w:val="none" w:sz="0" w:space="0" w:color="auto"/>
                <w:left w:val="none" w:sz="0" w:space="0" w:color="auto"/>
                <w:bottom w:val="none" w:sz="0" w:space="0" w:color="auto"/>
                <w:right w:val="none" w:sz="0" w:space="0" w:color="auto"/>
              </w:divBdr>
            </w:div>
            <w:div w:id="2108427212">
              <w:marLeft w:val="0"/>
              <w:marRight w:val="0"/>
              <w:marTop w:val="0"/>
              <w:marBottom w:val="0"/>
              <w:divBdr>
                <w:top w:val="none" w:sz="0" w:space="0" w:color="auto"/>
                <w:left w:val="none" w:sz="0" w:space="0" w:color="auto"/>
                <w:bottom w:val="none" w:sz="0" w:space="0" w:color="auto"/>
                <w:right w:val="none" w:sz="0" w:space="0" w:color="auto"/>
              </w:divBdr>
            </w:div>
            <w:div w:id="473135631">
              <w:marLeft w:val="0"/>
              <w:marRight w:val="0"/>
              <w:marTop w:val="0"/>
              <w:marBottom w:val="0"/>
              <w:divBdr>
                <w:top w:val="none" w:sz="0" w:space="0" w:color="auto"/>
                <w:left w:val="none" w:sz="0" w:space="0" w:color="auto"/>
                <w:bottom w:val="none" w:sz="0" w:space="0" w:color="auto"/>
                <w:right w:val="none" w:sz="0" w:space="0" w:color="auto"/>
              </w:divBdr>
            </w:div>
            <w:div w:id="829097006">
              <w:marLeft w:val="0"/>
              <w:marRight w:val="0"/>
              <w:marTop w:val="0"/>
              <w:marBottom w:val="0"/>
              <w:divBdr>
                <w:top w:val="none" w:sz="0" w:space="0" w:color="auto"/>
                <w:left w:val="none" w:sz="0" w:space="0" w:color="auto"/>
                <w:bottom w:val="none" w:sz="0" w:space="0" w:color="auto"/>
                <w:right w:val="none" w:sz="0" w:space="0" w:color="auto"/>
              </w:divBdr>
            </w:div>
            <w:div w:id="1439326282">
              <w:marLeft w:val="0"/>
              <w:marRight w:val="0"/>
              <w:marTop w:val="0"/>
              <w:marBottom w:val="0"/>
              <w:divBdr>
                <w:top w:val="none" w:sz="0" w:space="0" w:color="auto"/>
                <w:left w:val="none" w:sz="0" w:space="0" w:color="auto"/>
                <w:bottom w:val="none" w:sz="0" w:space="0" w:color="auto"/>
                <w:right w:val="none" w:sz="0" w:space="0" w:color="auto"/>
              </w:divBdr>
            </w:div>
            <w:div w:id="565803061">
              <w:marLeft w:val="0"/>
              <w:marRight w:val="0"/>
              <w:marTop w:val="0"/>
              <w:marBottom w:val="0"/>
              <w:divBdr>
                <w:top w:val="none" w:sz="0" w:space="0" w:color="auto"/>
                <w:left w:val="none" w:sz="0" w:space="0" w:color="auto"/>
                <w:bottom w:val="none" w:sz="0" w:space="0" w:color="auto"/>
                <w:right w:val="none" w:sz="0" w:space="0" w:color="auto"/>
              </w:divBdr>
            </w:div>
            <w:div w:id="1099715930">
              <w:marLeft w:val="0"/>
              <w:marRight w:val="0"/>
              <w:marTop w:val="0"/>
              <w:marBottom w:val="0"/>
              <w:divBdr>
                <w:top w:val="none" w:sz="0" w:space="0" w:color="auto"/>
                <w:left w:val="none" w:sz="0" w:space="0" w:color="auto"/>
                <w:bottom w:val="none" w:sz="0" w:space="0" w:color="auto"/>
                <w:right w:val="none" w:sz="0" w:space="0" w:color="auto"/>
              </w:divBdr>
            </w:div>
            <w:div w:id="127624179">
              <w:marLeft w:val="0"/>
              <w:marRight w:val="0"/>
              <w:marTop w:val="0"/>
              <w:marBottom w:val="0"/>
              <w:divBdr>
                <w:top w:val="none" w:sz="0" w:space="0" w:color="auto"/>
                <w:left w:val="none" w:sz="0" w:space="0" w:color="auto"/>
                <w:bottom w:val="none" w:sz="0" w:space="0" w:color="auto"/>
                <w:right w:val="none" w:sz="0" w:space="0" w:color="auto"/>
              </w:divBdr>
            </w:div>
            <w:div w:id="350374238">
              <w:marLeft w:val="0"/>
              <w:marRight w:val="0"/>
              <w:marTop w:val="0"/>
              <w:marBottom w:val="0"/>
              <w:divBdr>
                <w:top w:val="none" w:sz="0" w:space="0" w:color="auto"/>
                <w:left w:val="none" w:sz="0" w:space="0" w:color="auto"/>
                <w:bottom w:val="none" w:sz="0" w:space="0" w:color="auto"/>
                <w:right w:val="none" w:sz="0" w:space="0" w:color="auto"/>
              </w:divBdr>
            </w:div>
            <w:div w:id="961885341">
              <w:marLeft w:val="0"/>
              <w:marRight w:val="0"/>
              <w:marTop w:val="0"/>
              <w:marBottom w:val="0"/>
              <w:divBdr>
                <w:top w:val="none" w:sz="0" w:space="0" w:color="auto"/>
                <w:left w:val="none" w:sz="0" w:space="0" w:color="auto"/>
                <w:bottom w:val="none" w:sz="0" w:space="0" w:color="auto"/>
                <w:right w:val="none" w:sz="0" w:space="0" w:color="auto"/>
              </w:divBdr>
            </w:div>
            <w:div w:id="726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894">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57902376">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3977164">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29844240">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090074597">
      <w:bodyDiv w:val="1"/>
      <w:marLeft w:val="0"/>
      <w:marRight w:val="0"/>
      <w:marTop w:val="0"/>
      <w:marBottom w:val="0"/>
      <w:divBdr>
        <w:top w:val="none" w:sz="0" w:space="0" w:color="auto"/>
        <w:left w:val="none" w:sz="0" w:space="0" w:color="auto"/>
        <w:bottom w:val="none" w:sz="0" w:space="0" w:color="auto"/>
        <w:right w:val="none" w:sz="0" w:space="0" w:color="auto"/>
      </w:divBdr>
    </w:div>
    <w:div w:id="2108456447">
      <w:bodyDiv w:val="1"/>
      <w:marLeft w:val="0"/>
      <w:marRight w:val="0"/>
      <w:marTop w:val="0"/>
      <w:marBottom w:val="0"/>
      <w:divBdr>
        <w:top w:val="none" w:sz="0" w:space="0" w:color="auto"/>
        <w:left w:val="none" w:sz="0" w:space="0" w:color="auto"/>
        <w:bottom w:val="none" w:sz="0" w:space="0" w:color="auto"/>
        <w:right w:val="none" w:sz="0" w:space="0" w:color="auto"/>
      </w:divBdr>
      <w:divsChild>
        <w:div w:id="572469398">
          <w:marLeft w:val="0"/>
          <w:marRight w:val="0"/>
          <w:marTop w:val="0"/>
          <w:marBottom w:val="0"/>
          <w:divBdr>
            <w:top w:val="none" w:sz="0" w:space="0" w:color="auto"/>
            <w:left w:val="none" w:sz="0" w:space="0" w:color="auto"/>
            <w:bottom w:val="none" w:sz="0" w:space="0" w:color="auto"/>
            <w:right w:val="none" w:sz="0" w:space="0" w:color="auto"/>
          </w:divBdr>
          <w:divsChild>
            <w:div w:id="72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32175">
      <w:bodyDiv w:val="1"/>
      <w:marLeft w:val="0"/>
      <w:marRight w:val="0"/>
      <w:marTop w:val="0"/>
      <w:marBottom w:val="0"/>
      <w:divBdr>
        <w:top w:val="none" w:sz="0" w:space="0" w:color="auto"/>
        <w:left w:val="none" w:sz="0" w:space="0" w:color="auto"/>
        <w:bottom w:val="none" w:sz="0" w:space="0" w:color="auto"/>
        <w:right w:val="none" w:sz="0" w:space="0" w:color="auto"/>
      </w:divBdr>
      <w:divsChild>
        <w:div w:id="615910014">
          <w:marLeft w:val="0"/>
          <w:marRight w:val="0"/>
          <w:marTop w:val="0"/>
          <w:marBottom w:val="0"/>
          <w:divBdr>
            <w:top w:val="none" w:sz="0" w:space="0" w:color="auto"/>
            <w:left w:val="none" w:sz="0" w:space="0" w:color="auto"/>
            <w:bottom w:val="none" w:sz="0" w:space="0" w:color="auto"/>
            <w:right w:val="none" w:sz="0" w:space="0" w:color="auto"/>
          </w:divBdr>
          <w:divsChild>
            <w:div w:id="8027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nicolas/Documents/_dev/TB/tb-modular-application-monorepo/docs/TB_Rapport.docx" TargetMode="External"/><Relationship Id="rId117" Type="http://schemas.openxmlformats.org/officeDocument/2006/relationships/glossaryDocument" Target="glossary/document.xml"/><Relationship Id="rId21" Type="http://schemas.openxmlformats.org/officeDocument/2006/relationships/footer" Target="footer7.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jwt.io/" TargetMode="External"/><Relationship Id="rId16" Type="http://schemas.openxmlformats.org/officeDocument/2006/relationships/footer" Target="footer3.xml"/><Relationship Id="rId107" Type="http://schemas.openxmlformats.org/officeDocument/2006/relationships/hyperlink" Target="https://react.dev/" TargetMode="External"/><Relationship Id="rId11" Type="http://schemas.openxmlformats.org/officeDocument/2006/relationships/endnotes" Target="endnotes.xml"/><Relationship Id="rId32" Type="http://schemas.openxmlformats.org/officeDocument/2006/relationships/image" Target="media/image7.png"/><Relationship Id="rId37" Type="http://schemas.openxmlformats.org/officeDocument/2006/relationships/image" Target="media/image12.emf"/><Relationship Id="rId53" Type="http://schemas.openxmlformats.org/officeDocument/2006/relationships/image" Target="media/image28.png"/><Relationship Id="rId58" Type="http://schemas.openxmlformats.org/officeDocument/2006/relationships/image" Target="media/image33.emf"/><Relationship Id="rId74" Type="http://schemas.openxmlformats.org/officeDocument/2006/relationships/image" Target="media/image49.sv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8.xml"/><Relationship Id="rId27" Type="http://schemas.openxmlformats.org/officeDocument/2006/relationships/footer" Target="footer9.xml"/><Relationship Id="rId43" Type="http://schemas.openxmlformats.org/officeDocument/2006/relationships/image" Target="media/image18.sv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iconoir.com/" TargetMode="External"/><Relationship Id="rId118"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1.png"/><Relationship Id="rId17" Type="http://schemas.openxmlformats.org/officeDocument/2006/relationships/footer" Target="footer4.xml"/><Relationship Id="rId33" Type="http://schemas.openxmlformats.org/officeDocument/2006/relationships/image" Target="media/image8.svg"/><Relationship Id="rId38" Type="http://schemas.openxmlformats.org/officeDocument/2006/relationships/image" Target="media/image13.png"/><Relationship Id="rId59" Type="http://schemas.openxmlformats.org/officeDocument/2006/relationships/image" Target="media/image34.emf"/><Relationship Id="rId103" Type="http://schemas.openxmlformats.org/officeDocument/2006/relationships/image" Target="media/image78.png"/><Relationship Id="rId108" Type="http://schemas.openxmlformats.org/officeDocument/2006/relationships/hyperlink" Target="https://reactrouter.com/en/main" TargetMode="External"/><Relationship Id="rId54" Type="http://schemas.openxmlformats.org/officeDocument/2006/relationships/image" Target="media/image29.svg"/><Relationship Id="rId70" Type="http://schemas.openxmlformats.org/officeDocument/2006/relationships/image" Target="media/image45.sv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Users/nicolas/Documents/_dev/TB/tb-modular-application-monorepo/docs/TB_Rapport.docx" TargetMode="External"/><Relationship Id="rId28" Type="http://schemas.openxmlformats.org/officeDocument/2006/relationships/footer" Target="footer10.xml"/><Relationship Id="rId49" Type="http://schemas.openxmlformats.org/officeDocument/2006/relationships/image" Target="media/image24.png"/><Relationship Id="rId114" Type="http://schemas.openxmlformats.org/officeDocument/2006/relationships/hyperlink" Target="https://express-validator.github.io/docs" TargetMode="External"/><Relationship Id="rId10" Type="http://schemas.openxmlformats.org/officeDocument/2006/relationships/footnotes" Target="footnotes.xml"/><Relationship Id="rId31" Type="http://schemas.openxmlformats.org/officeDocument/2006/relationships/image" Target="media/image6.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sv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4.svg"/><Relationship Id="rId109" Type="http://schemas.openxmlformats.org/officeDocument/2006/relationships/hyperlink" Target="https://restfulapi.net/"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file:////Users/nicolas/Documents/_dev/TB/tb-modular-application-monorepo/docs/TB_Rapport.docx" TargetMode="External"/><Relationship Id="rId40" Type="http://schemas.openxmlformats.org/officeDocument/2006/relationships/image" Target="media/image15.png"/><Relationship Id="rId45" Type="http://schemas.openxmlformats.org/officeDocument/2006/relationships/image" Target="media/image20.sv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daisyui.com/" TargetMode="External"/><Relationship Id="rId115" Type="http://schemas.openxmlformats.org/officeDocument/2006/relationships/hyperlink" Target="https://json-schema.org/"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5.emf"/><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footer" Target="footer11.xm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image" Target="media/image47.sv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hyperlink" Target="file:////Users/nicolas/Documents/_dev/TB/tb-modular-application-monorepo/docs/TB_Rapport.docx" TargetMode="External"/><Relationship Id="rId46" Type="http://schemas.openxmlformats.org/officeDocument/2006/relationships/image" Target="media/image21.emf"/><Relationship Id="rId67" Type="http://schemas.openxmlformats.org/officeDocument/2006/relationships/image" Target="media/image42.svg"/><Relationship Id="rId116"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16.svg"/><Relationship Id="rId62" Type="http://schemas.openxmlformats.org/officeDocument/2006/relationships/image" Target="media/image37.emf"/><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www.typescriptlang.org/docs/" TargetMode="External"/><Relationship Id="rId15" Type="http://schemas.openxmlformats.org/officeDocument/2006/relationships/footer" Target="footer2.xml"/><Relationship Id="rId36" Type="http://schemas.openxmlformats.org/officeDocument/2006/relationships/image" Target="media/image11.svg"/><Relationship Id="rId57" Type="http://schemas.openxmlformats.org/officeDocument/2006/relationships/image" Target="media/image32.png"/><Relationship Id="rId106" Type="http://schemas.openxmlformats.org/officeDocument/2006/relationships/hyperlink" Target="https://refactoring.guru/design-patterns/catalog"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npmjs.com/package/argon2" TargetMode="External"/><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21AC3"/>
    <w:rsid w:val="0009165F"/>
    <w:rsid w:val="000A7E45"/>
    <w:rsid w:val="00100991"/>
    <w:rsid w:val="00153C8F"/>
    <w:rsid w:val="001553CC"/>
    <w:rsid w:val="00173386"/>
    <w:rsid w:val="001A7945"/>
    <w:rsid w:val="001C76EE"/>
    <w:rsid w:val="002700D6"/>
    <w:rsid w:val="00273887"/>
    <w:rsid w:val="003635E2"/>
    <w:rsid w:val="00365AC6"/>
    <w:rsid w:val="00392030"/>
    <w:rsid w:val="003A32D3"/>
    <w:rsid w:val="003C53AF"/>
    <w:rsid w:val="0040598E"/>
    <w:rsid w:val="00471348"/>
    <w:rsid w:val="005B39C7"/>
    <w:rsid w:val="005B3C7A"/>
    <w:rsid w:val="005D050B"/>
    <w:rsid w:val="0061547D"/>
    <w:rsid w:val="0061614F"/>
    <w:rsid w:val="00650F15"/>
    <w:rsid w:val="00680B71"/>
    <w:rsid w:val="006A6BF2"/>
    <w:rsid w:val="007356FE"/>
    <w:rsid w:val="007366F6"/>
    <w:rsid w:val="007C5E6C"/>
    <w:rsid w:val="0080369B"/>
    <w:rsid w:val="00816CE2"/>
    <w:rsid w:val="00820936"/>
    <w:rsid w:val="00880658"/>
    <w:rsid w:val="008B129C"/>
    <w:rsid w:val="008B46E9"/>
    <w:rsid w:val="008E1CE3"/>
    <w:rsid w:val="009404A0"/>
    <w:rsid w:val="00967F82"/>
    <w:rsid w:val="00971146"/>
    <w:rsid w:val="009F77A3"/>
    <w:rsid w:val="00A07ADC"/>
    <w:rsid w:val="00A210E0"/>
    <w:rsid w:val="00A3678C"/>
    <w:rsid w:val="00A42162"/>
    <w:rsid w:val="00AD0317"/>
    <w:rsid w:val="00AE6B30"/>
    <w:rsid w:val="00B02828"/>
    <w:rsid w:val="00B253B3"/>
    <w:rsid w:val="00B70F19"/>
    <w:rsid w:val="00B80B04"/>
    <w:rsid w:val="00B83AF3"/>
    <w:rsid w:val="00BB27E3"/>
    <w:rsid w:val="00BD6746"/>
    <w:rsid w:val="00BE36CD"/>
    <w:rsid w:val="00BF254C"/>
    <w:rsid w:val="00C05EF4"/>
    <w:rsid w:val="00C44173"/>
    <w:rsid w:val="00C7071F"/>
    <w:rsid w:val="00C91B76"/>
    <w:rsid w:val="00CC4FB2"/>
    <w:rsid w:val="00CD1E0C"/>
    <w:rsid w:val="00CD3849"/>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96CFB"/>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4.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5.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2.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3.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4.xml><?xml version="1.0" encoding="utf-8"?>
<ds:datastoreItem xmlns:ds="http://schemas.openxmlformats.org/officeDocument/2006/customXml" ds:itemID="{E97A4DD0-9178-4586-96B5-835BE880C778}">
  <ds:schemaRefs>
    <ds:schemaRef ds:uri="https://schemas.gaps.heig-vd.ch"/>
  </ds:schemaRefs>
</ds:datastoreItem>
</file>

<file path=customXml/itemProps5.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TB_Rapport.dotx</Template>
  <TotalTime>4421</TotalTime>
  <Pages>122</Pages>
  <Words>32104</Words>
  <Characters>176572</Characters>
  <Application>Microsoft Office Word</Application>
  <DocSecurity>0</DocSecurity>
  <Lines>1471</Lines>
  <Paragraphs>416</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208260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4743</cp:revision>
  <cp:lastPrinted>2023-07-25T21:05:00Z</cp:lastPrinted>
  <dcterms:created xsi:type="dcterms:W3CDTF">2023-04-11T13:24:00Z</dcterms:created>
  <dcterms:modified xsi:type="dcterms:W3CDTF">2023-07-26T13:13:00Z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