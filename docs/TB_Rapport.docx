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219189"/>
      <w:r w:rsidRPr="003C36AB">
        <w:rPr>
          <w:lang w:val="fr-CH"/>
        </w:rPr>
        <w:t>Préambule</w:t>
      </w:r>
      <w:bookmarkEnd w:id="0"/>
      <w:bookmarkEnd w:id="1"/>
    </w:p>
    <w:p w14:paraId="2357DCC1" w14:textId="705A2D65"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DC0E5B">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DC0E5B"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219190"/>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7B40D6FA"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46E7A4E1"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219191"/>
      <w:r w:rsidRPr="003C36AB">
        <w:rPr>
          <w:lang w:val="fr-CH"/>
        </w:rPr>
        <w:t>Résumé</w:t>
      </w:r>
      <w:bookmarkEnd w:id="4"/>
      <w:bookmarkEnd w:id="5"/>
    </w:p>
    <w:sdt>
      <w:sdtPr>
        <w:rPr>
          <w:bCs/>
        </w:rPr>
        <w:alias w:val="resume"/>
        <w:tag w:val="resume"/>
        <w:id w:val="141008175"/>
        <w:placeholder>
          <w:docPart w:val="28906C8B5A3DA54FA22256D3BDFF0DB5"/>
        </w:placeholder>
        <w15:dataBinding w:prefixMappings="xmlns:ns0='https://schemas.gaps.heig-vd.ch' " w:xpath="/ns0:dbProperties[1]/ns0:Summary[1]" w:storeItemID="{E97A4DD0-9178-4586-96B5-835BE880C778}"/>
      </w:sdtPr>
      <w:sdtContent>
        <w:p w14:paraId="047A475F" w14:textId="77D7010B" w:rsidR="0013672B" w:rsidRPr="009C5ECD" w:rsidRDefault="00795B70" w:rsidP="009C5ECD">
          <w:pPr>
            <w:jc w:val="both"/>
            <w:rPr>
              <w:rStyle w:val="lev"/>
            </w:rPr>
          </w:pPr>
          <w:r w:rsidRPr="009C5ECD">
            <w:rPr>
              <w:rStyle w:val="lev"/>
            </w:rPr>
            <w:t>L’entreprise Y</w:t>
          </w:r>
          <w:r w:rsidR="00AB2F74" w:rsidRPr="009C5ECD">
            <w:rPr>
              <w:rStyle w:val="lev"/>
            </w:rPr>
            <w:t xml:space="preserve">ALK </w:t>
          </w:r>
          <w:r w:rsidR="00B628C3" w:rsidRPr="009C5ECD">
            <w:rPr>
              <w:rStyle w:val="lev"/>
            </w:rPr>
            <w:t>a</w:t>
          </w:r>
          <w:r w:rsidR="00AB2F74" w:rsidRPr="009C5ECD">
            <w:rPr>
              <w:rStyle w:val="lev"/>
            </w:rPr>
            <w:t xml:space="preserve"> développ</w:t>
          </w:r>
          <w:r w:rsidR="00B628C3" w:rsidRPr="009C5ECD">
            <w:rPr>
              <w:rStyle w:val="lev"/>
            </w:rPr>
            <w:t>é</w:t>
          </w:r>
          <w:r w:rsidR="00AB2F74" w:rsidRPr="009C5ECD">
            <w:rPr>
              <w:rStyle w:val="lev"/>
            </w:rPr>
            <w:t xml:space="preserve"> un logiciel </w:t>
          </w:r>
          <w:r w:rsidR="00EB62A8">
            <w:rPr>
              <w:rStyle w:val="lev"/>
            </w:rPr>
            <w:t>facilitant</w:t>
          </w:r>
          <w:r w:rsidR="00AB2F74" w:rsidRPr="009C5ECD">
            <w:rPr>
              <w:rStyle w:val="lev"/>
            </w:rPr>
            <w:t xml:space="preserve"> </w:t>
          </w:r>
          <w:r w:rsidR="00B628C3" w:rsidRPr="009C5ECD">
            <w:rPr>
              <w:rStyle w:val="lev"/>
            </w:rPr>
            <w:t>les tâches administratives</w:t>
          </w:r>
          <w:r w:rsidR="00AB2F74" w:rsidRPr="009C5ECD">
            <w:rPr>
              <w:rStyle w:val="lev"/>
            </w:rPr>
            <w:t xml:space="preserve"> </w:t>
          </w:r>
          <w:r w:rsidR="00B628C3" w:rsidRPr="009C5ECD">
            <w:rPr>
              <w:rStyle w:val="lev"/>
            </w:rPr>
            <w:t xml:space="preserve">dans les entreprises pratiquant des </w:t>
          </w:r>
          <w:r w:rsidR="00AB2F74" w:rsidRPr="009C5ECD">
            <w:rPr>
              <w:rStyle w:val="lev"/>
            </w:rPr>
            <w:t xml:space="preserve">interventions </w:t>
          </w:r>
          <w:r w:rsidR="00B628C3" w:rsidRPr="009C5ECD">
            <w:rPr>
              <w:rStyle w:val="lev"/>
            </w:rPr>
            <w:t>sur le terrain. Ce travail propose d’</w:t>
          </w:r>
          <w:r w:rsidR="001C1A36">
            <w:rPr>
              <w:rStyle w:val="lev"/>
            </w:rPr>
            <w:t xml:space="preserve">élargir </w:t>
          </w:r>
          <w:r w:rsidR="00B628C3" w:rsidRPr="009C5ECD">
            <w:rPr>
              <w:rStyle w:val="lev"/>
            </w:rPr>
            <w:t xml:space="preserve">l’écosystème autour de </w:t>
          </w:r>
          <w:r w:rsidR="00F20251">
            <w:rPr>
              <w:rStyle w:val="lev"/>
            </w:rPr>
            <w:t xml:space="preserve">celui-ci </w:t>
          </w:r>
          <w:r w:rsidR="00B628C3" w:rsidRPr="009C5ECD">
            <w:rPr>
              <w:rStyle w:val="lev"/>
            </w:rPr>
            <w:t>en mettant en place une passerelle</w:t>
          </w:r>
          <w:r w:rsidR="00656BB7" w:rsidRPr="009C5ECD">
            <w:rPr>
              <w:rStyle w:val="lev"/>
            </w:rPr>
            <w:t>,</w:t>
          </w:r>
          <w:r w:rsidR="00B628C3" w:rsidRPr="009C5ECD">
            <w:rPr>
              <w:rStyle w:val="lev"/>
            </w:rPr>
            <w:t xml:space="preserve"> </w:t>
          </w:r>
          <w:r w:rsidR="009A6E03">
            <w:rPr>
              <w:rStyle w:val="lev"/>
            </w:rPr>
            <w:t xml:space="preserve">exécutant </w:t>
          </w:r>
          <w:r w:rsidR="00B628C3" w:rsidRPr="009C5ECD">
            <w:rPr>
              <w:rStyle w:val="lev"/>
            </w:rPr>
            <w:t>une application</w:t>
          </w:r>
          <w:r w:rsidR="0058151D">
            <w:rPr>
              <w:rStyle w:val="lev"/>
            </w:rPr>
            <w:t xml:space="preserve"> qui </w:t>
          </w:r>
          <w:r w:rsidR="00B628C3" w:rsidRPr="009C5ECD">
            <w:rPr>
              <w:rStyle w:val="lev"/>
            </w:rPr>
            <w:t>permet</w:t>
          </w:r>
          <w:r w:rsidR="00A34138">
            <w:rPr>
              <w:rStyle w:val="lev"/>
            </w:rPr>
            <w:t xml:space="preserve"> </w:t>
          </w:r>
          <w:r w:rsidR="00B628C3" w:rsidRPr="009C5ECD">
            <w:rPr>
              <w:rStyle w:val="lev"/>
            </w:rPr>
            <w:t>des intégrations avec des dispositifs locaux, ainsi que des fonctionnalités de visualisation.</w:t>
          </w:r>
          <w:r w:rsidR="008E10B8" w:rsidRPr="009C5ECD">
            <w:rPr>
              <w:rStyle w:val="lev"/>
            </w:rPr>
            <w:t xml:space="preserve"> </w:t>
          </w:r>
          <w:r w:rsidR="0013672B" w:rsidRPr="009C5ECD">
            <w:rPr>
              <w:rStyle w:val="lev"/>
            </w:rPr>
            <w:t xml:space="preserve">L’approche </w:t>
          </w:r>
          <w:r w:rsidR="00E837A8">
            <w:rPr>
              <w:rStyle w:val="lev"/>
            </w:rPr>
            <w:t>de</w:t>
          </w:r>
          <w:r w:rsidR="00C805ED" w:rsidRPr="009C5ECD">
            <w:rPr>
              <w:rStyle w:val="lev"/>
            </w:rPr>
            <w:t xml:space="preserve"> conception de l’application</w:t>
          </w:r>
          <w:r w:rsidR="0013672B" w:rsidRPr="009C5ECD">
            <w:rPr>
              <w:rStyle w:val="lev"/>
            </w:rPr>
            <w:t xml:space="preserve"> </w:t>
          </w:r>
          <w:r w:rsidR="00E837A8">
            <w:rPr>
              <w:rStyle w:val="lev"/>
            </w:rPr>
            <w:t xml:space="preserve">est générique, </w:t>
          </w:r>
          <w:r w:rsidR="00C805ED" w:rsidRPr="009C5ECD">
            <w:rPr>
              <w:rStyle w:val="lev"/>
            </w:rPr>
            <w:t xml:space="preserve">dissociée du logiciel </w:t>
          </w:r>
          <w:r w:rsidR="0013672B" w:rsidRPr="009C5ECD">
            <w:rPr>
              <w:rStyle w:val="lev"/>
            </w:rPr>
            <w:t>de l’entreprise</w:t>
          </w:r>
          <w:r w:rsidR="00252DDF" w:rsidRPr="009C5ECD">
            <w:rPr>
              <w:rStyle w:val="lev"/>
            </w:rPr>
            <w:t xml:space="preserve">, afin </w:t>
          </w:r>
          <w:r w:rsidR="000F0282">
            <w:rPr>
              <w:rStyle w:val="lev"/>
            </w:rPr>
            <w:t xml:space="preserve">de permettre son </w:t>
          </w:r>
          <w:r w:rsidR="00252DDF" w:rsidRPr="009C5ECD">
            <w:rPr>
              <w:rStyle w:val="lev"/>
            </w:rPr>
            <w:t xml:space="preserve">utilisation </w:t>
          </w:r>
          <w:r w:rsidR="000F0282">
            <w:rPr>
              <w:rStyle w:val="lev"/>
            </w:rPr>
            <w:t>dans différents contextes.</w:t>
          </w:r>
        </w:p>
        <w:p w14:paraId="1EDF5F97" w14:textId="77777777" w:rsidR="00C805ED" w:rsidRPr="009C5ECD" w:rsidRDefault="00C805ED" w:rsidP="009C5ECD">
          <w:pPr>
            <w:jc w:val="both"/>
            <w:rPr>
              <w:rStyle w:val="lev"/>
            </w:rPr>
          </w:pPr>
        </w:p>
        <w:p w14:paraId="7C589374" w14:textId="4D0AD04A" w:rsidR="008E24B4" w:rsidRPr="009C5ECD" w:rsidRDefault="00456543" w:rsidP="009C5ECD">
          <w:pPr>
            <w:jc w:val="both"/>
            <w:rPr>
              <w:rStyle w:val="lev"/>
            </w:rPr>
          </w:pPr>
          <w:r>
            <w:rPr>
              <w:rStyle w:val="lev"/>
            </w:rPr>
            <w:t>L’</w:t>
          </w:r>
          <w:r w:rsidR="00C805ED" w:rsidRPr="009C5ECD">
            <w:rPr>
              <w:rStyle w:val="lev"/>
            </w:rPr>
            <w:t xml:space="preserve">application </w:t>
          </w:r>
          <w:r w:rsidR="00B61CB8">
            <w:rPr>
              <w:rStyle w:val="lev"/>
            </w:rPr>
            <w:t>facilite la création d’</w:t>
          </w:r>
          <w:r w:rsidR="00FA43BC" w:rsidRPr="009C5ECD">
            <w:rPr>
              <w:rStyle w:val="lev"/>
            </w:rPr>
            <w:t xml:space="preserve">intégrations entre des services et dispositifs locaux n’ayant pas été conçu pour communiquer ensemble </w:t>
          </w:r>
          <w:r w:rsidR="00CD646D">
            <w:rPr>
              <w:rStyle w:val="lev"/>
            </w:rPr>
            <w:t>nativement</w:t>
          </w:r>
          <w:r w:rsidR="00FA43BC" w:rsidRPr="009C5ECD">
            <w:rPr>
              <w:rStyle w:val="lev"/>
            </w:rPr>
            <w:t>. L’approche d’implémentation de cette application est modulaire : les différentes intégrations sont construites sous la forme de modules indépendants</w:t>
          </w:r>
          <w:r w:rsidR="00CC25FD">
            <w:rPr>
              <w:rStyle w:val="lev"/>
            </w:rPr>
            <w:t>,</w:t>
          </w:r>
          <w:r w:rsidR="00FA43BC" w:rsidRPr="009C5ECD">
            <w:rPr>
              <w:rStyle w:val="lev"/>
            </w:rPr>
            <w:t xml:space="preserve"> </w:t>
          </w:r>
          <w:r w:rsidR="00CD0CF8">
            <w:rPr>
              <w:rStyle w:val="lev"/>
            </w:rPr>
            <w:t>importables</w:t>
          </w:r>
          <w:r w:rsidR="007953DD" w:rsidRPr="009C5ECD">
            <w:rPr>
              <w:rStyle w:val="lev"/>
            </w:rPr>
            <w:t xml:space="preserve"> dans l’application.</w:t>
          </w:r>
          <w:r w:rsidR="00F75957">
            <w:rPr>
              <w:rStyle w:val="lev"/>
            </w:rPr>
            <w:t xml:space="preserve"> </w:t>
          </w:r>
          <w:r w:rsidR="00136891" w:rsidRPr="009C5ECD">
            <w:rPr>
              <w:rStyle w:val="lev"/>
            </w:rPr>
            <w:t xml:space="preserve">Ces modules disposent d’un affichage </w:t>
          </w:r>
          <w:r w:rsidR="00A1724E">
            <w:rPr>
              <w:rStyle w:val="lev"/>
            </w:rPr>
            <w:t>offrant</w:t>
          </w:r>
          <w:r w:rsidR="00641B99" w:rsidRPr="009C5ECD">
            <w:rPr>
              <w:rStyle w:val="lev"/>
            </w:rPr>
            <w:t xml:space="preserve"> une</w:t>
          </w:r>
          <w:r w:rsidR="00136891" w:rsidRPr="009C5ECD">
            <w:rPr>
              <w:rStyle w:val="lev"/>
            </w:rPr>
            <w:t xml:space="preserve"> visualisation de données en temps réel.</w:t>
          </w:r>
          <w:r w:rsidR="005E0DC9">
            <w:rPr>
              <w:rStyle w:val="lev"/>
            </w:rPr>
            <w:t xml:space="preserve"> D</w:t>
          </w:r>
          <w:r w:rsidR="007953DD" w:rsidRPr="009C5ECD">
            <w:rPr>
              <w:rStyle w:val="lev"/>
            </w:rPr>
            <w:t>es fonctionnalités de configuration des modules</w:t>
          </w:r>
          <w:r w:rsidR="0030071B">
            <w:rPr>
              <w:rStyle w:val="lev"/>
            </w:rPr>
            <w:t xml:space="preserve"> et de</w:t>
          </w:r>
          <w:r w:rsidR="00B96294" w:rsidRPr="009C5ECD">
            <w:rPr>
              <w:rStyle w:val="lev"/>
            </w:rPr>
            <w:t xml:space="preserve"> </w:t>
          </w:r>
          <w:r w:rsidR="00641B99" w:rsidRPr="009C5ECD">
            <w:rPr>
              <w:rStyle w:val="lev"/>
            </w:rPr>
            <w:t>création d’écrans de visualisation permett</w:t>
          </w:r>
          <w:r w:rsidR="00FD428D" w:rsidRPr="009C5ECD">
            <w:rPr>
              <w:rStyle w:val="lev"/>
            </w:rPr>
            <w:t>a</w:t>
          </w:r>
          <w:r w:rsidR="00641B99" w:rsidRPr="009C5ECD">
            <w:rPr>
              <w:rStyle w:val="lev"/>
            </w:rPr>
            <w:t xml:space="preserve">nt </w:t>
          </w:r>
          <w:r w:rsidR="007437BC" w:rsidRPr="009C5ECD">
            <w:rPr>
              <w:rStyle w:val="lev"/>
            </w:rPr>
            <w:t>de</w:t>
          </w:r>
          <w:r w:rsidR="00641B99" w:rsidRPr="009C5ECD">
            <w:rPr>
              <w:rStyle w:val="lev"/>
            </w:rPr>
            <w:t xml:space="preserve"> disposer les affichages des modules</w:t>
          </w:r>
          <w:r w:rsidR="007437BC" w:rsidRPr="009C5ECD">
            <w:rPr>
              <w:rStyle w:val="lev"/>
            </w:rPr>
            <w:t xml:space="preserve"> </w:t>
          </w:r>
          <w:r w:rsidR="0068677E" w:rsidRPr="009C5ECD">
            <w:rPr>
              <w:rStyle w:val="lev"/>
            </w:rPr>
            <w:t>sur</w:t>
          </w:r>
          <w:r w:rsidR="000457B1" w:rsidRPr="009C5ECD">
            <w:rPr>
              <w:rStyle w:val="lev"/>
            </w:rPr>
            <w:t xml:space="preserve"> une grille </w:t>
          </w:r>
          <w:r w:rsidR="00116E66">
            <w:rPr>
              <w:rStyle w:val="lev"/>
            </w:rPr>
            <w:t>dynamique</w:t>
          </w:r>
          <w:r w:rsidR="000457B1" w:rsidRPr="009C5ECD">
            <w:rPr>
              <w:rStyle w:val="lev"/>
            </w:rPr>
            <w:t>. Ces écrans sont destinés à être affichés sur des moniteurs reliés à la passerelle.</w:t>
          </w:r>
          <w:r w:rsidR="009464E3">
            <w:rPr>
              <w:rStyle w:val="lev"/>
            </w:rPr>
            <w:t xml:space="preserve"> </w:t>
          </w:r>
          <w:r w:rsidR="008E24B4" w:rsidRPr="009C5ECD">
            <w:rPr>
              <w:rStyle w:val="lev"/>
            </w:rPr>
            <w:t xml:space="preserve">Ces fonctionnalités ont été implémentée en utilisant </w:t>
          </w:r>
          <w:r w:rsidR="00B5177D" w:rsidRPr="009C5ECD">
            <w:rPr>
              <w:rStyle w:val="lev"/>
            </w:rPr>
            <w:t xml:space="preserve">la librairie </w:t>
          </w:r>
          <w:r w:rsidR="008E24B4" w:rsidRPr="009C5ECD">
            <w:rPr>
              <w:rStyle w:val="lev"/>
            </w:rPr>
            <w:t>React pour l’interface web</w:t>
          </w:r>
          <w:r w:rsidR="00E1234C" w:rsidRPr="009C5ECD">
            <w:rPr>
              <w:rStyle w:val="lev"/>
            </w:rPr>
            <w:t xml:space="preserve">, </w:t>
          </w:r>
          <w:r w:rsidR="008E24B4" w:rsidRPr="009C5ECD">
            <w:rPr>
              <w:rStyle w:val="lev"/>
            </w:rPr>
            <w:t>l’environnement Node.js pour le backen</w:t>
          </w:r>
          <w:r w:rsidR="00DE5434" w:rsidRPr="009C5ECD">
            <w:rPr>
              <w:rStyle w:val="lev"/>
            </w:rPr>
            <w:t>d</w:t>
          </w:r>
          <w:r w:rsidR="007D7763" w:rsidRPr="009C5ECD">
            <w:rPr>
              <w:rStyle w:val="lev"/>
            </w:rPr>
            <w:t xml:space="preserve">, ainsi que </w:t>
          </w:r>
          <w:r w:rsidR="008E24B4" w:rsidRPr="009C5ECD">
            <w:rPr>
              <w:rStyle w:val="lev"/>
            </w:rPr>
            <w:t>TypeScript</w:t>
          </w:r>
          <w:r w:rsidR="007D7763" w:rsidRPr="009C5ECD">
            <w:rPr>
              <w:rStyle w:val="lev"/>
            </w:rPr>
            <w:t xml:space="preserve"> de manière commune</w:t>
          </w:r>
          <w:r w:rsidR="00B5177D" w:rsidRPr="009C5ECD">
            <w:rPr>
              <w:rStyle w:val="lev"/>
            </w:rPr>
            <w:t>.</w:t>
          </w:r>
        </w:p>
        <w:p w14:paraId="1BE5C2BF" w14:textId="77777777" w:rsidR="00F4652A" w:rsidRPr="009C5ECD" w:rsidRDefault="00F4652A" w:rsidP="009C5ECD">
          <w:pPr>
            <w:jc w:val="both"/>
            <w:rPr>
              <w:rStyle w:val="lev"/>
            </w:rPr>
          </w:pPr>
        </w:p>
        <w:p w14:paraId="41134200" w14:textId="058384A8" w:rsidR="008E10B8" w:rsidRDefault="00F4652A" w:rsidP="009C5ECD">
          <w:pPr>
            <w:jc w:val="both"/>
            <w:rPr>
              <w:rStyle w:val="lev"/>
            </w:rPr>
          </w:pPr>
          <w:r w:rsidRPr="009C5ECD">
            <w:rPr>
              <w:rStyle w:val="lev"/>
            </w:rPr>
            <w:t xml:space="preserve">Un module </w:t>
          </w:r>
          <w:r w:rsidR="00894CE4" w:rsidRPr="009C5ECD">
            <w:rPr>
              <w:rStyle w:val="lev"/>
            </w:rPr>
            <w:t>de preuve de concept a été développé</w:t>
          </w:r>
          <w:r w:rsidR="000C7A7F" w:rsidRPr="009C5ECD">
            <w:rPr>
              <w:rStyle w:val="lev"/>
            </w:rPr>
            <w:t>,</w:t>
          </w:r>
          <w:r w:rsidRPr="009C5ECD">
            <w:rPr>
              <w:rStyle w:val="lev"/>
            </w:rPr>
            <w:t xml:space="preserve"> permettant d’exploiter pleinement </w:t>
          </w:r>
          <w:r w:rsidR="000C7A7F" w:rsidRPr="009C5ECD">
            <w:rPr>
              <w:rStyle w:val="lev"/>
            </w:rPr>
            <w:t>les fonctionnalités offertes pa</w:t>
          </w:r>
          <w:r w:rsidR="009D4ED7">
            <w:rPr>
              <w:rStyle w:val="lev"/>
            </w:rPr>
            <w:t>r</w:t>
          </w:r>
          <w:r w:rsidR="000C7A7F" w:rsidRPr="009C5ECD">
            <w:rPr>
              <w:rStyle w:val="lev"/>
            </w:rPr>
            <w:t xml:space="preserve"> l’application. Celui-ci crée une intégration entre le logiciel de l’entreprise YALK et un lecteur de badge</w:t>
          </w:r>
          <w:r w:rsidR="009C5ECD">
            <w:rPr>
              <w:rStyle w:val="lev"/>
            </w:rPr>
            <w:t xml:space="preserve"> connecté à la passerelle</w:t>
          </w:r>
          <w:r w:rsidR="000C7A7F" w:rsidRPr="009C5ECD">
            <w:rPr>
              <w:rStyle w:val="lev"/>
            </w:rPr>
            <w:t>, permettant d’effectuer le timbrage des session</w:t>
          </w:r>
          <w:r w:rsidR="008E10B8" w:rsidRPr="009C5ECD">
            <w:rPr>
              <w:rStyle w:val="lev"/>
            </w:rPr>
            <w:t>s</w:t>
          </w:r>
          <w:r w:rsidR="000C7A7F" w:rsidRPr="009C5ECD">
            <w:rPr>
              <w:rStyle w:val="lev"/>
            </w:rPr>
            <w:t xml:space="preserve"> de travail des employés</w:t>
          </w:r>
          <w:r w:rsidR="00006CD9" w:rsidRPr="009C5ECD">
            <w:rPr>
              <w:rStyle w:val="lev"/>
            </w:rPr>
            <w:t>.</w:t>
          </w:r>
        </w:p>
        <w:p w14:paraId="26ED52E4" w14:textId="77777777" w:rsidR="00C70B05" w:rsidRPr="009C5ECD" w:rsidRDefault="00C70B05" w:rsidP="009C5ECD">
          <w:pPr>
            <w:jc w:val="both"/>
            <w:rPr>
              <w:rStyle w:val="lev"/>
            </w:rPr>
          </w:pPr>
        </w:p>
        <w:p w14:paraId="6B22692C" w14:textId="0EDBA505" w:rsidR="0096425E" w:rsidRPr="00854302" w:rsidRDefault="008E10B8" w:rsidP="00854302">
          <w:pPr>
            <w:jc w:val="both"/>
            <w:rPr>
              <w:rFonts w:ascii="CMU Serif Roman" w:hAnsi="CMU Serif Roman" w:cs="CMU Serif Roman"/>
            </w:rPr>
            <w:sectPr w:rsidR="0096425E" w:rsidRPr="00854302" w:rsidSect="00F02605">
              <w:footerReference w:type="first" r:id="rId21"/>
              <w:pgSz w:w="11906" w:h="16838" w:code="9"/>
              <w:pgMar w:top="284" w:right="851" w:bottom="1276" w:left="851" w:header="397" w:footer="45" w:gutter="0"/>
              <w:pgNumType w:fmt="upperRoman"/>
              <w:cols w:space="708"/>
              <w:titlePg/>
              <w:docGrid w:linePitch="360"/>
            </w:sectPr>
          </w:pPr>
          <w:r w:rsidRPr="009C5ECD">
            <w:rPr>
              <w:rStyle w:val="lev"/>
            </w:rPr>
            <w:t>L’application, fonctionnel</w:t>
          </w:r>
          <w:r w:rsidR="0061077A" w:rsidRPr="009C5ECD">
            <w:rPr>
              <w:rStyle w:val="lev"/>
            </w:rPr>
            <w:t>le</w:t>
          </w:r>
          <w:r w:rsidRPr="009C5ECD">
            <w:rPr>
              <w:rStyle w:val="lev"/>
            </w:rPr>
            <w:t xml:space="preserve"> et répondant aux besoins du </w:t>
          </w:r>
          <w:r w:rsidR="0061077A" w:rsidRPr="009C5ECD">
            <w:rPr>
              <w:rStyle w:val="lev"/>
            </w:rPr>
            <w:t>cahier</w:t>
          </w:r>
          <w:r w:rsidRPr="009C5ECD">
            <w:rPr>
              <w:rStyle w:val="lev"/>
            </w:rPr>
            <w:t xml:space="preserve"> des charges</w:t>
          </w:r>
          <w:r w:rsidR="00926073" w:rsidRPr="009C5ECD">
            <w:rPr>
              <w:rStyle w:val="lev"/>
            </w:rPr>
            <w:t>, compose une base solide et adaptée à de nombreuses possibilités d’améliorations et de nouvelle</w:t>
          </w:r>
          <w:r w:rsidR="004A2314">
            <w:rPr>
              <w:rStyle w:val="lev"/>
            </w:rPr>
            <w:t>s</w:t>
          </w:r>
          <w:r w:rsidR="00926073" w:rsidRPr="009C5ECD">
            <w:rPr>
              <w:rStyle w:val="lev"/>
            </w:rPr>
            <w:t xml:space="preserve"> fonctionnalité</w:t>
          </w:r>
          <w:r w:rsidR="004A2314">
            <w:rPr>
              <w:rStyle w:val="lev"/>
            </w:rPr>
            <w:t>s</w:t>
          </w:r>
          <w:r w:rsidR="00926073" w:rsidRPr="009C5ECD">
            <w:rPr>
              <w:rStyle w:val="lev"/>
            </w:rPr>
            <w:t xml:space="preserve">. Son utilisation en production </w:t>
          </w:r>
          <w:r w:rsidR="009A4113">
            <w:rPr>
              <w:rStyle w:val="lev"/>
            </w:rPr>
            <w:t>au sein</w:t>
          </w:r>
          <w:r w:rsidR="00926073" w:rsidRPr="009C5ECD">
            <w:rPr>
              <w:rStyle w:val="lev"/>
            </w:rPr>
            <w:t xml:space="preserve"> d’une entreprise </w:t>
          </w:r>
          <w:r w:rsidR="009C5ECD" w:rsidRPr="009C5ECD">
            <w:rPr>
              <w:rStyle w:val="lev"/>
            </w:rPr>
            <w:t>demandera</w:t>
          </w:r>
          <w:r w:rsidR="00926073" w:rsidRPr="009C5ECD">
            <w:rPr>
              <w:rStyle w:val="lev"/>
            </w:rPr>
            <w:t xml:space="preserve"> cependant </w:t>
          </w:r>
          <w:r w:rsidR="00055D99">
            <w:rPr>
              <w:rStyle w:val="lev"/>
            </w:rPr>
            <w:t xml:space="preserve">quelques </w:t>
          </w:r>
          <w:r w:rsidR="009C5ECD" w:rsidRPr="009C5ECD">
            <w:rPr>
              <w:rStyle w:val="lev"/>
            </w:rPr>
            <w:t>consolidations</w:t>
          </w:r>
          <w:r w:rsidR="00055D99">
            <w:rPr>
              <w:rStyle w:val="lev"/>
            </w:rPr>
            <w:t>.</w:t>
          </w:r>
        </w:p>
      </w:sdtContent>
    </w:sdt>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6167A873" w14:textId="6090B9D2" w:rsidR="00254D5A"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219189" w:history="1">
        <w:r w:rsidR="00254D5A" w:rsidRPr="005F3545">
          <w:rPr>
            <w:rStyle w:val="Lienhypertexte"/>
            <w:rFonts w:eastAsiaTheme="majorEastAsia"/>
            <w:noProof/>
            <w:lang w:val="fr-CH"/>
          </w:rPr>
          <w:t>Préambule</w:t>
        </w:r>
        <w:r w:rsidR="00254D5A">
          <w:rPr>
            <w:noProof/>
            <w:webHidden/>
          </w:rPr>
          <w:tab/>
        </w:r>
        <w:r w:rsidR="00254D5A">
          <w:rPr>
            <w:noProof/>
            <w:webHidden/>
          </w:rPr>
          <w:fldChar w:fldCharType="begin"/>
        </w:r>
        <w:r w:rsidR="00254D5A">
          <w:rPr>
            <w:noProof/>
            <w:webHidden/>
          </w:rPr>
          <w:instrText xml:space="preserve"> PAGEREF _Toc141219189 \h </w:instrText>
        </w:r>
        <w:r w:rsidR="00254D5A">
          <w:rPr>
            <w:noProof/>
            <w:webHidden/>
          </w:rPr>
        </w:r>
        <w:r w:rsidR="00254D5A">
          <w:rPr>
            <w:noProof/>
            <w:webHidden/>
          </w:rPr>
          <w:fldChar w:fldCharType="separate"/>
        </w:r>
        <w:r w:rsidR="00254D5A">
          <w:rPr>
            <w:noProof/>
            <w:webHidden/>
          </w:rPr>
          <w:t>I</w:t>
        </w:r>
        <w:r w:rsidR="00254D5A">
          <w:rPr>
            <w:noProof/>
            <w:webHidden/>
          </w:rPr>
          <w:fldChar w:fldCharType="end"/>
        </w:r>
      </w:hyperlink>
    </w:p>
    <w:p w14:paraId="60B640C2" w14:textId="7551A92C" w:rsidR="00254D5A" w:rsidRDefault="00254D5A">
      <w:pPr>
        <w:pStyle w:val="TM1"/>
        <w:rPr>
          <w:rFonts w:asciiTheme="minorHAnsi" w:eastAsiaTheme="minorEastAsia" w:hAnsiTheme="minorHAnsi" w:cstheme="minorBidi"/>
          <w:noProof/>
          <w:kern w:val="2"/>
          <w:sz w:val="24"/>
          <w:szCs w:val="24"/>
          <w:lang w:val="fr-CH" w:eastAsia="fr-FR"/>
        </w:rPr>
      </w:pPr>
      <w:hyperlink w:anchor="_Toc141219190" w:history="1">
        <w:r w:rsidRPr="005F3545">
          <w:rPr>
            <w:rStyle w:val="Lienhypertexte"/>
            <w:rFonts w:eastAsiaTheme="majorEastAsia"/>
            <w:noProof/>
            <w:lang w:val="fr-CH"/>
          </w:rPr>
          <w:t>Authentification</w:t>
        </w:r>
        <w:r>
          <w:rPr>
            <w:noProof/>
            <w:webHidden/>
          </w:rPr>
          <w:tab/>
        </w:r>
        <w:r>
          <w:rPr>
            <w:noProof/>
            <w:webHidden/>
          </w:rPr>
          <w:fldChar w:fldCharType="begin"/>
        </w:r>
        <w:r>
          <w:rPr>
            <w:noProof/>
            <w:webHidden/>
          </w:rPr>
          <w:instrText xml:space="preserve"> PAGEREF _Toc141219190 \h </w:instrText>
        </w:r>
        <w:r>
          <w:rPr>
            <w:noProof/>
            <w:webHidden/>
          </w:rPr>
        </w:r>
        <w:r>
          <w:rPr>
            <w:noProof/>
            <w:webHidden/>
          </w:rPr>
          <w:fldChar w:fldCharType="separate"/>
        </w:r>
        <w:r>
          <w:rPr>
            <w:noProof/>
            <w:webHidden/>
          </w:rPr>
          <w:t>III</w:t>
        </w:r>
        <w:r>
          <w:rPr>
            <w:noProof/>
            <w:webHidden/>
          </w:rPr>
          <w:fldChar w:fldCharType="end"/>
        </w:r>
      </w:hyperlink>
    </w:p>
    <w:p w14:paraId="4ADF2B6B" w14:textId="3BC5CA57" w:rsidR="00254D5A" w:rsidRDefault="00254D5A">
      <w:pPr>
        <w:pStyle w:val="TM1"/>
        <w:rPr>
          <w:rFonts w:asciiTheme="minorHAnsi" w:eastAsiaTheme="minorEastAsia" w:hAnsiTheme="minorHAnsi" w:cstheme="minorBidi"/>
          <w:noProof/>
          <w:kern w:val="2"/>
          <w:sz w:val="24"/>
          <w:szCs w:val="24"/>
          <w:lang w:val="fr-CH" w:eastAsia="fr-FR"/>
        </w:rPr>
      </w:pPr>
      <w:hyperlink w:anchor="_Toc141219191" w:history="1">
        <w:r w:rsidRPr="005F3545">
          <w:rPr>
            <w:rStyle w:val="Lienhypertexte"/>
            <w:rFonts w:eastAsiaTheme="majorEastAsia"/>
            <w:noProof/>
            <w:lang w:val="fr-CH"/>
          </w:rPr>
          <w:t>Résumé</w:t>
        </w:r>
        <w:r>
          <w:rPr>
            <w:noProof/>
            <w:webHidden/>
          </w:rPr>
          <w:tab/>
        </w:r>
        <w:r>
          <w:rPr>
            <w:noProof/>
            <w:webHidden/>
          </w:rPr>
          <w:fldChar w:fldCharType="begin"/>
        </w:r>
        <w:r>
          <w:rPr>
            <w:noProof/>
            <w:webHidden/>
          </w:rPr>
          <w:instrText xml:space="preserve"> PAGEREF _Toc141219191 \h </w:instrText>
        </w:r>
        <w:r>
          <w:rPr>
            <w:noProof/>
            <w:webHidden/>
          </w:rPr>
        </w:r>
        <w:r>
          <w:rPr>
            <w:noProof/>
            <w:webHidden/>
          </w:rPr>
          <w:fldChar w:fldCharType="separate"/>
        </w:r>
        <w:r>
          <w:rPr>
            <w:noProof/>
            <w:webHidden/>
          </w:rPr>
          <w:t>V</w:t>
        </w:r>
        <w:r>
          <w:rPr>
            <w:noProof/>
            <w:webHidden/>
          </w:rPr>
          <w:fldChar w:fldCharType="end"/>
        </w:r>
      </w:hyperlink>
    </w:p>
    <w:p w14:paraId="6E9172A6" w14:textId="68CC0EE0" w:rsidR="00254D5A" w:rsidRDefault="00254D5A">
      <w:pPr>
        <w:pStyle w:val="TM1"/>
        <w:rPr>
          <w:rFonts w:asciiTheme="minorHAnsi" w:eastAsiaTheme="minorEastAsia" w:hAnsiTheme="minorHAnsi" w:cstheme="minorBidi"/>
          <w:noProof/>
          <w:kern w:val="2"/>
          <w:sz w:val="24"/>
          <w:szCs w:val="24"/>
          <w:lang w:val="fr-CH" w:eastAsia="fr-FR"/>
        </w:rPr>
      </w:pPr>
      <w:hyperlink w:anchor="_Toc141219192" w:history="1">
        <w:r w:rsidRPr="005F3545">
          <w:rPr>
            <w:rStyle w:val="Lienhypertexte"/>
            <w:rFonts w:eastAsiaTheme="majorEastAsia"/>
            <w:noProof/>
            <w:lang w:val="fr-CH"/>
          </w:rPr>
          <w:t>Table des figures</w:t>
        </w:r>
        <w:r>
          <w:rPr>
            <w:noProof/>
            <w:webHidden/>
          </w:rPr>
          <w:tab/>
        </w:r>
        <w:r>
          <w:rPr>
            <w:noProof/>
            <w:webHidden/>
          </w:rPr>
          <w:fldChar w:fldCharType="begin"/>
        </w:r>
        <w:r>
          <w:rPr>
            <w:noProof/>
            <w:webHidden/>
          </w:rPr>
          <w:instrText xml:space="preserve"> PAGEREF _Toc141219192 \h </w:instrText>
        </w:r>
        <w:r>
          <w:rPr>
            <w:noProof/>
            <w:webHidden/>
          </w:rPr>
        </w:r>
        <w:r>
          <w:rPr>
            <w:noProof/>
            <w:webHidden/>
          </w:rPr>
          <w:fldChar w:fldCharType="separate"/>
        </w:r>
        <w:r>
          <w:rPr>
            <w:noProof/>
            <w:webHidden/>
          </w:rPr>
          <w:t>XI</w:t>
        </w:r>
        <w:r>
          <w:rPr>
            <w:noProof/>
            <w:webHidden/>
          </w:rPr>
          <w:fldChar w:fldCharType="end"/>
        </w:r>
      </w:hyperlink>
    </w:p>
    <w:p w14:paraId="5CE82EC8" w14:textId="2BA49068" w:rsidR="00254D5A" w:rsidRDefault="00254D5A">
      <w:pPr>
        <w:pStyle w:val="TM1"/>
        <w:rPr>
          <w:rFonts w:asciiTheme="minorHAnsi" w:eastAsiaTheme="minorEastAsia" w:hAnsiTheme="minorHAnsi" w:cstheme="minorBidi"/>
          <w:noProof/>
          <w:kern w:val="2"/>
          <w:sz w:val="24"/>
          <w:szCs w:val="24"/>
          <w:lang w:val="fr-CH" w:eastAsia="fr-FR"/>
        </w:rPr>
      </w:pPr>
      <w:hyperlink w:anchor="_Toc141219193" w:history="1">
        <w:r w:rsidRPr="005F3545">
          <w:rPr>
            <w:rStyle w:val="Lienhypertexte"/>
            <w:rFonts w:eastAsiaTheme="majorEastAsia"/>
            <w:noProof/>
            <w:lang w:val="fr-CH"/>
          </w:rPr>
          <w:t>Liste des codes sources</w:t>
        </w:r>
        <w:r>
          <w:rPr>
            <w:noProof/>
            <w:webHidden/>
          </w:rPr>
          <w:tab/>
        </w:r>
        <w:r>
          <w:rPr>
            <w:noProof/>
            <w:webHidden/>
          </w:rPr>
          <w:fldChar w:fldCharType="begin"/>
        </w:r>
        <w:r>
          <w:rPr>
            <w:noProof/>
            <w:webHidden/>
          </w:rPr>
          <w:instrText xml:space="preserve"> PAGEREF _Toc141219193 \h </w:instrText>
        </w:r>
        <w:r>
          <w:rPr>
            <w:noProof/>
            <w:webHidden/>
          </w:rPr>
        </w:r>
        <w:r>
          <w:rPr>
            <w:noProof/>
            <w:webHidden/>
          </w:rPr>
          <w:fldChar w:fldCharType="separate"/>
        </w:r>
        <w:r>
          <w:rPr>
            <w:noProof/>
            <w:webHidden/>
          </w:rPr>
          <w:t>XIV</w:t>
        </w:r>
        <w:r>
          <w:rPr>
            <w:noProof/>
            <w:webHidden/>
          </w:rPr>
          <w:fldChar w:fldCharType="end"/>
        </w:r>
      </w:hyperlink>
    </w:p>
    <w:p w14:paraId="52579ED3" w14:textId="0DB74460" w:rsidR="00254D5A" w:rsidRDefault="00254D5A">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194" w:history="1">
        <w:r w:rsidRPr="005F3545">
          <w:rPr>
            <w:rStyle w:val="Lienhypertexte"/>
            <w:rFonts w:eastAsiaTheme="majorEastAsia"/>
            <w:noProof/>
            <w:lang w:val="fr-CH"/>
          </w:rPr>
          <w:t>Chapitre 1 Introduction</w:t>
        </w:r>
        <w:r>
          <w:rPr>
            <w:noProof/>
            <w:webHidden/>
          </w:rPr>
          <w:tab/>
        </w:r>
        <w:r>
          <w:rPr>
            <w:noProof/>
            <w:webHidden/>
          </w:rPr>
          <w:fldChar w:fldCharType="begin"/>
        </w:r>
        <w:r>
          <w:rPr>
            <w:noProof/>
            <w:webHidden/>
          </w:rPr>
          <w:instrText xml:space="preserve"> PAGEREF _Toc141219194 \h </w:instrText>
        </w:r>
        <w:r>
          <w:rPr>
            <w:noProof/>
            <w:webHidden/>
          </w:rPr>
        </w:r>
        <w:r>
          <w:rPr>
            <w:noProof/>
            <w:webHidden/>
          </w:rPr>
          <w:fldChar w:fldCharType="separate"/>
        </w:r>
        <w:r>
          <w:rPr>
            <w:noProof/>
            <w:webHidden/>
          </w:rPr>
          <w:t>1</w:t>
        </w:r>
        <w:r>
          <w:rPr>
            <w:noProof/>
            <w:webHidden/>
          </w:rPr>
          <w:fldChar w:fldCharType="end"/>
        </w:r>
      </w:hyperlink>
    </w:p>
    <w:p w14:paraId="0674DB46" w14:textId="372B45DD"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195" w:history="1">
        <w:r w:rsidRPr="005F3545">
          <w:rPr>
            <w:rStyle w:val="Lienhypertexte"/>
            <w:rFonts w:eastAsiaTheme="majorEastAsia"/>
            <w:noProof/>
            <w:lang w:val="fr-CH"/>
          </w:rPr>
          <w:t>1.1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Contexte</w:t>
        </w:r>
        <w:r>
          <w:rPr>
            <w:noProof/>
            <w:webHidden/>
          </w:rPr>
          <w:tab/>
        </w:r>
        <w:r>
          <w:rPr>
            <w:noProof/>
            <w:webHidden/>
          </w:rPr>
          <w:fldChar w:fldCharType="begin"/>
        </w:r>
        <w:r>
          <w:rPr>
            <w:noProof/>
            <w:webHidden/>
          </w:rPr>
          <w:instrText xml:space="preserve"> PAGEREF _Toc141219195 \h </w:instrText>
        </w:r>
        <w:r>
          <w:rPr>
            <w:noProof/>
            <w:webHidden/>
          </w:rPr>
        </w:r>
        <w:r>
          <w:rPr>
            <w:noProof/>
            <w:webHidden/>
          </w:rPr>
          <w:fldChar w:fldCharType="separate"/>
        </w:r>
        <w:r>
          <w:rPr>
            <w:noProof/>
            <w:webHidden/>
          </w:rPr>
          <w:t>1</w:t>
        </w:r>
        <w:r>
          <w:rPr>
            <w:noProof/>
            <w:webHidden/>
          </w:rPr>
          <w:fldChar w:fldCharType="end"/>
        </w:r>
      </w:hyperlink>
    </w:p>
    <w:p w14:paraId="4C0CBF02" w14:textId="1233E183"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196" w:history="1">
        <w:r w:rsidRPr="005F3545">
          <w:rPr>
            <w:rStyle w:val="Lienhypertexte"/>
            <w:rFonts w:eastAsiaTheme="majorEastAsia"/>
            <w:noProof/>
            <w:lang w:val="fr-CH"/>
          </w:rPr>
          <w:t>1.2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Cahier des charges</w:t>
        </w:r>
        <w:r>
          <w:rPr>
            <w:noProof/>
            <w:webHidden/>
          </w:rPr>
          <w:tab/>
        </w:r>
        <w:r>
          <w:rPr>
            <w:noProof/>
            <w:webHidden/>
          </w:rPr>
          <w:fldChar w:fldCharType="begin"/>
        </w:r>
        <w:r>
          <w:rPr>
            <w:noProof/>
            <w:webHidden/>
          </w:rPr>
          <w:instrText xml:space="preserve"> PAGEREF _Toc141219196 \h </w:instrText>
        </w:r>
        <w:r>
          <w:rPr>
            <w:noProof/>
            <w:webHidden/>
          </w:rPr>
        </w:r>
        <w:r>
          <w:rPr>
            <w:noProof/>
            <w:webHidden/>
          </w:rPr>
          <w:fldChar w:fldCharType="separate"/>
        </w:r>
        <w:r>
          <w:rPr>
            <w:noProof/>
            <w:webHidden/>
          </w:rPr>
          <w:t>2</w:t>
        </w:r>
        <w:r>
          <w:rPr>
            <w:noProof/>
            <w:webHidden/>
          </w:rPr>
          <w:fldChar w:fldCharType="end"/>
        </w:r>
      </w:hyperlink>
    </w:p>
    <w:p w14:paraId="20087A82" w14:textId="3EDA70C2"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197" w:history="1">
        <w:r w:rsidRPr="005F3545">
          <w:rPr>
            <w:rStyle w:val="Lienhypertexte"/>
            <w:rFonts w:eastAsiaTheme="majorEastAsia"/>
            <w:noProof/>
          </w:rPr>
          <w:t>1.2.1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Besoins fonctionnels</w:t>
        </w:r>
        <w:r>
          <w:rPr>
            <w:noProof/>
            <w:webHidden/>
          </w:rPr>
          <w:tab/>
        </w:r>
        <w:r>
          <w:rPr>
            <w:noProof/>
            <w:webHidden/>
          </w:rPr>
          <w:fldChar w:fldCharType="begin"/>
        </w:r>
        <w:r>
          <w:rPr>
            <w:noProof/>
            <w:webHidden/>
          </w:rPr>
          <w:instrText xml:space="preserve"> PAGEREF _Toc141219197 \h </w:instrText>
        </w:r>
        <w:r>
          <w:rPr>
            <w:noProof/>
            <w:webHidden/>
          </w:rPr>
        </w:r>
        <w:r>
          <w:rPr>
            <w:noProof/>
            <w:webHidden/>
          </w:rPr>
          <w:fldChar w:fldCharType="separate"/>
        </w:r>
        <w:r>
          <w:rPr>
            <w:noProof/>
            <w:webHidden/>
          </w:rPr>
          <w:t>2</w:t>
        </w:r>
        <w:r>
          <w:rPr>
            <w:noProof/>
            <w:webHidden/>
          </w:rPr>
          <w:fldChar w:fldCharType="end"/>
        </w:r>
      </w:hyperlink>
    </w:p>
    <w:p w14:paraId="00508B59" w14:textId="6BBBF613"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198" w:history="1">
        <w:r w:rsidRPr="005F3545">
          <w:rPr>
            <w:rStyle w:val="Lienhypertexte"/>
            <w:rFonts w:eastAsiaTheme="majorEastAsia"/>
            <w:noProof/>
          </w:rPr>
          <w:t>1.2.2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Besoins non fonctionnels</w:t>
        </w:r>
        <w:r>
          <w:rPr>
            <w:noProof/>
            <w:webHidden/>
          </w:rPr>
          <w:tab/>
        </w:r>
        <w:r>
          <w:rPr>
            <w:noProof/>
            <w:webHidden/>
          </w:rPr>
          <w:fldChar w:fldCharType="begin"/>
        </w:r>
        <w:r>
          <w:rPr>
            <w:noProof/>
            <w:webHidden/>
          </w:rPr>
          <w:instrText xml:space="preserve"> PAGEREF _Toc141219198 \h </w:instrText>
        </w:r>
        <w:r>
          <w:rPr>
            <w:noProof/>
            <w:webHidden/>
          </w:rPr>
        </w:r>
        <w:r>
          <w:rPr>
            <w:noProof/>
            <w:webHidden/>
          </w:rPr>
          <w:fldChar w:fldCharType="separate"/>
        </w:r>
        <w:r>
          <w:rPr>
            <w:noProof/>
            <w:webHidden/>
          </w:rPr>
          <w:t>3</w:t>
        </w:r>
        <w:r>
          <w:rPr>
            <w:noProof/>
            <w:webHidden/>
          </w:rPr>
          <w:fldChar w:fldCharType="end"/>
        </w:r>
      </w:hyperlink>
    </w:p>
    <w:p w14:paraId="2CFE78B3" w14:textId="5C5DADF0"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199" w:history="1">
        <w:r w:rsidRPr="005F3545">
          <w:rPr>
            <w:rStyle w:val="Lienhypertexte"/>
            <w:rFonts w:eastAsiaTheme="majorEastAsia"/>
            <w:noProof/>
          </w:rPr>
          <w:t>1.2.3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Extensions</w:t>
        </w:r>
        <w:r>
          <w:rPr>
            <w:noProof/>
            <w:webHidden/>
          </w:rPr>
          <w:tab/>
        </w:r>
        <w:r>
          <w:rPr>
            <w:noProof/>
            <w:webHidden/>
          </w:rPr>
          <w:fldChar w:fldCharType="begin"/>
        </w:r>
        <w:r>
          <w:rPr>
            <w:noProof/>
            <w:webHidden/>
          </w:rPr>
          <w:instrText xml:space="preserve"> PAGEREF _Toc141219199 \h </w:instrText>
        </w:r>
        <w:r>
          <w:rPr>
            <w:noProof/>
            <w:webHidden/>
          </w:rPr>
        </w:r>
        <w:r>
          <w:rPr>
            <w:noProof/>
            <w:webHidden/>
          </w:rPr>
          <w:fldChar w:fldCharType="separate"/>
        </w:r>
        <w:r>
          <w:rPr>
            <w:noProof/>
            <w:webHidden/>
          </w:rPr>
          <w:t>4</w:t>
        </w:r>
        <w:r>
          <w:rPr>
            <w:noProof/>
            <w:webHidden/>
          </w:rPr>
          <w:fldChar w:fldCharType="end"/>
        </w:r>
      </w:hyperlink>
    </w:p>
    <w:p w14:paraId="39693AAE" w14:textId="588C3058"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00" w:history="1">
        <w:r w:rsidRPr="005F3545">
          <w:rPr>
            <w:rStyle w:val="Lienhypertexte"/>
            <w:rFonts w:eastAsiaTheme="majorEastAsia"/>
            <w:noProof/>
            <w:lang w:val="fr-CH"/>
          </w:rPr>
          <w:t>1.3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Contraintes client</w:t>
        </w:r>
        <w:r>
          <w:rPr>
            <w:noProof/>
            <w:webHidden/>
          </w:rPr>
          <w:tab/>
        </w:r>
        <w:r>
          <w:rPr>
            <w:noProof/>
            <w:webHidden/>
          </w:rPr>
          <w:fldChar w:fldCharType="begin"/>
        </w:r>
        <w:r>
          <w:rPr>
            <w:noProof/>
            <w:webHidden/>
          </w:rPr>
          <w:instrText xml:space="preserve"> PAGEREF _Toc141219200 \h </w:instrText>
        </w:r>
        <w:r>
          <w:rPr>
            <w:noProof/>
            <w:webHidden/>
          </w:rPr>
        </w:r>
        <w:r>
          <w:rPr>
            <w:noProof/>
            <w:webHidden/>
          </w:rPr>
          <w:fldChar w:fldCharType="separate"/>
        </w:r>
        <w:r>
          <w:rPr>
            <w:noProof/>
            <w:webHidden/>
          </w:rPr>
          <w:t>4</w:t>
        </w:r>
        <w:r>
          <w:rPr>
            <w:noProof/>
            <w:webHidden/>
          </w:rPr>
          <w:fldChar w:fldCharType="end"/>
        </w:r>
      </w:hyperlink>
    </w:p>
    <w:p w14:paraId="14FCEA4C" w14:textId="634E6518"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01" w:history="1">
        <w:r w:rsidRPr="005F3545">
          <w:rPr>
            <w:rStyle w:val="Lienhypertexte"/>
            <w:rFonts w:eastAsiaTheme="majorEastAsia"/>
            <w:noProof/>
            <w:lang w:val="fr-CH"/>
          </w:rPr>
          <w:t>1.4</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Solutions existantes</w:t>
        </w:r>
        <w:r>
          <w:rPr>
            <w:noProof/>
            <w:webHidden/>
          </w:rPr>
          <w:tab/>
        </w:r>
        <w:r>
          <w:rPr>
            <w:noProof/>
            <w:webHidden/>
          </w:rPr>
          <w:fldChar w:fldCharType="begin"/>
        </w:r>
        <w:r>
          <w:rPr>
            <w:noProof/>
            <w:webHidden/>
          </w:rPr>
          <w:instrText xml:space="preserve"> PAGEREF _Toc141219201 \h </w:instrText>
        </w:r>
        <w:r>
          <w:rPr>
            <w:noProof/>
            <w:webHidden/>
          </w:rPr>
        </w:r>
        <w:r>
          <w:rPr>
            <w:noProof/>
            <w:webHidden/>
          </w:rPr>
          <w:fldChar w:fldCharType="separate"/>
        </w:r>
        <w:r>
          <w:rPr>
            <w:noProof/>
            <w:webHidden/>
          </w:rPr>
          <w:t>5</w:t>
        </w:r>
        <w:r>
          <w:rPr>
            <w:noProof/>
            <w:webHidden/>
          </w:rPr>
          <w:fldChar w:fldCharType="end"/>
        </w:r>
      </w:hyperlink>
    </w:p>
    <w:p w14:paraId="45B52B38" w14:textId="7B8B0E8D" w:rsidR="00254D5A" w:rsidRDefault="00254D5A">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02" w:history="1">
        <w:r w:rsidRPr="005F3545">
          <w:rPr>
            <w:rStyle w:val="Lienhypertexte"/>
            <w:rFonts w:eastAsiaTheme="majorEastAsia"/>
            <w:noProof/>
            <w:lang w:val="fr-CH"/>
          </w:rPr>
          <w:t>Chapitre 2 Analyse</w:t>
        </w:r>
        <w:r>
          <w:rPr>
            <w:noProof/>
            <w:webHidden/>
          </w:rPr>
          <w:tab/>
        </w:r>
        <w:r>
          <w:rPr>
            <w:noProof/>
            <w:webHidden/>
          </w:rPr>
          <w:fldChar w:fldCharType="begin"/>
        </w:r>
        <w:r>
          <w:rPr>
            <w:noProof/>
            <w:webHidden/>
          </w:rPr>
          <w:instrText xml:space="preserve"> PAGEREF _Toc141219202 \h </w:instrText>
        </w:r>
        <w:r>
          <w:rPr>
            <w:noProof/>
            <w:webHidden/>
          </w:rPr>
        </w:r>
        <w:r>
          <w:rPr>
            <w:noProof/>
            <w:webHidden/>
          </w:rPr>
          <w:fldChar w:fldCharType="separate"/>
        </w:r>
        <w:r>
          <w:rPr>
            <w:noProof/>
            <w:webHidden/>
          </w:rPr>
          <w:t>7</w:t>
        </w:r>
        <w:r>
          <w:rPr>
            <w:noProof/>
            <w:webHidden/>
          </w:rPr>
          <w:fldChar w:fldCharType="end"/>
        </w:r>
      </w:hyperlink>
    </w:p>
    <w:p w14:paraId="5247D35E" w14:textId="5EA6063C"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03" w:history="1">
        <w:r w:rsidRPr="005F3545">
          <w:rPr>
            <w:rStyle w:val="Lienhypertexte"/>
            <w:rFonts w:eastAsiaTheme="majorEastAsia"/>
            <w:noProof/>
            <w:lang w:val="fr-CH"/>
          </w:rPr>
          <w:t>2.1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Modules</w:t>
        </w:r>
        <w:r>
          <w:rPr>
            <w:noProof/>
            <w:webHidden/>
          </w:rPr>
          <w:tab/>
        </w:r>
        <w:r>
          <w:rPr>
            <w:noProof/>
            <w:webHidden/>
          </w:rPr>
          <w:fldChar w:fldCharType="begin"/>
        </w:r>
        <w:r>
          <w:rPr>
            <w:noProof/>
            <w:webHidden/>
          </w:rPr>
          <w:instrText xml:space="preserve"> PAGEREF _Toc141219203 \h </w:instrText>
        </w:r>
        <w:r>
          <w:rPr>
            <w:noProof/>
            <w:webHidden/>
          </w:rPr>
        </w:r>
        <w:r>
          <w:rPr>
            <w:noProof/>
            <w:webHidden/>
          </w:rPr>
          <w:fldChar w:fldCharType="separate"/>
        </w:r>
        <w:r>
          <w:rPr>
            <w:noProof/>
            <w:webHidden/>
          </w:rPr>
          <w:t>7</w:t>
        </w:r>
        <w:r>
          <w:rPr>
            <w:noProof/>
            <w:webHidden/>
          </w:rPr>
          <w:fldChar w:fldCharType="end"/>
        </w:r>
      </w:hyperlink>
    </w:p>
    <w:p w14:paraId="288496B1" w14:textId="37BB7F5C"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4" w:history="1">
        <w:r w:rsidRPr="005F3545">
          <w:rPr>
            <w:rStyle w:val="Lienhypertexte"/>
            <w:rFonts w:eastAsiaTheme="majorEastAsia"/>
            <w:noProof/>
          </w:rPr>
          <w:t>2.1.1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_Toc141219204 \h </w:instrText>
        </w:r>
        <w:r>
          <w:rPr>
            <w:noProof/>
            <w:webHidden/>
          </w:rPr>
        </w:r>
        <w:r>
          <w:rPr>
            <w:noProof/>
            <w:webHidden/>
          </w:rPr>
          <w:fldChar w:fldCharType="separate"/>
        </w:r>
        <w:r>
          <w:rPr>
            <w:noProof/>
            <w:webHidden/>
          </w:rPr>
          <w:t>8</w:t>
        </w:r>
        <w:r>
          <w:rPr>
            <w:noProof/>
            <w:webHidden/>
          </w:rPr>
          <w:fldChar w:fldCharType="end"/>
        </w:r>
      </w:hyperlink>
    </w:p>
    <w:p w14:paraId="0195BA1A" w14:textId="6FBAB1EF"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5" w:history="1">
        <w:r w:rsidRPr="005F3545">
          <w:rPr>
            <w:rStyle w:val="Lienhypertexte"/>
            <w:rFonts w:eastAsiaTheme="majorEastAsia"/>
            <w:noProof/>
          </w:rPr>
          <w:t>2.1.2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_Toc141219205 \h </w:instrText>
        </w:r>
        <w:r>
          <w:rPr>
            <w:noProof/>
            <w:webHidden/>
          </w:rPr>
        </w:r>
        <w:r>
          <w:rPr>
            <w:noProof/>
            <w:webHidden/>
          </w:rPr>
          <w:fldChar w:fldCharType="separate"/>
        </w:r>
        <w:r>
          <w:rPr>
            <w:noProof/>
            <w:webHidden/>
          </w:rPr>
          <w:t>10</w:t>
        </w:r>
        <w:r>
          <w:rPr>
            <w:noProof/>
            <w:webHidden/>
          </w:rPr>
          <w:fldChar w:fldCharType="end"/>
        </w:r>
      </w:hyperlink>
    </w:p>
    <w:p w14:paraId="68113AF4" w14:textId="60175775"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6" w:history="1">
        <w:r w:rsidRPr="005F3545">
          <w:rPr>
            <w:rStyle w:val="Lienhypertexte"/>
            <w:rFonts w:eastAsiaTheme="majorEastAsia"/>
            <w:noProof/>
          </w:rPr>
          <w:t>2.1.3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_Toc141219206 \h </w:instrText>
        </w:r>
        <w:r>
          <w:rPr>
            <w:noProof/>
            <w:webHidden/>
          </w:rPr>
        </w:r>
        <w:r>
          <w:rPr>
            <w:noProof/>
            <w:webHidden/>
          </w:rPr>
          <w:fldChar w:fldCharType="separate"/>
        </w:r>
        <w:r>
          <w:rPr>
            <w:noProof/>
            <w:webHidden/>
          </w:rPr>
          <w:t>13</w:t>
        </w:r>
        <w:r>
          <w:rPr>
            <w:noProof/>
            <w:webHidden/>
          </w:rPr>
          <w:fldChar w:fldCharType="end"/>
        </w:r>
      </w:hyperlink>
    </w:p>
    <w:p w14:paraId="780F95BB" w14:textId="40B0370B"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7" w:history="1">
        <w:r w:rsidRPr="005F3545">
          <w:rPr>
            <w:rStyle w:val="Lienhypertexte"/>
            <w:rFonts w:eastAsiaTheme="majorEastAsia"/>
            <w:noProof/>
          </w:rPr>
          <w:t>2.1.4</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Récapitulatif</w:t>
        </w:r>
        <w:r>
          <w:rPr>
            <w:noProof/>
            <w:webHidden/>
          </w:rPr>
          <w:tab/>
        </w:r>
        <w:r>
          <w:rPr>
            <w:noProof/>
            <w:webHidden/>
          </w:rPr>
          <w:fldChar w:fldCharType="begin"/>
        </w:r>
        <w:r>
          <w:rPr>
            <w:noProof/>
            <w:webHidden/>
          </w:rPr>
          <w:instrText xml:space="preserve"> PAGEREF _Toc141219207 \h </w:instrText>
        </w:r>
        <w:r>
          <w:rPr>
            <w:noProof/>
            <w:webHidden/>
          </w:rPr>
        </w:r>
        <w:r>
          <w:rPr>
            <w:noProof/>
            <w:webHidden/>
          </w:rPr>
          <w:fldChar w:fldCharType="separate"/>
        </w:r>
        <w:r>
          <w:rPr>
            <w:noProof/>
            <w:webHidden/>
          </w:rPr>
          <w:t>14</w:t>
        </w:r>
        <w:r>
          <w:rPr>
            <w:noProof/>
            <w:webHidden/>
          </w:rPr>
          <w:fldChar w:fldCharType="end"/>
        </w:r>
      </w:hyperlink>
    </w:p>
    <w:p w14:paraId="08F00C3E" w14:textId="19217028"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8" w:history="1">
        <w:r w:rsidRPr="005F3545">
          <w:rPr>
            <w:rStyle w:val="Lienhypertexte"/>
            <w:rFonts w:eastAsiaTheme="majorEastAsia"/>
            <w:noProof/>
          </w:rPr>
          <w:t>2.1.5</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Exemple</w:t>
        </w:r>
        <w:r>
          <w:rPr>
            <w:noProof/>
            <w:webHidden/>
          </w:rPr>
          <w:tab/>
        </w:r>
        <w:r>
          <w:rPr>
            <w:noProof/>
            <w:webHidden/>
          </w:rPr>
          <w:fldChar w:fldCharType="begin"/>
        </w:r>
        <w:r>
          <w:rPr>
            <w:noProof/>
            <w:webHidden/>
          </w:rPr>
          <w:instrText xml:space="preserve"> PAGEREF _Toc141219208 \h </w:instrText>
        </w:r>
        <w:r>
          <w:rPr>
            <w:noProof/>
            <w:webHidden/>
          </w:rPr>
        </w:r>
        <w:r>
          <w:rPr>
            <w:noProof/>
            <w:webHidden/>
          </w:rPr>
          <w:fldChar w:fldCharType="separate"/>
        </w:r>
        <w:r>
          <w:rPr>
            <w:noProof/>
            <w:webHidden/>
          </w:rPr>
          <w:t>15</w:t>
        </w:r>
        <w:r>
          <w:rPr>
            <w:noProof/>
            <w:webHidden/>
          </w:rPr>
          <w:fldChar w:fldCharType="end"/>
        </w:r>
      </w:hyperlink>
    </w:p>
    <w:p w14:paraId="7C1249D0" w14:textId="05BC75BD"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09" w:history="1">
        <w:r w:rsidRPr="005F3545">
          <w:rPr>
            <w:rStyle w:val="Lienhypertexte"/>
            <w:rFonts w:eastAsiaTheme="majorEastAsia"/>
            <w:noProof/>
            <w:lang w:val="fr-CH"/>
          </w:rPr>
          <w:t>2.2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Gestionnaire de modules</w:t>
        </w:r>
        <w:r>
          <w:rPr>
            <w:noProof/>
            <w:webHidden/>
          </w:rPr>
          <w:tab/>
        </w:r>
        <w:r>
          <w:rPr>
            <w:noProof/>
            <w:webHidden/>
          </w:rPr>
          <w:fldChar w:fldCharType="begin"/>
        </w:r>
        <w:r>
          <w:rPr>
            <w:noProof/>
            <w:webHidden/>
          </w:rPr>
          <w:instrText xml:space="preserve"> PAGEREF _Toc141219209 \h </w:instrText>
        </w:r>
        <w:r>
          <w:rPr>
            <w:noProof/>
            <w:webHidden/>
          </w:rPr>
        </w:r>
        <w:r>
          <w:rPr>
            <w:noProof/>
            <w:webHidden/>
          </w:rPr>
          <w:fldChar w:fldCharType="separate"/>
        </w:r>
        <w:r>
          <w:rPr>
            <w:noProof/>
            <w:webHidden/>
          </w:rPr>
          <w:t>16</w:t>
        </w:r>
        <w:r>
          <w:rPr>
            <w:noProof/>
            <w:webHidden/>
          </w:rPr>
          <w:fldChar w:fldCharType="end"/>
        </w:r>
      </w:hyperlink>
    </w:p>
    <w:p w14:paraId="64A69F9B" w14:textId="614B39B6"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10" w:history="1">
        <w:r w:rsidRPr="005F3545">
          <w:rPr>
            <w:rStyle w:val="Lienhypertexte"/>
            <w:rFonts w:eastAsiaTheme="majorEastAsia"/>
            <w:noProof/>
            <w:lang w:val="fr-CH"/>
          </w:rPr>
          <w:t>2.3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Application Web</w:t>
        </w:r>
        <w:r>
          <w:rPr>
            <w:noProof/>
            <w:webHidden/>
          </w:rPr>
          <w:tab/>
        </w:r>
        <w:r>
          <w:rPr>
            <w:noProof/>
            <w:webHidden/>
          </w:rPr>
          <w:fldChar w:fldCharType="begin"/>
        </w:r>
        <w:r>
          <w:rPr>
            <w:noProof/>
            <w:webHidden/>
          </w:rPr>
          <w:instrText xml:space="preserve"> PAGEREF _Toc141219210 \h </w:instrText>
        </w:r>
        <w:r>
          <w:rPr>
            <w:noProof/>
            <w:webHidden/>
          </w:rPr>
        </w:r>
        <w:r>
          <w:rPr>
            <w:noProof/>
            <w:webHidden/>
          </w:rPr>
          <w:fldChar w:fldCharType="separate"/>
        </w:r>
        <w:r>
          <w:rPr>
            <w:noProof/>
            <w:webHidden/>
          </w:rPr>
          <w:t>19</w:t>
        </w:r>
        <w:r>
          <w:rPr>
            <w:noProof/>
            <w:webHidden/>
          </w:rPr>
          <w:fldChar w:fldCharType="end"/>
        </w:r>
      </w:hyperlink>
    </w:p>
    <w:p w14:paraId="6745DE7D" w14:textId="4D86F5FE"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1" w:history="1">
        <w:r w:rsidRPr="005F3545">
          <w:rPr>
            <w:rStyle w:val="Lienhypertexte"/>
            <w:rFonts w:eastAsiaTheme="majorEastAsia"/>
            <w:noProof/>
          </w:rPr>
          <w:t>2.3.1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_Toc141219211 \h </w:instrText>
        </w:r>
        <w:r>
          <w:rPr>
            <w:noProof/>
            <w:webHidden/>
          </w:rPr>
        </w:r>
        <w:r>
          <w:rPr>
            <w:noProof/>
            <w:webHidden/>
          </w:rPr>
          <w:fldChar w:fldCharType="separate"/>
        </w:r>
        <w:r>
          <w:rPr>
            <w:noProof/>
            <w:webHidden/>
          </w:rPr>
          <w:t>20</w:t>
        </w:r>
        <w:r>
          <w:rPr>
            <w:noProof/>
            <w:webHidden/>
          </w:rPr>
          <w:fldChar w:fldCharType="end"/>
        </w:r>
      </w:hyperlink>
    </w:p>
    <w:p w14:paraId="7E7551CD" w14:textId="4EE54D58"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2" w:history="1">
        <w:r w:rsidRPr="005F3545">
          <w:rPr>
            <w:rStyle w:val="Lienhypertexte"/>
            <w:rFonts w:eastAsiaTheme="majorEastAsia"/>
            <w:noProof/>
          </w:rPr>
          <w:t>2.3.2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API</w:t>
        </w:r>
        <w:r>
          <w:rPr>
            <w:noProof/>
            <w:webHidden/>
          </w:rPr>
          <w:tab/>
        </w:r>
        <w:r>
          <w:rPr>
            <w:noProof/>
            <w:webHidden/>
          </w:rPr>
          <w:fldChar w:fldCharType="begin"/>
        </w:r>
        <w:r>
          <w:rPr>
            <w:noProof/>
            <w:webHidden/>
          </w:rPr>
          <w:instrText xml:space="preserve"> PAGEREF _Toc141219212 \h </w:instrText>
        </w:r>
        <w:r>
          <w:rPr>
            <w:noProof/>
            <w:webHidden/>
          </w:rPr>
        </w:r>
        <w:r>
          <w:rPr>
            <w:noProof/>
            <w:webHidden/>
          </w:rPr>
          <w:fldChar w:fldCharType="separate"/>
        </w:r>
        <w:r>
          <w:rPr>
            <w:noProof/>
            <w:webHidden/>
          </w:rPr>
          <w:t>22</w:t>
        </w:r>
        <w:r>
          <w:rPr>
            <w:noProof/>
            <w:webHidden/>
          </w:rPr>
          <w:fldChar w:fldCharType="end"/>
        </w:r>
      </w:hyperlink>
    </w:p>
    <w:p w14:paraId="75D010FE" w14:textId="2BA1F3DD"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13" w:history="1">
        <w:r w:rsidRPr="005F3545">
          <w:rPr>
            <w:rStyle w:val="Lienhypertexte"/>
            <w:rFonts w:eastAsiaTheme="majorEastAsia"/>
            <w:noProof/>
            <w:lang w:val="fr-CH"/>
          </w:rPr>
          <w:t>2.4</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Base de données</w:t>
        </w:r>
        <w:r>
          <w:rPr>
            <w:noProof/>
            <w:webHidden/>
          </w:rPr>
          <w:tab/>
        </w:r>
        <w:r>
          <w:rPr>
            <w:noProof/>
            <w:webHidden/>
          </w:rPr>
          <w:fldChar w:fldCharType="begin"/>
        </w:r>
        <w:r>
          <w:rPr>
            <w:noProof/>
            <w:webHidden/>
          </w:rPr>
          <w:instrText xml:space="preserve"> PAGEREF _Toc141219213 \h </w:instrText>
        </w:r>
        <w:r>
          <w:rPr>
            <w:noProof/>
            <w:webHidden/>
          </w:rPr>
        </w:r>
        <w:r>
          <w:rPr>
            <w:noProof/>
            <w:webHidden/>
          </w:rPr>
          <w:fldChar w:fldCharType="separate"/>
        </w:r>
        <w:r>
          <w:rPr>
            <w:noProof/>
            <w:webHidden/>
          </w:rPr>
          <w:t>23</w:t>
        </w:r>
        <w:r>
          <w:rPr>
            <w:noProof/>
            <w:webHidden/>
          </w:rPr>
          <w:fldChar w:fldCharType="end"/>
        </w:r>
      </w:hyperlink>
    </w:p>
    <w:p w14:paraId="4A28D34A" w14:textId="687D772F"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4" w:history="1">
        <w:r w:rsidRPr="005F3545">
          <w:rPr>
            <w:rStyle w:val="Lienhypertexte"/>
            <w:rFonts w:eastAsiaTheme="majorEastAsia"/>
            <w:noProof/>
          </w:rPr>
          <w:t>2.4.1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Modèle conceptuel</w:t>
        </w:r>
        <w:r>
          <w:rPr>
            <w:noProof/>
            <w:webHidden/>
          </w:rPr>
          <w:tab/>
        </w:r>
        <w:r>
          <w:rPr>
            <w:noProof/>
            <w:webHidden/>
          </w:rPr>
          <w:fldChar w:fldCharType="begin"/>
        </w:r>
        <w:r>
          <w:rPr>
            <w:noProof/>
            <w:webHidden/>
          </w:rPr>
          <w:instrText xml:space="preserve"> PAGEREF _Toc141219214 \h </w:instrText>
        </w:r>
        <w:r>
          <w:rPr>
            <w:noProof/>
            <w:webHidden/>
          </w:rPr>
        </w:r>
        <w:r>
          <w:rPr>
            <w:noProof/>
            <w:webHidden/>
          </w:rPr>
          <w:fldChar w:fldCharType="separate"/>
        </w:r>
        <w:r>
          <w:rPr>
            <w:noProof/>
            <w:webHidden/>
          </w:rPr>
          <w:t>24</w:t>
        </w:r>
        <w:r>
          <w:rPr>
            <w:noProof/>
            <w:webHidden/>
          </w:rPr>
          <w:fldChar w:fldCharType="end"/>
        </w:r>
      </w:hyperlink>
    </w:p>
    <w:p w14:paraId="1B3E90D5" w14:textId="6C6C1564"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5" w:history="1">
        <w:r w:rsidRPr="005F3545">
          <w:rPr>
            <w:rStyle w:val="Lienhypertexte"/>
            <w:rFonts w:eastAsiaTheme="majorEastAsia"/>
            <w:noProof/>
          </w:rPr>
          <w:t>2.4.2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Synthèse</w:t>
        </w:r>
        <w:r>
          <w:rPr>
            <w:noProof/>
            <w:webHidden/>
          </w:rPr>
          <w:tab/>
        </w:r>
        <w:r>
          <w:rPr>
            <w:noProof/>
            <w:webHidden/>
          </w:rPr>
          <w:fldChar w:fldCharType="begin"/>
        </w:r>
        <w:r>
          <w:rPr>
            <w:noProof/>
            <w:webHidden/>
          </w:rPr>
          <w:instrText xml:space="preserve"> PAGEREF _Toc141219215 \h </w:instrText>
        </w:r>
        <w:r>
          <w:rPr>
            <w:noProof/>
            <w:webHidden/>
          </w:rPr>
        </w:r>
        <w:r>
          <w:rPr>
            <w:noProof/>
            <w:webHidden/>
          </w:rPr>
          <w:fldChar w:fldCharType="separate"/>
        </w:r>
        <w:r>
          <w:rPr>
            <w:noProof/>
            <w:webHidden/>
          </w:rPr>
          <w:t>25</w:t>
        </w:r>
        <w:r>
          <w:rPr>
            <w:noProof/>
            <w:webHidden/>
          </w:rPr>
          <w:fldChar w:fldCharType="end"/>
        </w:r>
      </w:hyperlink>
    </w:p>
    <w:p w14:paraId="4A46F1C7" w14:textId="7AEEC67F"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16" w:history="1">
        <w:r w:rsidRPr="005F3545">
          <w:rPr>
            <w:rStyle w:val="Lienhypertexte"/>
            <w:rFonts w:eastAsiaTheme="majorEastAsia"/>
            <w:noProof/>
            <w:lang w:val="fr-CH"/>
          </w:rPr>
          <w:t>2.5</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Module Proof Of Concept</w:t>
        </w:r>
        <w:r>
          <w:rPr>
            <w:noProof/>
            <w:webHidden/>
          </w:rPr>
          <w:tab/>
        </w:r>
        <w:r>
          <w:rPr>
            <w:noProof/>
            <w:webHidden/>
          </w:rPr>
          <w:fldChar w:fldCharType="begin"/>
        </w:r>
        <w:r>
          <w:rPr>
            <w:noProof/>
            <w:webHidden/>
          </w:rPr>
          <w:instrText xml:space="preserve"> PAGEREF _Toc141219216 \h </w:instrText>
        </w:r>
        <w:r>
          <w:rPr>
            <w:noProof/>
            <w:webHidden/>
          </w:rPr>
        </w:r>
        <w:r>
          <w:rPr>
            <w:noProof/>
            <w:webHidden/>
          </w:rPr>
          <w:fldChar w:fldCharType="separate"/>
        </w:r>
        <w:r>
          <w:rPr>
            <w:noProof/>
            <w:webHidden/>
          </w:rPr>
          <w:t>26</w:t>
        </w:r>
        <w:r>
          <w:rPr>
            <w:noProof/>
            <w:webHidden/>
          </w:rPr>
          <w:fldChar w:fldCharType="end"/>
        </w:r>
      </w:hyperlink>
    </w:p>
    <w:p w14:paraId="1EB63430" w14:textId="189ABE4D"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7" w:history="1">
        <w:r w:rsidRPr="005F3545">
          <w:rPr>
            <w:rStyle w:val="Lienhypertexte"/>
            <w:rFonts w:eastAsiaTheme="majorEastAsia"/>
            <w:noProof/>
          </w:rPr>
          <w:t>2.5.1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Intégration avec le logiciel Composal</w:t>
        </w:r>
        <w:r>
          <w:rPr>
            <w:noProof/>
            <w:webHidden/>
          </w:rPr>
          <w:tab/>
        </w:r>
        <w:r>
          <w:rPr>
            <w:noProof/>
            <w:webHidden/>
          </w:rPr>
          <w:fldChar w:fldCharType="begin"/>
        </w:r>
        <w:r>
          <w:rPr>
            <w:noProof/>
            <w:webHidden/>
          </w:rPr>
          <w:instrText xml:space="preserve"> PAGEREF _Toc141219217 \h </w:instrText>
        </w:r>
        <w:r>
          <w:rPr>
            <w:noProof/>
            <w:webHidden/>
          </w:rPr>
        </w:r>
        <w:r>
          <w:rPr>
            <w:noProof/>
            <w:webHidden/>
          </w:rPr>
          <w:fldChar w:fldCharType="separate"/>
        </w:r>
        <w:r>
          <w:rPr>
            <w:noProof/>
            <w:webHidden/>
          </w:rPr>
          <w:t>26</w:t>
        </w:r>
        <w:r>
          <w:rPr>
            <w:noProof/>
            <w:webHidden/>
          </w:rPr>
          <w:fldChar w:fldCharType="end"/>
        </w:r>
      </w:hyperlink>
    </w:p>
    <w:p w14:paraId="4EFCE78F" w14:textId="7C5A7964"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18" w:history="1">
        <w:r w:rsidRPr="005F3545">
          <w:rPr>
            <w:rStyle w:val="Lienhypertexte"/>
            <w:rFonts w:eastAsiaTheme="majorEastAsia"/>
            <w:noProof/>
            <w:lang w:val="fr-CH"/>
          </w:rPr>
          <w:t>2.6</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Planification</w:t>
        </w:r>
        <w:r>
          <w:rPr>
            <w:noProof/>
            <w:webHidden/>
          </w:rPr>
          <w:tab/>
        </w:r>
        <w:r>
          <w:rPr>
            <w:noProof/>
            <w:webHidden/>
          </w:rPr>
          <w:fldChar w:fldCharType="begin"/>
        </w:r>
        <w:r>
          <w:rPr>
            <w:noProof/>
            <w:webHidden/>
          </w:rPr>
          <w:instrText xml:space="preserve"> PAGEREF _Toc141219218 \h </w:instrText>
        </w:r>
        <w:r>
          <w:rPr>
            <w:noProof/>
            <w:webHidden/>
          </w:rPr>
        </w:r>
        <w:r>
          <w:rPr>
            <w:noProof/>
            <w:webHidden/>
          </w:rPr>
          <w:fldChar w:fldCharType="separate"/>
        </w:r>
        <w:r>
          <w:rPr>
            <w:noProof/>
            <w:webHidden/>
          </w:rPr>
          <w:t>28</w:t>
        </w:r>
        <w:r>
          <w:rPr>
            <w:noProof/>
            <w:webHidden/>
          </w:rPr>
          <w:fldChar w:fldCharType="end"/>
        </w:r>
      </w:hyperlink>
    </w:p>
    <w:p w14:paraId="574C35C9" w14:textId="640A3CB4"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9" w:history="1">
        <w:r w:rsidRPr="005F3545">
          <w:rPr>
            <w:rStyle w:val="Lienhypertexte"/>
            <w:rFonts w:eastAsiaTheme="majorEastAsia"/>
            <w:noProof/>
          </w:rPr>
          <w:t>2.6.1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Livrables</w:t>
        </w:r>
        <w:r>
          <w:rPr>
            <w:noProof/>
            <w:webHidden/>
          </w:rPr>
          <w:tab/>
        </w:r>
        <w:r>
          <w:rPr>
            <w:noProof/>
            <w:webHidden/>
          </w:rPr>
          <w:fldChar w:fldCharType="begin"/>
        </w:r>
        <w:r>
          <w:rPr>
            <w:noProof/>
            <w:webHidden/>
          </w:rPr>
          <w:instrText xml:space="preserve"> PAGEREF _Toc141219219 \h </w:instrText>
        </w:r>
        <w:r>
          <w:rPr>
            <w:noProof/>
            <w:webHidden/>
          </w:rPr>
        </w:r>
        <w:r>
          <w:rPr>
            <w:noProof/>
            <w:webHidden/>
          </w:rPr>
          <w:fldChar w:fldCharType="separate"/>
        </w:r>
        <w:r>
          <w:rPr>
            <w:noProof/>
            <w:webHidden/>
          </w:rPr>
          <w:t>28</w:t>
        </w:r>
        <w:r>
          <w:rPr>
            <w:noProof/>
            <w:webHidden/>
          </w:rPr>
          <w:fldChar w:fldCharType="end"/>
        </w:r>
      </w:hyperlink>
    </w:p>
    <w:p w14:paraId="21B83BE2" w14:textId="70A83865"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0" w:history="1">
        <w:r w:rsidRPr="005F3545">
          <w:rPr>
            <w:rStyle w:val="Lienhypertexte"/>
            <w:rFonts w:eastAsiaTheme="majorEastAsia"/>
            <w:noProof/>
          </w:rPr>
          <w:t>2.6.2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Étapes</w:t>
        </w:r>
        <w:r>
          <w:rPr>
            <w:noProof/>
            <w:webHidden/>
          </w:rPr>
          <w:tab/>
        </w:r>
        <w:r>
          <w:rPr>
            <w:noProof/>
            <w:webHidden/>
          </w:rPr>
          <w:fldChar w:fldCharType="begin"/>
        </w:r>
        <w:r>
          <w:rPr>
            <w:noProof/>
            <w:webHidden/>
          </w:rPr>
          <w:instrText xml:space="preserve"> PAGEREF _Toc141219220 \h </w:instrText>
        </w:r>
        <w:r>
          <w:rPr>
            <w:noProof/>
            <w:webHidden/>
          </w:rPr>
        </w:r>
        <w:r>
          <w:rPr>
            <w:noProof/>
            <w:webHidden/>
          </w:rPr>
          <w:fldChar w:fldCharType="separate"/>
        </w:r>
        <w:r>
          <w:rPr>
            <w:noProof/>
            <w:webHidden/>
          </w:rPr>
          <w:t>28</w:t>
        </w:r>
        <w:r>
          <w:rPr>
            <w:noProof/>
            <w:webHidden/>
          </w:rPr>
          <w:fldChar w:fldCharType="end"/>
        </w:r>
      </w:hyperlink>
    </w:p>
    <w:p w14:paraId="33DE1B1A" w14:textId="670A1A8F"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21" w:history="1">
        <w:r w:rsidRPr="005F3545">
          <w:rPr>
            <w:rStyle w:val="Lienhypertexte"/>
            <w:rFonts w:eastAsiaTheme="majorEastAsia"/>
            <w:noProof/>
            <w:lang w:val="fr-CH"/>
          </w:rPr>
          <w:t>2.7</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Prototypes et essais effectués</w:t>
        </w:r>
        <w:r>
          <w:rPr>
            <w:noProof/>
            <w:webHidden/>
          </w:rPr>
          <w:tab/>
        </w:r>
        <w:r>
          <w:rPr>
            <w:noProof/>
            <w:webHidden/>
          </w:rPr>
          <w:fldChar w:fldCharType="begin"/>
        </w:r>
        <w:r>
          <w:rPr>
            <w:noProof/>
            <w:webHidden/>
          </w:rPr>
          <w:instrText xml:space="preserve"> PAGEREF _Toc141219221 \h </w:instrText>
        </w:r>
        <w:r>
          <w:rPr>
            <w:noProof/>
            <w:webHidden/>
          </w:rPr>
        </w:r>
        <w:r>
          <w:rPr>
            <w:noProof/>
            <w:webHidden/>
          </w:rPr>
          <w:fldChar w:fldCharType="separate"/>
        </w:r>
        <w:r>
          <w:rPr>
            <w:noProof/>
            <w:webHidden/>
          </w:rPr>
          <w:t>30</w:t>
        </w:r>
        <w:r>
          <w:rPr>
            <w:noProof/>
            <w:webHidden/>
          </w:rPr>
          <w:fldChar w:fldCharType="end"/>
        </w:r>
      </w:hyperlink>
    </w:p>
    <w:p w14:paraId="6AC291A7" w14:textId="5D89EA07"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2" w:history="1">
        <w:r w:rsidRPr="005F3545">
          <w:rPr>
            <w:rStyle w:val="Lienhypertexte"/>
            <w:rFonts w:eastAsiaTheme="majorEastAsia"/>
            <w:noProof/>
          </w:rPr>
          <w:t>2.7.1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Architecture serveur HTTP</w:t>
        </w:r>
        <w:r>
          <w:rPr>
            <w:noProof/>
            <w:webHidden/>
          </w:rPr>
          <w:tab/>
        </w:r>
        <w:r>
          <w:rPr>
            <w:noProof/>
            <w:webHidden/>
          </w:rPr>
          <w:fldChar w:fldCharType="begin"/>
        </w:r>
        <w:r>
          <w:rPr>
            <w:noProof/>
            <w:webHidden/>
          </w:rPr>
          <w:instrText xml:space="preserve"> PAGEREF _Toc141219222 \h </w:instrText>
        </w:r>
        <w:r>
          <w:rPr>
            <w:noProof/>
            <w:webHidden/>
          </w:rPr>
        </w:r>
        <w:r>
          <w:rPr>
            <w:noProof/>
            <w:webHidden/>
          </w:rPr>
          <w:fldChar w:fldCharType="separate"/>
        </w:r>
        <w:r>
          <w:rPr>
            <w:noProof/>
            <w:webHidden/>
          </w:rPr>
          <w:t>30</w:t>
        </w:r>
        <w:r>
          <w:rPr>
            <w:noProof/>
            <w:webHidden/>
          </w:rPr>
          <w:fldChar w:fldCharType="end"/>
        </w:r>
      </w:hyperlink>
    </w:p>
    <w:p w14:paraId="455AB25F" w14:textId="1F805CE2"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3" w:history="1">
        <w:r w:rsidRPr="005F3545">
          <w:rPr>
            <w:rStyle w:val="Lienhypertexte"/>
            <w:rFonts w:eastAsiaTheme="majorEastAsia"/>
            <w:noProof/>
          </w:rPr>
          <w:t>2.7.2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Architecture Electron.js</w:t>
        </w:r>
        <w:r>
          <w:rPr>
            <w:noProof/>
            <w:webHidden/>
          </w:rPr>
          <w:tab/>
        </w:r>
        <w:r>
          <w:rPr>
            <w:noProof/>
            <w:webHidden/>
          </w:rPr>
          <w:fldChar w:fldCharType="begin"/>
        </w:r>
        <w:r>
          <w:rPr>
            <w:noProof/>
            <w:webHidden/>
          </w:rPr>
          <w:instrText xml:space="preserve"> PAGEREF _Toc141219223 \h </w:instrText>
        </w:r>
        <w:r>
          <w:rPr>
            <w:noProof/>
            <w:webHidden/>
          </w:rPr>
        </w:r>
        <w:r>
          <w:rPr>
            <w:noProof/>
            <w:webHidden/>
          </w:rPr>
          <w:fldChar w:fldCharType="separate"/>
        </w:r>
        <w:r>
          <w:rPr>
            <w:noProof/>
            <w:webHidden/>
          </w:rPr>
          <w:t>35</w:t>
        </w:r>
        <w:r>
          <w:rPr>
            <w:noProof/>
            <w:webHidden/>
          </w:rPr>
          <w:fldChar w:fldCharType="end"/>
        </w:r>
      </w:hyperlink>
    </w:p>
    <w:p w14:paraId="4379C645" w14:textId="15CB7A48"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4" w:history="1">
        <w:r w:rsidRPr="005F3545">
          <w:rPr>
            <w:rStyle w:val="Lienhypertexte"/>
            <w:rFonts w:eastAsiaTheme="majorEastAsia"/>
            <w:noProof/>
          </w:rPr>
          <w:t>2.7.3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Choix</w:t>
        </w:r>
        <w:r>
          <w:rPr>
            <w:noProof/>
            <w:webHidden/>
          </w:rPr>
          <w:tab/>
        </w:r>
        <w:r>
          <w:rPr>
            <w:noProof/>
            <w:webHidden/>
          </w:rPr>
          <w:fldChar w:fldCharType="begin"/>
        </w:r>
        <w:r>
          <w:rPr>
            <w:noProof/>
            <w:webHidden/>
          </w:rPr>
          <w:instrText xml:space="preserve"> PAGEREF _Toc141219224 \h </w:instrText>
        </w:r>
        <w:r>
          <w:rPr>
            <w:noProof/>
            <w:webHidden/>
          </w:rPr>
        </w:r>
        <w:r>
          <w:rPr>
            <w:noProof/>
            <w:webHidden/>
          </w:rPr>
          <w:fldChar w:fldCharType="separate"/>
        </w:r>
        <w:r>
          <w:rPr>
            <w:noProof/>
            <w:webHidden/>
          </w:rPr>
          <w:t>36</w:t>
        </w:r>
        <w:r>
          <w:rPr>
            <w:noProof/>
            <w:webHidden/>
          </w:rPr>
          <w:fldChar w:fldCharType="end"/>
        </w:r>
      </w:hyperlink>
    </w:p>
    <w:p w14:paraId="31B82427" w14:textId="5CA988F7"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25" w:history="1">
        <w:r w:rsidRPr="005F3545">
          <w:rPr>
            <w:rStyle w:val="Lienhypertexte"/>
            <w:rFonts w:eastAsiaTheme="majorEastAsia"/>
            <w:noProof/>
            <w:lang w:val="fr-CH"/>
          </w:rPr>
          <w:t>2.8</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Choix technologiques</w:t>
        </w:r>
        <w:r>
          <w:rPr>
            <w:noProof/>
            <w:webHidden/>
          </w:rPr>
          <w:tab/>
        </w:r>
        <w:r>
          <w:rPr>
            <w:noProof/>
            <w:webHidden/>
          </w:rPr>
          <w:fldChar w:fldCharType="begin"/>
        </w:r>
        <w:r>
          <w:rPr>
            <w:noProof/>
            <w:webHidden/>
          </w:rPr>
          <w:instrText xml:space="preserve"> PAGEREF _Toc141219225 \h </w:instrText>
        </w:r>
        <w:r>
          <w:rPr>
            <w:noProof/>
            <w:webHidden/>
          </w:rPr>
        </w:r>
        <w:r>
          <w:rPr>
            <w:noProof/>
            <w:webHidden/>
          </w:rPr>
          <w:fldChar w:fldCharType="separate"/>
        </w:r>
        <w:r>
          <w:rPr>
            <w:noProof/>
            <w:webHidden/>
          </w:rPr>
          <w:t>37</w:t>
        </w:r>
        <w:r>
          <w:rPr>
            <w:noProof/>
            <w:webHidden/>
          </w:rPr>
          <w:fldChar w:fldCharType="end"/>
        </w:r>
      </w:hyperlink>
    </w:p>
    <w:p w14:paraId="004FB2E8" w14:textId="0A00DCEA"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6" w:history="1">
        <w:r w:rsidRPr="005F3545">
          <w:rPr>
            <w:rStyle w:val="Lienhypertexte"/>
            <w:rFonts w:eastAsiaTheme="majorEastAsia"/>
            <w:noProof/>
          </w:rPr>
          <w:t>2.8.1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Choix généraux</w:t>
        </w:r>
        <w:r>
          <w:rPr>
            <w:noProof/>
            <w:webHidden/>
          </w:rPr>
          <w:tab/>
        </w:r>
        <w:r>
          <w:rPr>
            <w:noProof/>
            <w:webHidden/>
          </w:rPr>
          <w:fldChar w:fldCharType="begin"/>
        </w:r>
        <w:r>
          <w:rPr>
            <w:noProof/>
            <w:webHidden/>
          </w:rPr>
          <w:instrText xml:space="preserve"> PAGEREF _Toc141219226 \h </w:instrText>
        </w:r>
        <w:r>
          <w:rPr>
            <w:noProof/>
            <w:webHidden/>
          </w:rPr>
        </w:r>
        <w:r>
          <w:rPr>
            <w:noProof/>
            <w:webHidden/>
          </w:rPr>
          <w:fldChar w:fldCharType="separate"/>
        </w:r>
        <w:r>
          <w:rPr>
            <w:noProof/>
            <w:webHidden/>
          </w:rPr>
          <w:t>37</w:t>
        </w:r>
        <w:r>
          <w:rPr>
            <w:noProof/>
            <w:webHidden/>
          </w:rPr>
          <w:fldChar w:fldCharType="end"/>
        </w:r>
      </w:hyperlink>
    </w:p>
    <w:p w14:paraId="0C8F0D61" w14:textId="0EBDD53B"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7" w:history="1">
        <w:r w:rsidRPr="005F3545">
          <w:rPr>
            <w:rStyle w:val="Lienhypertexte"/>
            <w:rFonts w:eastAsiaTheme="majorEastAsia"/>
            <w:noProof/>
          </w:rPr>
          <w:t>2.8.2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Backend</w:t>
        </w:r>
        <w:r>
          <w:rPr>
            <w:noProof/>
            <w:webHidden/>
          </w:rPr>
          <w:tab/>
        </w:r>
        <w:r>
          <w:rPr>
            <w:noProof/>
            <w:webHidden/>
          </w:rPr>
          <w:fldChar w:fldCharType="begin"/>
        </w:r>
        <w:r>
          <w:rPr>
            <w:noProof/>
            <w:webHidden/>
          </w:rPr>
          <w:instrText xml:space="preserve"> PAGEREF _Toc141219227 \h </w:instrText>
        </w:r>
        <w:r>
          <w:rPr>
            <w:noProof/>
            <w:webHidden/>
          </w:rPr>
        </w:r>
        <w:r>
          <w:rPr>
            <w:noProof/>
            <w:webHidden/>
          </w:rPr>
          <w:fldChar w:fldCharType="separate"/>
        </w:r>
        <w:r>
          <w:rPr>
            <w:noProof/>
            <w:webHidden/>
          </w:rPr>
          <w:t>37</w:t>
        </w:r>
        <w:r>
          <w:rPr>
            <w:noProof/>
            <w:webHidden/>
          </w:rPr>
          <w:fldChar w:fldCharType="end"/>
        </w:r>
      </w:hyperlink>
    </w:p>
    <w:p w14:paraId="67010453" w14:textId="78A7F5B0"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8" w:history="1">
        <w:r w:rsidRPr="005F3545">
          <w:rPr>
            <w:rStyle w:val="Lienhypertexte"/>
            <w:rFonts w:eastAsiaTheme="majorEastAsia"/>
            <w:noProof/>
          </w:rPr>
          <w:t>2.8.3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Frontend</w:t>
        </w:r>
        <w:r>
          <w:rPr>
            <w:noProof/>
            <w:webHidden/>
          </w:rPr>
          <w:tab/>
        </w:r>
        <w:r>
          <w:rPr>
            <w:noProof/>
            <w:webHidden/>
          </w:rPr>
          <w:fldChar w:fldCharType="begin"/>
        </w:r>
        <w:r>
          <w:rPr>
            <w:noProof/>
            <w:webHidden/>
          </w:rPr>
          <w:instrText xml:space="preserve"> PAGEREF _Toc141219228 \h </w:instrText>
        </w:r>
        <w:r>
          <w:rPr>
            <w:noProof/>
            <w:webHidden/>
          </w:rPr>
        </w:r>
        <w:r>
          <w:rPr>
            <w:noProof/>
            <w:webHidden/>
          </w:rPr>
          <w:fldChar w:fldCharType="separate"/>
        </w:r>
        <w:r>
          <w:rPr>
            <w:noProof/>
            <w:webHidden/>
          </w:rPr>
          <w:t>38</w:t>
        </w:r>
        <w:r>
          <w:rPr>
            <w:noProof/>
            <w:webHidden/>
          </w:rPr>
          <w:fldChar w:fldCharType="end"/>
        </w:r>
      </w:hyperlink>
    </w:p>
    <w:p w14:paraId="2D0FD450" w14:textId="02A71A7A"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29" w:history="1">
        <w:r w:rsidRPr="005F3545">
          <w:rPr>
            <w:rStyle w:val="Lienhypertexte"/>
            <w:rFonts w:eastAsiaTheme="majorEastAsia"/>
            <w:noProof/>
            <w:lang w:val="fr-CH"/>
          </w:rPr>
          <w:t>2.9</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lang w:val="fr-CH"/>
          </w:rPr>
          <w:t>Méthodologies et outils</w:t>
        </w:r>
        <w:r>
          <w:rPr>
            <w:noProof/>
            <w:webHidden/>
          </w:rPr>
          <w:tab/>
        </w:r>
        <w:r>
          <w:rPr>
            <w:noProof/>
            <w:webHidden/>
          </w:rPr>
          <w:fldChar w:fldCharType="begin"/>
        </w:r>
        <w:r>
          <w:rPr>
            <w:noProof/>
            <w:webHidden/>
          </w:rPr>
          <w:instrText xml:space="preserve"> PAGEREF _Toc141219229 \h </w:instrText>
        </w:r>
        <w:r>
          <w:rPr>
            <w:noProof/>
            <w:webHidden/>
          </w:rPr>
        </w:r>
        <w:r>
          <w:rPr>
            <w:noProof/>
            <w:webHidden/>
          </w:rPr>
          <w:fldChar w:fldCharType="separate"/>
        </w:r>
        <w:r>
          <w:rPr>
            <w:noProof/>
            <w:webHidden/>
          </w:rPr>
          <w:t>40</w:t>
        </w:r>
        <w:r>
          <w:rPr>
            <w:noProof/>
            <w:webHidden/>
          </w:rPr>
          <w:fldChar w:fldCharType="end"/>
        </w:r>
      </w:hyperlink>
    </w:p>
    <w:p w14:paraId="5350C865" w14:textId="4A4815A4"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0" w:history="1">
        <w:r w:rsidRPr="005F3545">
          <w:rPr>
            <w:rStyle w:val="Lienhypertexte"/>
            <w:rFonts w:eastAsiaTheme="majorEastAsia"/>
            <w:noProof/>
          </w:rPr>
          <w:t>2.9.1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Monorepo</w:t>
        </w:r>
        <w:r>
          <w:rPr>
            <w:noProof/>
            <w:webHidden/>
          </w:rPr>
          <w:tab/>
        </w:r>
        <w:r>
          <w:rPr>
            <w:noProof/>
            <w:webHidden/>
          </w:rPr>
          <w:fldChar w:fldCharType="begin"/>
        </w:r>
        <w:r>
          <w:rPr>
            <w:noProof/>
            <w:webHidden/>
          </w:rPr>
          <w:instrText xml:space="preserve"> PAGEREF _Toc141219230 \h </w:instrText>
        </w:r>
        <w:r>
          <w:rPr>
            <w:noProof/>
            <w:webHidden/>
          </w:rPr>
        </w:r>
        <w:r>
          <w:rPr>
            <w:noProof/>
            <w:webHidden/>
          </w:rPr>
          <w:fldChar w:fldCharType="separate"/>
        </w:r>
        <w:r>
          <w:rPr>
            <w:noProof/>
            <w:webHidden/>
          </w:rPr>
          <w:t>40</w:t>
        </w:r>
        <w:r>
          <w:rPr>
            <w:noProof/>
            <w:webHidden/>
          </w:rPr>
          <w:fldChar w:fldCharType="end"/>
        </w:r>
      </w:hyperlink>
    </w:p>
    <w:p w14:paraId="5D24A188" w14:textId="47CB9F0B"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1" w:history="1">
        <w:r w:rsidRPr="005F3545">
          <w:rPr>
            <w:rStyle w:val="Lienhypertexte"/>
            <w:rFonts w:eastAsiaTheme="majorEastAsia"/>
            <w:noProof/>
          </w:rPr>
          <w:t>2.9.2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Contrôle de version</w:t>
        </w:r>
        <w:r>
          <w:rPr>
            <w:noProof/>
            <w:webHidden/>
          </w:rPr>
          <w:tab/>
        </w:r>
        <w:r>
          <w:rPr>
            <w:noProof/>
            <w:webHidden/>
          </w:rPr>
          <w:fldChar w:fldCharType="begin"/>
        </w:r>
        <w:r>
          <w:rPr>
            <w:noProof/>
            <w:webHidden/>
          </w:rPr>
          <w:instrText xml:space="preserve"> PAGEREF _Toc141219231 \h </w:instrText>
        </w:r>
        <w:r>
          <w:rPr>
            <w:noProof/>
            <w:webHidden/>
          </w:rPr>
        </w:r>
        <w:r>
          <w:rPr>
            <w:noProof/>
            <w:webHidden/>
          </w:rPr>
          <w:fldChar w:fldCharType="separate"/>
        </w:r>
        <w:r>
          <w:rPr>
            <w:noProof/>
            <w:webHidden/>
          </w:rPr>
          <w:t>40</w:t>
        </w:r>
        <w:r>
          <w:rPr>
            <w:noProof/>
            <w:webHidden/>
          </w:rPr>
          <w:fldChar w:fldCharType="end"/>
        </w:r>
      </w:hyperlink>
    </w:p>
    <w:p w14:paraId="6155CC40" w14:textId="1A93ADA2"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2" w:history="1">
        <w:r w:rsidRPr="005F3545">
          <w:rPr>
            <w:rStyle w:val="Lienhypertexte"/>
            <w:rFonts w:eastAsiaTheme="majorEastAsia"/>
            <w:noProof/>
          </w:rPr>
          <w:t>2.9.3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CI / CD</w:t>
        </w:r>
        <w:r>
          <w:rPr>
            <w:noProof/>
            <w:webHidden/>
          </w:rPr>
          <w:tab/>
        </w:r>
        <w:r>
          <w:rPr>
            <w:noProof/>
            <w:webHidden/>
          </w:rPr>
          <w:fldChar w:fldCharType="begin"/>
        </w:r>
        <w:r>
          <w:rPr>
            <w:noProof/>
            <w:webHidden/>
          </w:rPr>
          <w:instrText xml:space="preserve"> PAGEREF _Toc141219232 \h </w:instrText>
        </w:r>
        <w:r>
          <w:rPr>
            <w:noProof/>
            <w:webHidden/>
          </w:rPr>
        </w:r>
        <w:r>
          <w:rPr>
            <w:noProof/>
            <w:webHidden/>
          </w:rPr>
          <w:fldChar w:fldCharType="separate"/>
        </w:r>
        <w:r>
          <w:rPr>
            <w:noProof/>
            <w:webHidden/>
          </w:rPr>
          <w:t>40</w:t>
        </w:r>
        <w:r>
          <w:rPr>
            <w:noProof/>
            <w:webHidden/>
          </w:rPr>
          <w:fldChar w:fldCharType="end"/>
        </w:r>
      </w:hyperlink>
    </w:p>
    <w:p w14:paraId="33899808" w14:textId="46337476"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3" w:history="1">
        <w:r w:rsidRPr="005F3545">
          <w:rPr>
            <w:rStyle w:val="Lienhypertexte"/>
            <w:rFonts w:eastAsiaTheme="majorEastAsia"/>
            <w:noProof/>
          </w:rPr>
          <w:t>2.9.4</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_Toc141219233 \h </w:instrText>
        </w:r>
        <w:r>
          <w:rPr>
            <w:noProof/>
            <w:webHidden/>
          </w:rPr>
        </w:r>
        <w:r>
          <w:rPr>
            <w:noProof/>
            <w:webHidden/>
          </w:rPr>
          <w:fldChar w:fldCharType="separate"/>
        </w:r>
        <w:r>
          <w:rPr>
            <w:noProof/>
            <w:webHidden/>
          </w:rPr>
          <w:t>41</w:t>
        </w:r>
        <w:r>
          <w:rPr>
            <w:noProof/>
            <w:webHidden/>
          </w:rPr>
          <w:fldChar w:fldCharType="end"/>
        </w:r>
      </w:hyperlink>
    </w:p>
    <w:p w14:paraId="409A2A25" w14:textId="207455F5" w:rsidR="00254D5A" w:rsidRDefault="00254D5A">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34" w:history="1">
        <w:r w:rsidRPr="005F3545">
          <w:rPr>
            <w:rStyle w:val="Lienhypertexte"/>
            <w:rFonts w:eastAsiaTheme="majorEastAsia"/>
            <w:noProof/>
            <w:lang w:val="fr-CH"/>
          </w:rPr>
          <w:t>Chapitre 3 Modules</w:t>
        </w:r>
        <w:r>
          <w:rPr>
            <w:noProof/>
            <w:webHidden/>
          </w:rPr>
          <w:tab/>
        </w:r>
        <w:r>
          <w:rPr>
            <w:noProof/>
            <w:webHidden/>
          </w:rPr>
          <w:fldChar w:fldCharType="begin"/>
        </w:r>
        <w:r>
          <w:rPr>
            <w:noProof/>
            <w:webHidden/>
          </w:rPr>
          <w:instrText xml:space="preserve"> PAGEREF _Toc141219234 \h </w:instrText>
        </w:r>
        <w:r>
          <w:rPr>
            <w:noProof/>
            <w:webHidden/>
          </w:rPr>
        </w:r>
        <w:r>
          <w:rPr>
            <w:noProof/>
            <w:webHidden/>
          </w:rPr>
          <w:fldChar w:fldCharType="separate"/>
        </w:r>
        <w:r>
          <w:rPr>
            <w:noProof/>
            <w:webHidden/>
          </w:rPr>
          <w:t>44</w:t>
        </w:r>
        <w:r>
          <w:rPr>
            <w:noProof/>
            <w:webHidden/>
          </w:rPr>
          <w:fldChar w:fldCharType="end"/>
        </w:r>
      </w:hyperlink>
    </w:p>
    <w:p w14:paraId="754FB2F7" w14:textId="1B211042"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35" w:history="1">
        <w:r w:rsidRPr="005F3545">
          <w:rPr>
            <w:rStyle w:val="Lienhypertexte"/>
            <w:rFonts w:eastAsiaTheme="majorEastAsia"/>
            <w:noProof/>
          </w:rPr>
          <w:t>3.1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_Toc141219235 \h </w:instrText>
        </w:r>
        <w:r>
          <w:rPr>
            <w:noProof/>
            <w:webHidden/>
          </w:rPr>
        </w:r>
        <w:r>
          <w:rPr>
            <w:noProof/>
            <w:webHidden/>
          </w:rPr>
          <w:fldChar w:fldCharType="separate"/>
        </w:r>
        <w:r>
          <w:rPr>
            <w:noProof/>
            <w:webHidden/>
          </w:rPr>
          <w:t>45</w:t>
        </w:r>
        <w:r>
          <w:rPr>
            <w:noProof/>
            <w:webHidden/>
          </w:rPr>
          <w:fldChar w:fldCharType="end"/>
        </w:r>
      </w:hyperlink>
    </w:p>
    <w:p w14:paraId="0D91B2A8" w14:textId="4AFBF1E5"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36" w:history="1">
        <w:r w:rsidRPr="005F3545">
          <w:rPr>
            <w:rStyle w:val="Lienhypertexte"/>
            <w:rFonts w:eastAsiaTheme="majorEastAsia"/>
            <w:noProof/>
          </w:rPr>
          <w:t>3.2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_Toc141219236 \h </w:instrText>
        </w:r>
        <w:r>
          <w:rPr>
            <w:noProof/>
            <w:webHidden/>
          </w:rPr>
        </w:r>
        <w:r>
          <w:rPr>
            <w:noProof/>
            <w:webHidden/>
          </w:rPr>
          <w:fldChar w:fldCharType="separate"/>
        </w:r>
        <w:r>
          <w:rPr>
            <w:noProof/>
            <w:webHidden/>
          </w:rPr>
          <w:t>48</w:t>
        </w:r>
        <w:r>
          <w:rPr>
            <w:noProof/>
            <w:webHidden/>
          </w:rPr>
          <w:fldChar w:fldCharType="end"/>
        </w:r>
      </w:hyperlink>
    </w:p>
    <w:p w14:paraId="297F935A" w14:textId="4D291AB1"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7" w:history="1">
        <w:r w:rsidRPr="005F3545">
          <w:rPr>
            <w:rStyle w:val="Lienhypertexte"/>
            <w:rFonts w:eastAsiaTheme="majorEastAsia"/>
            <w:noProof/>
          </w:rPr>
          <w:t>3.2.1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Utilisation</w:t>
        </w:r>
        <w:r>
          <w:rPr>
            <w:noProof/>
            <w:webHidden/>
          </w:rPr>
          <w:tab/>
        </w:r>
        <w:r>
          <w:rPr>
            <w:noProof/>
            <w:webHidden/>
          </w:rPr>
          <w:fldChar w:fldCharType="begin"/>
        </w:r>
        <w:r>
          <w:rPr>
            <w:noProof/>
            <w:webHidden/>
          </w:rPr>
          <w:instrText xml:space="preserve"> PAGEREF _Toc141219237 \h </w:instrText>
        </w:r>
        <w:r>
          <w:rPr>
            <w:noProof/>
            <w:webHidden/>
          </w:rPr>
        </w:r>
        <w:r>
          <w:rPr>
            <w:noProof/>
            <w:webHidden/>
          </w:rPr>
          <w:fldChar w:fldCharType="separate"/>
        </w:r>
        <w:r>
          <w:rPr>
            <w:noProof/>
            <w:webHidden/>
          </w:rPr>
          <w:t>51</w:t>
        </w:r>
        <w:r>
          <w:rPr>
            <w:noProof/>
            <w:webHidden/>
          </w:rPr>
          <w:fldChar w:fldCharType="end"/>
        </w:r>
      </w:hyperlink>
    </w:p>
    <w:p w14:paraId="1E449FA4" w14:textId="6C04FFBE"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8" w:history="1">
        <w:r w:rsidRPr="005F3545">
          <w:rPr>
            <w:rStyle w:val="Lienhypertexte"/>
            <w:rFonts w:eastAsiaTheme="majorEastAsia"/>
            <w:noProof/>
          </w:rPr>
          <w:t>3.2.2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Validation</w:t>
        </w:r>
        <w:r>
          <w:rPr>
            <w:noProof/>
            <w:webHidden/>
          </w:rPr>
          <w:tab/>
        </w:r>
        <w:r>
          <w:rPr>
            <w:noProof/>
            <w:webHidden/>
          </w:rPr>
          <w:fldChar w:fldCharType="begin"/>
        </w:r>
        <w:r>
          <w:rPr>
            <w:noProof/>
            <w:webHidden/>
          </w:rPr>
          <w:instrText xml:space="preserve"> PAGEREF _Toc141219238 \h </w:instrText>
        </w:r>
        <w:r>
          <w:rPr>
            <w:noProof/>
            <w:webHidden/>
          </w:rPr>
        </w:r>
        <w:r>
          <w:rPr>
            <w:noProof/>
            <w:webHidden/>
          </w:rPr>
          <w:fldChar w:fldCharType="separate"/>
        </w:r>
        <w:r>
          <w:rPr>
            <w:noProof/>
            <w:webHidden/>
          </w:rPr>
          <w:t>52</w:t>
        </w:r>
        <w:r>
          <w:rPr>
            <w:noProof/>
            <w:webHidden/>
          </w:rPr>
          <w:fldChar w:fldCharType="end"/>
        </w:r>
      </w:hyperlink>
    </w:p>
    <w:p w14:paraId="49AD160B" w14:textId="69497647"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39" w:history="1">
        <w:r w:rsidRPr="005F3545">
          <w:rPr>
            <w:rStyle w:val="Lienhypertexte"/>
            <w:rFonts w:eastAsiaTheme="majorEastAsia"/>
            <w:noProof/>
          </w:rPr>
          <w:t>3.3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_Toc141219239 \h </w:instrText>
        </w:r>
        <w:r>
          <w:rPr>
            <w:noProof/>
            <w:webHidden/>
          </w:rPr>
        </w:r>
        <w:r>
          <w:rPr>
            <w:noProof/>
            <w:webHidden/>
          </w:rPr>
          <w:fldChar w:fldCharType="separate"/>
        </w:r>
        <w:r>
          <w:rPr>
            <w:noProof/>
            <w:webHidden/>
          </w:rPr>
          <w:t>54</w:t>
        </w:r>
        <w:r>
          <w:rPr>
            <w:noProof/>
            <w:webHidden/>
          </w:rPr>
          <w:fldChar w:fldCharType="end"/>
        </w:r>
      </w:hyperlink>
    </w:p>
    <w:p w14:paraId="10337812" w14:textId="0160120C"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0" w:history="1">
        <w:r w:rsidRPr="005F3545">
          <w:rPr>
            <w:rStyle w:val="Lienhypertexte"/>
            <w:rFonts w:eastAsiaTheme="majorEastAsia"/>
            <w:noProof/>
          </w:rPr>
          <w:t>3.3.1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Définition du composant</w:t>
        </w:r>
        <w:r>
          <w:rPr>
            <w:noProof/>
            <w:webHidden/>
          </w:rPr>
          <w:tab/>
        </w:r>
        <w:r>
          <w:rPr>
            <w:noProof/>
            <w:webHidden/>
          </w:rPr>
          <w:fldChar w:fldCharType="begin"/>
        </w:r>
        <w:r>
          <w:rPr>
            <w:noProof/>
            <w:webHidden/>
          </w:rPr>
          <w:instrText xml:space="preserve"> PAGEREF _Toc141219240 \h </w:instrText>
        </w:r>
        <w:r>
          <w:rPr>
            <w:noProof/>
            <w:webHidden/>
          </w:rPr>
        </w:r>
        <w:r>
          <w:rPr>
            <w:noProof/>
            <w:webHidden/>
          </w:rPr>
          <w:fldChar w:fldCharType="separate"/>
        </w:r>
        <w:r>
          <w:rPr>
            <w:noProof/>
            <w:webHidden/>
          </w:rPr>
          <w:t>55</w:t>
        </w:r>
        <w:r>
          <w:rPr>
            <w:noProof/>
            <w:webHidden/>
          </w:rPr>
          <w:fldChar w:fldCharType="end"/>
        </w:r>
      </w:hyperlink>
    </w:p>
    <w:p w14:paraId="2191F660" w14:textId="3408472B"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1" w:history="1">
        <w:r w:rsidRPr="005F3545">
          <w:rPr>
            <w:rStyle w:val="Lienhypertexte"/>
            <w:rFonts w:eastAsiaTheme="majorEastAsia"/>
            <w:noProof/>
          </w:rPr>
          <w:t>3.3.2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Processus de rendu</w:t>
        </w:r>
        <w:r>
          <w:rPr>
            <w:noProof/>
            <w:webHidden/>
          </w:rPr>
          <w:tab/>
        </w:r>
        <w:r>
          <w:rPr>
            <w:noProof/>
            <w:webHidden/>
          </w:rPr>
          <w:fldChar w:fldCharType="begin"/>
        </w:r>
        <w:r>
          <w:rPr>
            <w:noProof/>
            <w:webHidden/>
          </w:rPr>
          <w:instrText xml:space="preserve"> PAGEREF _Toc141219241 \h </w:instrText>
        </w:r>
        <w:r>
          <w:rPr>
            <w:noProof/>
            <w:webHidden/>
          </w:rPr>
        </w:r>
        <w:r>
          <w:rPr>
            <w:noProof/>
            <w:webHidden/>
          </w:rPr>
          <w:fldChar w:fldCharType="separate"/>
        </w:r>
        <w:r>
          <w:rPr>
            <w:noProof/>
            <w:webHidden/>
          </w:rPr>
          <w:t>56</w:t>
        </w:r>
        <w:r>
          <w:rPr>
            <w:noProof/>
            <w:webHidden/>
          </w:rPr>
          <w:fldChar w:fldCharType="end"/>
        </w:r>
      </w:hyperlink>
    </w:p>
    <w:p w14:paraId="77A57E50" w14:textId="35D23527"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2" w:history="1">
        <w:r w:rsidRPr="005F3545">
          <w:rPr>
            <w:rStyle w:val="Lienhypertexte"/>
            <w:rFonts w:eastAsiaTheme="majorEastAsia"/>
            <w:noProof/>
          </w:rPr>
          <w:t>3.3.3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Style</w:t>
        </w:r>
        <w:r>
          <w:rPr>
            <w:noProof/>
            <w:webHidden/>
          </w:rPr>
          <w:tab/>
        </w:r>
        <w:r>
          <w:rPr>
            <w:noProof/>
            <w:webHidden/>
          </w:rPr>
          <w:fldChar w:fldCharType="begin"/>
        </w:r>
        <w:r>
          <w:rPr>
            <w:noProof/>
            <w:webHidden/>
          </w:rPr>
          <w:instrText xml:space="preserve"> PAGEREF _Toc141219242 \h </w:instrText>
        </w:r>
        <w:r>
          <w:rPr>
            <w:noProof/>
            <w:webHidden/>
          </w:rPr>
        </w:r>
        <w:r>
          <w:rPr>
            <w:noProof/>
            <w:webHidden/>
          </w:rPr>
          <w:fldChar w:fldCharType="separate"/>
        </w:r>
        <w:r>
          <w:rPr>
            <w:noProof/>
            <w:webHidden/>
          </w:rPr>
          <w:t>57</w:t>
        </w:r>
        <w:r>
          <w:rPr>
            <w:noProof/>
            <w:webHidden/>
          </w:rPr>
          <w:fldChar w:fldCharType="end"/>
        </w:r>
      </w:hyperlink>
    </w:p>
    <w:p w14:paraId="22EBC12B" w14:textId="67159499"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43" w:history="1">
        <w:r w:rsidRPr="005F3545">
          <w:rPr>
            <w:rStyle w:val="Lienhypertexte"/>
            <w:rFonts w:eastAsiaTheme="majorEastAsia"/>
            <w:noProof/>
          </w:rPr>
          <w:t>3.4</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Accès aux dispositifs</w:t>
        </w:r>
        <w:r>
          <w:rPr>
            <w:noProof/>
            <w:webHidden/>
          </w:rPr>
          <w:tab/>
        </w:r>
        <w:r>
          <w:rPr>
            <w:noProof/>
            <w:webHidden/>
          </w:rPr>
          <w:fldChar w:fldCharType="begin"/>
        </w:r>
        <w:r>
          <w:rPr>
            <w:noProof/>
            <w:webHidden/>
          </w:rPr>
          <w:instrText xml:space="preserve"> PAGEREF _Toc141219243 \h </w:instrText>
        </w:r>
        <w:r>
          <w:rPr>
            <w:noProof/>
            <w:webHidden/>
          </w:rPr>
        </w:r>
        <w:r>
          <w:rPr>
            <w:noProof/>
            <w:webHidden/>
          </w:rPr>
          <w:fldChar w:fldCharType="separate"/>
        </w:r>
        <w:r>
          <w:rPr>
            <w:noProof/>
            <w:webHidden/>
          </w:rPr>
          <w:t>59</w:t>
        </w:r>
        <w:r>
          <w:rPr>
            <w:noProof/>
            <w:webHidden/>
          </w:rPr>
          <w:fldChar w:fldCharType="end"/>
        </w:r>
      </w:hyperlink>
    </w:p>
    <w:p w14:paraId="495E5D12" w14:textId="17BA316D"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44" w:history="1">
        <w:r w:rsidRPr="005F3545">
          <w:rPr>
            <w:rStyle w:val="Lienhypertexte"/>
            <w:rFonts w:eastAsiaTheme="majorEastAsia"/>
            <w:noProof/>
          </w:rPr>
          <w:t>3.5</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Gestionnaire de module</w:t>
        </w:r>
        <w:r>
          <w:rPr>
            <w:noProof/>
            <w:webHidden/>
          </w:rPr>
          <w:tab/>
        </w:r>
        <w:r>
          <w:rPr>
            <w:noProof/>
            <w:webHidden/>
          </w:rPr>
          <w:fldChar w:fldCharType="begin"/>
        </w:r>
        <w:r>
          <w:rPr>
            <w:noProof/>
            <w:webHidden/>
          </w:rPr>
          <w:instrText xml:space="preserve"> PAGEREF _Toc141219244 \h </w:instrText>
        </w:r>
        <w:r>
          <w:rPr>
            <w:noProof/>
            <w:webHidden/>
          </w:rPr>
        </w:r>
        <w:r>
          <w:rPr>
            <w:noProof/>
            <w:webHidden/>
          </w:rPr>
          <w:fldChar w:fldCharType="separate"/>
        </w:r>
        <w:r>
          <w:rPr>
            <w:noProof/>
            <w:webHidden/>
          </w:rPr>
          <w:t>62</w:t>
        </w:r>
        <w:r>
          <w:rPr>
            <w:noProof/>
            <w:webHidden/>
          </w:rPr>
          <w:fldChar w:fldCharType="end"/>
        </w:r>
      </w:hyperlink>
    </w:p>
    <w:p w14:paraId="44255C32" w14:textId="733B9F6C"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5" w:history="1">
        <w:r w:rsidRPr="005F3545">
          <w:rPr>
            <w:rStyle w:val="Lienhypertexte"/>
            <w:rFonts w:eastAsiaTheme="majorEastAsia"/>
            <w:noProof/>
          </w:rPr>
          <w:t>3.5.1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Identifiant</w:t>
        </w:r>
        <w:r>
          <w:rPr>
            <w:noProof/>
            <w:webHidden/>
          </w:rPr>
          <w:tab/>
        </w:r>
        <w:r>
          <w:rPr>
            <w:noProof/>
            <w:webHidden/>
          </w:rPr>
          <w:fldChar w:fldCharType="begin"/>
        </w:r>
        <w:r>
          <w:rPr>
            <w:noProof/>
            <w:webHidden/>
          </w:rPr>
          <w:instrText xml:space="preserve"> PAGEREF _Toc141219245 \h </w:instrText>
        </w:r>
        <w:r>
          <w:rPr>
            <w:noProof/>
            <w:webHidden/>
          </w:rPr>
        </w:r>
        <w:r>
          <w:rPr>
            <w:noProof/>
            <w:webHidden/>
          </w:rPr>
          <w:fldChar w:fldCharType="separate"/>
        </w:r>
        <w:r>
          <w:rPr>
            <w:noProof/>
            <w:webHidden/>
          </w:rPr>
          <w:t>62</w:t>
        </w:r>
        <w:r>
          <w:rPr>
            <w:noProof/>
            <w:webHidden/>
          </w:rPr>
          <w:fldChar w:fldCharType="end"/>
        </w:r>
      </w:hyperlink>
    </w:p>
    <w:p w14:paraId="684ED024" w14:textId="60C604A6"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6" w:history="1">
        <w:r w:rsidRPr="005F3545">
          <w:rPr>
            <w:rStyle w:val="Lienhypertexte"/>
            <w:rFonts w:eastAsiaTheme="majorEastAsia"/>
            <w:noProof/>
          </w:rPr>
          <w:t>3.5.2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État et stockage</w:t>
        </w:r>
        <w:r>
          <w:rPr>
            <w:noProof/>
            <w:webHidden/>
          </w:rPr>
          <w:tab/>
        </w:r>
        <w:r>
          <w:rPr>
            <w:noProof/>
            <w:webHidden/>
          </w:rPr>
          <w:fldChar w:fldCharType="begin"/>
        </w:r>
        <w:r>
          <w:rPr>
            <w:noProof/>
            <w:webHidden/>
          </w:rPr>
          <w:instrText xml:space="preserve"> PAGEREF _Toc141219246 \h </w:instrText>
        </w:r>
        <w:r>
          <w:rPr>
            <w:noProof/>
            <w:webHidden/>
          </w:rPr>
        </w:r>
        <w:r>
          <w:rPr>
            <w:noProof/>
            <w:webHidden/>
          </w:rPr>
          <w:fldChar w:fldCharType="separate"/>
        </w:r>
        <w:r>
          <w:rPr>
            <w:noProof/>
            <w:webHidden/>
          </w:rPr>
          <w:t>63</w:t>
        </w:r>
        <w:r>
          <w:rPr>
            <w:noProof/>
            <w:webHidden/>
          </w:rPr>
          <w:fldChar w:fldCharType="end"/>
        </w:r>
      </w:hyperlink>
    </w:p>
    <w:p w14:paraId="3293D716" w14:textId="50C9C9BF"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47" w:history="1">
        <w:r w:rsidRPr="005F3545">
          <w:rPr>
            <w:rStyle w:val="Lienhypertexte"/>
            <w:rFonts w:eastAsiaTheme="majorEastAsia"/>
            <w:noProof/>
          </w:rPr>
          <w:t>3.6</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Module d’exemple</w:t>
        </w:r>
        <w:r>
          <w:rPr>
            <w:noProof/>
            <w:webHidden/>
          </w:rPr>
          <w:tab/>
        </w:r>
        <w:r>
          <w:rPr>
            <w:noProof/>
            <w:webHidden/>
          </w:rPr>
          <w:fldChar w:fldCharType="begin"/>
        </w:r>
        <w:r>
          <w:rPr>
            <w:noProof/>
            <w:webHidden/>
          </w:rPr>
          <w:instrText xml:space="preserve"> PAGEREF _Toc141219247 \h </w:instrText>
        </w:r>
        <w:r>
          <w:rPr>
            <w:noProof/>
            <w:webHidden/>
          </w:rPr>
        </w:r>
        <w:r>
          <w:rPr>
            <w:noProof/>
            <w:webHidden/>
          </w:rPr>
          <w:fldChar w:fldCharType="separate"/>
        </w:r>
        <w:r>
          <w:rPr>
            <w:noProof/>
            <w:webHidden/>
          </w:rPr>
          <w:t>65</w:t>
        </w:r>
        <w:r>
          <w:rPr>
            <w:noProof/>
            <w:webHidden/>
          </w:rPr>
          <w:fldChar w:fldCharType="end"/>
        </w:r>
      </w:hyperlink>
    </w:p>
    <w:p w14:paraId="6CAF30F2" w14:textId="7D68416C" w:rsidR="00254D5A" w:rsidRDefault="00254D5A">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48" w:history="1">
        <w:r w:rsidRPr="005F3545">
          <w:rPr>
            <w:rStyle w:val="Lienhypertexte"/>
            <w:rFonts w:eastAsiaTheme="majorEastAsia"/>
            <w:noProof/>
            <w:lang w:val="fr-CH"/>
          </w:rPr>
          <w:t>Chapitre 4 Application Web</w:t>
        </w:r>
        <w:r>
          <w:rPr>
            <w:noProof/>
            <w:webHidden/>
          </w:rPr>
          <w:tab/>
        </w:r>
        <w:r>
          <w:rPr>
            <w:noProof/>
            <w:webHidden/>
          </w:rPr>
          <w:fldChar w:fldCharType="begin"/>
        </w:r>
        <w:r>
          <w:rPr>
            <w:noProof/>
            <w:webHidden/>
          </w:rPr>
          <w:instrText xml:space="preserve"> PAGEREF _Toc141219248 \h </w:instrText>
        </w:r>
        <w:r>
          <w:rPr>
            <w:noProof/>
            <w:webHidden/>
          </w:rPr>
        </w:r>
        <w:r>
          <w:rPr>
            <w:noProof/>
            <w:webHidden/>
          </w:rPr>
          <w:fldChar w:fldCharType="separate"/>
        </w:r>
        <w:r>
          <w:rPr>
            <w:noProof/>
            <w:webHidden/>
          </w:rPr>
          <w:t>66</w:t>
        </w:r>
        <w:r>
          <w:rPr>
            <w:noProof/>
            <w:webHidden/>
          </w:rPr>
          <w:fldChar w:fldCharType="end"/>
        </w:r>
      </w:hyperlink>
    </w:p>
    <w:p w14:paraId="17F59878" w14:textId="33B22EB5"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49" w:history="1">
        <w:r w:rsidRPr="005F3545">
          <w:rPr>
            <w:rStyle w:val="Lienhypertexte"/>
            <w:rFonts w:eastAsiaTheme="majorEastAsia"/>
            <w:noProof/>
          </w:rPr>
          <w:t>4.1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Backend</w:t>
        </w:r>
        <w:r>
          <w:rPr>
            <w:noProof/>
            <w:webHidden/>
          </w:rPr>
          <w:tab/>
        </w:r>
        <w:r>
          <w:rPr>
            <w:noProof/>
            <w:webHidden/>
          </w:rPr>
          <w:fldChar w:fldCharType="begin"/>
        </w:r>
        <w:r>
          <w:rPr>
            <w:noProof/>
            <w:webHidden/>
          </w:rPr>
          <w:instrText xml:space="preserve"> PAGEREF _Toc141219249 \h </w:instrText>
        </w:r>
        <w:r>
          <w:rPr>
            <w:noProof/>
            <w:webHidden/>
          </w:rPr>
        </w:r>
        <w:r>
          <w:rPr>
            <w:noProof/>
            <w:webHidden/>
          </w:rPr>
          <w:fldChar w:fldCharType="separate"/>
        </w:r>
        <w:r>
          <w:rPr>
            <w:noProof/>
            <w:webHidden/>
          </w:rPr>
          <w:t>66</w:t>
        </w:r>
        <w:r>
          <w:rPr>
            <w:noProof/>
            <w:webHidden/>
          </w:rPr>
          <w:fldChar w:fldCharType="end"/>
        </w:r>
      </w:hyperlink>
    </w:p>
    <w:p w14:paraId="43E7044B" w14:textId="04E41C55"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0" w:history="1">
        <w:r w:rsidRPr="005F3545">
          <w:rPr>
            <w:rStyle w:val="Lienhypertexte"/>
            <w:rFonts w:eastAsiaTheme="majorEastAsia"/>
            <w:noProof/>
          </w:rPr>
          <w:t>4.1.1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Base de données</w:t>
        </w:r>
        <w:r>
          <w:rPr>
            <w:noProof/>
            <w:webHidden/>
          </w:rPr>
          <w:tab/>
        </w:r>
        <w:r>
          <w:rPr>
            <w:noProof/>
            <w:webHidden/>
          </w:rPr>
          <w:fldChar w:fldCharType="begin"/>
        </w:r>
        <w:r>
          <w:rPr>
            <w:noProof/>
            <w:webHidden/>
          </w:rPr>
          <w:instrText xml:space="preserve"> PAGEREF _Toc141219250 \h </w:instrText>
        </w:r>
        <w:r>
          <w:rPr>
            <w:noProof/>
            <w:webHidden/>
          </w:rPr>
        </w:r>
        <w:r>
          <w:rPr>
            <w:noProof/>
            <w:webHidden/>
          </w:rPr>
          <w:fldChar w:fldCharType="separate"/>
        </w:r>
        <w:r>
          <w:rPr>
            <w:noProof/>
            <w:webHidden/>
          </w:rPr>
          <w:t>66</w:t>
        </w:r>
        <w:r>
          <w:rPr>
            <w:noProof/>
            <w:webHidden/>
          </w:rPr>
          <w:fldChar w:fldCharType="end"/>
        </w:r>
      </w:hyperlink>
    </w:p>
    <w:p w14:paraId="109C7CC7" w14:textId="7B8DDFE6"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1" w:history="1">
        <w:r w:rsidRPr="005F3545">
          <w:rPr>
            <w:rStyle w:val="Lienhypertexte"/>
            <w:rFonts w:eastAsiaTheme="majorEastAsia"/>
            <w:noProof/>
          </w:rPr>
          <w:t>4.1.2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API REST</w:t>
        </w:r>
        <w:r>
          <w:rPr>
            <w:noProof/>
            <w:webHidden/>
          </w:rPr>
          <w:tab/>
        </w:r>
        <w:r>
          <w:rPr>
            <w:noProof/>
            <w:webHidden/>
          </w:rPr>
          <w:fldChar w:fldCharType="begin"/>
        </w:r>
        <w:r>
          <w:rPr>
            <w:noProof/>
            <w:webHidden/>
          </w:rPr>
          <w:instrText xml:space="preserve"> PAGEREF _Toc141219251 \h </w:instrText>
        </w:r>
        <w:r>
          <w:rPr>
            <w:noProof/>
            <w:webHidden/>
          </w:rPr>
        </w:r>
        <w:r>
          <w:rPr>
            <w:noProof/>
            <w:webHidden/>
          </w:rPr>
          <w:fldChar w:fldCharType="separate"/>
        </w:r>
        <w:r>
          <w:rPr>
            <w:noProof/>
            <w:webHidden/>
          </w:rPr>
          <w:t>69</w:t>
        </w:r>
        <w:r>
          <w:rPr>
            <w:noProof/>
            <w:webHidden/>
          </w:rPr>
          <w:fldChar w:fldCharType="end"/>
        </w:r>
      </w:hyperlink>
    </w:p>
    <w:p w14:paraId="5E6B955D" w14:textId="2580CEE8"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2" w:history="1">
        <w:r w:rsidRPr="005F3545">
          <w:rPr>
            <w:rStyle w:val="Lienhypertexte"/>
            <w:rFonts w:eastAsiaTheme="majorEastAsia"/>
            <w:noProof/>
          </w:rPr>
          <w:t>4.1.3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Authentification</w:t>
        </w:r>
        <w:r>
          <w:rPr>
            <w:noProof/>
            <w:webHidden/>
          </w:rPr>
          <w:tab/>
        </w:r>
        <w:r>
          <w:rPr>
            <w:noProof/>
            <w:webHidden/>
          </w:rPr>
          <w:fldChar w:fldCharType="begin"/>
        </w:r>
        <w:r>
          <w:rPr>
            <w:noProof/>
            <w:webHidden/>
          </w:rPr>
          <w:instrText xml:space="preserve"> PAGEREF _Toc141219252 \h </w:instrText>
        </w:r>
        <w:r>
          <w:rPr>
            <w:noProof/>
            <w:webHidden/>
          </w:rPr>
        </w:r>
        <w:r>
          <w:rPr>
            <w:noProof/>
            <w:webHidden/>
          </w:rPr>
          <w:fldChar w:fldCharType="separate"/>
        </w:r>
        <w:r>
          <w:rPr>
            <w:noProof/>
            <w:webHidden/>
          </w:rPr>
          <w:t>70</w:t>
        </w:r>
        <w:r>
          <w:rPr>
            <w:noProof/>
            <w:webHidden/>
          </w:rPr>
          <w:fldChar w:fldCharType="end"/>
        </w:r>
      </w:hyperlink>
    </w:p>
    <w:p w14:paraId="604DFE07" w14:textId="4FD46465"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3" w:history="1">
        <w:r w:rsidRPr="005F3545">
          <w:rPr>
            <w:rStyle w:val="Lienhypertexte"/>
            <w:rFonts w:eastAsiaTheme="majorEastAsia"/>
            <w:noProof/>
          </w:rPr>
          <w:t>4.1.4</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Architecture du code</w:t>
        </w:r>
        <w:r>
          <w:rPr>
            <w:noProof/>
            <w:webHidden/>
          </w:rPr>
          <w:tab/>
        </w:r>
        <w:r>
          <w:rPr>
            <w:noProof/>
            <w:webHidden/>
          </w:rPr>
          <w:fldChar w:fldCharType="begin"/>
        </w:r>
        <w:r>
          <w:rPr>
            <w:noProof/>
            <w:webHidden/>
          </w:rPr>
          <w:instrText xml:space="preserve"> PAGEREF _Toc141219253 \h </w:instrText>
        </w:r>
        <w:r>
          <w:rPr>
            <w:noProof/>
            <w:webHidden/>
          </w:rPr>
        </w:r>
        <w:r>
          <w:rPr>
            <w:noProof/>
            <w:webHidden/>
          </w:rPr>
          <w:fldChar w:fldCharType="separate"/>
        </w:r>
        <w:r>
          <w:rPr>
            <w:noProof/>
            <w:webHidden/>
          </w:rPr>
          <w:t>74</w:t>
        </w:r>
        <w:r>
          <w:rPr>
            <w:noProof/>
            <w:webHidden/>
          </w:rPr>
          <w:fldChar w:fldCharType="end"/>
        </w:r>
      </w:hyperlink>
    </w:p>
    <w:p w14:paraId="2B174C4E" w14:textId="54778B8D"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4" w:history="1">
        <w:r w:rsidRPr="005F3545">
          <w:rPr>
            <w:rStyle w:val="Lienhypertexte"/>
            <w:rFonts w:eastAsiaTheme="majorEastAsia"/>
            <w:noProof/>
          </w:rPr>
          <w:t>4.1.5</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Évènements en temps réel</w:t>
        </w:r>
        <w:r>
          <w:rPr>
            <w:noProof/>
            <w:webHidden/>
          </w:rPr>
          <w:tab/>
        </w:r>
        <w:r>
          <w:rPr>
            <w:noProof/>
            <w:webHidden/>
          </w:rPr>
          <w:fldChar w:fldCharType="begin"/>
        </w:r>
        <w:r>
          <w:rPr>
            <w:noProof/>
            <w:webHidden/>
          </w:rPr>
          <w:instrText xml:space="preserve"> PAGEREF _Toc141219254 \h </w:instrText>
        </w:r>
        <w:r>
          <w:rPr>
            <w:noProof/>
            <w:webHidden/>
          </w:rPr>
        </w:r>
        <w:r>
          <w:rPr>
            <w:noProof/>
            <w:webHidden/>
          </w:rPr>
          <w:fldChar w:fldCharType="separate"/>
        </w:r>
        <w:r>
          <w:rPr>
            <w:noProof/>
            <w:webHidden/>
          </w:rPr>
          <w:t>76</w:t>
        </w:r>
        <w:r>
          <w:rPr>
            <w:noProof/>
            <w:webHidden/>
          </w:rPr>
          <w:fldChar w:fldCharType="end"/>
        </w:r>
      </w:hyperlink>
    </w:p>
    <w:p w14:paraId="37D7062E" w14:textId="7CAE19D7"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55" w:history="1">
        <w:r w:rsidRPr="005F3545">
          <w:rPr>
            <w:rStyle w:val="Lienhypertexte"/>
            <w:rFonts w:eastAsiaTheme="majorEastAsia"/>
            <w:noProof/>
          </w:rPr>
          <w:t>4.2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_Toc141219255 \h </w:instrText>
        </w:r>
        <w:r>
          <w:rPr>
            <w:noProof/>
            <w:webHidden/>
          </w:rPr>
        </w:r>
        <w:r>
          <w:rPr>
            <w:noProof/>
            <w:webHidden/>
          </w:rPr>
          <w:fldChar w:fldCharType="separate"/>
        </w:r>
        <w:r>
          <w:rPr>
            <w:noProof/>
            <w:webHidden/>
          </w:rPr>
          <w:t>78</w:t>
        </w:r>
        <w:r>
          <w:rPr>
            <w:noProof/>
            <w:webHidden/>
          </w:rPr>
          <w:fldChar w:fldCharType="end"/>
        </w:r>
      </w:hyperlink>
    </w:p>
    <w:p w14:paraId="4F14F53E" w14:textId="03E3F5E1"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6" w:history="1">
        <w:r w:rsidRPr="005F3545">
          <w:rPr>
            <w:rStyle w:val="Lienhypertexte"/>
            <w:rFonts w:eastAsiaTheme="majorEastAsia"/>
            <w:noProof/>
          </w:rPr>
          <w:t>4.2.1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Fonctionnalités</w:t>
        </w:r>
        <w:r>
          <w:rPr>
            <w:noProof/>
            <w:webHidden/>
          </w:rPr>
          <w:tab/>
        </w:r>
        <w:r>
          <w:rPr>
            <w:noProof/>
            <w:webHidden/>
          </w:rPr>
          <w:fldChar w:fldCharType="begin"/>
        </w:r>
        <w:r>
          <w:rPr>
            <w:noProof/>
            <w:webHidden/>
          </w:rPr>
          <w:instrText xml:space="preserve"> PAGEREF _Toc141219256 \h </w:instrText>
        </w:r>
        <w:r>
          <w:rPr>
            <w:noProof/>
            <w:webHidden/>
          </w:rPr>
        </w:r>
        <w:r>
          <w:rPr>
            <w:noProof/>
            <w:webHidden/>
          </w:rPr>
          <w:fldChar w:fldCharType="separate"/>
        </w:r>
        <w:r>
          <w:rPr>
            <w:noProof/>
            <w:webHidden/>
          </w:rPr>
          <w:t>78</w:t>
        </w:r>
        <w:r>
          <w:rPr>
            <w:noProof/>
            <w:webHidden/>
          </w:rPr>
          <w:fldChar w:fldCharType="end"/>
        </w:r>
      </w:hyperlink>
    </w:p>
    <w:p w14:paraId="72111FE4" w14:textId="3CBA48EF"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7" w:history="1">
        <w:r w:rsidRPr="005F3545">
          <w:rPr>
            <w:rStyle w:val="Lienhypertexte"/>
            <w:rFonts w:eastAsiaTheme="majorEastAsia"/>
            <w:noProof/>
          </w:rPr>
          <w:t>4.2.2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Internationalisation</w:t>
        </w:r>
        <w:r>
          <w:rPr>
            <w:noProof/>
            <w:webHidden/>
          </w:rPr>
          <w:tab/>
        </w:r>
        <w:r>
          <w:rPr>
            <w:noProof/>
            <w:webHidden/>
          </w:rPr>
          <w:fldChar w:fldCharType="begin"/>
        </w:r>
        <w:r>
          <w:rPr>
            <w:noProof/>
            <w:webHidden/>
          </w:rPr>
          <w:instrText xml:space="preserve"> PAGEREF _Toc141219257 \h </w:instrText>
        </w:r>
        <w:r>
          <w:rPr>
            <w:noProof/>
            <w:webHidden/>
          </w:rPr>
        </w:r>
        <w:r>
          <w:rPr>
            <w:noProof/>
            <w:webHidden/>
          </w:rPr>
          <w:fldChar w:fldCharType="separate"/>
        </w:r>
        <w:r>
          <w:rPr>
            <w:noProof/>
            <w:webHidden/>
          </w:rPr>
          <w:t>88</w:t>
        </w:r>
        <w:r>
          <w:rPr>
            <w:noProof/>
            <w:webHidden/>
          </w:rPr>
          <w:fldChar w:fldCharType="end"/>
        </w:r>
      </w:hyperlink>
    </w:p>
    <w:p w14:paraId="16015BE7" w14:textId="2C252AAF"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58" w:history="1">
        <w:r w:rsidRPr="005F3545">
          <w:rPr>
            <w:rStyle w:val="Lienhypertexte"/>
            <w:rFonts w:eastAsiaTheme="majorEastAsia"/>
            <w:noProof/>
          </w:rPr>
          <w:t>4.3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_Toc141219258 \h </w:instrText>
        </w:r>
        <w:r>
          <w:rPr>
            <w:noProof/>
            <w:webHidden/>
          </w:rPr>
        </w:r>
        <w:r>
          <w:rPr>
            <w:noProof/>
            <w:webHidden/>
          </w:rPr>
          <w:fldChar w:fldCharType="separate"/>
        </w:r>
        <w:r>
          <w:rPr>
            <w:noProof/>
            <w:webHidden/>
          </w:rPr>
          <w:t>89</w:t>
        </w:r>
        <w:r>
          <w:rPr>
            <w:noProof/>
            <w:webHidden/>
          </w:rPr>
          <w:fldChar w:fldCharType="end"/>
        </w:r>
      </w:hyperlink>
    </w:p>
    <w:p w14:paraId="4D2F59F3" w14:textId="7AEA7FB0" w:rsidR="00254D5A" w:rsidRDefault="00254D5A">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59" w:history="1">
        <w:r w:rsidRPr="005F3545">
          <w:rPr>
            <w:rStyle w:val="Lienhypertexte"/>
            <w:rFonts w:eastAsiaTheme="majorEastAsia"/>
            <w:noProof/>
            <w:lang w:val="fr-CH"/>
          </w:rPr>
          <w:t>Chapitre 5 Proof of Concept</w:t>
        </w:r>
        <w:r>
          <w:rPr>
            <w:noProof/>
            <w:webHidden/>
          </w:rPr>
          <w:tab/>
        </w:r>
        <w:r>
          <w:rPr>
            <w:noProof/>
            <w:webHidden/>
          </w:rPr>
          <w:fldChar w:fldCharType="begin"/>
        </w:r>
        <w:r>
          <w:rPr>
            <w:noProof/>
            <w:webHidden/>
          </w:rPr>
          <w:instrText xml:space="preserve"> PAGEREF _Toc141219259 \h </w:instrText>
        </w:r>
        <w:r>
          <w:rPr>
            <w:noProof/>
            <w:webHidden/>
          </w:rPr>
        </w:r>
        <w:r>
          <w:rPr>
            <w:noProof/>
            <w:webHidden/>
          </w:rPr>
          <w:fldChar w:fldCharType="separate"/>
        </w:r>
        <w:r>
          <w:rPr>
            <w:noProof/>
            <w:webHidden/>
          </w:rPr>
          <w:t>90</w:t>
        </w:r>
        <w:r>
          <w:rPr>
            <w:noProof/>
            <w:webHidden/>
          </w:rPr>
          <w:fldChar w:fldCharType="end"/>
        </w:r>
      </w:hyperlink>
    </w:p>
    <w:p w14:paraId="2C9A9F7D" w14:textId="41D0E611"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0" w:history="1">
        <w:r w:rsidRPr="005F3545">
          <w:rPr>
            <w:rStyle w:val="Lienhypertexte"/>
            <w:rFonts w:eastAsiaTheme="majorEastAsia"/>
            <w:noProof/>
          </w:rPr>
          <w:t>5.1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Matériel et ressources</w:t>
        </w:r>
        <w:r>
          <w:rPr>
            <w:noProof/>
            <w:webHidden/>
          </w:rPr>
          <w:tab/>
        </w:r>
        <w:r>
          <w:rPr>
            <w:noProof/>
            <w:webHidden/>
          </w:rPr>
          <w:fldChar w:fldCharType="begin"/>
        </w:r>
        <w:r>
          <w:rPr>
            <w:noProof/>
            <w:webHidden/>
          </w:rPr>
          <w:instrText xml:space="preserve"> PAGEREF _Toc141219260 \h </w:instrText>
        </w:r>
        <w:r>
          <w:rPr>
            <w:noProof/>
            <w:webHidden/>
          </w:rPr>
        </w:r>
        <w:r>
          <w:rPr>
            <w:noProof/>
            <w:webHidden/>
          </w:rPr>
          <w:fldChar w:fldCharType="separate"/>
        </w:r>
        <w:r>
          <w:rPr>
            <w:noProof/>
            <w:webHidden/>
          </w:rPr>
          <w:t>90</w:t>
        </w:r>
        <w:r>
          <w:rPr>
            <w:noProof/>
            <w:webHidden/>
          </w:rPr>
          <w:fldChar w:fldCharType="end"/>
        </w:r>
      </w:hyperlink>
    </w:p>
    <w:p w14:paraId="42E53A94" w14:textId="7DB13893"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1" w:history="1">
        <w:r w:rsidRPr="005F3545">
          <w:rPr>
            <w:rStyle w:val="Lienhypertexte"/>
            <w:rFonts w:eastAsiaTheme="majorEastAsia"/>
            <w:noProof/>
          </w:rPr>
          <w:t>5.2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Module</w:t>
        </w:r>
        <w:r>
          <w:rPr>
            <w:noProof/>
            <w:webHidden/>
          </w:rPr>
          <w:tab/>
        </w:r>
        <w:r>
          <w:rPr>
            <w:noProof/>
            <w:webHidden/>
          </w:rPr>
          <w:fldChar w:fldCharType="begin"/>
        </w:r>
        <w:r>
          <w:rPr>
            <w:noProof/>
            <w:webHidden/>
          </w:rPr>
          <w:instrText xml:space="preserve"> PAGEREF _Toc141219261 \h </w:instrText>
        </w:r>
        <w:r>
          <w:rPr>
            <w:noProof/>
            <w:webHidden/>
          </w:rPr>
        </w:r>
        <w:r>
          <w:rPr>
            <w:noProof/>
            <w:webHidden/>
          </w:rPr>
          <w:fldChar w:fldCharType="separate"/>
        </w:r>
        <w:r>
          <w:rPr>
            <w:noProof/>
            <w:webHidden/>
          </w:rPr>
          <w:t>91</w:t>
        </w:r>
        <w:r>
          <w:rPr>
            <w:noProof/>
            <w:webHidden/>
          </w:rPr>
          <w:fldChar w:fldCharType="end"/>
        </w:r>
      </w:hyperlink>
    </w:p>
    <w:p w14:paraId="6F051422" w14:textId="75B09258"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62" w:history="1">
        <w:r w:rsidRPr="005F3545">
          <w:rPr>
            <w:rStyle w:val="Lienhypertexte"/>
            <w:rFonts w:eastAsiaTheme="majorEastAsia"/>
            <w:noProof/>
          </w:rPr>
          <w:t>5.2.1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Lecture RFID</w:t>
        </w:r>
        <w:r>
          <w:rPr>
            <w:noProof/>
            <w:webHidden/>
          </w:rPr>
          <w:tab/>
        </w:r>
        <w:r>
          <w:rPr>
            <w:noProof/>
            <w:webHidden/>
          </w:rPr>
          <w:fldChar w:fldCharType="begin"/>
        </w:r>
        <w:r>
          <w:rPr>
            <w:noProof/>
            <w:webHidden/>
          </w:rPr>
          <w:instrText xml:space="preserve"> PAGEREF _Toc141219262 \h </w:instrText>
        </w:r>
        <w:r>
          <w:rPr>
            <w:noProof/>
            <w:webHidden/>
          </w:rPr>
        </w:r>
        <w:r>
          <w:rPr>
            <w:noProof/>
            <w:webHidden/>
          </w:rPr>
          <w:fldChar w:fldCharType="separate"/>
        </w:r>
        <w:r>
          <w:rPr>
            <w:noProof/>
            <w:webHidden/>
          </w:rPr>
          <w:t>91</w:t>
        </w:r>
        <w:r>
          <w:rPr>
            <w:noProof/>
            <w:webHidden/>
          </w:rPr>
          <w:fldChar w:fldCharType="end"/>
        </w:r>
      </w:hyperlink>
    </w:p>
    <w:p w14:paraId="30E24A6C" w14:textId="6A718510"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63" w:history="1">
        <w:r w:rsidRPr="005F3545">
          <w:rPr>
            <w:rStyle w:val="Lienhypertexte"/>
            <w:rFonts w:eastAsiaTheme="majorEastAsia"/>
            <w:noProof/>
          </w:rPr>
          <w:t>5.2.2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Requêtes de timbrage</w:t>
        </w:r>
        <w:r>
          <w:rPr>
            <w:noProof/>
            <w:webHidden/>
          </w:rPr>
          <w:tab/>
        </w:r>
        <w:r>
          <w:rPr>
            <w:noProof/>
            <w:webHidden/>
          </w:rPr>
          <w:fldChar w:fldCharType="begin"/>
        </w:r>
        <w:r>
          <w:rPr>
            <w:noProof/>
            <w:webHidden/>
          </w:rPr>
          <w:instrText xml:space="preserve"> PAGEREF _Toc141219263 \h </w:instrText>
        </w:r>
        <w:r>
          <w:rPr>
            <w:noProof/>
            <w:webHidden/>
          </w:rPr>
        </w:r>
        <w:r>
          <w:rPr>
            <w:noProof/>
            <w:webHidden/>
          </w:rPr>
          <w:fldChar w:fldCharType="separate"/>
        </w:r>
        <w:r>
          <w:rPr>
            <w:noProof/>
            <w:webHidden/>
          </w:rPr>
          <w:t>93</w:t>
        </w:r>
        <w:r>
          <w:rPr>
            <w:noProof/>
            <w:webHidden/>
          </w:rPr>
          <w:fldChar w:fldCharType="end"/>
        </w:r>
      </w:hyperlink>
    </w:p>
    <w:p w14:paraId="744DE4A0" w14:textId="19EB94E0"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64" w:history="1">
        <w:r w:rsidRPr="005F3545">
          <w:rPr>
            <w:rStyle w:val="Lienhypertexte"/>
            <w:rFonts w:eastAsiaTheme="majorEastAsia"/>
            <w:noProof/>
          </w:rPr>
          <w:t>5.2.3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_Toc141219264 \h </w:instrText>
        </w:r>
        <w:r>
          <w:rPr>
            <w:noProof/>
            <w:webHidden/>
          </w:rPr>
        </w:r>
        <w:r>
          <w:rPr>
            <w:noProof/>
            <w:webHidden/>
          </w:rPr>
          <w:fldChar w:fldCharType="separate"/>
        </w:r>
        <w:r>
          <w:rPr>
            <w:noProof/>
            <w:webHidden/>
          </w:rPr>
          <w:t>93</w:t>
        </w:r>
        <w:r>
          <w:rPr>
            <w:noProof/>
            <w:webHidden/>
          </w:rPr>
          <w:fldChar w:fldCharType="end"/>
        </w:r>
      </w:hyperlink>
    </w:p>
    <w:p w14:paraId="6B48D4B2" w14:textId="583F2672" w:rsidR="00254D5A" w:rsidRDefault="00254D5A">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65" w:history="1">
        <w:r w:rsidRPr="005F3545">
          <w:rPr>
            <w:rStyle w:val="Lienhypertexte"/>
            <w:rFonts w:eastAsiaTheme="majorEastAsia"/>
            <w:noProof/>
            <w:lang w:val="fr-CH"/>
          </w:rPr>
          <w:t>Chapitre 6 Bilan et perspectives</w:t>
        </w:r>
        <w:r>
          <w:rPr>
            <w:noProof/>
            <w:webHidden/>
          </w:rPr>
          <w:tab/>
        </w:r>
        <w:r>
          <w:rPr>
            <w:noProof/>
            <w:webHidden/>
          </w:rPr>
          <w:fldChar w:fldCharType="begin"/>
        </w:r>
        <w:r>
          <w:rPr>
            <w:noProof/>
            <w:webHidden/>
          </w:rPr>
          <w:instrText xml:space="preserve"> PAGEREF _Toc141219265 \h </w:instrText>
        </w:r>
        <w:r>
          <w:rPr>
            <w:noProof/>
            <w:webHidden/>
          </w:rPr>
        </w:r>
        <w:r>
          <w:rPr>
            <w:noProof/>
            <w:webHidden/>
          </w:rPr>
          <w:fldChar w:fldCharType="separate"/>
        </w:r>
        <w:r>
          <w:rPr>
            <w:noProof/>
            <w:webHidden/>
          </w:rPr>
          <w:t>96</w:t>
        </w:r>
        <w:r>
          <w:rPr>
            <w:noProof/>
            <w:webHidden/>
          </w:rPr>
          <w:fldChar w:fldCharType="end"/>
        </w:r>
      </w:hyperlink>
    </w:p>
    <w:p w14:paraId="64149331" w14:textId="596A3A55"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6" w:history="1">
        <w:r w:rsidRPr="005F3545">
          <w:rPr>
            <w:rStyle w:val="Lienhypertexte"/>
            <w:rFonts w:eastAsiaTheme="majorEastAsia"/>
            <w:noProof/>
          </w:rPr>
          <w:t>6.1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État actuel de l’application</w:t>
        </w:r>
        <w:r>
          <w:rPr>
            <w:noProof/>
            <w:webHidden/>
          </w:rPr>
          <w:tab/>
        </w:r>
        <w:r>
          <w:rPr>
            <w:noProof/>
            <w:webHidden/>
          </w:rPr>
          <w:fldChar w:fldCharType="begin"/>
        </w:r>
        <w:r>
          <w:rPr>
            <w:noProof/>
            <w:webHidden/>
          </w:rPr>
          <w:instrText xml:space="preserve"> PAGEREF _Toc141219266 \h </w:instrText>
        </w:r>
        <w:r>
          <w:rPr>
            <w:noProof/>
            <w:webHidden/>
          </w:rPr>
        </w:r>
        <w:r>
          <w:rPr>
            <w:noProof/>
            <w:webHidden/>
          </w:rPr>
          <w:fldChar w:fldCharType="separate"/>
        </w:r>
        <w:r>
          <w:rPr>
            <w:noProof/>
            <w:webHidden/>
          </w:rPr>
          <w:t>96</w:t>
        </w:r>
        <w:r>
          <w:rPr>
            <w:noProof/>
            <w:webHidden/>
          </w:rPr>
          <w:fldChar w:fldCharType="end"/>
        </w:r>
      </w:hyperlink>
    </w:p>
    <w:p w14:paraId="045FB99D" w14:textId="2A5E3A69"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67" w:history="1">
        <w:r w:rsidRPr="005F3545">
          <w:rPr>
            <w:rStyle w:val="Lienhypertexte"/>
            <w:rFonts w:eastAsiaTheme="majorEastAsia"/>
            <w:noProof/>
          </w:rPr>
          <w:t>6.1.1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Points à améliorer</w:t>
        </w:r>
        <w:r>
          <w:rPr>
            <w:noProof/>
            <w:webHidden/>
          </w:rPr>
          <w:tab/>
        </w:r>
        <w:r>
          <w:rPr>
            <w:noProof/>
            <w:webHidden/>
          </w:rPr>
          <w:fldChar w:fldCharType="begin"/>
        </w:r>
        <w:r>
          <w:rPr>
            <w:noProof/>
            <w:webHidden/>
          </w:rPr>
          <w:instrText xml:space="preserve"> PAGEREF _Toc141219267 \h </w:instrText>
        </w:r>
        <w:r>
          <w:rPr>
            <w:noProof/>
            <w:webHidden/>
          </w:rPr>
        </w:r>
        <w:r>
          <w:rPr>
            <w:noProof/>
            <w:webHidden/>
          </w:rPr>
          <w:fldChar w:fldCharType="separate"/>
        </w:r>
        <w:r>
          <w:rPr>
            <w:noProof/>
            <w:webHidden/>
          </w:rPr>
          <w:t>97</w:t>
        </w:r>
        <w:r>
          <w:rPr>
            <w:noProof/>
            <w:webHidden/>
          </w:rPr>
          <w:fldChar w:fldCharType="end"/>
        </w:r>
      </w:hyperlink>
    </w:p>
    <w:p w14:paraId="67606458" w14:textId="5C3D6A11"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8" w:history="1">
        <w:r w:rsidRPr="005F3545">
          <w:rPr>
            <w:rStyle w:val="Lienhypertexte"/>
            <w:rFonts w:eastAsiaTheme="majorEastAsia"/>
            <w:noProof/>
          </w:rPr>
          <w:t>6.2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Déroulement du projet</w:t>
        </w:r>
        <w:r>
          <w:rPr>
            <w:noProof/>
            <w:webHidden/>
          </w:rPr>
          <w:tab/>
        </w:r>
        <w:r>
          <w:rPr>
            <w:noProof/>
            <w:webHidden/>
          </w:rPr>
          <w:fldChar w:fldCharType="begin"/>
        </w:r>
        <w:r>
          <w:rPr>
            <w:noProof/>
            <w:webHidden/>
          </w:rPr>
          <w:instrText xml:space="preserve"> PAGEREF _Toc141219268 \h </w:instrText>
        </w:r>
        <w:r>
          <w:rPr>
            <w:noProof/>
            <w:webHidden/>
          </w:rPr>
        </w:r>
        <w:r>
          <w:rPr>
            <w:noProof/>
            <w:webHidden/>
          </w:rPr>
          <w:fldChar w:fldCharType="separate"/>
        </w:r>
        <w:r>
          <w:rPr>
            <w:noProof/>
            <w:webHidden/>
          </w:rPr>
          <w:t>97</w:t>
        </w:r>
        <w:r>
          <w:rPr>
            <w:noProof/>
            <w:webHidden/>
          </w:rPr>
          <w:fldChar w:fldCharType="end"/>
        </w:r>
      </w:hyperlink>
    </w:p>
    <w:p w14:paraId="77F67987" w14:textId="7F2A3420"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9" w:history="1">
        <w:r w:rsidRPr="005F3545">
          <w:rPr>
            <w:rStyle w:val="Lienhypertexte"/>
            <w:rFonts w:eastAsiaTheme="majorEastAsia"/>
            <w:noProof/>
          </w:rPr>
          <w:t>6.3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Nouvelles fonctionnalités</w:t>
        </w:r>
        <w:r>
          <w:rPr>
            <w:noProof/>
            <w:webHidden/>
          </w:rPr>
          <w:tab/>
        </w:r>
        <w:r>
          <w:rPr>
            <w:noProof/>
            <w:webHidden/>
          </w:rPr>
          <w:fldChar w:fldCharType="begin"/>
        </w:r>
        <w:r>
          <w:rPr>
            <w:noProof/>
            <w:webHidden/>
          </w:rPr>
          <w:instrText xml:space="preserve"> PAGEREF _Toc141219269 \h </w:instrText>
        </w:r>
        <w:r>
          <w:rPr>
            <w:noProof/>
            <w:webHidden/>
          </w:rPr>
        </w:r>
        <w:r>
          <w:rPr>
            <w:noProof/>
            <w:webHidden/>
          </w:rPr>
          <w:fldChar w:fldCharType="separate"/>
        </w:r>
        <w:r>
          <w:rPr>
            <w:noProof/>
            <w:webHidden/>
          </w:rPr>
          <w:t>99</w:t>
        </w:r>
        <w:r>
          <w:rPr>
            <w:noProof/>
            <w:webHidden/>
          </w:rPr>
          <w:fldChar w:fldCharType="end"/>
        </w:r>
      </w:hyperlink>
    </w:p>
    <w:p w14:paraId="45A13005" w14:textId="791DC1B1"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0" w:history="1">
        <w:r w:rsidRPr="005F3545">
          <w:rPr>
            <w:rStyle w:val="Lienhypertexte"/>
            <w:rFonts w:eastAsiaTheme="majorEastAsia"/>
            <w:noProof/>
          </w:rPr>
          <w:t>6.3.1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Détection d’écrans</w:t>
        </w:r>
        <w:r>
          <w:rPr>
            <w:noProof/>
            <w:webHidden/>
          </w:rPr>
          <w:tab/>
        </w:r>
        <w:r>
          <w:rPr>
            <w:noProof/>
            <w:webHidden/>
          </w:rPr>
          <w:fldChar w:fldCharType="begin"/>
        </w:r>
        <w:r>
          <w:rPr>
            <w:noProof/>
            <w:webHidden/>
          </w:rPr>
          <w:instrText xml:space="preserve"> PAGEREF _Toc141219270 \h </w:instrText>
        </w:r>
        <w:r>
          <w:rPr>
            <w:noProof/>
            <w:webHidden/>
          </w:rPr>
        </w:r>
        <w:r>
          <w:rPr>
            <w:noProof/>
            <w:webHidden/>
          </w:rPr>
          <w:fldChar w:fldCharType="separate"/>
        </w:r>
        <w:r>
          <w:rPr>
            <w:noProof/>
            <w:webHidden/>
          </w:rPr>
          <w:t>99</w:t>
        </w:r>
        <w:r>
          <w:rPr>
            <w:noProof/>
            <w:webHidden/>
          </w:rPr>
          <w:fldChar w:fldCharType="end"/>
        </w:r>
      </w:hyperlink>
    </w:p>
    <w:p w14:paraId="53BC12F2" w14:textId="0FD7C682"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1" w:history="1">
        <w:r w:rsidRPr="005F3545">
          <w:rPr>
            <w:rStyle w:val="Lienhypertexte"/>
            <w:rFonts w:eastAsiaTheme="majorEastAsia"/>
            <w:noProof/>
          </w:rPr>
          <w:t>6.3.2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_Toc141219271 \h </w:instrText>
        </w:r>
        <w:r>
          <w:rPr>
            <w:noProof/>
            <w:webHidden/>
          </w:rPr>
        </w:r>
        <w:r>
          <w:rPr>
            <w:noProof/>
            <w:webHidden/>
          </w:rPr>
          <w:fldChar w:fldCharType="separate"/>
        </w:r>
        <w:r>
          <w:rPr>
            <w:noProof/>
            <w:webHidden/>
          </w:rPr>
          <w:t>99</w:t>
        </w:r>
        <w:r>
          <w:rPr>
            <w:noProof/>
            <w:webHidden/>
          </w:rPr>
          <w:fldChar w:fldCharType="end"/>
        </w:r>
      </w:hyperlink>
    </w:p>
    <w:p w14:paraId="712FB3AA" w14:textId="297A0384"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2" w:history="1">
        <w:r w:rsidRPr="005F3545">
          <w:rPr>
            <w:rStyle w:val="Lienhypertexte"/>
            <w:rFonts w:eastAsiaTheme="majorEastAsia"/>
            <w:noProof/>
          </w:rPr>
          <w:t>6.3.3</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Documentation d’un module</w:t>
        </w:r>
        <w:r>
          <w:rPr>
            <w:noProof/>
            <w:webHidden/>
          </w:rPr>
          <w:tab/>
        </w:r>
        <w:r>
          <w:rPr>
            <w:noProof/>
            <w:webHidden/>
          </w:rPr>
          <w:fldChar w:fldCharType="begin"/>
        </w:r>
        <w:r>
          <w:rPr>
            <w:noProof/>
            <w:webHidden/>
          </w:rPr>
          <w:instrText xml:space="preserve"> PAGEREF _Toc141219272 \h </w:instrText>
        </w:r>
        <w:r>
          <w:rPr>
            <w:noProof/>
            <w:webHidden/>
          </w:rPr>
        </w:r>
        <w:r>
          <w:rPr>
            <w:noProof/>
            <w:webHidden/>
          </w:rPr>
          <w:fldChar w:fldCharType="separate"/>
        </w:r>
        <w:r>
          <w:rPr>
            <w:noProof/>
            <w:webHidden/>
          </w:rPr>
          <w:t>100</w:t>
        </w:r>
        <w:r>
          <w:rPr>
            <w:noProof/>
            <w:webHidden/>
          </w:rPr>
          <w:fldChar w:fldCharType="end"/>
        </w:r>
      </w:hyperlink>
    </w:p>
    <w:p w14:paraId="4E0C7439" w14:textId="64F294C4"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3" w:history="1">
        <w:r w:rsidRPr="005F3545">
          <w:rPr>
            <w:rStyle w:val="Lienhypertexte"/>
            <w:rFonts w:eastAsiaTheme="majorEastAsia"/>
            <w:noProof/>
          </w:rPr>
          <w:t>6.3.4</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Niveaux d’accès utilisateurs</w:t>
        </w:r>
        <w:r>
          <w:rPr>
            <w:noProof/>
            <w:webHidden/>
          </w:rPr>
          <w:tab/>
        </w:r>
        <w:r>
          <w:rPr>
            <w:noProof/>
            <w:webHidden/>
          </w:rPr>
          <w:fldChar w:fldCharType="begin"/>
        </w:r>
        <w:r>
          <w:rPr>
            <w:noProof/>
            <w:webHidden/>
          </w:rPr>
          <w:instrText xml:space="preserve"> PAGEREF _Toc141219273 \h </w:instrText>
        </w:r>
        <w:r>
          <w:rPr>
            <w:noProof/>
            <w:webHidden/>
          </w:rPr>
        </w:r>
        <w:r>
          <w:rPr>
            <w:noProof/>
            <w:webHidden/>
          </w:rPr>
          <w:fldChar w:fldCharType="separate"/>
        </w:r>
        <w:r>
          <w:rPr>
            <w:noProof/>
            <w:webHidden/>
          </w:rPr>
          <w:t>100</w:t>
        </w:r>
        <w:r>
          <w:rPr>
            <w:noProof/>
            <w:webHidden/>
          </w:rPr>
          <w:fldChar w:fldCharType="end"/>
        </w:r>
      </w:hyperlink>
    </w:p>
    <w:p w14:paraId="4ED38519" w14:textId="64D4EC0D"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4" w:history="1">
        <w:r w:rsidRPr="005F3545">
          <w:rPr>
            <w:rStyle w:val="Lienhypertexte"/>
            <w:rFonts w:eastAsiaTheme="majorEastAsia"/>
            <w:noProof/>
          </w:rPr>
          <w:t>6.3.5</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Vérification d’intégrité des modules</w:t>
        </w:r>
        <w:r>
          <w:rPr>
            <w:noProof/>
            <w:webHidden/>
          </w:rPr>
          <w:tab/>
        </w:r>
        <w:r>
          <w:rPr>
            <w:noProof/>
            <w:webHidden/>
          </w:rPr>
          <w:fldChar w:fldCharType="begin"/>
        </w:r>
        <w:r>
          <w:rPr>
            <w:noProof/>
            <w:webHidden/>
          </w:rPr>
          <w:instrText xml:space="preserve"> PAGEREF _Toc141219274 \h </w:instrText>
        </w:r>
        <w:r>
          <w:rPr>
            <w:noProof/>
            <w:webHidden/>
          </w:rPr>
        </w:r>
        <w:r>
          <w:rPr>
            <w:noProof/>
            <w:webHidden/>
          </w:rPr>
          <w:fldChar w:fldCharType="separate"/>
        </w:r>
        <w:r>
          <w:rPr>
            <w:noProof/>
            <w:webHidden/>
          </w:rPr>
          <w:t>100</w:t>
        </w:r>
        <w:r>
          <w:rPr>
            <w:noProof/>
            <w:webHidden/>
          </w:rPr>
          <w:fldChar w:fldCharType="end"/>
        </w:r>
      </w:hyperlink>
    </w:p>
    <w:p w14:paraId="23A5FA7B" w14:textId="77FD458E"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5" w:history="1">
        <w:r w:rsidRPr="005F3545">
          <w:rPr>
            <w:rStyle w:val="Lienhypertexte"/>
            <w:rFonts w:eastAsiaTheme="majorEastAsia"/>
            <w:noProof/>
          </w:rPr>
          <w:t>6.3.6</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Catalogue de modules</w:t>
        </w:r>
        <w:r>
          <w:rPr>
            <w:noProof/>
            <w:webHidden/>
          </w:rPr>
          <w:tab/>
        </w:r>
        <w:r>
          <w:rPr>
            <w:noProof/>
            <w:webHidden/>
          </w:rPr>
          <w:fldChar w:fldCharType="begin"/>
        </w:r>
        <w:r>
          <w:rPr>
            <w:noProof/>
            <w:webHidden/>
          </w:rPr>
          <w:instrText xml:space="preserve"> PAGEREF _Toc141219275 \h </w:instrText>
        </w:r>
        <w:r>
          <w:rPr>
            <w:noProof/>
            <w:webHidden/>
          </w:rPr>
        </w:r>
        <w:r>
          <w:rPr>
            <w:noProof/>
            <w:webHidden/>
          </w:rPr>
          <w:fldChar w:fldCharType="separate"/>
        </w:r>
        <w:r>
          <w:rPr>
            <w:noProof/>
            <w:webHidden/>
          </w:rPr>
          <w:t>100</w:t>
        </w:r>
        <w:r>
          <w:rPr>
            <w:noProof/>
            <w:webHidden/>
          </w:rPr>
          <w:fldChar w:fldCharType="end"/>
        </w:r>
      </w:hyperlink>
    </w:p>
    <w:p w14:paraId="318717D4" w14:textId="1AECBE5A"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6" w:history="1">
        <w:r w:rsidRPr="005F3545">
          <w:rPr>
            <w:rStyle w:val="Lienhypertexte"/>
            <w:rFonts w:eastAsiaTheme="majorEastAsia"/>
            <w:noProof/>
          </w:rPr>
          <w:t>6.3.7</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Stockage de données persistantes pour les modules</w:t>
        </w:r>
        <w:r>
          <w:rPr>
            <w:noProof/>
            <w:webHidden/>
          </w:rPr>
          <w:tab/>
        </w:r>
        <w:r>
          <w:rPr>
            <w:noProof/>
            <w:webHidden/>
          </w:rPr>
          <w:fldChar w:fldCharType="begin"/>
        </w:r>
        <w:r>
          <w:rPr>
            <w:noProof/>
            <w:webHidden/>
          </w:rPr>
          <w:instrText xml:space="preserve"> PAGEREF _Toc141219276 \h </w:instrText>
        </w:r>
        <w:r>
          <w:rPr>
            <w:noProof/>
            <w:webHidden/>
          </w:rPr>
        </w:r>
        <w:r>
          <w:rPr>
            <w:noProof/>
            <w:webHidden/>
          </w:rPr>
          <w:fldChar w:fldCharType="separate"/>
        </w:r>
        <w:r>
          <w:rPr>
            <w:noProof/>
            <w:webHidden/>
          </w:rPr>
          <w:t>101</w:t>
        </w:r>
        <w:r>
          <w:rPr>
            <w:noProof/>
            <w:webHidden/>
          </w:rPr>
          <w:fldChar w:fldCharType="end"/>
        </w:r>
      </w:hyperlink>
    </w:p>
    <w:p w14:paraId="26A9DD02" w14:textId="371A1165"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7" w:history="1">
        <w:r w:rsidRPr="005F3545">
          <w:rPr>
            <w:rStyle w:val="Lienhypertexte"/>
            <w:rFonts w:eastAsiaTheme="majorEastAsia"/>
            <w:noProof/>
          </w:rPr>
          <w:t>6.3.8</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Internationalisation du backend</w:t>
        </w:r>
        <w:r>
          <w:rPr>
            <w:noProof/>
            <w:webHidden/>
          </w:rPr>
          <w:tab/>
        </w:r>
        <w:r>
          <w:rPr>
            <w:noProof/>
            <w:webHidden/>
          </w:rPr>
          <w:fldChar w:fldCharType="begin"/>
        </w:r>
        <w:r>
          <w:rPr>
            <w:noProof/>
            <w:webHidden/>
          </w:rPr>
          <w:instrText xml:space="preserve"> PAGEREF _Toc141219277 \h </w:instrText>
        </w:r>
        <w:r>
          <w:rPr>
            <w:noProof/>
            <w:webHidden/>
          </w:rPr>
        </w:r>
        <w:r>
          <w:rPr>
            <w:noProof/>
            <w:webHidden/>
          </w:rPr>
          <w:fldChar w:fldCharType="separate"/>
        </w:r>
        <w:r>
          <w:rPr>
            <w:noProof/>
            <w:webHidden/>
          </w:rPr>
          <w:t>101</w:t>
        </w:r>
        <w:r>
          <w:rPr>
            <w:noProof/>
            <w:webHidden/>
          </w:rPr>
          <w:fldChar w:fldCharType="end"/>
        </w:r>
      </w:hyperlink>
    </w:p>
    <w:p w14:paraId="5D906A05" w14:textId="67522B85" w:rsidR="00254D5A" w:rsidRDefault="00254D5A">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8" w:history="1">
        <w:r w:rsidRPr="005F3545">
          <w:rPr>
            <w:rStyle w:val="Lienhypertexte"/>
            <w:rFonts w:eastAsiaTheme="majorEastAsia"/>
            <w:noProof/>
          </w:rPr>
          <w:t>6.3.9</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Affichage des logs</w:t>
        </w:r>
        <w:r>
          <w:rPr>
            <w:noProof/>
            <w:webHidden/>
          </w:rPr>
          <w:tab/>
        </w:r>
        <w:r>
          <w:rPr>
            <w:noProof/>
            <w:webHidden/>
          </w:rPr>
          <w:fldChar w:fldCharType="begin"/>
        </w:r>
        <w:r>
          <w:rPr>
            <w:noProof/>
            <w:webHidden/>
          </w:rPr>
          <w:instrText xml:space="preserve"> PAGEREF _Toc141219278 \h </w:instrText>
        </w:r>
        <w:r>
          <w:rPr>
            <w:noProof/>
            <w:webHidden/>
          </w:rPr>
        </w:r>
        <w:r>
          <w:rPr>
            <w:noProof/>
            <w:webHidden/>
          </w:rPr>
          <w:fldChar w:fldCharType="separate"/>
        </w:r>
        <w:r>
          <w:rPr>
            <w:noProof/>
            <w:webHidden/>
          </w:rPr>
          <w:t>101</w:t>
        </w:r>
        <w:r>
          <w:rPr>
            <w:noProof/>
            <w:webHidden/>
          </w:rPr>
          <w:fldChar w:fldCharType="end"/>
        </w:r>
      </w:hyperlink>
    </w:p>
    <w:p w14:paraId="084028EC" w14:textId="01140410" w:rsidR="00254D5A" w:rsidRDefault="00254D5A">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79" w:history="1">
        <w:r w:rsidRPr="005F3545">
          <w:rPr>
            <w:rStyle w:val="Lienhypertexte"/>
            <w:rFonts w:eastAsiaTheme="majorEastAsia"/>
            <w:noProof/>
            <w:lang w:val="fr-CH"/>
          </w:rPr>
          <w:t>Chapitre 7 Conclusion</w:t>
        </w:r>
        <w:r>
          <w:rPr>
            <w:noProof/>
            <w:webHidden/>
          </w:rPr>
          <w:tab/>
        </w:r>
        <w:r>
          <w:rPr>
            <w:noProof/>
            <w:webHidden/>
          </w:rPr>
          <w:fldChar w:fldCharType="begin"/>
        </w:r>
        <w:r>
          <w:rPr>
            <w:noProof/>
            <w:webHidden/>
          </w:rPr>
          <w:instrText xml:space="preserve"> PAGEREF _Toc141219279 \h </w:instrText>
        </w:r>
        <w:r>
          <w:rPr>
            <w:noProof/>
            <w:webHidden/>
          </w:rPr>
        </w:r>
        <w:r>
          <w:rPr>
            <w:noProof/>
            <w:webHidden/>
          </w:rPr>
          <w:fldChar w:fldCharType="separate"/>
        </w:r>
        <w:r>
          <w:rPr>
            <w:noProof/>
            <w:webHidden/>
          </w:rPr>
          <w:t>102</w:t>
        </w:r>
        <w:r>
          <w:rPr>
            <w:noProof/>
            <w:webHidden/>
          </w:rPr>
          <w:fldChar w:fldCharType="end"/>
        </w:r>
      </w:hyperlink>
    </w:p>
    <w:p w14:paraId="206E96D1" w14:textId="1071684E"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80" w:history="1">
        <w:r w:rsidRPr="005F3545">
          <w:rPr>
            <w:rStyle w:val="Lienhypertexte"/>
            <w:rFonts w:eastAsiaTheme="majorEastAsia"/>
            <w:noProof/>
          </w:rPr>
          <w:t>7.1</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Retour personnel</w:t>
        </w:r>
        <w:r>
          <w:rPr>
            <w:noProof/>
            <w:webHidden/>
          </w:rPr>
          <w:tab/>
        </w:r>
        <w:r>
          <w:rPr>
            <w:noProof/>
            <w:webHidden/>
          </w:rPr>
          <w:fldChar w:fldCharType="begin"/>
        </w:r>
        <w:r>
          <w:rPr>
            <w:noProof/>
            <w:webHidden/>
          </w:rPr>
          <w:instrText xml:space="preserve"> PAGEREF _Toc141219280 \h </w:instrText>
        </w:r>
        <w:r>
          <w:rPr>
            <w:noProof/>
            <w:webHidden/>
          </w:rPr>
        </w:r>
        <w:r>
          <w:rPr>
            <w:noProof/>
            <w:webHidden/>
          </w:rPr>
          <w:fldChar w:fldCharType="separate"/>
        </w:r>
        <w:r>
          <w:rPr>
            <w:noProof/>
            <w:webHidden/>
          </w:rPr>
          <w:t>102</w:t>
        </w:r>
        <w:r>
          <w:rPr>
            <w:noProof/>
            <w:webHidden/>
          </w:rPr>
          <w:fldChar w:fldCharType="end"/>
        </w:r>
      </w:hyperlink>
    </w:p>
    <w:p w14:paraId="4D9C826D" w14:textId="46D00D96" w:rsidR="00254D5A" w:rsidRDefault="00254D5A">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81" w:history="1">
        <w:r w:rsidRPr="005F3545">
          <w:rPr>
            <w:rStyle w:val="Lienhypertexte"/>
            <w:rFonts w:eastAsiaTheme="majorEastAsia"/>
            <w:noProof/>
          </w:rPr>
          <w:t>7.2</w:t>
        </w:r>
        <w:r>
          <w:rPr>
            <w:rFonts w:asciiTheme="minorHAnsi" w:eastAsiaTheme="minorEastAsia" w:hAnsiTheme="minorHAnsi" w:cstheme="minorBidi"/>
            <w:noProof/>
            <w:kern w:val="2"/>
            <w:sz w:val="24"/>
            <w:szCs w:val="24"/>
            <w:lang w:val="fr-CH" w:eastAsia="fr-FR"/>
          </w:rPr>
          <w:tab/>
        </w:r>
        <w:r w:rsidRPr="005F3545">
          <w:rPr>
            <w:rStyle w:val="Lienhypertexte"/>
            <w:rFonts w:eastAsiaTheme="majorEastAsia"/>
            <w:noProof/>
          </w:rPr>
          <w:t>Remerciements</w:t>
        </w:r>
        <w:r>
          <w:rPr>
            <w:noProof/>
            <w:webHidden/>
          </w:rPr>
          <w:tab/>
        </w:r>
        <w:r>
          <w:rPr>
            <w:noProof/>
            <w:webHidden/>
          </w:rPr>
          <w:fldChar w:fldCharType="begin"/>
        </w:r>
        <w:r>
          <w:rPr>
            <w:noProof/>
            <w:webHidden/>
          </w:rPr>
          <w:instrText xml:space="preserve"> PAGEREF _Toc141219281 \h </w:instrText>
        </w:r>
        <w:r>
          <w:rPr>
            <w:noProof/>
            <w:webHidden/>
          </w:rPr>
        </w:r>
        <w:r>
          <w:rPr>
            <w:noProof/>
            <w:webHidden/>
          </w:rPr>
          <w:fldChar w:fldCharType="separate"/>
        </w:r>
        <w:r>
          <w:rPr>
            <w:noProof/>
            <w:webHidden/>
          </w:rPr>
          <w:t>102</w:t>
        </w:r>
        <w:r>
          <w:rPr>
            <w:noProof/>
            <w:webHidden/>
          </w:rPr>
          <w:fldChar w:fldCharType="end"/>
        </w:r>
      </w:hyperlink>
    </w:p>
    <w:p w14:paraId="084479C6" w14:textId="06A1CC88" w:rsidR="00254D5A" w:rsidRDefault="00254D5A">
      <w:pPr>
        <w:pStyle w:val="TM1"/>
        <w:rPr>
          <w:rFonts w:asciiTheme="minorHAnsi" w:eastAsiaTheme="minorEastAsia" w:hAnsiTheme="minorHAnsi" w:cstheme="minorBidi"/>
          <w:noProof/>
          <w:kern w:val="2"/>
          <w:sz w:val="24"/>
          <w:szCs w:val="24"/>
          <w:lang w:val="fr-CH" w:eastAsia="fr-FR"/>
        </w:rPr>
      </w:pPr>
      <w:hyperlink w:anchor="_Toc141219282" w:history="1">
        <w:r w:rsidRPr="005F3545">
          <w:rPr>
            <w:rStyle w:val="Lienhypertexte"/>
            <w:rFonts w:eastAsiaTheme="majorEastAsia"/>
            <w:noProof/>
            <w:lang w:val="en-US"/>
          </w:rPr>
          <w:t>Bibliographie</w:t>
        </w:r>
        <w:r>
          <w:rPr>
            <w:noProof/>
            <w:webHidden/>
          </w:rPr>
          <w:tab/>
        </w:r>
        <w:r>
          <w:rPr>
            <w:noProof/>
            <w:webHidden/>
          </w:rPr>
          <w:fldChar w:fldCharType="begin"/>
        </w:r>
        <w:r>
          <w:rPr>
            <w:noProof/>
            <w:webHidden/>
          </w:rPr>
          <w:instrText xml:space="preserve"> PAGEREF _Toc141219282 \h </w:instrText>
        </w:r>
        <w:r>
          <w:rPr>
            <w:noProof/>
            <w:webHidden/>
          </w:rPr>
        </w:r>
        <w:r>
          <w:rPr>
            <w:noProof/>
            <w:webHidden/>
          </w:rPr>
          <w:fldChar w:fldCharType="separate"/>
        </w:r>
        <w:r>
          <w:rPr>
            <w:noProof/>
            <w:webHidden/>
          </w:rPr>
          <w:t>103</w:t>
        </w:r>
        <w:r>
          <w:rPr>
            <w:noProof/>
            <w:webHidden/>
          </w:rPr>
          <w:fldChar w:fldCharType="end"/>
        </w:r>
      </w:hyperlink>
    </w:p>
    <w:p w14:paraId="4600632B" w14:textId="45E83DCF" w:rsidR="00254D5A" w:rsidRDefault="00254D5A">
      <w:pPr>
        <w:pStyle w:val="TM1"/>
        <w:rPr>
          <w:rFonts w:asciiTheme="minorHAnsi" w:eastAsiaTheme="minorEastAsia" w:hAnsiTheme="minorHAnsi" w:cstheme="minorBidi"/>
          <w:noProof/>
          <w:kern w:val="2"/>
          <w:sz w:val="24"/>
          <w:szCs w:val="24"/>
          <w:lang w:val="fr-CH" w:eastAsia="fr-FR"/>
        </w:rPr>
      </w:pPr>
      <w:hyperlink w:anchor="_Toc141219283" w:history="1">
        <w:r w:rsidRPr="005F3545">
          <w:rPr>
            <w:rStyle w:val="Lienhypertexte"/>
            <w:rFonts w:eastAsiaTheme="majorEastAsia"/>
            <w:noProof/>
            <w:lang w:val="fr-CH"/>
          </w:rPr>
          <w:t>Annexes</w:t>
        </w:r>
        <w:r>
          <w:rPr>
            <w:noProof/>
            <w:webHidden/>
          </w:rPr>
          <w:tab/>
        </w:r>
        <w:r>
          <w:rPr>
            <w:noProof/>
            <w:webHidden/>
          </w:rPr>
          <w:fldChar w:fldCharType="begin"/>
        </w:r>
        <w:r>
          <w:rPr>
            <w:noProof/>
            <w:webHidden/>
          </w:rPr>
          <w:instrText xml:space="preserve"> PAGEREF _Toc141219283 \h </w:instrText>
        </w:r>
        <w:r>
          <w:rPr>
            <w:noProof/>
            <w:webHidden/>
          </w:rPr>
        </w:r>
        <w:r>
          <w:rPr>
            <w:noProof/>
            <w:webHidden/>
          </w:rPr>
          <w:fldChar w:fldCharType="separate"/>
        </w:r>
        <w:r>
          <w:rPr>
            <w:noProof/>
            <w:webHidden/>
          </w:rPr>
          <w:t>104</w:t>
        </w:r>
        <w:r>
          <w:rPr>
            <w:noProof/>
            <w:webHidden/>
          </w:rPr>
          <w:fldChar w:fldCharType="end"/>
        </w:r>
      </w:hyperlink>
    </w:p>
    <w:p w14:paraId="17E931FB" w14:textId="25CCA51B" w:rsidR="00254D5A" w:rsidRDefault="00254D5A">
      <w:pPr>
        <w:pStyle w:val="TM1"/>
        <w:rPr>
          <w:rFonts w:asciiTheme="minorHAnsi" w:eastAsiaTheme="minorEastAsia" w:hAnsiTheme="minorHAnsi" w:cstheme="minorBidi"/>
          <w:noProof/>
          <w:kern w:val="2"/>
          <w:sz w:val="24"/>
          <w:szCs w:val="24"/>
          <w:lang w:val="fr-CH" w:eastAsia="fr-FR"/>
        </w:rPr>
      </w:pPr>
      <w:hyperlink w:anchor="_Toc141219284" w:history="1">
        <w:r w:rsidRPr="005F3545">
          <w:rPr>
            <w:rStyle w:val="Lienhypertexte"/>
            <w:rFonts w:eastAsiaTheme="majorEastAsia"/>
            <w:noProof/>
            <w:lang w:val="en-US"/>
          </w:rPr>
          <w:t>Liste des abréviations</w:t>
        </w:r>
        <w:r>
          <w:rPr>
            <w:noProof/>
            <w:webHidden/>
          </w:rPr>
          <w:tab/>
        </w:r>
        <w:r>
          <w:rPr>
            <w:noProof/>
            <w:webHidden/>
          </w:rPr>
          <w:fldChar w:fldCharType="begin"/>
        </w:r>
        <w:r>
          <w:rPr>
            <w:noProof/>
            <w:webHidden/>
          </w:rPr>
          <w:instrText xml:space="preserve"> PAGEREF _Toc141219284 \h </w:instrText>
        </w:r>
        <w:r>
          <w:rPr>
            <w:noProof/>
            <w:webHidden/>
          </w:rPr>
        </w:r>
        <w:r>
          <w:rPr>
            <w:noProof/>
            <w:webHidden/>
          </w:rPr>
          <w:fldChar w:fldCharType="separate"/>
        </w:r>
        <w:r>
          <w:rPr>
            <w:noProof/>
            <w:webHidden/>
          </w:rPr>
          <w:t>105</w:t>
        </w:r>
        <w:r>
          <w:rPr>
            <w:noProof/>
            <w:webHidden/>
          </w:rPr>
          <w:fldChar w:fldCharType="end"/>
        </w:r>
      </w:hyperlink>
    </w:p>
    <w:p w14:paraId="773135F0" w14:textId="682F16FD"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p>
    <w:p w14:paraId="5345EAB0" w14:textId="36E972D6" w:rsidR="009A3EE2" w:rsidRPr="003C36AB" w:rsidRDefault="009A3EE2" w:rsidP="009A3EE2">
      <w:pPr>
        <w:pStyle w:val="Titre1"/>
        <w:rPr>
          <w:lang w:val="fr-CH"/>
        </w:rPr>
      </w:pPr>
      <w:bookmarkStart w:id="6" w:name="_Toc141219192"/>
      <w:r w:rsidRPr="003C36AB">
        <w:rPr>
          <w:lang w:val="fr-CH"/>
        </w:rPr>
        <w:t>Table des figures</w:t>
      </w:r>
      <w:bookmarkEnd w:id="6"/>
    </w:p>
    <w:p w14:paraId="576DA2C6" w14:textId="43AD9CDB" w:rsidR="00254D5A"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219348" w:history="1">
        <w:r w:rsidR="00254D5A" w:rsidRPr="00155716">
          <w:rPr>
            <w:rStyle w:val="Lienhypertexte"/>
            <w:noProof/>
            <w:lang w:val="fr-CH"/>
          </w:rPr>
          <w:t>Figure 1: Contexte d’utilisation de la passerelle</w:t>
        </w:r>
        <w:r w:rsidR="00254D5A">
          <w:rPr>
            <w:noProof/>
            <w:webHidden/>
          </w:rPr>
          <w:tab/>
        </w:r>
        <w:r w:rsidR="00254D5A">
          <w:rPr>
            <w:noProof/>
            <w:webHidden/>
          </w:rPr>
          <w:fldChar w:fldCharType="begin"/>
        </w:r>
        <w:r w:rsidR="00254D5A">
          <w:rPr>
            <w:noProof/>
            <w:webHidden/>
          </w:rPr>
          <w:instrText xml:space="preserve"> PAGEREF _Toc141219348 \h </w:instrText>
        </w:r>
        <w:r w:rsidR="00254D5A">
          <w:rPr>
            <w:noProof/>
            <w:webHidden/>
          </w:rPr>
        </w:r>
        <w:r w:rsidR="00254D5A">
          <w:rPr>
            <w:noProof/>
            <w:webHidden/>
          </w:rPr>
          <w:fldChar w:fldCharType="separate"/>
        </w:r>
        <w:r w:rsidR="00254D5A">
          <w:rPr>
            <w:noProof/>
            <w:webHidden/>
          </w:rPr>
          <w:t>1</w:t>
        </w:r>
        <w:r w:rsidR="00254D5A">
          <w:rPr>
            <w:noProof/>
            <w:webHidden/>
          </w:rPr>
          <w:fldChar w:fldCharType="end"/>
        </w:r>
      </w:hyperlink>
    </w:p>
    <w:p w14:paraId="240A74E7" w14:textId="2C6F8A4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49" w:history="1">
        <w:r w:rsidRPr="00155716">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_Toc141219349 \h </w:instrText>
        </w:r>
        <w:r>
          <w:rPr>
            <w:noProof/>
            <w:webHidden/>
          </w:rPr>
        </w:r>
        <w:r>
          <w:rPr>
            <w:noProof/>
            <w:webHidden/>
          </w:rPr>
          <w:fldChar w:fldCharType="separate"/>
        </w:r>
        <w:r>
          <w:rPr>
            <w:noProof/>
            <w:webHidden/>
          </w:rPr>
          <w:t>8</w:t>
        </w:r>
        <w:r>
          <w:rPr>
            <w:noProof/>
            <w:webHidden/>
          </w:rPr>
          <w:fldChar w:fldCharType="end"/>
        </w:r>
      </w:hyperlink>
    </w:p>
    <w:p w14:paraId="403375C5" w14:textId="008493BB"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0" w:history="1">
        <w:r w:rsidRPr="00155716">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_Toc141219350 \h </w:instrText>
        </w:r>
        <w:r>
          <w:rPr>
            <w:noProof/>
            <w:webHidden/>
          </w:rPr>
        </w:r>
        <w:r>
          <w:rPr>
            <w:noProof/>
            <w:webHidden/>
          </w:rPr>
          <w:fldChar w:fldCharType="separate"/>
        </w:r>
        <w:r>
          <w:rPr>
            <w:noProof/>
            <w:webHidden/>
          </w:rPr>
          <w:t>8</w:t>
        </w:r>
        <w:r>
          <w:rPr>
            <w:noProof/>
            <w:webHidden/>
          </w:rPr>
          <w:fldChar w:fldCharType="end"/>
        </w:r>
      </w:hyperlink>
    </w:p>
    <w:p w14:paraId="1139D4B8" w14:textId="6824238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1" w:history="1">
        <w:r w:rsidRPr="00155716">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_Toc141219351 \h </w:instrText>
        </w:r>
        <w:r>
          <w:rPr>
            <w:noProof/>
            <w:webHidden/>
          </w:rPr>
        </w:r>
        <w:r>
          <w:rPr>
            <w:noProof/>
            <w:webHidden/>
          </w:rPr>
          <w:fldChar w:fldCharType="separate"/>
        </w:r>
        <w:r>
          <w:rPr>
            <w:noProof/>
            <w:webHidden/>
          </w:rPr>
          <w:t>9</w:t>
        </w:r>
        <w:r>
          <w:rPr>
            <w:noProof/>
            <w:webHidden/>
          </w:rPr>
          <w:fldChar w:fldCharType="end"/>
        </w:r>
      </w:hyperlink>
    </w:p>
    <w:p w14:paraId="72A25BA0" w14:textId="41A050CB"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2" w:history="1">
        <w:r w:rsidRPr="00155716">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_Toc141219352 \h </w:instrText>
        </w:r>
        <w:r>
          <w:rPr>
            <w:noProof/>
            <w:webHidden/>
          </w:rPr>
        </w:r>
        <w:r>
          <w:rPr>
            <w:noProof/>
            <w:webHidden/>
          </w:rPr>
          <w:fldChar w:fldCharType="separate"/>
        </w:r>
        <w:r>
          <w:rPr>
            <w:noProof/>
            <w:webHidden/>
          </w:rPr>
          <w:t>10</w:t>
        </w:r>
        <w:r>
          <w:rPr>
            <w:noProof/>
            <w:webHidden/>
          </w:rPr>
          <w:fldChar w:fldCharType="end"/>
        </w:r>
      </w:hyperlink>
    </w:p>
    <w:p w14:paraId="59A1FF96" w14:textId="59190379"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3" w:history="1">
        <w:r w:rsidRPr="00155716">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_Toc141219353 \h </w:instrText>
        </w:r>
        <w:r>
          <w:rPr>
            <w:noProof/>
            <w:webHidden/>
          </w:rPr>
        </w:r>
        <w:r>
          <w:rPr>
            <w:noProof/>
            <w:webHidden/>
          </w:rPr>
          <w:fldChar w:fldCharType="separate"/>
        </w:r>
        <w:r>
          <w:rPr>
            <w:noProof/>
            <w:webHidden/>
          </w:rPr>
          <w:t>12</w:t>
        </w:r>
        <w:r>
          <w:rPr>
            <w:noProof/>
            <w:webHidden/>
          </w:rPr>
          <w:fldChar w:fldCharType="end"/>
        </w:r>
      </w:hyperlink>
    </w:p>
    <w:p w14:paraId="36D6FE13" w14:textId="01263327"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4" w:history="1">
        <w:r w:rsidRPr="00155716">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_Toc141219354 \h </w:instrText>
        </w:r>
        <w:r>
          <w:rPr>
            <w:noProof/>
            <w:webHidden/>
          </w:rPr>
        </w:r>
        <w:r>
          <w:rPr>
            <w:noProof/>
            <w:webHidden/>
          </w:rPr>
          <w:fldChar w:fldCharType="separate"/>
        </w:r>
        <w:r>
          <w:rPr>
            <w:noProof/>
            <w:webHidden/>
          </w:rPr>
          <w:t>13</w:t>
        </w:r>
        <w:r>
          <w:rPr>
            <w:noProof/>
            <w:webHidden/>
          </w:rPr>
          <w:fldChar w:fldCharType="end"/>
        </w:r>
      </w:hyperlink>
    </w:p>
    <w:p w14:paraId="70DDFDE9" w14:textId="3831C857"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5" w:history="1">
        <w:r w:rsidRPr="00155716">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_Toc141219355 \h </w:instrText>
        </w:r>
        <w:r>
          <w:rPr>
            <w:noProof/>
            <w:webHidden/>
          </w:rPr>
        </w:r>
        <w:r>
          <w:rPr>
            <w:noProof/>
            <w:webHidden/>
          </w:rPr>
          <w:fldChar w:fldCharType="separate"/>
        </w:r>
        <w:r>
          <w:rPr>
            <w:noProof/>
            <w:webHidden/>
          </w:rPr>
          <w:t>14</w:t>
        </w:r>
        <w:r>
          <w:rPr>
            <w:noProof/>
            <w:webHidden/>
          </w:rPr>
          <w:fldChar w:fldCharType="end"/>
        </w:r>
      </w:hyperlink>
    </w:p>
    <w:p w14:paraId="0F62B9C6" w14:textId="5E5661FF"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6" w:history="1">
        <w:r w:rsidRPr="00155716">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_Toc141219356 \h </w:instrText>
        </w:r>
        <w:r>
          <w:rPr>
            <w:noProof/>
            <w:webHidden/>
          </w:rPr>
        </w:r>
        <w:r>
          <w:rPr>
            <w:noProof/>
            <w:webHidden/>
          </w:rPr>
          <w:fldChar w:fldCharType="separate"/>
        </w:r>
        <w:r>
          <w:rPr>
            <w:noProof/>
            <w:webHidden/>
          </w:rPr>
          <w:t>15</w:t>
        </w:r>
        <w:r>
          <w:rPr>
            <w:noProof/>
            <w:webHidden/>
          </w:rPr>
          <w:fldChar w:fldCharType="end"/>
        </w:r>
      </w:hyperlink>
    </w:p>
    <w:p w14:paraId="597DAA95" w14:textId="285A97BE"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7" w:history="1">
        <w:r w:rsidRPr="00155716">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_Toc141219357 \h </w:instrText>
        </w:r>
        <w:r>
          <w:rPr>
            <w:noProof/>
            <w:webHidden/>
          </w:rPr>
        </w:r>
        <w:r>
          <w:rPr>
            <w:noProof/>
            <w:webHidden/>
          </w:rPr>
          <w:fldChar w:fldCharType="separate"/>
        </w:r>
        <w:r>
          <w:rPr>
            <w:noProof/>
            <w:webHidden/>
          </w:rPr>
          <w:t>16</w:t>
        </w:r>
        <w:r>
          <w:rPr>
            <w:noProof/>
            <w:webHidden/>
          </w:rPr>
          <w:fldChar w:fldCharType="end"/>
        </w:r>
      </w:hyperlink>
    </w:p>
    <w:p w14:paraId="4506052C" w14:textId="23504FBB"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8" w:history="1">
        <w:r w:rsidRPr="00155716">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_Toc141219358 \h </w:instrText>
        </w:r>
        <w:r>
          <w:rPr>
            <w:noProof/>
            <w:webHidden/>
          </w:rPr>
        </w:r>
        <w:r>
          <w:rPr>
            <w:noProof/>
            <w:webHidden/>
          </w:rPr>
          <w:fldChar w:fldCharType="separate"/>
        </w:r>
        <w:r>
          <w:rPr>
            <w:noProof/>
            <w:webHidden/>
          </w:rPr>
          <w:t>18</w:t>
        </w:r>
        <w:r>
          <w:rPr>
            <w:noProof/>
            <w:webHidden/>
          </w:rPr>
          <w:fldChar w:fldCharType="end"/>
        </w:r>
      </w:hyperlink>
    </w:p>
    <w:p w14:paraId="13014A2B" w14:textId="15595FFF"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9" w:history="1">
        <w:r w:rsidRPr="00155716">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_Toc141219359 \h </w:instrText>
        </w:r>
        <w:r>
          <w:rPr>
            <w:noProof/>
            <w:webHidden/>
          </w:rPr>
        </w:r>
        <w:r>
          <w:rPr>
            <w:noProof/>
            <w:webHidden/>
          </w:rPr>
          <w:fldChar w:fldCharType="separate"/>
        </w:r>
        <w:r>
          <w:rPr>
            <w:noProof/>
            <w:webHidden/>
          </w:rPr>
          <w:t>19</w:t>
        </w:r>
        <w:r>
          <w:rPr>
            <w:noProof/>
            <w:webHidden/>
          </w:rPr>
          <w:fldChar w:fldCharType="end"/>
        </w:r>
      </w:hyperlink>
    </w:p>
    <w:p w14:paraId="33871DA7" w14:textId="62F2AAF4"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0" w:history="1">
        <w:r w:rsidRPr="00155716">
          <w:rPr>
            <w:rStyle w:val="Lienhypertexte"/>
            <w:noProof/>
          </w:rPr>
          <w:t>Figure 13: Maquette du formulaire de connexion</w:t>
        </w:r>
        <w:r>
          <w:rPr>
            <w:noProof/>
            <w:webHidden/>
          </w:rPr>
          <w:tab/>
        </w:r>
        <w:r>
          <w:rPr>
            <w:noProof/>
            <w:webHidden/>
          </w:rPr>
          <w:fldChar w:fldCharType="begin"/>
        </w:r>
        <w:r>
          <w:rPr>
            <w:noProof/>
            <w:webHidden/>
          </w:rPr>
          <w:instrText xml:space="preserve"> PAGEREF _Toc141219360 \h </w:instrText>
        </w:r>
        <w:r>
          <w:rPr>
            <w:noProof/>
            <w:webHidden/>
          </w:rPr>
        </w:r>
        <w:r>
          <w:rPr>
            <w:noProof/>
            <w:webHidden/>
          </w:rPr>
          <w:fldChar w:fldCharType="separate"/>
        </w:r>
        <w:r>
          <w:rPr>
            <w:noProof/>
            <w:webHidden/>
          </w:rPr>
          <w:t>20</w:t>
        </w:r>
        <w:r>
          <w:rPr>
            <w:noProof/>
            <w:webHidden/>
          </w:rPr>
          <w:fldChar w:fldCharType="end"/>
        </w:r>
      </w:hyperlink>
    </w:p>
    <w:p w14:paraId="618954D3" w14:textId="567D0FB6"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219361" w:history="1">
        <w:r w:rsidRPr="00155716">
          <w:rPr>
            <w:rStyle w:val="Lienhypertexte"/>
            <w:noProof/>
          </w:rPr>
          <w:t>Figure 14: Maquette de la liste des modules</w:t>
        </w:r>
        <w:r>
          <w:rPr>
            <w:noProof/>
            <w:webHidden/>
          </w:rPr>
          <w:tab/>
        </w:r>
        <w:r>
          <w:rPr>
            <w:noProof/>
            <w:webHidden/>
          </w:rPr>
          <w:fldChar w:fldCharType="begin"/>
        </w:r>
        <w:r>
          <w:rPr>
            <w:noProof/>
            <w:webHidden/>
          </w:rPr>
          <w:instrText xml:space="preserve"> PAGEREF _Toc141219361 \h </w:instrText>
        </w:r>
        <w:r>
          <w:rPr>
            <w:noProof/>
            <w:webHidden/>
          </w:rPr>
        </w:r>
        <w:r>
          <w:rPr>
            <w:noProof/>
            <w:webHidden/>
          </w:rPr>
          <w:fldChar w:fldCharType="separate"/>
        </w:r>
        <w:r>
          <w:rPr>
            <w:noProof/>
            <w:webHidden/>
          </w:rPr>
          <w:t>20</w:t>
        </w:r>
        <w:r>
          <w:rPr>
            <w:noProof/>
            <w:webHidden/>
          </w:rPr>
          <w:fldChar w:fldCharType="end"/>
        </w:r>
      </w:hyperlink>
    </w:p>
    <w:p w14:paraId="6C881597" w14:textId="5160FEC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2" w:history="1">
        <w:r w:rsidRPr="00155716">
          <w:rPr>
            <w:rStyle w:val="Lienhypertexte"/>
            <w:noProof/>
          </w:rPr>
          <w:t>Figure 15: Actions rapides sur un module de la liste</w:t>
        </w:r>
        <w:r>
          <w:rPr>
            <w:noProof/>
            <w:webHidden/>
          </w:rPr>
          <w:tab/>
        </w:r>
        <w:r>
          <w:rPr>
            <w:noProof/>
            <w:webHidden/>
          </w:rPr>
          <w:fldChar w:fldCharType="begin"/>
        </w:r>
        <w:r>
          <w:rPr>
            <w:noProof/>
            <w:webHidden/>
          </w:rPr>
          <w:instrText xml:space="preserve"> PAGEREF _Toc141219362 \h </w:instrText>
        </w:r>
        <w:r>
          <w:rPr>
            <w:noProof/>
            <w:webHidden/>
          </w:rPr>
        </w:r>
        <w:r>
          <w:rPr>
            <w:noProof/>
            <w:webHidden/>
          </w:rPr>
          <w:fldChar w:fldCharType="separate"/>
        </w:r>
        <w:r>
          <w:rPr>
            <w:noProof/>
            <w:webHidden/>
          </w:rPr>
          <w:t>20</w:t>
        </w:r>
        <w:r>
          <w:rPr>
            <w:noProof/>
            <w:webHidden/>
          </w:rPr>
          <w:fldChar w:fldCharType="end"/>
        </w:r>
      </w:hyperlink>
    </w:p>
    <w:p w14:paraId="3BB1341F" w14:textId="47EE3F6F"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3" w:history="1">
        <w:r w:rsidRPr="00155716">
          <w:rPr>
            <w:rStyle w:val="Lienhypertexte"/>
            <w:noProof/>
          </w:rPr>
          <w:t>Figure 16: Page de configuration d'un module</w:t>
        </w:r>
        <w:r>
          <w:rPr>
            <w:noProof/>
            <w:webHidden/>
          </w:rPr>
          <w:tab/>
        </w:r>
        <w:r>
          <w:rPr>
            <w:noProof/>
            <w:webHidden/>
          </w:rPr>
          <w:fldChar w:fldCharType="begin"/>
        </w:r>
        <w:r>
          <w:rPr>
            <w:noProof/>
            <w:webHidden/>
          </w:rPr>
          <w:instrText xml:space="preserve"> PAGEREF _Toc141219363 \h </w:instrText>
        </w:r>
        <w:r>
          <w:rPr>
            <w:noProof/>
            <w:webHidden/>
          </w:rPr>
        </w:r>
        <w:r>
          <w:rPr>
            <w:noProof/>
            <w:webHidden/>
          </w:rPr>
          <w:fldChar w:fldCharType="separate"/>
        </w:r>
        <w:r>
          <w:rPr>
            <w:noProof/>
            <w:webHidden/>
          </w:rPr>
          <w:t>21</w:t>
        </w:r>
        <w:r>
          <w:rPr>
            <w:noProof/>
            <w:webHidden/>
          </w:rPr>
          <w:fldChar w:fldCharType="end"/>
        </w:r>
      </w:hyperlink>
    </w:p>
    <w:p w14:paraId="18296341" w14:textId="4F9D0CA3"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4" w:history="1">
        <w:r w:rsidRPr="00155716">
          <w:rPr>
            <w:rStyle w:val="Lienhypertexte"/>
            <w:noProof/>
          </w:rPr>
          <w:t>Figure 17: édition d'écrans de visualisation</w:t>
        </w:r>
        <w:r>
          <w:rPr>
            <w:noProof/>
            <w:webHidden/>
          </w:rPr>
          <w:tab/>
        </w:r>
        <w:r>
          <w:rPr>
            <w:noProof/>
            <w:webHidden/>
          </w:rPr>
          <w:fldChar w:fldCharType="begin"/>
        </w:r>
        <w:r>
          <w:rPr>
            <w:noProof/>
            <w:webHidden/>
          </w:rPr>
          <w:instrText xml:space="preserve"> PAGEREF _Toc141219364 \h </w:instrText>
        </w:r>
        <w:r>
          <w:rPr>
            <w:noProof/>
            <w:webHidden/>
          </w:rPr>
        </w:r>
        <w:r>
          <w:rPr>
            <w:noProof/>
            <w:webHidden/>
          </w:rPr>
          <w:fldChar w:fldCharType="separate"/>
        </w:r>
        <w:r>
          <w:rPr>
            <w:noProof/>
            <w:webHidden/>
          </w:rPr>
          <w:t>21</w:t>
        </w:r>
        <w:r>
          <w:rPr>
            <w:noProof/>
            <w:webHidden/>
          </w:rPr>
          <w:fldChar w:fldCharType="end"/>
        </w:r>
      </w:hyperlink>
    </w:p>
    <w:p w14:paraId="06D16DDD" w14:textId="45C4E0BA"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5" w:history="1">
        <w:r w:rsidRPr="00155716">
          <w:rPr>
            <w:rStyle w:val="Lienhypertexte"/>
            <w:noProof/>
          </w:rPr>
          <w:t>Figure 18: écran de visualisation</w:t>
        </w:r>
        <w:r>
          <w:rPr>
            <w:noProof/>
            <w:webHidden/>
          </w:rPr>
          <w:tab/>
        </w:r>
        <w:r>
          <w:rPr>
            <w:noProof/>
            <w:webHidden/>
          </w:rPr>
          <w:fldChar w:fldCharType="begin"/>
        </w:r>
        <w:r>
          <w:rPr>
            <w:noProof/>
            <w:webHidden/>
          </w:rPr>
          <w:instrText xml:space="preserve"> PAGEREF _Toc141219365 \h </w:instrText>
        </w:r>
        <w:r>
          <w:rPr>
            <w:noProof/>
            <w:webHidden/>
          </w:rPr>
        </w:r>
        <w:r>
          <w:rPr>
            <w:noProof/>
            <w:webHidden/>
          </w:rPr>
          <w:fldChar w:fldCharType="separate"/>
        </w:r>
        <w:r>
          <w:rPr>
            <w:noProof/>
            <w:webHidden/>
          </w:rPr>
          <w:t>21</w:t>
        </w:r>
        <w:r>
          <w:rPr>
            <w:noProof/>
            <w:webHidden/>
          </w:rPr>
          <w:fldChar w:fldCharType="end"/>
        </w:r>
      </w:hyperlink>
    </w:p>
    <w:p w14:paraId="2B706212" w14:textId="05DCBF8F"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6" w:history="1">
        <w:r w:rsidRPr="00155716">
          <w:rPr>
            <w:rStyle w:val="Lienhypertexte"/>
            <w:noProof/>
            <w:lang w:val="fr-CH"/>
          </w:rPr>
          <w:t>Figure 19: Base de données, modèle conceptuel</w:t>
        </w:r>
        <w:r>
          <w:rPr>
            <w:noProof/>
            <w:webHidden/>
          </w:rPr>
          <w:tab/>
        </w:r>
        <w:r>
          <w:rPr>
            <w:noProof/>
            <w:webHidden/>
          </w:rPr>
          <w:fldChar w:fldCharType="begin"/>
        </w:r>
        <w:r>
          <w:rPr>
            <w:noProof/>
            <w:webHidden/>
          </w:rPr>
          <w:instrText xml:space="preserve"> PAGEREF _Toc141219366 \h </w:instrText>
        </w:r>
        <w:r>
          <w:rPr>
            <w:noProof/>
            <w:webHidden/>
          </w:rPr>
        </w:r>
        <w:r>
          <w:rPr>
            <w:noProof/>
            <w:webHidden/>
          </w:rPr>
          <w:fldChar w:fldCharType="separate"/>
        </w:r>
        <w:r>
          <w:rPr>
            <w:noProof/>
            <w:webHidden/>
          </w:rPr>
          <w:t>24</w:t>
        </w:r>
        <w:r>
          <w:rPr>
            <w:noProof/>
            <w:webHidden/>
          </w:rPr>
          <w:fldChar w:fldCharType="end"/>
        </w:r>
      </w:hyperlink>
    </w:p>
    <w:p w14:paraId="116F1B84" w14:textId="5EF1DDAA"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7" w:history="1">
        <w:r w:rsidRPr="00155716">
          <w:rPr>
            <w:rStyle w:val="Lienhypertexte"/>
            <w:noProof/>
          </w:rPr>
          <w:t>Figure 20: Architecture logique de l'application</w:t>
        </w:r>
        <w:r>
          <w:rPr>
            <w:noProof/>
            <w:webHidden/>
          </w:rPr>
          <w:tab/>
        </w:r>
        <w:r>
          <w:rPr>
            <w:noProof/>
            <w:webHidden/>
          </w:rPr>
          <w:fldChar w:fldCharType="begin"/>
        </w:r>
        <w:r>
          <w:rPr>
            <w:noProof/>
            <w:webHidden/>
          </w:rPr>
          <w:instrText xml:space="preserve"> PAGEREF _Toc141219367 \h </w:instrText>
        </w:r>
        <w:r>
          <w:rPr>
            <w:noProof/>
            <w:webHidden/>
          </w:rPr>
        </w:r>
        <w:r>
          <w:rPr>
            <w:noProof/>
            <w:webHidden/>
          </w:rPr>
          <w:fldChar w:fldCharType="separate"/>
        </w:r>
        <w:r>
          <w:rPr>
            <w:noProof/>
            <w:webHidden/>
          </w:rPr>
          <w:t>25</w:t>
        </w:r>
        <w:r>
          <w:rPr>
            <w:noProof/>
            <w:webHidden/>
          </w:rPr>
          <w:fldChar w:fldCharType="end"/>
        </w:r>
      </w:hyperlink>
    </w:p>
    <w:p w14:paraId="6E7F5BA9" w14:textId="69DCD621"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8" w:history="1">
        <w:r w:rsidRPr="00155716">
          <w:rPr>
            <w:rStyle w:val="Lienhypertexte"/>
            <w:noProof/>
            <w:lang w:val="fr-CH"/>
          </w:rPr>
          <w:t>Figure 21: Timbrage sur l'application Composal</w:t>
        </w:r>
        <w:r>
          <w:rPr>
            <w:noProof/>
            <w:webHidden/>
          </w:rPr>
          <w:tab/>
        </w:r>
        <w:r>
          <w:rPr>
            <w:noProof/>
            <w:webHidden/>
          </w:rPr>
          <w:fldChar w:fldCharType="begin"/>
        </w:r>
        <w:r>
          <w:rPr>
            <w:noProof/>
            <w:webHidden/>
          </w:rPr>
          <w:instrText xml:space="preserve"> PAGEREF _Toc141219368 \h </w:instrText>
        </w:r>
        <w:r>
          <w:rPr>
            <w:noProof/>
            <w:webHidden/>
          </w:rPr>
        </w:r>
        <w:r>
          <w:rPr>
            <w:noProof/>
            <w:webHidden/>
          </w:rPr>
          <w:fldChar w:fldCharType="separate"/>
        </w:r>
        <w:r>
          <w:rPr>
            <w:noProof/>
            <w:webHidden/>
          </w:rPr>
          <w:t>26</w:t>
        </w:r>
        <w:r>
          <w:rPr>
            <w:noProof/>
            <w:webHidden/>
          </w:rPr>
          <w:fldChar w:fldCharType="end"/>
        </w:r>
      </w:hyperlink>
    </w:p>
    <w:p w14:paraId="26EC51E4" w14:textId="261C083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9" w:history="1">
        <w:r w:rsidRPr="00155716">
          <w:rPr>
            <w:rStyle w:val="Lienhypertexte"/>
            <w:noProof/>
            <w:lang w:val="fr-CH"/>
          </w:rPr>
          <w:t>Figure 22: Lecteur RFID avec carte</w:t>
        </w:r>
        <w:r>
          <w:rPr>
            <w:noProof/>
            <w:webHidden/>
          </w:rPr>
          <w:tab/>
        </w:r>
        <w:r>
          <w:rPr>
            <w:noProof/>
            <w:webHidden/>
          </w:rPr>
          <w:fldChar w:fldCharType="begin"/>
        </w:r>
        <w:r>
          <w:rPr>
            <w:noProof/>
            <w:webHidden/>
          </w:rPr>
          <w:instrText xml:space="preserve"> PAGEREF _Toc141219369 \h </w:instrText>
        </w:r>
        <w:r>
          <w:rPr>
            <w:noProof/>
            <w:webHidden/>
          </w:rPr>
        </w:r>
        <w:r>
          <w:rPr>
            <w:noProof/>
            <w:webHidden/>
          </w:rPr>
          <w:fldChar w:fldCharType="separate"/>
        </w:r>
        <w:r>
          <w:rPr>
            <w:noProof/>
            <w:webHidden/>
          </w:rPr>
          <w:t>27</w:t>
        </w:r>
        <w:r>
          <w:rPr>
            <w:noProof/>
            <w:webHidden/>
          </w:rPr>
          <w:fldChar w:fldCharType="end"/>
        </w:r>
      </w:hyperlink>
    </w:p>
    <w:p w14:paraId="530E5618" w14:textId="4CC99CF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0" w:history="1">
        <w:r w:rsidRPr="00155716">
          <w:rPr>
            <w:rStyle w:val="Lienhypertexte"/>
            <w:noProof/>
            <w:lang w:val="fr-CH"/>
          </w:rPr>
          <w:t>Figure 23: Idéalisation du module Proof Of Concept</w:t>
        </w:r>
        <w:r>
          <w:rPr>
            <w:noProof/>
            <w:webHidden/>
          </w:rPr>
          <w:tab/>
        </w:r>
        <w:r>
          <w:rPr>
            <w:noProof/>
            <w:webHidden/>
          </w:rPr>
          <w:fldChar w:fldCharType="begin"/>
        </w:r>
        <w:r>
          <w:rPr>
            <w:noProof/>
            <w:webHidden/>
          </w:rPr>
          <w:instrText xml:space="preserve"> PAGEREF _Toc141219370 \h </w:instrText>
        </w:r>
        <w:r>
          <w:rPr>
            <w:noProof/>
            <w:webHidden/>
          </w:rPr>
        </w:r>
        <w:r>
          <w:rPr>
            <w:noProof/>
            <w:webHidden/>
          </w:rPr>
          <w:fldChar w:fldCharType="separate"/>
        </w:r>
        <w:r>
          <w:rPr>
            <w:noProof/>
            <w:webHidden/>
          </w:rPr>
          <w:t>27</w:t>
        </w:r>
        <w:r>
          <w:rPr>
            <w:noProof/>
            <w:webHidden/>
          </w:rPr>
          <w:fldChar w:fldCharType="end"/>
        </w:r>
      </w:hyperlink>
    </w:p>
    <w:p w14:paraId="6809AE62" w14:textId="1E6FA8C1"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1" w:history="1">
        <w:r w:rsidRPr="00155716">
          <w:rPr>
            <w:rStyle w:val="Lienhypertexte"/>
            <w:noProof/>
            <w:lang w:val="en-US"/>
          </w:rPr>
          <w:t>Figure 24: Prototype, architecture Server Side Events – WebSocket</w:t>
        </w:r>
        <w:r>
          <w:rPr>
            <w:noProof/>
            <w:webHidden/>
          </w:rPr>
          <w:tab/>
        </w:r>
        <w:r>
          <w:rPr>
            <w:noProof/>
            <w:webHidden/>
          </w:rPr>
          <w:fldChar w:fldCharType="begin"/>
        </w:r>
        <w:r>
          <w:rPr>
            <w:noProof/>
            <w:webHidden/>
          </w:rPr>
          <w:instrText xml:space="preserve"> PAGEREF _Toc141219371 \h </w:instrText>
        </w:r>
        <w:r>
          <w:rPr>
            <w:noProof/>
            <w:webHidden/>
          </w:rPr>
        </w:r>
        <w:r>
          <w:rPr>
            <w:noProof/>
            <w:webHidden/>
          </w:rPr>
          <w:fldChar w:fldCharType="separate"/>
        </w:r>
        <w:r>
          <w:rPr>
            <w:noProof/>
            <w:webHidden/>
          </w:rPr>
          <w:t>34</w:t>
        </w:r>
        <w:r>
          <w:rPr>
            <w:noProof/>
            <w:webHidden/>
          </w:rPr>
          <w:fldChar w:fldCharType="end"/>
        </w:r>
      </w:hyperlink>
    </w:p>
    <w:p w14:paraId="5673D35F" w14:textId="4977873E"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2" w:history="1">
        <w:r w:rsidRPr="00155716">
          <w:rPr>
            <w:rStyle w:val="Lienhypertexte"/>
            <w:noProof/>
            <w:lang w:val="fr-CH"/>
          </w:rPr>
          <w:t>Figure 25: Prototype, architecture Electron</w:t>
        </w:r>
        <w:r>
          <w:rPr>
            <w:noProof/>
            <w:webHidden/>
          </w:rPr>
          <w:tab/>
        </w:r>
        <w:r>
          <w:rPr>
            <w:noProof/>
            <w:webHidden/>
          </w:rPr>
          <w:fldChar w:fldCharType="begin"/>
        </w:r>
        <w:r>
          <w:rPr>
            <w:noProof/>
            <w:webHidden/>
          </w:rPr>
          <w:instrText xml:space="preserve"> PAGEREF _Toc141219372 \h </w:instrText>
        </w:r>
        <w:r>
          <w:rPr>
            <w:noProof/>
            <w:webHidden/>
          </w:rPr>
        </w:r>
        <w:r>
          <w:rPr>
            <w:noProof/>
            <w:webHidden/>
          </w:rPr>
          <w:fldChar w:fldCharType="separate"/>
        </w:r>
        <w:r>
          <w:rPr>
            <w:noProof/>
            <w:webHidden/>
          </w:rPr>
          <w:t>35</w:t>
        </w:r>
        <w:r>
          <w:rPr>
            <w:noProof/>
            <w:webHidden/>
          </w:rPr>
          <w:fldChar w:fldCharType="end"/>
        </w:r>
      </w:hyperlink>
    </w:p>
    <w:p w14:paraId="3480C153" w14:textId="795981D4"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3" w:history="1">
        <w:r w:rsidRPr="00155716">
          <w:rPr>
            <w:rStyle w:val="Lienhypertexte"/>
            <w:noProof/>
          </w:rPr>
          <w:t>Figure 26: Résultat commun aux deux approches</w:t>
        </w:r>
        <w:r>
          <w:rPr>
            <w:noProof/>
            <w:webHidden/>
          </w:rPr>
          <w:tab/>
        </w:r>
        <w:r>
          <w:rPr>
            <w:noProof/>
            <w:webHidden/>
          </w:rPr>
          <w:fldChar w:fldCharType="begin"/>
        </w:r>
        <w:r>
          <w:rPr>
            <w:noProof/>
            <w:webHidden/>
          </w:rPr>
          <w:instrText xml:space="preserve"> PAGEREF _Toc141219373 \h </w:instrText>
        </w:r>
        <w:r>
          <w:rPr>
            <w:noProof/>
            <w:webHidden/>
          </w:rPr>
        </w:r>
        <w:r>
          <w:rPr>
            <w:noProof/>
            <w:webHidden/>
          </w:rPr>
          <w:fldChar w:fldCharType="separate"/>
        </w:r>
        <w:r>
          <w:rPr>
            <w:noProof/>
            <w:webHidden/>
          </w:rPr>
          <w:t>39</w:t>
        </w:r>
        <w:r>
          <w:rPr>
            <w:noProof/>
            <w:webHidden/>
          </w:rPr>
          <w:fldChar w:fldCharType="end"/>
        </w:r>
      </w:hyperlink>
    </w:p>
    <w:p w14:paraId="4A855083" w14:textId="46C0B18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4" w:history="1">
        <w:r w:rsidRPr="00155716">
          <w:rPr>
            <w:rStyle w:val="Lienhypertexte"/>
            <w:noProof/>
            <w:lang w:val="fr-CH"/>
          </w:rPr>
          <w:t>Figure 27: Pipeline CI/CD</w:t>
        </w:r>
        <w:r>
          <w:rPr>
            <w:noProof/>
            <w:webHidden/>
          </w:rPr>
          <w:tab/>
        </w:r>
        <w:r>
          <w:rPr>
            <w:noProof/>
            <w:webHidden/>
          </w:rPr>
          <w:fldChar w:fldCharType="begin"/>
        </w:r>
        <w:r>
          <w:rPr>
            <w:noProof/>
            <w:webHidden/>
          </w:rPr>
          <w:instrText xml:space="preserve"> PAGEREF _Toc141219374 \h </w:instrText>
        </w:r>
        <w:r>
          <w:rPr>
            <w:noProof/>
            <w:webHidden/>
          </w:rPr>
        </w:r>
        <w:r>
          <w:rPr>
            <w:noProof/>
            <w:webHidden/>
          </w:rPr>
          <w:fldChar w:fldCharType="separate"/>
        </w:r>
        <w:r>
          <w:rPr>
            <w:noProof/>
            <w:webHidden/>
          </w:rPr>
          <w:t>41</w:t>
        </w:r>
        <w:r>
          <w:rPr>
            <w:noProof/>
            <w:webHidden/>
          </w:rPr>
          <w:fldChar w:fldCharType="end"/>
        </w:r>
      </w:hyperlink>
    </w:p>
    <w:p w14:paraId="776E96BD" w14:textId="07BC0566"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5" w:history="1">
        <w:r w:rsidRPr="00155716">
          <w:rPr>
            <w:rStyle w:val="Lienhypertexte"/>
            <w:noProof/>
            <w:lang w:val="fr-CH"/>
          </w:rPr>
          <w:t>Figure 28: Raspberry Pi 4 Model B, présentation du constructeur</w:t>
        </w:r>
        <w:r>
          <w:rPr>
            <w:noProof/>
            <w:webHidden/>
          </w:rPr>
          <w:tab/>
        </w:r>
        <w:r>
          <w:rPr>
            <w:noProof/>
            <w:webHidden/>
          </w:rPr>
          <w:fldChar w:fldCharType="begin"/>
        </w:r>
        <w:r>
          <w:rPr>
            <w:noProof/>
            <w:webHidden/>
          </w:rPr>
          <w:instrText xml:space="preserve"> PAGEREF _Toc141219375 \h </w:instrText>
        </w:r>
        <w:r>
          <w:rPr>
            <w:noProof/>
            <w:webHidden/>
          </w:rPr>
        </w:r>
        <w:r>
          <w:rPr>
            <w:noProof/>
            <w:webHidden/>
          </w:rPr>
          <w:fldChar w:fldCharType="separate"/>
        </w:r>
        <w:r>
          <w:rPr>
            <w:noProof/>
            <w:webHidden/>
          </w:rPr>
          <w:t>41</w:t>
        </w:r>
        <w:r>
          <w:rPr>
            <w:noProof/>
            <w:webHidden/>
          </w:rPr>
          <w:fldChar w:fldCharType="end"/>
        </w:r>
      </w:hyperlink>
    </w:p>
    <w:p w14:paraId="6899D91A" w14:textId="6DE21386"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6" w:history="1">
        <w:r w:rsidRPr="00155716">
          <w:rPr>
            <w:rStyle w:val="Lienhypertexte"/>
            <w:noProof/>
          </w:rPr>
          <w:t>Figure 29: Diagramme de classe UML, classe Module</w:t>
        </w:r>
        <w:r>
          <w:rPr>
            <w:noProof/>
            <w:webHidden/>
          </w:rPr>
          <w:tab/>
        </w:r>
        <w:r>
          <w:rPr>
            <w:noProof/>
            <w:webHidden/>
          </w:rPr>
          <w:fldChar w:fldCharType="begin"/>
        </w:r>
        <w:r>
          <w:rPr>
            <w:noProof/>
            <w:webHidden/>
          </w:rPr>
          <w:instrText xml:space="preserve"> PAGEREF _Toc141219376 \h </w:instrText>
        </w:r>
        <w:r>
          <w:rPr>
            <w:noProof/>
            <w:webHidden/>
          </w:rPr>
        </w:r>
        <w:r>
          <w:rPr>
            <w:noProof/>
            <w:webHidden/>
          </w:rPr>
          <w:fldChar w:fldCharType="separate"/>
        </w:r>
        <w:r>
          <w:rPr>
            <w:noProof/>
            <w:webHidden/>
          </w:rPr>
          <w:t>45</w:t>
        </w:r>
        <w:r>
          <w:rPr>
            <w:noProof/>
            <w:webHidden/>
          </w:rPr>
          <w:fldChar w:fldCharType="end"/>
        </w:r>
      </w:hyperlink>
    </w:p>
    <w:p w14:paraId="712AB1CE" w14:textId="584190A2"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7" w:history="1">
        <w:r w:rsidRPr="00155716">
          <w:rPr>
            <w:rStyle w:val="Lienhypertexte"/>
            <w:noProof/>
          </w:rPr>
          <w:t>Figure 30: Diagramme de classe UML, configuration</w:t>
        </w:r>
        <w:r>
          <w:rPr>
            <w:noProof/>
            <w:webHidden/>
          </w:rPr>
          <w:tab/>
        </w:r>
        <w:r>
          <w:rPr>
            <w:noProof/>
            <w:webHidden/>
          </w:rPr>
          <w:fldChar w:fldCharType="begin"/>
        </w:r>
        <w:r>
          <w:rPr>
            <w:noProof/>
            <w:webHidden/>
          </w:rPr>
          <w:instrText xml:space="preserve"> PAGEREF _Toc141219377 \h </w:instrText>
        </w:r>
        <w:r>
          <w:rPr>
            <w:noProof/>
            <w:webHidden/>
          </w:rPr>
        </w:r>
        <w:r>
          <w:rPr>
            <w:noProof/>
            <w:webHidden/>
          </w:rPr>
          <w:fldChar w:fldCharType="separate"/>
        </w:r>
        <w:r>
          <w:rPr>
            <w:noProof/>
            <w:webHidden/>
          </w:rPr>
          <w:t>49</w:t>
        </w:r>
        <w:r>
          <w:rPr>
            <w:noProof/>
            <w:webHidden/>
          </w:rPr>
          <w:fldChar w:fldCharType="end"/>
        </w:r>
      </w:hyperlink>
    </w:p>
    <w:p w14:paraId="0DF4133E" w14:textId="4A6BB273"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8" w:history="1">
        <w:r w:rsidRPr="00155716">
          <w:rPr>
            <w:rStyle w:val="Lienhypertexte"/>
            <w:noProof/>
          </w:rPr>
          <w:t>Figure 31: Validation immédiate par JSON Schema dans un IDE, ici VSCode</w:t>
        </w:r>
        <w:r>
          <w:rPr>
            <w:noProof/>
            <w:webHidden/>
          </w:rPr>
          <w:tab/>
        </w:r>
        <w:r>
          <w:rPr>
            <w:noProof/>
            <w:webHidden/>
          </w:rPr>
          <w:fldChar w:fldCharType="begin"/>
        </w:r>
        <w:r>
          <w:rPr>
            <w:noProof/>
            <w:webHidden/>
          </w:rPr>
          <w:instrText xml:space="preserve"> PAGEREF _Toc141219378 \h </w:instrText>
        </w:r>
        <w:r>
          <w:rPr>
            <w:noProof/>
            <w:webHidden/>
          </w:rPr>
        </w:r>
        <w:r>
          <w:rPr>
            <w:noProof/>
            <w:webHidden/>
          </w:rPr>
          <w:fldChar w:fldCharType="separate"/>
        </w:r>
        <w:r>
          <w:rPr>
            <w:noProof/>
            <w:webHidden/>
          </w:rPr>
          <w:t>53</w:t>
        </w:r>
        <w:r>
          <w:rPr>
            <w:noProof/>
            <w:webHidden/>
          </w:rPr>
          <w:fldChar w:fldCharType="end"/>
        </w:r>
      </w:hyperlink>
    </w:p>
    <w:p w14:paraId="6792D81C" w14:textId="3E7EECD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9" w:history="1">
        <w:r w:rsidRPr="00155716">
          <w:rPr>
            <w:rStyle w:val="Lienhypertexte"/>
            <w:noProof/>
          </w:rPr>
          <w:t>Figure 32: Diagramme de classe UML, ModuleRenderer</w:t>
        </w:r>
        <w:r>
          <w:rPr>
            <w:noProof/>
            <w:webHidden/>
          </w:rPr>
          <w:tab/>
        </w:r>
        <w:r>
          <w:rPr>
            <w:noProof/>
            <w:webHidden/>
          </w:rPr>
          <w:fldChar w:fldCharType="begin"/>
        </w:r>
        <w:r>
          <w:rPr>
            <w:noProof/>
            <w:webHidden/>
          </w:rPr>
          <w:instrText xml:space="preserve"> PAGEREF _Toc141219379 \h </w:instrText>
        </w:r>
        <w:r>
          <w:rPr>
            <w:noProof/>
            <w:webHidden/>
          </w:rPr>
        </w:r>
        <w:r>
          <w:rPr>
            <w:noProof/>
            <w:webHidden/>
          </w:rPr>
          <w:fldChar w:fldCharType="separate"/>
        </w:r>
        <w:r>
          <w:rPr>
            <w:noProof/>
            <w:webHidden/>
          </w:rPr>
          <w:t>54</w:t>
        </w:r>
        <w:r>
          <w:rPr>
            <w:noProof/>
            <w:webHidden/>
          </w:rPr>
          <w:fldChar w:fldCharType="end"/>
        </w:r>
      </w:hyperlink>
    </w:p>
    <w:p w14:paraId="077998EB" w14:textId="4AE78789"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0" w:history="1">
        <w:r w:rsidRPr="00155716">
          <w:rPr>
            <w:rStyle w:val="Lienhypertexte"/>
            <w:noProof/>
          </w:rPr>
          <w:t>Figure 33: Diagramme de classe UML, Accessors</w:t>
        </w:r>
        <w:r>
          <w:rPr>
            <w:noProof/>
            <w:webHidden/>
          </w:rPr>
          <w:tab/>
        </w:r>
        <w:r>
          <w:rPr>
            <w:noProof/>
            <w:webHidden/>
          </w:rPr>
          <w:fldChar w:fldCharType="begin"/>
        </w:r>
        <w:r>
          <w:rPr>
            <w:noProof/>
            <w:webHidden/>
          </w:rPr>
          <w:instrText xml:space="preserve"> PAGEREF _Toc141219380 \h </w:instrText>
        </w:r>
        <w:r>
          <w:rPr>
            <w:noProof/>
            <w:webHidden/>
          </w:rPr>
        </w:r>
        <w:r>
          <w:rPr>
            <w:noProof/>
            <w:webHidden/>
          </w:rPr>
          <w:fldChar w:fldCharType="separate"/>
        </w:r>
        <w:r>
          <w:rPr>
            <w:noProof/>
            <w:webHidden/>
          </w:rPr>
          <w:t>59</w:t>
        </w:r>
        <w:r>
          <w:rPr>
            <w:noProof/>
            <w:webHidden/>
          </w:rPr>
          <w:fldChar w:fldCharType="end"/>
        </w:r>
      </w:hyperlink>
    </w:p>
    <w:p w14:paraId="5EEC34AE" w14:textId="06F8FE23"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1" w:history="1">
        <w:r w:rsidRPr="00155716">
          <w:rPr>
            <w:rStyle w:val="Lienhypertexte"/>
            <w:noProof/>
          </w:rPr>
          <w:t>Figure 34: UML du ModuleManager</w:t>
        </w:r>
        <w:r>
          <w:rPr>
            <w:noProof/>
            <w:webHidden/>
          </w:rPr>
          <w:tab/>
        </w:r>
        <w:r>
          <w:rPr>
            <w:noProof/>
            <w:webHidden/>
          </w:rPr>
          <w:fldChar w:fldCharType="begin"/>
        </w:r>
        <w:r>
          <w:rPr>
            <w:noProof/>
            <w:webHidden/>
          </w:rPr>
          <w:instrText xml:space="preserve"> PAGEREF _Toc141219381 \h </w:instrText>
        </w:r>
        <w:r>
          <w:rPr>
            <w:noProof/>
            <w:webHidden/>
          </w:rPr>
        </w:r>
        <w:r>
          <w:rPr>
            <w:noProof/>
            <w:webHidden/>
          </w:rPr>
          <w:fldChar w:fldCharType="separate"/>
        </w:r>
        <w:r>
          <w:rPr>
            <w:noProof/>
            <w:webHidden/>
          </w:rPr>
          <w:t>62</w:t>
        </w:r>
        <w:r>
          <w:rPr>
            <w:noProof/>
            <w:webHidden/>
          </w:rPr>
          <w:fldChar w:fldCharType="end"/>
        </w:r>
      </w:hyperlink>
    </w:p>
    <w:p w14:paraId="26ADD1BA" w14:textId="6FBD2521"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2" w:history="1">
        <w:r w:rsidRPr="00155716">
          <w:rPr>
            <w:rStyle w:val="Lienhypertexte"/>
            <w:noProof/>
          </w:rPr>
          <w:t>Figure 35: Modèle physique de la base de données</w:t>
        </w:r>
        <w:r>
          <w:rPr>
            <w:noProof/>
            <w:webHidden/>
          </w:rPr>
          <w:tab/>
        </w:r>
        <w:r>
          <w:rPr>
            <w:noProof/>
            <w:webHidden/>
          </w:rPr>
          <w:fldChar w:fldCharType="begin"/>
        </w:r>
        <w:r>
          <w:rPr>
            <w:noProof/>
            <w:webHidden/>
          </w:rPr>
          <w:instrText xml:space="preserve"> PAGEREF _Toc141219382 \h </w:instrText>
        </w:r>
        <w:r>
          <w:rPr>
            <w:noProof/>
            <w:webHidden/>
          </w:rPr>
        </w:r>
        <w:r>
          <w:rPr>
            <w:noProof/>
            <w:webHidden/>
          </w:rPr>
          <w:fldChar w:fldCharType="separate"/>
        </w:r>
        <w:r>
          <w:rPr>
            <w:noProof/>
            <w:webHidden/>
          </w:rPr>
          <w:t>66</w:t>
        </w:r>
        <w:r>
          <w:rPr>
            <w:noProof/>
            <w:webHidden/>
          </w:rPr>
          <w:fldChar w:fldCharType="end"/>
        </w:r>
      </w:hyperlink>
    </w:p>
    <w:p w14:paraId="7553903A" w14:textId="46313631"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3" w:history="1">
        <w:r w:rsidRPr="00155716">
          <w:rPr>
            <w:rStyle w:val="Lienhypertexte"/>
            <w:noProof/>
          </w:rPr>
          <w:t>Figure 36: Formulaire de connexion</w:t>
        </w:r>
        <w:r>
          <w:rPr>
            <w:noProof/>
            <w:webHidden/>
          </w:rPr>
          <w:tab/>
        </w:r>
        <w:r>
          <w:rPr>
            <w:noProof/>
            <w:webHidden/>
          </w:rPr>
          <w:fldChar w:fldCharType="begin"/>
        </w:r>
        <w:r>
          <w:rPr>
            <w:noProof/>
            <w:webHidden/>
          </w:rPr>
          <w:instrText xml:space="preserve"> PAGEREF _Toc141219383 \h </w:instrText>
        </w:r>
        <w:r>
          <w:rPr>
            <w:noProof/>
            <w:webHidden/>
          </w:rPr>
        </w:r>
        <w:r>
          <w:rPr>
            <w:noProof/>
            <w:webHidden/>
          </w:rPr>
          <w:fldChar w:fldCharType="separate"/>
        </w:r>
        <w:r>
          <w:rPr>
            <w:noProof/>
            <w:webHidden/>
          </w:rPr>
          <w:t>78</w:t>
        </w:r>
        <w:r>
          <w:rPr>
            <w:noProof/>
            <w:webHidden/>
          </w:rPr>
          <w:fldChar w:fldCharType="end"/>
        </w:r>
      </w:hyperlink>
    </w:p>
    <w:p w14:paraId="21D10219" w14:textId="2B0DB1E6"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4" w:history="1">
        <w:r w:rsidRPr="00155716">
          <w:rPr>
            <w:rStyle w:val="Lienhypertexte"/>
            <w:noProof/>
          </w:rPr>
          <w:t>Figure 37: Écran d'accueil</w:t>
        </w:r>
        <w:r>
          <w:rPr>
            <w:noProof/>
            <w:webHidden/>
          </w:rPr>
          <w:tab/>
        </w:r>
        <w:r>
          <w:rPr>
            <w:noProof/>
            <w:webHidden/>
          </w:rPr>
          <w:fldChar w:fldCharType="begin"/>
        </w:r>
        <w:r>
          <w:rPr>
            <w:noProof/>
            <w:webHidden/>
          </w:rPr>
          <w:instrText xml:space="preserve"> PAGEREF _Toc141219384 \h </w:instrText>
        </w:r>
        <w:r>
          <w:rPr>
            <w:noProof/>
            <w:webHidden/>
          </w:rPr>
        </w:r>
        <w:r>
          <w:rPr>
            <w:noProof/>
            <w:webHidden/>
          </w:rPr>
          <w:fldChar w:fldCharType="separate"/>
        </w:r>
        <w:r>
          <w:rPr>
            <w:noProof/>
            <w:webHidden/>
          </w:rPr>
          <w:t>79</w:t>
        </w:r>
        <w:r>
          <w:rPr>
            <w:noProof/>
            <w:webHidden/>
          </w:rPr>
          <w:fldChar w:fldCharType="end"/>
        </w:r>
      </w:hyperlink>
    </w:p>
    <w:p w14:paraId="6A4A4AAD" w14:textId="512951DD"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219385" w:history="1">
        <w:r w:rsidRPr="00155716">
          <w:rPr>
            <w:rStyle w:val="Lienhypertexte"/>
            <w:noProof/>
          </w:rPr>
          <w:t>Figure 38: Edition de l'utilisateur connecté</w:t>
        </w:r>
        <w:r>
          <w:rPr>
            <w:noProof/>
            <w:webHidden/>
          </w:rPr>
          <w:tab/>
        </w:r>
        <w:r>
          <w:rPr>
            <w:noProof/>
            <w:webHidden/>
          </w:rPr>
          <w:fldChar w:fldCharType="begin"/>
        </w:r>
        <w:r>
          <w:rPr>
            <w:noProof/>
            <w:webHidden/>
          </w:rPr>
          <w:instrText xml:space="preserve"> PAGEREF _Toc141219385 \h </w:instrText>
        </w:r>
        <w:r>
          <w:rPr>
            <w:noProof/>
            <w:webHidden/>
          </w:rPr>
        </w:r>
        <w:r>
          <w:rPr>
            <w:noProof/>
            <w:webHidden/>
          </w:rPr>
          <w:fldChar w:fldCharType="separate"/>
        </w:r>
        <w:r>
          <w:rPr>
            <w:noProof/>
            <w:webHidden/>
          </w:rPr>
          <w:t>79</w:t>
        </w:r>
        <w:r>
          <w:rPr>
            <w:noProof/>
            <w:webHidden/>
          </w:rPr>
          <w:fldChar w:fldCharType="end"/>
        </w:r>
      </w:hyperlink>
    </w:p>
    <w:p w14:paraId="3F1FC7A2" w14:textId="76E17260"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6" w:history="1">
        <w:r w:rsidRPr="00155716">
          <w:rPr>
            <w:rStyle w:val="Lienhypertexte"/>
            <w:noProof/>
          </w:rPr>
          <w:t>Figure 39: Menu déroulant de l'utilisateur</w:t>
        </w:r>
        <w:r>
          <w:rPr>
            <w:noProof/>
            <w:webHidden/>
          </w:rPr>
          <w:tab/>
        </w:r>
        <w:r>
          <w:rPr>
            <w:noProof/>
            <w:webHidden/>
          </w:rPr>
          <w:fldChar w:fldCharType="begin"/>
        </w:r>
        <w:r>
          <w:rPr>
            <w:noProof/>
            <w:webHidden/>
          </w:rPr>
          <w:instrText xml:space="preserve"> PAGEREF _Toc141219386 \h </w:instrText>
        </w:r>
        <w:r>
          <w:rPr>
            <w:noProof/>
            <w:webHidden/>
          </w:rPr>
        </w:r>
        <w:r>
          <w:rPr>
            <w:noProof/>
            <w:webHidden/>
          </w:rPr>
          <w:fldChar w:fldCharType="separate"/>
        </w:r>
        <w:r>
          <w:rPr>
            <w:noProof/>
            <w:webHidden/>
          </w:rPr>
          <w:t>79</w:t>
        </w:r>
        <w:r>
          <w:rPr>
            <w:noProof/>
            <w:webHidden/>
          </w:rPr>
          <w:fldChar w:fldCharType="end"/>
        </w:r>
      </w:hyperlink>
    </w:p>
    <w:p w14:paraId="413A6433" w14:textId="0DBC172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7" w:history="1">
        <w:r w:rsidRPr="00155716">
          <w:rPr>
            <w:rStyle w:val="Lienhypertexte"/>
            <w:noProof/>
          </w:rPr>
          <w:t>Figure 40: Modules importé dans l'application, affichage en mode liste</w:t>
        </w:r>
        <w:r>
          <w:rPr>
            <w:noProof/>
            <w:webHidden/>
          </w:rPr>
          <w:tab/>
        </w:r>
        <w:r>
          <w:rPr>
            <w:noProof/>
            <w:webHidden/>
          </w:rPr>
          <w:fldChar w:fldCharType="begin"/>
        </w:r>
        <w:r>
          <w:rPr>
            <w:noProof/>
            <w:webHidden/>
          </w:rPr>
          <w:instrText xml:space="preserve"> PAGEREF _Toc141219387 \h </w:instrText>
        </w:r>
        <w:r>
          <w:rPr>
            <w:noProof/>
            <w:webHidden/>
          </w:rPr>
        </w:r>
        <w:r>
          <w:rPr>
            <w:noProof/>
            <w:webHidden/>
          </w:rPr>
          <w:fldChar w:fldCharType="separate"/>
        </w:r>
        <w:r>
          <w:rPr>
            <w:noProof/>
            <w:webHidden/>
          </w:rPr>
          <w:t>80</w:t>
        </w:r>
        <w:r>
          <w:rPr>
            <w:noProof/>
            <w:webHidden/>
          </w:rPr>
          <w:fldChar w:fldCharType="end"/>
        </w:r>
      </w:hyperlink>
    </w:p>
    <w:p w14:paraId="7822C3E7" w14:textId="1CE2E919"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8" w:history="1">
        <w:r w:rsidRPr="00155716">
          <w:rPr>
            <w:rStyle w:val="Lienhypertexte"/>
            <w:noProof/>
          </w:rPr>
          <w:t>Figure 41: Actions rapides sur un module (mode grille)</w:t>
        </w:r>
        <w:r>
          <w:rPr>
            <w:noProof/>
            <w:webHidden/>
          </w:rPr>
          <w:tab/>
        </w:r>
        <w:r>
          <w:rPr>
            <w:noProof/>
            <w:webHidden/>
          </w:rPr>
          <w:fldChar w:fldCharType="begin"/>
        </w:r>
        <w:r>
          <w:rPr>
            <w:noProof/>
            <w:webHidden/>
          </w:rPr>
          <w:instrText xml:space="preserve"> PAGEREF _Toc141219388 \h </w:instrText>
        </w:r>
        <w:r>
          <w:rPr>
            <w:noProof/>
            <w:webHidden/>
          </w:rPr>
        </w:r>
        <w:r>
          <w:rPr>
            <w:noProof/>
            <w:webHidden/>
          </w:rPr>
          <w:fldChar w:fldCharType="separate"/>
        </w:r>
        <w:r>
          <w:rPr>
            <w:noProof/>
            <w:webHidden/>
          </w:rPr>
          <w:t>80</w:t>
        </w:r>
        <w:r>
          <w:rPr>
            <w:noProof/>
            <w:webHidden/>
          </w:rPr>
          <w:fldChar w:fldCharType="end"/>
        </w:r>
      </w:hyperlink>
    </w:p>
    <w:p w14:paraId="68C26AC7" w14:textId="7EC1ABEB"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9" w:history="1">
        <w:r w:rsidRPr="00155716">
          <w:rPr>
            <w:rStyle w:val="Lienhypertexte"/>
            <w:noProof/>
          </w:rPr>
          <w:t>Figure 42: Import de l'archive d'un module</w:t>
        </w:r>
        <w:r>
          <w:rPr>
            <w:noProof/>
            <w:webHidden/>
          </w:rPr>
          <w:tab/>
        </w:r>
        <w:r>
          <w:rPr>
            <w:noProof/>
            <w:webHidden/>
          </w:rPr>
          <w:fldChar w:fldCharType="begin"/>
        </w:r>
        <w:r>
          <w:rPr>
            <w:noProof/>
            <w:webHidden/>
          </w:rPr>
          <w:instrText xml:space="preserve"> PAGEREF _Toc141219389 \h </w:instrText>
        </w:r>
        <w:r>
          <w:rPr>
            <w:noProof/>
            <w:webHidden/>
          </w:rPr>
        </w:r>
        <w:r>
          <w:rPr>
            <w:noProof/>
            <w:webHidden/>
          </w:rPr>
          <w:fldChar w:fldCharType="separate"/>
        </w:r>
        <w:r>
          <w:rPr>
            <w:noProof/>
            <w:webHidden/>
          </w:rPr>
          <w:t>80</w:t>
        </w:r>
        <w:r>
          <w:rPr>
            <w:noProof/>
            <w:webHidden/>
          </w:rPr>
          <w:fldChar w:fldCharType="end"/>
        </w:r>
      </w:hyperlink>
    </w:p>
    <w:p w14:paraId="058749DC" w14:textId="20BA47F2"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0" w:history="1">
        <w:r w:rsidRPr="00155716">
          <w:rPr>
            <w:rStyle w:val="Lienhypertexte"/>
            <w:noProof/>
          </w:rPr>
          <w:t>Figure 43: Informations d'un module</w:t>
        </w:r>
        <w:r>
          <w:rPr>
            <w:noProof/>
            <w:webHidden/>
          </w:rPr>
          <w:tab/>
        </w:r>
        <w:r>
          <w:rPr>
            <w:noProof/>
            <w:webHidden/>
          </w:rPr>
          <w:fldChar w:fldCharType="begin"/>
        </w:r>
        <w:r>
          <w:rPr>
            <w:noProof/>
            <w:webHidden/>
          </w:rPr>
          <w:instrText xml:space="preserve"> PAGEREF _Toc141219390 \h </w:instrText>
        </w:r>
        <w:r>
          <w:rPr>
            <w:noProof/>
            <w:webHidden/>
          </w:rPr>
        </w:r>
        <w:r>
          <w:rPr>
            <w:noProof/>
            <w:webHidden/>
          </w:rPr>
          <w:fldChar w:fldCharType="separate"/>
        </w:r>
        <w:r>
          <w:rPr>
            <w:noProof/>
            <w:webHidden/>
          </w:rPr>
          <w:t>81</w:t>
        </w:r>
        <w:r>
          <w:rPr>
            <w:noProof/>
            <w:webHidden/>
          </w:rPr>
          <w:fldChar w:fldCharType="end"/>
        </w:r>
      </w:hyperlink>
    </w:p>
    <w:p w14:paraId="3229302D" w14:textId="1B6FB244"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1" w:history="1">
        <w:r w:rsidRPr="00155716">
          <w:rPr>
            <w:rStyle w:val="Lienhypertexte"/>
            <w:noProof/>
          </w:rPr>
          <w:t>Figure 44: Exemple d'affichage d'un module (module donnant l'heure)</w:t>
        </w:r>
        <w:r>
          <w:rPr>
            <w:noProof/>
            <w:webHidden/>
          </w:rPr>
          <w:tab/>
        </w:r>
        <w:r>
          <w:rPr>
            <w:noProof/>
            <w:webHidden/>
          </w:rPr>
          <w:fldChar w:fldCharType="begin"/>
        </w:r>
        <w:r>
          <w:rPr>
            <w:noProof/>
            <w:webHidden/>
          </w:rPr>
          <w:instrText xml:space="preserve"> PAGEREF _Toc141219391 \h </w:instrText>
        </w:r>
        <w:r>
          <w:rPr>
            <w:noProof/>
            <w:webHidden/>
          </w:rPr>
        </w:r>
        <w:r>
          <w:rPr>
            <w:noProof/>
            <w:webHidden/>
          </w:rPr>
          <w:fldChar w:fldCharType="separate"/>
        </w:r>
        <w:r>
          <w:rPr>
            <w:noProof/>
            <w:webHidden/>
          </w:rPr>
          <w:t>81</w:t>
        </w:r>
        <w:r>
          <w:rPr>
            <w:noProof/>
            <w:webHidden/>
          </w:rPr>
          <w:fldChar w:fldCharType="end"/>
        </w:r>
      </w:hyperlink>
    </w:p>
    <w:p w14:paraId="7129EB1D" w14:textId="234BAE39"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2" w:history="1">
        <w:r w:rsidRPr="00155716">
          <w:rPr>
            <w:rStyle w:val="Lienhypertexte"/>
            <w:noProof/>
          </w:rPr>
          <w:t>Figure 45: Informations d'un module, partie 2</w:t>
        </w:r>
        <w:r>
          <w:rPr>
            <w:noProof/>
            <w:webHidden/>
          </w:rPr>
          <w:tab/>
        </w:r>
        <w:r>
          <w:rPr>
            <w:noProof/>
            <w:webHidden/>
          </w:rPr>
          <w:fldChar w:fldCharType="begin"/>
        </w:r>
        <w:r>
          <w:rPr>
            <w:noProof/>
            <w:webHidden/>
          </w:rPr>
          <w:instrText xml:space="preserve"> PAGEREF _Toc141219392 \h </w:instrText>
        </w:r>
        <w:r>
          <w:rPr>
            <w:noProof/>
            <w:webHidden/>
          </w:rPr>
        </w:r>
        <w:r>
          <w:rPr>
            <w:noProof/>
            <w:webHidden/>
          </w:rPr>
          <w:fldChar w:fldCharType="separate"/>
        </w:r>
        <w:r>
          <w:rPr>
            <w:noProof/>
            <w:webHidden/>
          </w:rPr>
          <w:t>82</w:t>
        </w:r>
        <w:r>
          <w:rPr>
            <w:noProof/>
            <w:webHidden/>
          </w:rPr>
          <w:fldChar w:fldCharType="end"/>
        </w:r>
      </w:hyperlink>
    </w:p>
    <w:p w14:paraId="702D9D49" w14:textId="5DF279D6"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3" w:history="1">
        <w:r w:rsidRPr="00155716">
          <w:rPr>
            <w:rStyle w:val="Lienhypertexte"/>
            <w:noProof/>
          </w:rPr>
          <w:t>Figure 46: Affichage du nickname</w:t>
        </w:r>
        <w:r>
          <w:rPr>
            <w:noProof/>
            <w:webHidden/>
          </w:rPr>
          <w:tab/>
        </w:r>
        <w:r>
          <w:rPr>
            <w:noProof/>
            <w:webHidden/>
          </w:rPr>
          <w:fldChar w:fldCharType="begin"/>
        </w:r>
        <w:r>
          <w:rPr>
            <w:noProof/>
            <w:webHidden/>
          </w:rPr>
          <w:instrText xml:space="preserve"> PAGEREF _Toc141219393 \h </w:instrText>
        </w:r>
        <w:r>
          <w:rPr>
            <w:noProof/>
            <w:webHidden/>
          </w:rPr>
        </w:r>
        <w:r>
          <w:rPr>
            <w:noProof/>
            <w:webHidden/>
          </w:rPr>
          <w:fldChar w:fldCharType="separate"/>
        </w:r>
        <w:r>
          <w:rPr>
            <w:noProof/>
            <w:webHidden/>
          </w:rPr>
          <w:t>82</w:t>
        </w:r>
        <w:r>
          <w:rPr>
            <w:noProof/>
            <w:webHidden/>
          </w:rPr>
          <w:fldChar w:fldCharType="end"/>
        </w:r>
      </w:hyperlink>
    </w:p>
    <w:p w14:paraId="20F7ECFC" w14:textId="4E947310"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4" w:history="1">
        <w:r w:rsidRPr="00155716">
          <w:rPr>
            <w:rStyle w:val="Lienhypertexte"/>
            <w:noProof/>
          </w:rPr>
          <w:t>Figure 47: Edition de la configuration spécifique d'un module, selon leur type</w:t>
        </w:r>
        <w:r>
          <w:rPr>
            <w:noProof/>
            <w:webHidden/>
          </w:rPr>
          <w:tab/>
        </w:r>
        <w:r>
          <w:rPr>
            <w:noProof/>
            <w:webHidden/>
          </w:rPr>
          <w:fldChar w:fldCharType="begin"/>
        </w:r>
        <w:r>
          <w:rPr>
            <w:noProof/>
            <w:webHidden/>
          </w:rPr>
          <w:instrText xml:space="preserve"> PAGEREF _Toc141219394 \h </w:instrText>
        </w:r>
        <w:r>
          <w:rPr>
            <w:noProof/>
            <w:webHidden/>
          </w:rPr>
        </w:r>
        <w:r>
          <w:rPr>
            <w:noProof/>
            <w:webHidden/>
          </w:rPr>
          <w:fldChar w:fldCharType="separate"/>
        </w:r>
        <w:r>
          <w:rPr>
            <w:noProof/>
            <w:webHidden/>
          </w:rPr>
          <w:t>83</w:t>
        </w:r>
        <w:r>
          <w:rPr>
            <w:noProof/>
            <w:webHidden/>
          </w:rPr>
          <w:fldChar w:fldCharType="end"/>
        </w:r>
      </w:hyperlink>
    </w:p>
    <w:p w14:paraId="624B55F0" w14:textId="749E6CE3"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5" w:history="1">
        <w:r w:rsidRPr="00155716">
          <w:rPr>
            <w:rStyle w:val="Lienhypertexte"/>
            <w:noProof/>
          </w:rPr>
          <w:t>Figure 48: Edition des écrans de visualisation</w:t>
        </w:r>
        <w:r>
          <w:rPr>
            <w:noProof/>
            <w:webHidden/>
          </w:rPr>
          <w:tab/>
        </w:r>
        <w:r>
          <w:rPr>
            <w:noProof/>
            <w:webHidden/>
          </w:rPr>
          <w:fldChar w:fldCharType="begin"/>
        </w:r>
        <w:r>
          <w:rPr>
            <w:noProof/>
            <w:webHidden/>
          </w:rPr>
          <w:instrText xml:space="preserve"> PAGEREF _Toc141219395 \h </w:instrText>
        </w:r>
        <w:r>
          <w:rPr>
            <w:noProof/>
            <w:webHidden/>
          </w:rPr>
        </w:r>
        <w:r>
          <w:rPr>
            <w:noProof/>
            <w:webHidden/>
          </w:rPr>
          <w:fldChar w:fldCharType="separate"/>
        </w:r>
        <w:r>
          <w:rPr>
            <w:noProof/>
            <w:webHidden/>
          </w:rPr>
          <w:t>84</w:t>
        </w:r>
        <w:r>
          <w:rPr>
            <w:noProof/>
            <w:webHidden/>
          </w:rPr>
          <w:fldChar w:fldCharType="end"/>
        </w:r>
      </w:hyperlink>
    </w:p>
    <w:p w14:paraId="7F2CC295" w14:textId="4C34587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6" w:history="1">
        <w:r w:rsidRPr="00155716">
          <w:rPr>
            <w:rStyle w:val="Lienhypertexte"/>
            <w:noProof/>
          </w:rPr>
          <w:t>Figure 49: Sélection de modules pour l'ajout sur un écran</w:t>
        </w:r>
        <w:r>
          <w:rPr>
            <w:noProof/>
            <w:webHidden/>
          </w:rPr>
          <w:tab/>
        </w:r>
        <w:r>
          <w:rPr>
            <w:noProof/>
            <w:webHidden/>
          </w:rPr>
          <w:fldChar w:fldCharType="begin"/>
        </w:r>
        <w:r>
          <w:rPr>
            <w:noProof/>
            <w:webHidden/>
          </w:rPr>
          <w:instrText xml:space="preserve"> PAGEREF _Toc141219396 \h </w:instrText>
        </w:r>
        <w:r>
          <w:rPr>
            <w:noProof/>
            <w:webHidden/>
          </w:rPr>
        </w:r>
        <w:r>
          <w:rPr>
            <w:noProof/>
            <w:webHidden/>
          </w:rPr>
          <w:fldChar w:fldCharType="separate"/>
        </w:r>
        <w:r>
          <w:rPr>
            <w:noProof/>
            <w:webHidden/>
          </w:rPr>
          <w:t>84</w:t>
        </w:r>
        <w:r>
          <w:rPr>
            <w:noProof/>
            <w:webHidden/>
          </w:rPr>
          <w:fldChar w:fldCharType="end"/>
        </w:r>
      </w:hyperlink>
    </w:p>
    <w:p w14:paraId="7331CBA2" w14:textId="2EE6CEF2"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7" w:history="1">
        <w:r w:rsidRPr="00155716">
          <w:rPr>
            <w:rStyle w:val="Lienhypertexte"/>
            <w:noProof/>
          </w:rPr>
          <w:t>Figure 50: Écran de visualisation</w:t>
        </w:r>
        <w:r>
          <w:rPr>
            <w:noProof/>
            <w:webHidden/>
          </w:rPr>
          <w:tab/>
        </w:r>
        <w:r>
          <w:rPr>
            <w:noProof/>
            <w:webHidden/>
          </w:rPr>
          <w:fldChar w:fldCharType="begin"/>
        </w:r>
        <w:r>
          <w:rPr>
            <w:noProof/>
            <w:webHidden/>
          </w:rPr>
          <w:instrText xml:space="preserve"> PAGEREF _Toc141219397 \h </w:instrText>
        </w:r>
        <w:r>
          <w:rPr>
            <w:noProof/>
            <w:webHidden/>
          </w:rPr>
        </w:r>
        <w:r>
          <w:rPr>
            <w:noProof/>
            <w:webHidden/>
          </w:rPr>
          <w:fldChar w:fldCharType="separate"/>
        </w:r>
        <w:r>
          <w:rPr>
            <w:noProof/>
            <w:webHidden/>
          </w:rPr>
          <w:t>85</w:t>
        </w:r>
        <w:r>
          <w:rPr>
            <w:noProof/>
            <w:webHidden/>
          </w:rPr>
          <w:fldChar w:fldCharType="end"/>
        </w:r>
      </w:hyperlink>
    </w:p>
    <w:p w14:paraId="585DE948" w14:textId="5AA3657E"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8" w:history="1">
        <w:r w:rsidRPr="00155716">
          <w:rPr>
            <w:rStyle w:val="Lienhypertexte"/>
            <w:noProof/>
          </w:rPr>
          <w:t>Figure 51: Informations et préférences utilisateur</w:t>
        </w:r>
        <w:r>
          <w:rPr>
            <w:noProof/>
            <w:webHidden/>
          </w:rPr>
          <w:tab/>
        </w:r>
        <w:r>
          <w:rPr>
            <w:noProof/>
            <w:webHidden/>
          </w:rPr>
          <w:fldChar w:fldCharType="begin"/>
        </w:r>
        <w:r>
          <w:rPr>
            <w:noProof/>
            <w:webHidden/>
          </w:rPr>
          <w:instrText xml:space="preserve"> PAGEREF _Toc141219398 \h </w:instrText>
        </w:r>
        <w:r>
          <w:rPr>
            <w:noProof/>
            <w:webHidden/>
          </w:rPr>
        </w:r>
        <w:r>
          <w:rPr>
            <w:noProof/>
            <w:webHidden/>
          </w:rPr>
          <w:fldChar w:fldCharType="separate"/>
        </w:r>
        <w:r>
          <w:rPr>
            <w:noProof/>
            <w:webHidden/>
          </w:rPr>
          <w:t>86</w:t>
        </w:r>
        <w:r>
          <w:rPr>
            <w:noProof/>
            <w:webHidden/>
          </w:rPr>
          <w:fldChar w:fldCharType="end"/>
        </w:r>
      </w:hyperlink>
    </w:p>
    <w:p w14:paraId="25CB4A7F" w14:textId="3D84D591"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9" w:history="1">
        <w:r w:rsidRPr="00155716">
          <w:rPr>
            <w:rStyle w:val="Lienhypertexte"/>
            <w:noProof/>
          </w:rPr>
          <w:t>Figure 52: Personnalisation des informations de la box</w:t>
        </w:r>
        <w:r>
          <w:rPr>
            <w:noProof/>
            <w:webHidden/>
          </w:rPr>
          <w:tab/>
        </w:r>
        <w:r>
          <w:rPr>
            <w:noProof/>
            <w:webHidden/>
          </w:rPr>
          <w:fldChar w:fldCharType="begin"/>
        </w:r>
        <w:r>
          <w:rPr>
            <w:noProof/>
            <w:webHidden/>
          </w:rPr>
          <w:instrText xml:space="preserve"> PAGEREF _Toc141219399 \h </w:instrText>
        </w:r>
        <w:r>
          <w:rPr>
            <w:noProof/>
            <w:webHidden/>
          </w:rPr>
        </w:r>
        <w:r>
          <w:rPr>
            <w:noProof/>
            <w:webHidden/>
          </w:rPr>
          <w:fldChar w:fldCharType="separate"/>
        </w:r>
        <w:r>
          <w:rPr>
            <w:noProof/>
            <w:webHidden/>
          </w:rPr>
          <w:t>86</w:t>
        </w:r>
        <w:r>
          <w:rPr>
            <w:noProof/>
            <w:webHidden/>
          </w:rPr>
          <w:fldChar w:fldCharType="end"/>
        </w:r>
      </w:hyperlink>
    </w:p>
    <w:p w14:paraId="02F5ADBA" w14:textId="2A9E229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0" w:history="1">
        <w:r w:rsidRPr="00155716">
          <w:rPr>
            <w:rStyle w:val="Lienhypertexte"/>
            <w:noProof/>
          </w:rPr>
          <w:t>Figure 53: Utilisateurs et clés API</w:t>
        </w:r>
        <w:r>
          <w:rPr>
            <w:noProof/>
            <w:webHidden/>
          </w:rPr>
          <w:tab/>
        </w:r>
        <w:r>
          <w:rPr>
            <w:noProof/>
            <w:webHidden/>
          </w:rPr>
          <w:fldChar w:fldCharType="begin"/>
        </w:r>
        <w:r>
          <w:rPr>
            <w:noProof/>
            <w:webHidden/>
          </w:rPr>
          <w:instrText xml:space="preserve"> PAGEREF _Toc141219400 \h </w:instrText>
        </w:r>
        <w:r>
          <w:rPr>
            <w:noProof/>
            <w:webHidden/>
          </w:rPr>
        </w:r>
        <w:r>
          <w:rPr>
            <w:noProof/>
            <w:webHidden/>
          </w:rPr>
          <w:fldChar w:fldCharType="separate"/>
        </w:r>
        <w:r>
          <w:rPr>
            <w:noProof/>
            <w:webHidden/>
          </w:rPr>
          <w:t>87</w:t>
        </w:r>
        <w:r>
          <w:rPr>
            <w:noProof/>
            <w:webHidden/>
          </w:rPr>
          <w:fldChar w:fldCharType="end"/>
        </w:r>
      </w:hyperlink>
    </w:p>
    <w:p w14:paraId="261665E7" w14:textId="48FC998B"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219401" w:history="1">
        <w:r w:rsidRPr="00155716">
          <w:rPr>
            <w:rStyle w:val="Lienhypertexte"/>
            <w:noProof/>
          </w:rPr>
          <w:t>Figure 54: Génération de clé API, étape 1</w:t>
        </w:r>
        <w:r>
          <w:rPr>
            <w:noProof/>
            <w:webHidden/>
          </w:rPr>
          <w:tab/>
        </w:r>
        <w:r>
          <w:rPr>
            <w:noProof/>
            <w:webHidden/>
          </w:rPr>
          <w:fldChar w:fldCharType="begin"/>
        </w:r>
        <w:r>
          <w:rPr>
            <w:noProof/>
            <w:webHidden/>
          </w:rPr>
          <w:instrText xml:space="preserve"> PAGEREF _Toc141219401 \h </w:instrText>
        </w:r>
        <w:r>
          <w:rPr>
            <w:noProof/>
            <w:webHidden/>
          </w:rPr>
        </w:r>
        <w:r>
          <w:rPr>
            <w:noProof/>
            <w:webHidden/>
          </w:rPr>
          <w:fldChar w:fldCharType="separate"/>
        </w:r>
        <w:r>
          <w:rPr>
            <w:noProof/>
            <w:webHidden/>
          </w:rPr>
          <w:t>87</w:t>
        </w:r>
        <w:r>
          <w:rPr>
            <w:noProof/>
            <w:webHidden/>
          </w:rPr>
          <w:fldChar w:fldCharType="end"/>
        </w:r>
      </w:hyperlink>
    </w:p>
    <w:p w14:paraId="445024A3" w14:textId="5DFE9560"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219402" w:history="1">
        <w:r w:rsidRPr="00155716">
          <w:rPr>
            <w:rStyle w:val="Lienhypertexte"/>
            <w:noProof/>
          </w:rPr>
          <w:t>Figure 55: Génération de clé API, étape 2</w:t>
        </w:r>
        <w:r>
          <w:rPr>
            <w:noProof/>
            <w:webHidden/>
          </w:rPr>
          <w:tab/>
        </w:r>
        <w:r>
          <w:rPr>
            <w:noProof/>
            <w:webHidden/>
          </w:rPr>
          <w:fldChar w:fldCharType="begin"/>
        </w:r>
        <w:r>
          <w:rPr>
            <w:noProof/>
            <w:webHidden/>
          </w:rPr>
          <w:instrText xml:space="preserve"> PAGEREF _Toc141219402 \h </w:instrText>
        </w:r>
        <w:r>
          <w:rPr>
            <w:noProof/>
            <w:webHidden/>
          </w:rPr>
        </w:r>
        <w:r>
          <w:rPr>
            <w:noProof/>
            <w:webHidden/>
          </w:rPr>
          <w:fldChar w:fldCharType="separate"/>
        </w:r>
        <w:r>
          <w:rPr>
            <w:noProof/>
            <w:webHidden/>
          </w:rPr>
          <w:t>87</w:t>
        </w:r>
        <w:r>
          <w:rPr>
            <w:noProof/>
            <w:webHidden/>
          </w:rPr>
          <w:fldChar w:fldCharType="end"/>
        </w:r>
      </w:hyperlink>
    </w:p>
    <w:p w14:paraId="519A6A43" w14:textId="7F42D61F"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3" w:history="1">
        <w:r w:rsidRPr="00155716">
          <w:rPr>
            <w:rStyle w:val="Lienhypertexte"/>
            <w:noProof/>
          </w:rPr>
          <w:t>Figure 56: Environnement de production sous Docker</w:t>
        </w:r>
        <w:r>
          <w:rPr>
            <w:noProof/>
            <w:webHidden/>
          </w:rPr>
          <w:tab/>
        </w:r>
        <w:r>
          <w:rPr>
            <w:noProof/>
            <w:webHidden/>
          </w:rPr>
          <w:fldChar w:fldCharType="begin"/>
        </w:r>
        <w:r>
          <w:rPr>
            <w:noProof/>
            <w:webHidden/>
          </w:rPr>
          <w:instrText xml:space="preserve"> PAGEREF _Toc141219403 \h </w:instrText>
        </w:r>
        <w:r>
          <w:rPr>
            <w:noProof/>
            <w:webHidden/>
          </w:rPr>
        </w:r>
        <w:r>
          <w:rPr>
            <w:noProof/>
            <w:webHidden/>
          </w:rPr>
          <w:fldChar w:fldCharType="separate"/>
        </w:r>
        <w:r>
          <w:rPr>
            <w:noProof/>
            <w:webHidden/>
          </w:rPr>
          <w:t>89</w:t>
        </w:r>
        <w:r>
          <w:rPr>
            <w:noProof/>
            <w:webHidden/>
          </w:rPr>
          <w:fldChar w:fldCharType="end"/>
        </w:r>
      </w:hyperlink>
    </w:p>
    <w:p w14:paraId="2BEB7F82" w14:textId="647BE4D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4" w:history="1">
        <w:r w:rsidRPr="00155716">
          <w:rPr>
            <w:rStyle w:val="Lienhypertexte"/>
            <w:noProof/>
          </w:rPr>
          <w:t>Figure 57: Configuration spécifique du module PoC</w:t>
        </w:r>
        <w:r>
          <w:rPr>
            <w:noProof/>
            <w:webHidden/>
          </w:rPr>
          <w:tab/>
        </w:r>
        <w:r>
          <w:rPr>
            <w:noProof/>
            <w:webHidden/>
          </w:rPr>
          <w:fldChar w:fldCharType="begin"/>
        </w:r>
        <w:r>
          <w:rPr>
            <w:noProof/>
            <w:webHidden/>
          </w:rPr>
          <w:instrText xml:space="preserve"> PAGEREF _Toc141219404 \h </w:instrText>
        </w:r>
        <w:r>
          <w:rPr>
            <w:noProof/>
            <w:webHidden/>
          </w:rPr>
        </w:r>
        <w:r>
          <w:rPr>
            <w:noProof/>
            <w:webHidden/>
          </w:rPr>
          <w:fldChar w:fldCharType="separate"/>
        </w:r>
        <w:r>
          <w:rPr>
            <w:noProof/>
            <w:webHidden/>
          </w:rPr>
          <w:t>91</w:t>
        </w:r>
        <w:r>
          <w:rPr>
            <w:noProof/>
            <w:webHidden/>
          </w:rPr>
          <w:fldChar w:fldCharType="end"/>
        </w:r>
      </w:hyperlink>
    </w:p>
    <w:p w14:paraId="048758AD" w14:textId="4DB9B41B"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5" w:history="1">
        <w:r w:rsidRPr="00155716">
          <w:rPr>
            <w:rStyle w:val="Lienhypertexte"/>
            <w:noProof/>
          </w:rPr>
          <w:t>Figure 58: Affichage du module PoC, état d'attente</w:t>
        </w:r>
        <w:r>
          <w:rPr>
            <w:noProof/>
            <w:webHidden/>
          </w:rPr>
          <w:tab/>
        </w:r>
        <w:r>
          <w:rPr>
            <w:noProof/>
            <w:webHidden/>
          </w:rPr>
          <w:fldChar w:fldCharType="begin"/>
        </w:r>
        <w:r>
          <w:rPr>
            <w:noProof/>
            <w:webHidden/>
          </w:rPr>
          <w:instrText xml:space="preserve"> PAGEREF _Toc141219405 \h </w:instrText>
        </w:r>
        <w:r>
          <w:rPr>
            <w:noProof/>
            <w:webHidden/>
          </w:rPr>
        </w:r>
        <w:r>
          <w:rPr>
            <w:noProof/>
            <w:webHidden/>
          </w:rPr>
          <w:fldChar w:fldCharType="separate"/>
        </w:r>
        <w:r>
          <w:rPr>
            <w:noProof/>
            <w:webHidden/>
          </w:rPr>
          <w:t>93</w:t>
        </w:r>
        <w:r>
          <w:rPr>
            <w:noProof/>
            <w:webHidden/>
          </w:rPr>
          <w:fldChar w:fldCharType="end"/>
        </w:r>
      </w:hyperlink>
    </w:p>
    <w:p w14:paraId="57618C09" w14:textId="6AC34C80"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6" w:history="1">
        <w:r w:rsidRPr="00155716">
          <w:rPr>
            <w:rStyle w:val="Lienhypertexte"/>
            <w:noProof/>
          </w:rPr>
          <w:t>Figure 59: Affichage du module PoC, début de session de travail</w:t>
        </w:r>
        <w:r>
          <w:rPr>
            <w:noProof/>
            <w:webHidden/>
          </w:rPr>
          <w:tab/>
        </w:r>
        <w:r>
          <w:rPr>
            <w:noProof/>
            <w:webHidden/>
          </w:rPr>
          <w:fldChar w:fldCharType="begin"/>
        </w:r>
        <w:r>
          <w:rPr>
            <w:noProof/>
            <w:webHidden/>
          </w:rPr>
          <w:instrText xml:space="preserve"> PAGEREF _Toc141219406 \h </w:instrText>
        </w:r>
        <w:r>
          <w:rPr>
            <w:noProof/>
            <w:webHidden/>
          </w:rPr>
        </w:r>
        <w:r>
          <w:rPr>
            <w:noProof/>
            <w:webHidden/>
          </w:rPr>
          <w:fldChar w:fldCharType="separate"/>
        </w:r>
        <w:r>
          <w:rPr>
            <w:noProof/>
            <w:webHidden/>
          </w:rPr>
          <w:t>94</w:t>
        </w:r>
        <w:r>
          <w:rPr>
            <w:noProof/>
            <w:webHidden/>
          </w:rPr>
          <w:fldChar w:fldCharType="end"/>
        </w:r>
      </w:hyperlink>
    </w:p>
    <w:p w14:paraId="54460F08" w14:textId="6B581A9F"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7" w:history="1">
        <w:r w:rsidRPr="00155716">
          <w:rPr>
            <w:rStyle w:val="Lienhypertexte"/>
            <w:noProof/>
          </w:rPr>
          <w:t>Figure 60 : Affichage du module PoC, fin de session de travail</w:t>
        </w:r>
        <w:r>
          <w:rPr>
            <w:noProof/>
            <w:webHidden/>
          </w:rPr>
          <w:tab/>
        </w:r>
        <w:r>
          <w:rPr>
            <w:noProof/>
            <w:webHidden/>
          </w:rPr>
          <w:fldChar w:fldCharType="begin"/>
        </w:r>
        <w:r>
          <w:rPr>
            <w:noProof/>
            <w:webHidden/>
          </w:rPr>
          <w:instrText xml:space="preserve"> PAGEREF _Toc141219407 \h </w:instrText>
        </w:r>
        <w:r>
          <w:rPr>
            <w:noProof/>
            <w:webHidden/>
          </w:rPr>
        </w:r>
        <w:r>
          <w:rPr>
            <w:noProof/>
            <w:webHidden/>
          </w:rPr>
          <w:fldChar w:fldCharType="separate"/>
        </w:r>
        <w:r>
          <w:rPr>
            <w:noProof/>
            <w:webHidden/>
          </w:rPr>
          <w:t>94</w:t>
        </w:r>
        <w:r>
          <w:rPr>
            <w:noProof/>
            <w:webHidden/>
          </w:rPr>
          <w:fldChar w:fldCharType="end"/>
        </w:r>
      </w:hyperlink>
    </w:p>
    <w:p w14:paraId="1EBB96FA" w14:textId="58E9AFB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8" w:history="1">
        <w:r w:rsidRPr="00155716">
          <w:rPr>
            <w:rStyle w:val="Lienhypertexte"/>
            <w:noProof/>
          </w:rPr>
          <w:t>Figure 61: Affichage du module PoC, état de chargement</w:t>
        </w:r>
        <w:r>
          <w:rPr>
            <w:noProof/>
            <w:webHidden/>
          </w:rPr>
          <w:tab/>
        </w:r>
        <w:r>
          <w:rPr>
            <w:noProof/>
            <w:webHidden/>
          </w:rPr>
          <w:fldChar w:fldCharType="begin"/>
        </w:r>
        <w:r>
          <w:rPr>
            <w:noProof/>
            <w:webHidden/>
          </w:rPr>
          <w:instrText xml:space="preserve"> PAGEREF _Toc141219408 \h </w:instrText>
        </w:r>
        <w:r>
          <w:rPr>
            <w:noProof/>
            <w:webHidden/>
          </w:rPr>
        </w:r>
        <w:r>
          <w:rPr>
            <w:noProof/>
            <w:webHidden/>
          </w:rPr>
          <w:fldChar w:fldCharType="separate"/>
        </w:r>
        <w:r>
          <w:rPr>
            <w:noProof/>
            <w:webHidden/>
          </w:rPr>
          <w:t>95</w:t>
        </w:r>
        <w:r>
          <w:rPr>
            <w:noProof/>
            <w:webHidden/>
          </w:rPr>
          <w:fldChar w:fldCharType="end"/>
        </w:r>
      </w:hyperlink>
    </w:p>
    <w:p w14:paraId="1D9BABF8" w14:textId="69FAF058"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9" w:history="1">
        <w:r w:rsidRPr="00155716">
          <w:rPr>
            <w:rStyle w:val="Lienhypertexte"/>
            <w:noProof/>
          </w:rPr>
          <w:t>Figure 62: Affichage du module PoC, état d'erreur</w:t>
        </w:r>
        <w:r>
          <w:rPr>
            <w:noProof/>
            <w:webHidden/>
          </w:rPr>
          <w:tab/>
        </w:r>
        <w:r>
          <w:rPr>
            <w:noProof/>
            <w:webHidden/>
          </w:rPr>
          <w:fldChar w:fldCharType="begin"/>
        </w:r>
        <w:r>
          <w:rPr>
            <w:noProof/>
            <w:webHidden/>
          </w:rPr>
          <w:instrText xml:space="preserve"> PAGEREF _Toc141219409 \h </w:instrText>
        </w:r>
        <w:r>
          <w:rPr>
            <w:noProof/>
            <w:webHidden/>
          </w:rPr>
        </w:r>
        <w:r>
          <w:rPr>
            <w:noProof/>
            <w:webHidden/>
          </w:rPr>
          <w:fldChar w:fldCharType="separate"/>
        </w:r>
        <w:r>
          <w:rPr>
            <w:noProof/>
            <w:webHidden/>
          </w:rPr>
          <w:t>95</w:t>
        </w:r>
        <w:r>
          <w:rPr>
            <w:noProof/>
            <w:webHidden/>
          </w:rPr>
          <w:fldChar w:fldCharType="end"/>
        </w:r>
      </w:hyperlink>
    </w:p>
    <w:p w14:paraId="782116F1" w14:textId="6EBE8EF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0" w:history="1">
        <w:r w:rsidRPr="00155716">
          <w:rPr>
            <w:rStyle w:val="Lienhypertexte"/>
            <w:noProof/>
          </w:rPr>
          <w:t>Figure 63: Maquette de la nouvelle fonctionnalité de configuration d'écrans</w:t>
        </w:r>
        <w:r>
          <w:rPr>
            <w:noProof/>
            <w:webHidden/>
          </w:rPr>
          <w:tab/>
        </w:r>
        <w:r>
          <w:rPr>
            <w:noProof/>
            <w:webHidden/>
          </w:rPr>
          <w:fldChar w:fldCharType="begin"/>
        </w:r>
        <w:r>
          <w:rPr>
            <w:noProof/>
            <w:webHidden/>
          </w:rPr>
          <w:instrText xml:space="preserve"> PAGEREF _Toc141219410 \h </w:instrText>
        </w:r>
        <w:r>
          <w:rPr>
            <w:noProof/>
            <w:webHidden/>
          </w:rPr>
        </w:r>
        <w:r>
          <w:rPr>
            <w:noProof/>
            <w:webHidden/>
          </w:rPr>
          <w:fldChar w:fldCharType="separate"/>
        </w:r>
        <w:r>
          <w:rPr>
            <w:noProof/>
            <w:webHidden/>
          </w:rPr>
          <w:t>99</w:t>
        </w:r>
        <w:r>
          <w:rPr>
            <w:noProof/>
            <w:webHidden/>
          </w:rPr>
          <w:fldChar w:fldCharType="end"/>
        </w:r>
      </w:hyperlink>
    </w:p>
    <w:p w14:paraId="57C67A1A" w14:textId="287A1131"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bookmarkStart w:id="7" w:name="_Toc141219193"/>
      <w:r w:rsidRPr="003C36AB">
        <w:rPr>
          <w:lang w:val="fr-CH"/>
        </w:rPr>
        <w:t>Liste des codes sources</w:t>
      </w:r>
      <w:bookmarkEnd w:id="7"/>
    </w:p>
    <w:p w14:paraId="77487F5E" w14:textId="71E36979" w:rsidR="00254D5A"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219411" w:history="1">
        <w:r w:rsidR="00254D5A" w:rsidRPr="00CA5B8F">
          <w:rPr>
            <w:rStyle w:val="Lienhypertexte"/>
            <w:noProof/>
            <w:lang w:val="fr-CH"/>
          </w:rPr>
          <w:t>Listing 1 - Exemple de configuration d’un module</w:t>
        </w:r>
        <w:r w:rsidR="00254D5A">
          <w:rPr>
            <w:noProof/>
            <w:webHidden/>
          </w:rPr>
          <w:tab/>
        </w:r>
        <w:r w:rsidR="00254D5A">
          <w:rPr>
            <w:noProof/>
            <w:webHidden/>
          </w:rPr>
          <w:fldChar w:fldCharType="begin"/>
        </w:r>
        <w:r w:rsidR="00254D5A">
          <w:rPr>
            <w:noProof/>
            <w:webHidden/>
          </w:rPr>
          <w:instrText xml:space="preserve"> PAGEREF _Toc141219411 \h </w:instrText>
        </w:r>
        <w:r w:rsidR="00254D5A">
          <w:rPr>
            <w:noProof/>
            <w:webHidden/>
          </w:rPr>
        </w:r>
        <w:r w:rsidR="00254D5A">
          <w:rPr>
            <w:noProof/>
            <w:webHidden/>
          </w:rPr>
          <w:fldChar w:fldCharType="separate"/>
        </w:r>
        <w:r w:rsidR="00254D5A">
          <w:rPr>
            <w:noProof/>
            <w:webHidden/>
          </w:rPr>
          <w:t>11</w:t>
        </w:r>
        <w:r w:rsidR="00254D5A">
          <w:rPr>
            <w:noProof/>
            <w:webHidden/>
          </w:rPr>
          <w:fldChar w:fldCharType="end"/>
        </w:r>
      </w:hyperlink>
    </w:p>
    <w:p w14:paraId="334B299E" w14:textId="246DF11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2" w:history="1">
        <w:r w:rsidRPr="00CA5B8F">
          <w:rPr>
            <w:rStyle w:val="Lienhypertexte"/>
            <w:noProof/>
            <w:lang w:val="fr-CH"/>
          </w:rPr>
          <w:t>Listing 2: HTTP Polling, codec client</w:t>
        </w:r>
        <w:r>
          <w:rPr>
            <w:noProof/>
            <w:webHidden/>
          </w:rPr>
          <w:tab/>
        </w:r>
        <w:r>
          <w:rPr>
            <w:noProof/>
            <w:webHidden/>
          </w:rPr>
          <w:fldChar w:fldCharType="begin"/>
        </w:r>
        <w:r>
          <w:rPr>
            <w:noProof/>
            <w:webHidden/>
          </w:rPr>
          <w:instrText xml:space="preserve"> PAGEREF _Toc141219412 \h </w:instrText>
        </w:r>
        <w:r>
          <w:rPr>
            <w:noProof/>
            <w:webHidden/>
          </w:rPr>
        </w:r>
        <w:r>
          <w:rPr>
            <w:noProof/>
            <w:webHidden/>
          </w:rPr>
          <w:fldChar w:fldCharType="separate"/>
        </w:r>
        <w:r>
          <w:rPr>
            <w:noProof/>
            <w:webHidden/>
          </w:rPr>
          <w:t>31</w:t>
        </w:r>
        <w:r>
          <w:rPr>
            <w:noProof/>
            <w:webHidden/>
          </w:rPr>
          <w:fldChar w:fldCharType="end"/>
        </w:r>
      </w:hyperlink>
    </w:p>
    <w:p w14:paraId="65885E99" w14:textId="5AAF921B"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3" w:history="1">
        <w:r w:rsidRPr="00CA5B8F">
          <w:rPr>
            <w:rStyle w:val="Lienhypertexte"/>
            <w:noProof/>
            <w:lang w:val="en-US"/>
          </w:rPr>
          <w:t>Listing 3: HTTP Long Polling, code client</w:t>
        </w:r>
        <w:r>
          <w:rPr>
            <w:noProof/>
            <w:webHidden/>
          </w:rPr>
          <w:tab/>
        </w:r>
        <w:r>
          <w:rPr>
            <w:noProof/>
            <w:webHidden/>
          </w:rPr>
          <w:fldChar w:fldCharType="begin"/>
        </w:r>
        <w:r>
          <w:rPr>
            <w:noProof/>
            <w:webHidden/>
          </w:rPr>
          <w:instrText xml:space="preserve"> PAGEREF _Toc141219413 \h </w:instrText>
        </w:r>
        <w:r>
          <w:rPr>
            <w:noProof/>
            <w:webHidden/>
          </w:rPr>
        </w:r>
        <w:r>
          <w:rPr>
            <w:noProof/>
            <w:webHidden/>
          </w:rPr>
          <w:fldChar w:fldCharType="separate"/>
        </w:r>
        <w:r>
          <w:rPr>
            <w:noProof/>
            <w:webHidden/>
          </w:rPr>
          <w:t>32</w:t>
        </w:r>
        <w:r>
          <w:rPr>
            <w:noProof/>
            <w:webHidden/>
          </w:rPr>
          <w:fldChar w:fldCharType="end"/>
        </w:r>
      </w:hyperlink>
    </w:p>
    <w:p w14:paraId="3BA2095F" w14:textId="421FBE54"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4" w:history="1">
        <w:r w:rsidRPr="00CA5B8F">
          <w:rPr>
            <w:rStyle w:val="Lienhypertexte"/>
            <w:noProof/>
            <w:lang w:val="fr-CH"/>
          </w:rPr>
          <w:t>Listing 4: Server Sent Events, code client</w:t>
        </w:r>
        <w:r>
          <w:rPr>
            <w:noProof/>
            <w:webHidden/>
          </w:rPr>
          <w:tab/>
        </w:r>
        <w:r>
          <w:rPr>
            <w:noProof/>
            <w:webHidden/>
          </w:rPr>
          <w:fldChar w:fldCharType="begin"/>
        </w:r>
        <w:r>
          <w:rPr>
            <w:noProof/>
            <w:webHidden/>
          </w:rPr>
          <w:instrText xml:space="preserve"> PAGEREF _Toc141219414 \h </w:instrText>
        </w:r>
        <w:r>
          <w:rPr>
            <w:noProof/>
            <w:webHidden/>
          </w:rPr>
        </w:r>
        <w:r>
          <w:rPr>
            <w:noProof/>
            <w:webHidden/>
          </w:rPr>
          <w:fldChar w:fldCharType="separate"/>
        </w:r>
        <w:r>
          <w:rPr>
            <w:noProof/>
            <w:webHidden/>
          </w:rPr>
          <w:t>32</w:t>
        </w:r>
        <w:r>
          <w:rPr>
            <w:noProof/>
            <w:webHidden/>
          </w:rPr>
          <w:fldChar w:fldCharType="end"/>
        </w:r>
      </w:hyperlink>
    </w:p>
    <w:p w14:paraId="524E49AB" w14:textId="0B1C5ED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5" w:history="1">
        <w:r w:rsidRPr="00CA5B8F">
          <w:rPr>
            <w:rStyle w:val="Lienhypertexte"/>
            <w:noProof/>
            <w:lang w:val="fr-CH"/>
          </w:rPr>
          <w:t>Listing 5: Server Sent Events, code serveur</w:t>
        </w:r>
        <w:r>
          <w:rPr>
            <w:noProof/>
            <w:webHidden/>
          </w:rPr>
          <w:tab/>
        </w:r>
        <w:r>
          <w:rPr>
            <w:noProof/>
            <w:webHidden/>
          </w:rPr>
          <w:fldChar w:fldCharType="begin"/>
        </w:r>
        <w:r>
          <w:rPr>
            <w:noProof/>
            <w:webHidden/>
          </w:rPr>
          <w:instrText xml:space="preserve"> PAGEREF _Toc141219415 \h </w:instrText>
        </w:r>
        <w:r>
          <w:rPr>
            <w:noProof/>
            <w:webHidden/>
          </w:rPr>
        </w:r>
        <w:r>
          <w:rPr>
            <w:noProof/>
            <w:webHidden/>
          </w:rPr>
          <w:fldChar w:fldCharType="separate"/>
        </w:r>
        <w:r>
          <w:rPr>
            <w:noProof/>
            <w:webHidden/>
          </w:rPr>
          <w:t>33</w:t>
        </w:r>
        <w:r>
          <w:rPr>
            <w:noProof/>
            <w:webHidden/>
          </w:rPr>
          <w:fldChar w:fldCharType="end"/>
        </w:r>
      </w:hyperlink>
    </w:p>
    <w:p w14:paraId="206CFBE4" w14:textId="3718724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6" w:history="1">
        <w:r w:rsidRPr="00CA5B8F">
          <w:rPr>
            <w:rStyle w:val="Lienhypertexte"/>
            <w:noProof/>
            <w:lang w:val="fr-CH"/>
          </w:rPr>
          <w:t>Listing 6: WebSocket, code client</w:t>
        </w:r>
        <w:r>
          <w:rPr>
            <w:noProof/>
            <w:webHidden/>
          </w:rPr>
          <w:tab/>
        </w:r>
        <w:r>
          <w:rPr>
            <w:noProof/>
            <w:webHidden/>
          </w:rPr>
          <w:fldChar w:fldCharType="begin"/>
        </w:r>
        <w:r>
          <w:rPr>
            <w:noProof/>
            <w:webHidden/>
          </w:rPr>
          <w:instrText xml:space="preserve"> PAGEREF _Toc141219416 \h </w:instrText>
        </w:r>
        <w:r>
          <w:rPr>
            <w:noProof/>
            <w:webHidden/>
          </w:rPr>
        </w:r>
        <w:r>
          <w:rPr>
            <w:noProof/>
            <w:webHidden/>
          </w:rPr>
          <w:fldChar w:fldCharType="separate"/>
        </w:r>
        <w:r>
          <w:rPr>
            <w:noProof/>
            <w:webHidden/>
          </w:rPr>
          <w:t>33</w:t>
        </w:r>
        <w:r>
          <w:rPr>
            <w:noProof/>
            <w:webHidden/>
          </w:rPr>
          <w:fldChar w:fldCharType="end"/>
        </w:r>
      </w:hyperlink>
    </w:p>
    <w:p w14:paraId="10081A58" w14:textId="73A0283E"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7" w:history="1">
        <w:r w:rsidRPr="00CA5B8F">
          <w:rPr>
            <w:rStyle w:val="Lienhypertexte"/>
            <w:noProof/>
            <w:lang w:val="en-US"/>
          </w:rPr>
          <w:t>Listing 7: JSX, composant React</w:t>
        </w:r>
        <w:r>
          <w:rPr>
            <w:noProof/>
            <w:webHidden/>
          </w:rPr>
          <w:tab/>
        </w:r>
        <w:r>
          <w:rPr>
            <w:noProof/>
            <w:webHidden/>
          </w:rPr>
          <w:fldChar w:fldCharType="begin"/>
        </w:r>
        <w:r>
          <w:rPr>
            <w:noProof/>
            <w:webHidden/>
          </w:rPr>
          <w:instrText xml:space="preserve"> PAGEREF _Toc141219417 \h </w:instrText>
        </w:r>
        <w:r>
          <w:rPr>
            <w:noProof/>
            <w:webHidden/>
          </w:rPr>
        </w:r>
        <w:r>
          <w:rPr>
            <w:noProof/>
            <w:webHidden/>
          </w:rPr>
          <w:fldChar w:fldCharType="separate"/>
        </w:r>
        <w:r>
          <w:rPr>
            <w:noProof/>
            <w:webHidden/>
          </w:rPr>
          <w:t>38</w:t>
        </w:r>
        <w:r>
          <w:rPr>
            <w:noProof/>
            <w:webHidden/>
          </w:rPr>
          <w:fldChar w:fldCharType="end"/>
        </w:r>
      </w:hyperlink>
    </w:p>
    <w:p w14:paraId="21E76482" w14:textId="6D147DF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8" w:history="1">
        <w:r w:rsidRPr="00CA5B8F">
          <w:rPr>
            <w:rStyle w:val="Lienhypertexte"/>
            <w:noProof/>
            <w:lang w:val="fr-CH"/>
          </w:rPr>
          <w:t>Listing 8: Exemple de l'approche utilitaire, Tailwind CSS</w:t>
        </w:r>
        <w:r>
          <w:rPr>
            <w:noProof/>
            <w:webHidden/>
          </w:rPr>
          <w:tab/>
        </w:r>
        <w:r>
          <w:rPr>
            <w:noProof/>
            <w:webHidden/>
          </w:rPr>
          <w:fldChar w:fldCharType="begin"/>
        </w:r>
        <w:r>
          <w:rPr>
            <w:noProof/>
            <w:webHidden/>
          </w:rPr>
          <w:instrText xml:space="preserve"> PAGEREF _Toc141219418 \h </w:instrText>
        </w:r>
        <w:r>
          <w:rPr>
            <w:noProof/>
            <w:webHidden/>
          </w:rPr>
        </w:r>
        <w:r>
          <w:rPr>
            <w:noProof/>
            <w:webHidden/>
          </w:rPr>
          <w:fldChar w:fldCharType="separate"/>
        </w:r>
        <w:r>
          <w:rPr>
            <w:noProof/>
            <w:webHidden/>
          </w:rPr>
          <w:t>39</w:t>
        </w:r>
        <w:r>
          <w:rPr>
            <w:noProof/>
            <w:webHidden/>
          </w:rPr>
          <w:fldChar w:fldCharType="end"/>
        </w:r>
      </w:hyperlink>
    </w:p>
    <w:p w14:paraId="45078E17" w14:textId="2A3B918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9" w:history="1">
        <w:r w:rsidRPr="00CA5B8F">
          <w:rPr>
            <w:rStyle w:val="Lienhypertexte"/>
            <w:noProof/>
            <w:lang w:val="fr-CH"/>
          </w:rPr>
          <w:t>Listing 9: Équivalant du listing 8, Daisy UI</w:t>
        </w:r>
        <w:r>
          <w:rPr>
            <w:noProof/>
            <w:webHidden/>
          </w:rPr>
          <w:tab/>
        </w:r>
        <w:r>
          <w:rPr>
            <w:noProof/>
            <w:webHidden/>
          </w:rPr>
          <w:fldChar w:fldCharType="begin"/>
        </w:r>
        <w:r>
          <w:rPr>
            <w:noProof/>
            <w:webHidden/>
          </w:rPr>
          <w:instrText xml:space="preserve"> PAGEREF _Toc141219419 \h </w:instrText>
        </w:r>
        <w:r>
          <w:rPr>
            <w:noProof/>
            <w:webHidden/>
          </w:rPr>
        </w:r>
        <w:r>
          <w:rPr>
            <w:noProof/>
            <w:webHidden/>
          </w:rPr>
          <w:fldChar w:fldCharType="separate"/>
        </w:r>
        <w:r>
          <w:rPr>
            <w:noProof/>
            <w:webHidden/>
          </w:rPr>
          <w:t>39</w:t>
        </w:r>
        <w:r>
          <w:rPr>
            <w:noProof/>
            <w:webHidden/>
          </w:rPr>
          <w:fldChar w:fldCharType="end"/>
        </w:r>
      </w:hyperlink>
    </w:p>
    <w:p w14:paraId="4DE2F168" w14:textId="24274F50"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0" w:history="1">
        <w:r w:rsidRPr="00CA5B8F">
          <w:rPr>
            <w:rStyle w:val="Lienhypertexte"/>
            <w:noProof/>
          </w:rPr>
          <w:t>Listing 10: Exemple d'utilisation de EventEmitter</w:t>
        </w:r>
        <w:r>
          <w:rPr>
            <w:noProof/>
            <w:webHidden/>
          </w:rPr>
          <w:tab/>
        </w:r>
        <w:r>
          <w:rPr>
            <w:noProof/>
            <w:webHidden/>
          </w:rPr>
          <w:fldChar w:fldCharType="begin"/>
        </w:r>
        <w:r>
          <w:rPr>
            <w:noProof/>
            <w:webHidden/>
          </w:rPr>
          <w:instrText xml:space="preserve"> PAGEREF _Toc141219420 \h </w:instrText>
        </w:r>
        <w:r>
          <w:rPr>
            <w:noProof/>
            <w:webHidden/>
          </w:rPr>
        </w:r>
        <w:r>
          <w:rPr>
            <w:noProof/>
            <w:webHidden/>
          </w:rPr>
          <w:fldChar w:fldCharType="separate"/>
        </w:r>
        <w:r>
          <w:rPr>
            <w:noProof/>
            <w:webHidden/>
          </w:rPr>
          <w:t>47</w:t>
        </w:r>
        <w:r>
          <w:rPr>
            <w:noProof/>
            <w:webHidden/>
          </w:rPr>
          <w:fldChar w:fldCharType="end"/>
        </w:r>
      </w:hyperlink>
    </w:p>
    <w:p w14:paraId="1653EF96" w14:textId="075776BA"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1" w:history="1">
        <w:r w:rsidRPr="00CA5B8F">
          <w:rPr>
            <w:rStyle w:val="Lienhypertexte"/>
            <w:noProof/>
          </w:rPr>
          <w:t>Listing 11: Configuration principale d'un module</w:t>
        </w:r>
        <w:r>
          <w:rPr>
            <w:noProof/>
            <w:webHidden/>
          </w:rPr>
          <w:tab/>
        </w:r>
        <w:r>
          <w:rPr>
            <w:noProof/>
            <w:webHidden/>
          </w:rPr>
          <w:fldChar w:fldCharType="begin"/>
        </w:r>
        <w:r>
          <w:rPr>
            <w:noProof/>
            <w:webHidden/>
          </w:rPr>
          <w:instrText xml:space="preserve"> PAGEREF _Toc141219421 \h </w:instrText>
        </w:r>
        <w:r>
          <w:rPr>
            <w:noProof/>
            <w:webHidden/>
          </w:rPr>
        </w:r>
        <w:r>
          <w:rPr>
            <w:noProof/>
            <w:webHidden/>
          </w:rPr>
          <w:fldChar w:fldCharType="separate"/>
        </w:r>
        <w:r>
          <w:rPr>
            <w:noProof/>
            <w:webHidden/>
          </w:rPr>
          <w:t>48</w:t>
        </w:r>
        <w:r>
          <w:rPr>
            <w:noProof/>
            <w:webHidden/>
          </w:rPr>
          <w:fldChar w:fldCharType="end"/>
        </w:r>
      </w:hyperlink>
    </w:p>
    <w:p w14:paraId="2D1B07F0" w14:textId="20B318AD"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2" w:history="1">
        <w:r w:rsidRPr="00CA5B8F">
          <w:rPr>
            <w:rStyle w:val="Lienhypertexte"/>
            <w:noProof/>
          </w:rPr>
          <w:t>Listing 12: Type d'entrée "secret" de la configuration spécifique</w:t>
        </w:r>
        <w:r>
          <w:rPr>
            <w:noProof/>
            <w:webHidden/>
          </w:rPr>
          <w:tab/>
        </w:r>
        <w:r>
          <w:rPr>
            <w:noProof/>
            <w:webHidden/>
          </w:rPr>
          <w:fldChar w:fldCharType="begin"/>
        </w:r>
        <w:r>
          <w:rPr>
            <w:noProof/>
            <w:webHidden/>
          </w:rPr>
          <w:instrText xml:space="preserve"> PAGEREF _Toc141219422 \h </w:instrText>
        </w:r>
        <w:r>
          <w:rPr>
            <w:noProof/>
            <w:webHidden/>
          </w:rPr>
        </w:r>
        <w:r>
          <w:rPr>
            <w:noProof/>
            <w:webHidden/>
          </w:rPr>
          <w:fldChar w:fldCharType="separate"/>
        </w:r>
        <w:r>
          <w:rPr>
            <w:noProof/>
            <w:webHidden/>
          </w:rPr>
          <w:t>48</w:t>
        </w:r>
        <w:r>
          <w:rPr>
            <w:noProof/>
            <w:webHidden/>
          </w:rPr>
          <w:fldChar w:fldCharType="end"/>
        </w:r>
      </w:hyperlink>
    </w:p>
    <w:p w14:paraId="010C4FBE" w14:textId="2B11B2DF"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3" w:history="1">
        <w:r w:rsidRPr="00CA5B8F">
          <w:rPr>
            <w:rStyle w:val="Lienhypertexte"/>
            <w:noProof/>
          </w:rPr>
          <w:t>Listing 13: Utilisation d'Union Types et de Conditional Type dans l'implémentation des entrée de la configuration spécifique</w:t>
        </w:r>
        <w:r>
          <w:rPr>
            <w:noProof/>
            <w:webHidden/>
          </w:rPr>
          <w:tab/>
        </w:r>
        <w:r>
          <w:rPr>
            <w:noProof/>
            <w:webHidden/>
          </w:rPr>
          <w:fldChar w:fldCharType="begin"/>
        </w:r>
        <w:r>
          <w:rPr>
            <w:noProof/>
            <w:webHidden/>
          </w:rPr>
          <w:instrText xml:space="preserve"> PAGEREF _Toc141219423 \h </w:instrText>
        </w:r>
        <w:r>
          <w:rPr>
            <w:noProof/>
            <w:webHidden/>
          </w:rPr>
        </w:r>
        <w:r>
          <w:rPr>
            <w:noProof/>
            <w:webHidden/>
          </w:rPr>
          <w:fldChar w:fldCharType="separate"/>
        </w:r>
        <w:r>
          <w:rPr>
            <w:noProof/>
            <w:webHidden/>
          </w:rPr>
          <w:t>50</w:t>
        </w:r>
        <w:r>
          <w:rPr>
            <w:noProof/>
            <w:webHidden/>
          </w:rPr>
          <w:fldChar w:fldCharType="end"/>
        </w:r>
      </w:hyperlink>
    </w:p>
    <w:p w14:paraId="505BDF6C" w14:textId="3200C44E"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4" w:history="1">
        <w:r w:rsidRPr="00CA5B8F">
          <w:rPr>
            <w:rStyle w:val="Lienhypertexte"/>
            <w:noProof/>
          </w:rPr>
          <w:t>Listing 14: Détection d'erreur grâce au typage statique dans les entrées de la configuration spécifique</w:t>
        </w:r>
        <w:r>
          <w:rPr>
            <w:noProof/>
            <w:webHidden/>
          </w:rPr>
          <w:tab/>
        </w:r>
        <w:r>
          <w:rPr>
            <w:noProof/>
            <w:webHidden/>
          </w:rPr>
          <w:fldChar w:fldCharType="begin"/>
        </w:r>
        <w:r>
          <w:rPr>
            <w:noProof/>
            <w:webHidden/>
          </w:rPr>
          <w:instrText xml:space="preserve"> PAGEREF _Toc141219424 \h </w:instrText>
        </w:r>
        <w:r>
          <w:rPr>
            <w:noProof/>
            <w:webHidden/>
          </w:rPr>
        </w:r>
        <w:r>
          <w:rPr>
            <w:noProof/>
            <w:webHidden/>
          </w:rPr>
          <w:fldChar w:fldCharType="separate"/>
        </w:r>
        <w:r>
          <w:rPr>
            <w:noProof/>
            <w:webHidden/>
          </w:rPr>
          <w:t>50</w:t>
        </w:r>
        <w:r>
          <w:rPr>
            <w:noProof/>
            <w:webHidden/>
          </w:rPr>
          <w:fldChar w:fldCharType="end"/>
        </w:r>
      </w:hyperlink>
    </w:p>
    <w:p w14:paraId="6F97234D" w14:textId="1E8D38F2"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5" w:history="1">
        <w:r w:rsidRPr="00CA5B8F">
          <w:rPr>
            <w:rStyle w:val="Lienhypertexte"/>
            <w:noProof/>
          </w:rPr>
          <w:t>Listing 15: Accès à la configuration spécifique grâce à la méthode getEntryValue</w:t>
        </w:r>
        <w:r>
          <w:rPr>
            <w:noProof/>
            <w:webHidden/>
          </w:rPr>
          <w:tab/>
        </w:r>
        <w:r>
          <w:rPr>
            <w:noProof/>
            <w:webHidden/>
          </w:rPr>
          <w:fldChar w:fldCharType="begin"/>
        </w:r>
        <w:r>
          <w:rPr>
            <w:noProof/>
            <w:webHidden/>
          </w:rPr>
          <w:instrText xml:space="preserve"> PAGEREF _Toc141219425 \h </w:instrText>
        </w:r>
        <w:r>
          <w:rPr>
            <w:noProof/>
            <w:webHidden/>
          </w:rPr>
        </w:r>
        <w:r>
          <w:rPr>
            <w:noProof/>
            <w:webHidden/>
          </w:rPr>
          <w:fldChar w:fldCharType="separate"/>
        </w:r>
        <w:r>
          <w:rPr>
            <w:noProof/>
            <w:webHidden/>
          </w:rPr>
          <w:t>51</w:t>
        </w:r>
        <w:r>
          <w:rPr>
            <w:noProof/>
            <w:webHidden/>
          </w:rPr>
          <w:fldChar w:fldCharType="end"/>
        </w:r>
      </w:hyperlink>
    </w:p>
    <w:p w14:paraId="143229F3" w14:textId="2D0A4204"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6" w:history="1">
        <w:r w:rsidRPr="00CA5B8F">
          <w:rPr>
            <w:rStyle w:val="Lienhypertexte"/>
            <w:noProof/>
          </w:rPr>
          <w:t>Listing 16: exemple d’accès à la configuration spécifique depuis le comportement d’un module</w:t>
        </w:r>
        <w:r>
          <w:rPr>
            <w:noProof/>
            <w:webHidden/>
          </w:rPr>
          <w:tab/>
        </w:r>
        <w:r>
          <w:rPr>
            <w:noProof/>
            <w:webHidden/>
          </w:rPr>
          <w:fldChar w:fldCharType="begin"/>
        </w:r>
        <w:r>
          <w:rPr>
            <w:noProof/>
            <w:webHidden/>
          </w:rPr>
          <w:instrText xml:space="preserve"> PAGEREF _Toc141219426 \h </w:instrText>
        </w:r>
        <w:r>
          <w:rPr>
            <w:noProof/>
            <w:webHidden/>
          </w:rPr>
        </w:r>
        <w:r>
          <w:rPr>
            <w:noProof/>
            <w:webHidden/>
          </w:rPr>
          <w:fldChar w:fldCharType="separate"/>
        </w:r>
        <w:r>
          <w:rPr>
            <w:noProof/>
            <w:webHidden/>
          </w:rPr>
          <w:t>51</w:t>
        </w:r>
        <w:r>
          <w:rPr>
            <w:noProof/>
            <w:webHidden/>
          </w:rPr>
          <w:fldChar w:fldCharType="end"/>
        </w:r>
      </w:hyperlink>
    </w:p>
    <w:p w14:paraId="6380152F" w14:textId="2A9B58EB"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7" w:history="1">
        <w:r w:rsidRPr="00CA5B8F">
          <w:rPr>
            <w:rStyle w:val="Lienhypertexte"/>
            <w:noProof/>
          </w:rPr>
          <w:t>Listing 17: Exemple de spécification JSON Schema</w:t>
        </w:r>
        <w:r>
          <w:rPr>
            <w:noProof/>
            <w:webHidden/>
          </w:rPr>
          <w:tab/>
        </w:r>
        <w:r>
          <w:rPr>
            <w:noProof/>
            <w:webHidden/>
          </w:rPr>
          <w:fldChar w:fldCharType="begin"/>
        </w:r>
        <w:r>
          <w:rPr>
            <w:noProof/>
            <w:webHidden/>
          </w:rPr>
          <w:instrText xml:space="preserve"> PAGEREF _Toc141219427 \h </w:instrText>
        </w:r>
        <w:r>
          <w:rPr>
            <w:noProof/>
            <w:webHidden/>
          </w:rPr>
        </w:r>
        <w:r>
          <w:rPr>
            <w:noProof/>
            <w:webHidden/>
          </w:rPr>
          <w:fldChar w:fldCharType="separate"/>
        </w:r>
        <w:r>
          <w:rPr>
            <w:noProof/>
            <w:webHidden/>
          </w:rPr>
          <w:t>52</w:t>
        </w:r>
        <w:r>
          <w:rPr>
            <w:noProof/>
            <w:webHidden/>
          </w:rPr>
          <w:fldChar w:fldCharType="end"/>
        </w:r>
      </w:hyperlink>
    </w:p>
    <w:p w14:paraId="43B997F9" w14:textId="745B4A6E"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8" w:history="1">
        <w:r w:rsidRPr="00CA5B8F">
          <w:rPr>
            <w:rStyle w:val="Lienhypertexte"/>
            <w:noProof/>
          </w:rPr>
          <w:t>Listing 18: Spécification d'un JSON schema grâce à l'attribut $schema</w:t>
        </w:r>
        <w:r>
          <w:rPr>
            <w:noProof/>
            <w:webHidden/>
          </w:rPr>
          <w:tab/>
        </w:r>
        <w:r>
          <w:rPr>
            <w:noProof/>
            <w:webHidden/>
          </w:rPr>
          <w:fldChar w:fldCharType="begin"/>
        </w:r>
        <w:r>
          <w:rPr>
            <w:noProof/>
            <w:webHidden/>
          </w:rPr>
          <w:instrText xml:space="preserve"> PAGEREF _Toc141219428 \h </w:instrText>
        </w:r>
        <w:r>
          <w:rPr>
            <w:noProof/>
            <w:webHidden/>
          </w:rPr>
        </w:r>
        <w:r>
          <w:rPr>
            <w:noProof/>
            <w:webHidden/>
          </w:rPr>
          <w:fldChar w:fldCharType="separate"/>
        </w:r>
        <w:r>
          <w:rPr>
            <w:noProof/>
            <w:webHidden/>
          </w:rPr>
          <w:t>53</w:t>
        </w:r>
        <w:r>
          <w:rPr>
            <w:noProof/>
            <w:webHidden/>
          </w:rPr>
          <w:fldChar w:fldCharType="end"/>
        </w:r>
      </w:hyperlink>
    </w:p>
    <w:p w14:paraId="4207F483" w14:textId="2378CD99"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9" w:history="1">
        <w:r w:rsidRPr="00CA5B8F">
          <w:rPr>
            <w:rStyle w:val="Lienhypertexte"/>
            <w:noProof/>
          </w:rPr>
          <w:t>Listing 19: Validation de la configuration avec AJV</w:t>
        </w:r>
        <w:r>
          <w:rPr>
            <w:noProof/>
            <w:webHidden/>
          </w:rPr>
          <w:tab/>
        </w:r>
        <w:r>
          <w:rPr>
            <w:noProof/>
            <w:webHidden/>
          </w:rPr>
          <w:fldChar w:fldCharType="begin"/>
        </w:r>
        <w:r>
          <w:rPr>
            <w:noProof/>
            <w:webHidden/>
          </w:rPr>
          <w:instrText xml:space="preserve"> PAGEREF _Toc141219429 \h </w:instrText>
        </w:r>
        <w:r>
          <w:rPr>
            <w:noProof/>
            <w:webHidden/>
          </w:rPr>
        </w:r>
        <w:r>
          <w:rPr>
            <w:noProof/>
            <w:webHidden/>
          </w:rPr>
          <w:fldChar w:fldCharType="separate"/>
        </w:r>
        <w:r>
          <w:rPr>
            <w:noProof/>
            <w:webHidden/>
          </w:rPr>
          <w:t>54</w:t>
        </w:r>
        <w:r>
          <w:rPr>
            <w:noProof/>
            <w:webHidden/>
          </w:rPr>
          <w:fldChar w:fldCharType="end"/>
        </w:r>
      </w:hyperlink>
    </w:p>
    <w:p w14:paraId="463C2340" w14:textId="40F2FF97"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0" w:history="1">
        <w:r w:rsidRPr="00CA5B8F">
          <w:rPr>
            <w:rStyle w:val="Lienhypertexte"/>
            <w:noProof/>
          </w:rPr>
          <w:t>Listing 20: Héritage de ModuleProps dans un module</w:t>
        </w:r>
        <w:r>
          <w:rPr>
            <w:noProof/>
            <w:webHidden/>
          </w:rPr>
          <w:tab/>
        </w:r>
        <w:r>
          <w:rPr>
            <w:noProof/>
            <w:webHidden/>
          </w:rPr>
          <w:fldChar w:fldCharType="begin"/>
        </w:r>
        <w:r>
          <w:rPr>
            <w:noProof/>
            <w:webHidden/>
          </w:rPr>
          <w:instrText xml:space="preserve"> PAGEREF _Toc141219430 \h </w:instrText>
        </w:r>
        <w:r>
          <w:rPr>
            <w:noProof/>
            <w:webHidden/>
          </w:rPr>
        </w:r>
        <w:r>
          <w:rPr>
            <w:noProof/>
            <w:webHidden/>
          </w:rPr>
          <w:fldChar w:fldCharType="separate"/>
        </w:r>
        <w:r>
          <w:rPr>
            <w:noProof/>
            <w:webHidden/>
          </w:rPr>
          <w:t>55</w:t>
        </w:r>
        <w:r>
          <w:rPr>
            <w:noProof/>
            <w:webHidden/>
          </w:rPr>
          <w:fldChar w:fldCharType="end"/>
        </w:r>
      </w:hyperlink>
    </w:p>
    <w:p w14:paraId="0C212A0A" w14:textId="74D06BB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1" w:history="1">
        <w:r w:rsidRPr="00CA5B8F">
          <w:rPr>
            <w:rStyle w:val="Lienhypertexte"/>
            <w:noProof/>
          </w:rPr>
          <w:t>Listing 21: Héritage de la classe ModuleRenderer</w:t>
        </w:r>
        <w:r>
          <w:rPr>
            <w:noProof/>
            <w:webHidden/>
          </w:rPr>
          <w:tab/>
        </w:r>
        <w:r>
          <w:rPr>
            <w:noProof/>
            <w:webHidden/>
          </w:rPr>
          <w:fldChar w:fldCharType="begin"/>
        </w:r>
        <w:r>
          <w:rPr>
            <w:noProof/>
            <w:webHidden/>
          </w:rPr>
          <w:instrText xml:space="preserve"> PAGEREF _Toc141219431 \h </w:instrText>
        </w:r>
        <w:r>
          <w:rPr>
            <w:noProof/>
            <w:webHidden/>
          </w:rPr>
        </w:r>
        <w:r>
          <w:rPr>
            <w:noProof/>
            <w:webHidden/>
          </w:rPr>
          <w:fldChar w:fldCharType="separate"/>
        </w:r>
        <w:r>
          <w:rPr>
            <w:noProof/>
            <w:webHidden/>
          </w:rPr>
          <w:t>56</w:t>
        </w:r>
        <w:r>
          <w:rPr>
            <w:noProof/>
            <w:webHidden/>
          </w:rPr>
          <w:fldChar w:fldCharType="end"/>
        </w:r>
      </w:hyperlink>
    </w:p>
    <w:p w14:paraId="6F5688AA" w14:textId="04A2138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2" w:history="1">
        <w:r w:rsidRPr="00CA5B8F">
          <w:rPr>
            <w:rStyle w:val="Lienhypertexte"/>
            <w:noProof/>
          </w:rPr>
          <w:t>Listing 22: Méthode notify, déclanchement du rendu d'un module</w:t>
        </w:r>
        <w:r>
          <w:rPr>
            <w:noProof/>
            <w:webHidden/>
          </w:rPr>
          <w:tab/>
        </w:r>
        <w:r>
          <w:rPr>
            <w:noProof/>
            <w:webHidden/>
          </w:rPr>
          <w:fldChar w:fldCharType="begin"/>
        </w:r>
        <w:r>
          <w:rPr>
            <w:noProof/>
            <w:webHidden/>
          </w:rPr>
          <w:instrText xml:space="preserve"> PAGEREF _Toc141219432 \h </w:instrText>
        </w:r>
        <w:r>
          <w:rPr>
            <w:noProof/>
            <w:webHidden/>
          </w:rPr>
        </w:r>
        <w:r>
          <w:rPr>
            <w:noProof/>
            <w:webHidden/>
          </w:rPr>
          <w:fldChar w:fldCharType="separate"/>
        </w:r>
        <w:r>
          <w:rPr>
            <w:noProof/>
            <w:webHidden/>
          </w:rPr>
          <w:t>56</w:t>
        </w:r>
        <w:r>
          <w:rPr>
            <w:noProof/>
            <w:webHidden/>
          </w:rPr>
          <w:fldChar w:fldCharType="end"/>
        </w:r>
      </w:hyperlink>
    </w:p>
    <w:p w14:paraId="65C5C316" w14:textId="12D9BAC9"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3" w:history="1">
        <w:r w:rsidRPr="00CA5B8F">
          <w:rPr>
            <w:rStyle w:val="Lienhypertexte"/>
            <w:noProof/>
          </w:rPr>
          <w:t>Listing 23: Méthode render, injection du rendu et du style, rendu côté serveur</w:t>
        </w:r>
        <w:r>
          <w:rPr>
            <w:noProof/>
            <w:webHidden/>
          </w:rPr>
          <w:tab/>
        </w:r>
        <w:r>
          <w:rPr>
            <w:noProof/>
            <w:webHidden/>
          </w:rPr>
          <w:fldChar w:fldCharType="begin"/>
        </w:r>
        <w:r>
          <w:rPr>
            <w:noProof/>
            <w:webHidden/>
          </w:rPr>
          <w:instrText xml:space="preserve"> PAGEREF _Toc141219433 \h </w:instrText>
        </w:r>
        <w:r>
          <w:rPr>
            <w:noProof/>
            <w:webHidden/>
          </w:rPr>
        </w:r>
        <w:r>
          <w:rPr>
            <w:noProof/>
            <w:webHidden/>
          </w:rPr>
          <w:fldChar w:fldCharType="separate"/>
        </w:r>
        <w:r>
          <w:rPr>
            <w:noProof/>
            <w:webHidden/>
          </w:rPr>
          <w:t>57</w:t>
        </w:r>
        <w:r>
          <w:rPr>
            <w:noProof/>
            <w:webHidden/>
          </w:rPr>
          <w:fldChar w:fldCharType="end"/>
        </w:r>
      </w:hyperlink>
    </w:p>
    <w:p w14:paraId="6EDA2165" w14:textId="4222D820"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4" w:history="1">
        <w:r w:rsidRPr="00CA5B8F">
          <w:rPr>
            <w:rStyle w:val="Lienhypertexte"/>
            <w:noProof/>
          </w:rPr>
          <w:t>Listing 24: Exemple d’affichage de module utilisant du style</w:t>
        </w:r>
        <w:r>
          <w:rPr>
            <w:noProof/>
            <w:webHidden/>
          </w:rPr>
          <w:tab/>
        </w:r>
        <w:r>
          <w:rPr>
            <w:noProof/>
            <w:webHidden/>
          </w:rPr>
          <w:fldChar w:fldCharType="begin"/>
        </w:r>
        <w:r>
          <w:rPr>
            <w:noProof/>
            <w:webHidden/>
          </w:rPr>
          <w:instrText xml:space="preserve"> PAGEREF _Toc141219434 \h </w:instrText>
        </w:r>
        <w:r>
          <w:rPr>
            <w:noProof/>
            <w:webHidden/>
          </w:rPr>
        </w:r>
        <w:r>
          <w:rPr>
            <w:noProof/>
            <w:webHidden/>
          </w:rPr>
          <w:fldChar w:fldCharType="separate"/>
        </w:r>
        <w:r>
          <w:rPr>
            <w:noProof/>
            <w:webHidden/>
          </w:rPr>
          <w:t>58</w:t>
        </w:r>
        <w:r>
          <w:rPr>
            <w:noProof/>
            <w:webHidden/>
          </w:rPr>
          <w:fldChar w:fldCharType="end"/>
        </w:r>
      </w:hyperlink>
    </w:p>
    <w:p w14:paraId="414009F1" w14:textId="7F65C7E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5" w:history="1">
        <w:r w:rsidRPr="00CA5B8F">
          <w:rPr>
            <w:rStyle w:val="Lienhypertexte"/>
            <w:noProof/>
          </w:rPr>
          <w:t>Listing 25: Exemple de module demandant l’accès au accesseurs keyboard et http</w:t>
        </w:r>
        <w:r>
          <w:rPr>
            <w:noProof/>
            <w:webHidden/>
          </w:rPr>
          <w:tab/>
        </w:r>
        <w:r>
          <w:rPr>
            <w:noProof/>
            <w:webHidden/>
          </w:rPr>
          <w:fldChar w:fldCharType="begin"/>
        </w:r>
        <w:r>
          <w:rPr>
            <w:noProof/>
            <w:webHidden/>
          </w:rPr>
          <w:instrText xml:space="preserve"> PAGEREF _Toc141219435 \h </w:instrText>
        </w:r>
        <w:r>
          <w:rPr>
            <w:noProof/>
            <w:webHidden/>
          </w:rPr>
        </w:r>
        <w:r>
          <w:rPr>
            <w:noProof/>
            <w:webHidden/>
          </w:rPr>
          <w:fldChar w:fldCharType="separate"/>
        </w:r>
        <w:r>
          <w:rPr>
            <w:noProof/>
            <w:webHidden/>
          </w:rPr>
          <w:t>61</w:t>
        </w:r>
        <w:r>
          <w:rPr>
            <w:noProof/>
            <w:webHidden/>
          </w:rPr>
          <w:fldChar w:fldCharType="end"/>
        </w:r>
      </w:hyperlink>
    </w:p>
    <w:p w14:paraId="50CA2BC1" w14:textId="1E15C842"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6" w:history="1">
        <w:r w:rsidRPr="00CA5B8F">
          <w:rPr>
            <w:rStyle w:val="Lienhypertexte"/>
            <w:noProof/>
          </w:rPr>
          <w:t>Listing 26: Import dynamique avec JavaScript</w:t>
        </w:r>
        <w:r>
          <w:rPr>
            <w:noProof/>
            <w:webHidden/>
          </w:rPr>
          <w:tab/>
        </w:r>
        <w:r>
          <w:rPr>
            <w:noProof/>
            <w:webHidden/>
          </w:rPr>
          <w:fldChar w:fldCharType="begin"/>
        </w:r>
        <w:r>
          <w:rPr>
            <w:noProof/>
            <w:webHidden/>
          </w:rPr>
          <w:instrText xml:space="preserve"> PAGEREF _Toc141219436 \h </w:instrText>
        </w:r>
        <w:r>
          <w:rPr>
            <w:noProof/>
            <w:webHidden/>
          </w:rPr>
        </w:r>
        <w:r>
          <w:rPr>
            <w:noProof/>
            <w:webHidden/>
          </w:rPr>
          <w:fldChar w:fldCharType="separate"/>
        </w:r>
        <w:r>
          <w:rPr>
            <w:noProof/>
            <w:webHidden/>
          </w:rPr>
          <w:t>63</w:t>
        </w:r>
        <w:r>
          <w:rPr>
            <w:noProof/>
            <w:webHidden/>
          </w:rPr>
          <w:fldChar w:fldCharType="end"/>
        </w:r>
      </w:hyperlink>
    </w:p>
    <w:p w14:paraId="76FD76B5" w14:textId="4D3C08C0"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7" w:history="1">
        <w:r w:rsidRPr="00CA5B8F">
          <w:rPr>
            <w:rStyle w:val="Lienhypertexte"/>
            <w:noProof/>
          </w:rPr>
          <w:t>Listing 27: Référence de modules dans le gestionnaire</w:t>
        </w:r>
        <w:r>
          <w:rPr>
            <w:noProof/>
            <w:webHidden/>
          </w:rPr>
          <w:tab/>
        </w:r>
        <w:r>
          <w:rPr>
            <w:noProof/>
            <w:webHidden/>
          </w:rPr>
          <w:fldChar w:fldCharType="begin"/>
        </w:r>
        <w:r>
          <w:rPr>
            <w:noProof/>
            <w:webHidden/>
          </w:rPr>
          <w:instrText xml:space="preserve"> PAGEREF _Toc141219437 \h </w:instrText>
        </w:r>
        <w:r>
          <w:rPr>
            <w:noProof/>
            <w:webHidden/>
          </w:rPr>
        </w:r>
        <w:r>
          <w:rPr>
            <w:noProof/>
            <w:webHidden/>
          </w:rPr>
          <w:fldChar w:fldCharType="separate"/>
        </w:r>
        <w:r>
          <w:rPr>
            <w:noProof/>
            <w:webHidden/>
          </w:rPr>
          <w:t>64</w:t>
        </w:r>
        <w:r>
          <w:rPr>
            <w:noProof/>
            <w:webHidden/>
          </w:rPr>
          <w:fldChar w:fldCharType="end"/>
        </w:r>
      </w:hyperlink>
    </w:p>
    <w:p w14:paraId="74BFF7A9" w14:textId="2DED7D61"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8" w:history="1">
        <w:r w:rsidRPr="00CA5B8F">
          <w:rPr>
            <w:rStyle w:val="Lienhypertexte"/>
            <w:noProof/>
          </w:rPr>
          <w:t>Listing 28: Exemple de requête avec la librairie sqlite3</w:t>
        </w:r>
        <w:r>
          <w:rPr>
            <w:noProof/>
            <w:webHidden/>
          </w:rPr>
          <w:tab/>
        </w:r>
        <w:r>
          <w:rPr>
            <w:noProof/>
            <w:webHidden/>
          </w:rPr>
          <w:fldChar w:fldCharType="begin"/>
        </w:r>
        <w:r>
          <w:rPr>
            <w:noProof/>
            <w:webHidden/>
          </w:rPr>
          <w:instrText xml:space="preserve"> PAGEREF _Toc141219438 \h </w:instrText>
        </w:r>
        <w:r>
          <w:rPr>
            <w:noProof/>
            <w:webHidden/>
          </w:rPr>
        </w:r>
        <w:r>
          <w:rPr>
            <w:noProof/>
            <w:webHidden/>
          </w:rPr>
          <w:fldChar w:fldCharType="separate"/>
        </w:r>
        <w:r>
          <w:rPr>
            <w:noProof/>
            <w:webHidden/>
          </w:rPr>
          <w:t>68</w:t>
        </w:r>
        <w:r>
          <w:rPr>
            <w:noProof/>
            <w:webHidden/>
          </w:rPr>
          <w:fldChar w:fldCharType="end"/>
        </w:r>
      </w:hyperlink>
    </w:p>
    <w:p w14:paraId="038CFC9E" w14:textId="14F7DF38"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9" w:history="1">
        <w:r w:rsidRPr="00CA5B8F">
          <w:rPr>
            <w:rStyle w:val="Lienhypertexte"/>
            <w:noProof/>
          </w:rPr>
          <w:t>Listing 29: Séparation des trois parties d'un JWT</w:t>
        </w:r>
        <w:r>
          <w:rPr>
            <w:noProof/>
            <w:webHidden/>
          </w:rPr>
          <w:tab/>
        </w:r>
        <w:r>
          <w:rPr>
            <w:noProof/>
            <w:webHidden/>
          </w:rPr>
          <w:fldChar w:fldCharType="begin"/>
        </w:r>
        <w:r>
          <w:rPr>
            <w:noProof/>
            <w:webHidden/>
          </w:rPr>
          <w:instrText xml:space="preserve"> PAGEREF _Toc141219439 \h </w:instrText>
        </w:r>
        <w:r>
          <w:rPr>
            <w:noProof/>
            <w:webHidden/>
          </w:rPr>
        </w:r>
        <w:r>
          <w:rPr>
            <w:noProof/>
            <w:webHidden/>
          </w:rPr>
          <w:fldChar w:fldCharType="separate"/>
        </w:r>
        <w:r>
          <w:rPr>
            <w:noProof/>
            <w:webHidden/>
          </w:rPr>
          <w:t>71</w:t>
        </w:r>
        <w:r>
          <w:rPr>
            <w:noProof/>
            <w:webHidden/>
          </w:rPr>
          <w:fldChar w:fldCharType="end"/>
        </w:r>
      </w:hyperlink>
    </w:p>
    <w:p w14:paraId="52C3F45E" w14:textId="0943EDEA"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0" w:history="1">
        <w:r w:rsidRPr="00CA5B8F">
          <w:rPr>
            <w:rStyle w:val="Lienhypertexte"/>
            <w:noProof/>
          </w:rPr>
          <w:t>Listing 30: Structure de l'en-tête JWT</w:t>
        </w:r>
        <w:r>
          <w:rPr>
            <w:noProof/>
            <w:webHidden/>
          </w:rPr>
          <w:tab/>
        </w:r>
        <w:r>
          <w:rPr>
            <w:noProof/>
            <w:webHidden/>
          </w:rPr>
          <w:fldChar w:fldCharType="begin"/>
        </w:r>
        <w:r>
          <w:rPr>
            <w:noProof/>
            <w:webHidden/>
          </w:rPr>
          <w:instrText xml:space="preserve"> PAGEREF _Toc141219440 \h </w:instrText>
        </w:r>
        <w:r>
          <w:rPr>
            <w:noProof/>
            <w:webHidden/>
          </w:rPr>
        </w:r>
        <w:r>
          <w:rPr>
            <w:noProof/>
            <w:webHidden/>
          </w:rPr>
          <w:fldChar w:fldCharType="separate"/>
        </w:r>
        <w:r>
          <w:rPr>
            <w:noProof/>
            <w:webHidden/>
          </w:rPr>
          <w:t>72</w:t>
        </w:r>
        <w:r>
          <w:rPr>
            <w:noProof/>
            <w:webHidden/>
          </w:rPr>
          <w:fldChar w:fldCharType="end"/>
        </w:r>
      </w:hyperlink>
    </w:p>
    <w:p w14:paraId="4282921D" w14:textId="7D5412F8"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1" w:history="1">
        <w:r w:rsidRPr="00CA5B8F">
          <w:rPr>
            <w:rStyle w:val="Lienhypertexte"/>
            <w:noProof/>
          </w:rPr>
          <w:t>Listing 31: Structure des claims JWT</w:t>
        </w:r>
        <w:r>
          <w:rPr>
            <w:noProof/>
            <w:webHidden/>
          </w:rPr>
          <w:tab/>
        </w:r>
        <w:r>
          <w:rPr>
            <w:noProof/>
            <w:webHidden/>
          </w:rPr>
          <w:fldChar w:fldCharType="begin"/>
        </w:r>
        <w:r>
          <w:rPr>
            <w:noProof/>
            <w:webHidden/>
          </w:rPr>
          <w:instrText xml:space="preserve"> PAGEREF _Toc141219441 \h </w:instrText>
        </w:r>
        <w:r>
          <w:rPr>
            <w:noProof/>
            <w:webHidden/>
          </w:rPr>
        </w:r>
        <w:r>
          <w:rPr>
            <w:noProof/>
            <w:webHidden/>
          </w:rPr>
          <w:fldChar w:fldCharType="separate"/>
        </w:r>
        <w:r>
          <w:rPr>
            <w:noProof/>
            <w:webHidden/>
          </w:rPr>
          <w:t>72</w:t>
        </w:r>
        <w:r>
          <w:rPr>
            <w:noProof/>
            <w:webHidden/>
          </w:rPr>
          <w:fldChar w:fldCharType="end"/>
        </w:r>
      </w:hyperlink>
    </w:p>
    <w:p w14:paraId="262C45D1" w14:textId="1912960D"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2" w:history="1">
        <w:r w:rsidRPr="00CA5B8F">
          <w:rPr>
            <w:rStyle w:val="Lienhypertexte"/>
            <w:noProof/>
          </w:rPr>
          <w:t>Listing 32: Signature d'un JWT</w:t>
        </w:r>
        <w:r>
          <w:rPr>
            <w:noProof/>
            <w:webHidden/>
          </w:rPr>
          <w:tab/>
        </w:r>
        <w:r>
          <w:rPr>
            <w:noProof/>
            <w:webHidden/>
          </w:rPr>
          <w:fldChar w:fldCharType="begin"/>
        </w:r>
        <w:r>
          <w:rPr>
            <w:noProof/>
            <w:webHidden/>
          </w:rPr>
          <w:instrText xml:space="preserve"> PAGEREF _Toc141219442 \h </w:instrText>
        </w:r>
        <w:r>
          <w:rPr>
            <w:noProof/>
            <w:webHidden/>
          </w:rPr>
        </w:r>
        <w:r>
          <w:rPr>
            <w:noProof/>
            <w:webHidden/>
          </w:rPr>
          <w:fldChar w:fldCharType="separate"/>
        </w:r>
        <w:r>
          <w:rPr>
            <w:noProof/>
            <w:webHidden/>
          </w:rPr>
          <w:t>72</w:t>
        </w:r>
        <w:r>
          <w:rPr>
            <w:noProof/>
            <w:webHidden/>
          </w:rPr>
          <w:fldChar w:fldCharType="end"/>
        </w:r>
      </w:hyperlink>
    </w:p>
    <w:p w14:paraId="0B7F3041" w14:textId="5D176F03"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3" w:history="1">
        <w:r w:rsidRPr="00CA5B8F">
          <w:rPr>
            <w:rStyle w:val="Lienhypertexte"/>
            <w:noProof/>
          </w:rPr>
          <w:t>Listing 33: Envoi d'un JWT dans l'en-tête Authorization</w:t>
        </w:r>
        <w:r>
          <w:rPr>
            <w:noProof/>
            <w:webHidden/>
          </w:rPr>
          <w:tab/>
        </w:r>
        <w:r>
          <w:rPr>
            <w:noProof/>
            <w:webHidden/>
          </w:rPr>
          <w:fldChar w:fldCharType="begin"/>
        </w:r>
        <w:r>
          <w:rPr>
            <w:noProof/>
            <w:webHidden/>
          </w:rPr>
          <w:instrText xml:space="preserve"> PAGEREF _Toc141219443 \h </w:instrText>
        </w:r>
        <w:r>
          <w:rPr>
            <w:noProof/>
            <w:webHidden/>
          </w:rPr>
        </w:r>
        <w:r>
          <w:rPr>
            <w:noProof/>
            <w:webHidden/>
          </w:rPr>
          <w:fldChar w:fldCharType="separate"/>
        </w:r>
        <w:r>
          <w:rPr>
            <w:noProof/>
            <w:webHidden/>
          </w:rPr>
          <w:t>72</w:t>
        </w:r>
        <w:r>
          <w:rPr>
            <w:noProof/>
            <w:webHidden/>
          </w:rPr>
          <w:fldChar w:fldCharType="end"/>
        </w:r>
      </w:hyperlink>
    </w:p>
    <w:p w14:paraId="296AF279" w14:textId="5DBD2D12"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4" w:history="1">
        <w:r w:rsidRPr="00CA5B8F">
          <w:rPr>
            <w:rStyle w:val="Lienhypertexte"/>
            <w:noProof/>
          </w:rPr>
          <w:t>Listing 34: Envoi d'une clé API dans l'en-tête x-api-key</w:t>
        </w:r>
        <w:r>
          <w:rPr>
            <w:noProof/>
            <w:webHidden/>
          </w:rPr>
          <w:tab/>
        </w:r>
        <w:r>
          <w:rPr>
            <w:noProof/>
            <w:webHidden/>
          </w:rPr>
          <w:fldChar w:fldCharType="begin"/>
        </w:r>
        <w:r>
          <w:rPr>
            <w:noProof/>
            <w:webHidden/>
          </w:rPr>
          <w:instrText xml:space="preserve"> PAGEREF _Toc141219444 \h </w:instrText>
        </w:r>
        <w:r>
          <w:rPr>
            <w:noProof/>
            <w:webHidden/>
          </w:rPr>
        </w:r>
        <w:r>
          <w:rPr>
            <w:noProof/>
            <w:webHidden/>
          </w:rPr>
          <w:fldChar w:fldCharType="separate"/>
        </w:r>
        <w:r>
          <w:rPr>
            <w:noProof/>
            <w:webHidden/>
          </w:rPr>
          <w:t>73</w:t>
        </w:r>
        <w:r>
          <w:rPr>
            <w:noProof/>
            <w:webHidden/>
          </w:rPr>
          <w:fldChar w:fldCharType="end"/>
        </w:r>
      </w:hyperlink>
    </w:p>
    <w:p w14:paraId="06E4E307" w14:textId="7F92BF8C"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5" w:history="1">
        <w:r w:rsidRPr="00CA5B8F">
          <w:rPr>
            <w:rStyle w:val="Lienhypertexte"/>
            <w:noProof/>
          </w:rPr>
          <w:t>Listing 35: Génération d'une clé API</w:t>
        </w:r>
        <w:r>
          <w:rPr>
            <w:noProof/>
            <w:webHidden/>
          </w:rPr>
          <w:tab/>
        </w:r>
        <w:r>
          <w:rPr>
            <w:noProof/>
            <w:webHidden/>
          </w:rPr>
          <w:fldChar w:fldCharType="begin"/>
        </w:r>
        <w:r>
          <w:rPr>
            <w:noProof/>
            <w:webHidden/>
          </w:rPr>
          <w:instrText xml:space="preserve"> PAGEREF _Toc141219445 \h </w:instrText>
        </w:r>
        <w:r>
          <w:rPr>
            <w:noProof/>
            <w:webHidden/>
          </w:rPr>
        </w:r>
        <w:r>
          <w:rPr>
            <w:noProof/>
            <w:webHidden/>
          </w:rPr>
          <w:fldChar w:fldCharType="separate"/>
        </w:r>
        <w:r>
          <w:rPr>
            <w:noProof/>
            <w:webHidden/>
          </w:rPr>
          <w:t>73</w:t>
        </w:r>
        <w:r>
          <w:rPr>
            <w:noProof/>
            <w:webHidden/>
          </w:rPr>
          <w:fldChar w:fldCharType="end"/>
        </w:r>
      </w:hyperlink>
    </w:p>
    <w:p w14:paraId="15E63992" w14:textId="1CA268D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6" w:history="1">
        <w:r w:rsidRPr="00CA5B8F">
          <w:rPr>
            <w:rStyle w:val="Lienhypertexte"/>
            <w:noProof/>
          </w:rPr>
          <w:t>Listing 36: Classes d'erreur définies dans l'application</w:t>
        </w:r>
        <w:r>
          <w:rPr>
            <w:noProof/>
            <w:webHidden/>
          </w:rPr>
          <w:tab/>
        </w:r>
        <w:r>
          <w:rPr>
            <w:noProof/>
            <w:webHidden/>
          </w:rPr>
          <w:fldChar w:fldCharType="begin"/>
        </w:r>
        <w:r>
          <w:rPr>
            <w:noProof/>
            <w:webHidden/>
          </w:rPr>
          <w:instrText xml:space="preserve"> PAGEREF _Toc141219446 \h </w:instrText>
        </w:r>
        <w:r>
          <w:rPr>
            <w:noProof/>
            <w:webHidden/>
          </w:rPr>
        </w:r>
        <w:r>
          <w:rPr>
            <w:noProof/>
            <w:webHidden/>
          </w:rPr>
          <w:fldChar w:fldCharType="separate"/>
        </w:r>
        <w:r>
          <w:rPr>
            <w:noProof/>
            <w:webHidden/>
          </w:rPr>
          <w:t>75</w:t>
        </w:r>
        <w:r>
          <w:rPr>
            <w:noProof/>
            <w:webHidden/>
          </w:rPr>
          <w:fldChar w:fldCharType="end"/>
        </w:r>
      </w:hyperlink>
    </w:p>
    <w:p w14:paraId="3C3B4817" w14:textId="3D154C99"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7" w:history="1">
        <w:r w:rsidRPr="00CA5B8F">
          <w:rPr>
            <w:rStyle w:val="Lienhypertexte"/>
            <w:noProof/>
          </w:rPr>
          <w:t>Listing 37: Exemple d'erreur métier utilisant une erreur de base</w:t>
        </w:r>
        <w:r>
          <w:rPr>
            <w:noProof/>
            <w:webHidden/>
          </w:rPr>
          <w:tab/>
        </w:r>
        <w:r>
          <w:rPr>
            <w:noProof/>
            <w:webHidden/>
          </w:rPr>
          <w:fldChar w:fldCharType="begin"/>
        </w:r>
        <w:r>
          <w:rPr>
            <w:noProof/>
            <w:webHidden/>
          </w:rPr>
          <w:instrText xml:space="preserve"> PAGEREF _Toc141219447 \h </w:instrText>
        </w:r>
        <w:r>
          <w:rPr>
            <w:noProof/>
            <w:webHidden/>
          </w:rPr>
        </w:r>
        <w:r>
          <w:rPr>
            <w:noProof/>
            <w:webHidden/>
          </w:rPr>
          <w:fldChar w:fldCharType="separate"/>
        </w:r>
        <w:r>
          <w:rPr>
            <w:noProof/>
            <w:webHidden/>
          </w:rPr>
          <w:t>75</w:t>
        </w:r>
        <w:r>
          <w:rPr>
            <w:noProof/>
            <w:webHidden/>
          </w:rPr>
          <w:fldChar w:fldCharType="end"/>
        </w:r>
      </w:hyperlink>
    </w:p>
    <w:p w14:paraId="49498115" w14:textId="56664F25"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8" w:history="1">
        <w:r w:rsidRPr="00CA5B8F">
          <w:rPr>
            <w:rStyle w:val="Lienhypertexte"/>
            <w:noProof/>
          </w:rPr>
          <w:t>Listing 38: Augmentation du protocol vers WS par le serveur Express</w:t>
        </w:r>
        <w:r>
          <w:rPr>
            <w:noProof/>
            <w:webHidden/>
          </w:rPr>
          <w:tab/>
        </w:r>
        <w:r>
          <w:rPr>
            <w:noProof/>
            <w:webHidden/>
          </w:rPr>
          <w:fldChar w:fldCharType="begin"/>
        </w:r>
        <w:r>
          <w:rPr>
            <w:noProof/>
            <w:webHidden/>
          </w:rPr>
          <w:instrText xml:space="preserve"> PAGEREF _Toc141219448 \h </w:instrText>
        </w:r>
        <w:r>
          <w:rPr>
            <w:noProof/>
            <w:webHidden/>
          </w:rPr>
        </w:r>
        <w:r>
          <w:rPr>
            <w:noProof/>
            <w:webHidden/>
          </w:rPr>
          <w:fldChar w:fldCharType="separate"/>
        </w:r>
        <w:r>
          <w:rPr>
            <w:noProof/>
            <w:webHidden/>
          </w:rPr>
          <w:t>77</w:t>
        </w:r>
        <w:r>
          <w:rPr>
            <w:noProof/>
            <w:webHidden/>
          </w:rPr>
          <w:fldChar w:fldCharType="end"/>
        </w:r>
      </w:hyperlink>
    </w:p>
    <w:p w14:paraId="23E9DD98" w14:textId="4B209C97"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9" w:history="1">
        <w:r w:rsidRPr="00CA5B8F">
          <w:rPr>
            <w:rStyle w:val="Lienhypertexte"/>
            <w:noProof/>
          </w:rPr>
          <w:t>Listing 39: exemple de fichier de langue (anglais) au format JSON</w:t>
        </w:r>
        <w:r>
          <w:rPr>
            <w:noProof/>
            <w:webHidden/>
          </w:rPr>
          <w:tab/>
        </w:r>
        <w:r>
          <w:rPr>
            <w:noProof/>
            <w:webHidden/>
          </w:rPr>
          <w:fldChar w:fldCharType="begin"/>
        </w:r>
        <w:r>
          <w:rPr>
            <w:noProof/>
            <w:webHidden/>
          </w:rPr>
          <w:instrText xml:space="preserve"> PAGEREF _Toc141219449 \h </w:instrText>
        </w:r>
        <w:r>
          <w:rPr>
            <w:noProof/>
            <w:webHidden/>
          </w:rPr>
        </w:r>
        <w:r>
          <w:rPr>
            <w:noProof/>
            <w:webHidden/>
          </w:rPr>
          <w:fldChar w:fldCharType="separate"/>
        </w:r>
        <w:r>
          <w:rPr>
            <w:noProof/>
            <w:webHidden/>
          </w:rPr>
          <w:t>88</w:t>
        </w:r>
        <w:r>
          <w:rPr>
            <w:noProof/>
            <w:webHidden/>
          </w:rPr>
          <w:fldChar w:fldCharType="end"/>
        </w:r>
      </w:hyperlink>
    </w:p>
    <w:p w14:paraId="5DE6D753" w14:textId="0FB11773"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50" w:history="1">
        <w:r w:rsidRPr="00CA5B8F">
          <w:rPr>
            <w:rStyle w:val="Lienhypertexte"/>
            <w:noProof/>
          </w:rPr>
          <w:t>Listing 40: Lecture de l'entrée standard avec Node.js</w:t>
        </w:r>
        <w:r>
          <w:rPr>
            <w:noProof/>
            <w:webHidden/>
          </w:rPr>
          <w:tab/>
        </w:r>
        <w:r>
          <w:rPr>
            <w:noProof/>
            <w:webHidden/>
          </w:rPr>
          <w:fldChar w:fldCharType="begin"/>
        </w:r>
        <w:r>
          <w:rPr>
            <w:noProof/>
            <w:webHidden/>
          </w:rPr>
          <w:instrText xml:space="preserve"> PAGEREF _Toc141219450 \h </w:instrText>
        </w:r>
        <w:r>
          <w:rPr>
            <w:noProof/>
            <w:webHidden/>
          </w:rPr>
        </w:r>
        <w:r>
          <w:rPr>
            <w:noProof/>
            <w:webHidden/>
          </w:rPr>
          <w:fldChar w:fldCharType="separate"/>
        </w:r>
        <w:r>
          <w:rPr>
            <w:noProof/>
            <w:webHidden/>
          </w:rPr>
          <w:t>92</w:t>
        </w:r>
        <w:r>
          <w:rPr>
            <w:noProof/>
            <w:webHidden/>
          </w:rPr>
          <w:fldChar w:fldCharType="end"/>
        </w:r>
      </w:hyperlink>
    </w:p>
    <w:p w14:paraId="7BDF7373" w14:textId="44C873EF"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51" w:history="1">
        <w:r w:rsidRPr="00CA5B8F">
          <w:rPr>
            <w:rStyle w:val="Lienhypertexte"/>
            <w:noProof/>
          </w:rPr>
          <w:t>Listing 41: Traitement des données dans la méthode onReceive</w:t>
        </w:r>
        <w:r>
          <w:rPr>
            <w:noProof/>
            <w:webHidden/>
          </w:rPr>
          <w:tab/>
        </w:r>
        <w:r>
          <w:rPr>
            <w:noProof/>
            <w:webHidden/>
          </w:rPr>
          <w:fldChar w:fldCharType="begin"/>
        </w:r>
        <w:r>
          <w:rPr>
            <w:noProof/>
            <w:webHidden/>
          </w:rPr>
          <w:instrText xml:space="preserve"> PAGEREF _Toc141219451 \h </w:instrText>
        </w:r>
        <w:r>
          <w:rPr>
            <w:noProof/>
            <w:webHidden/>
          </w:rPr>
        </w:r>
        <w:r>
          <w:rPr>
            <w:noProof/>
            <w:webHidden/>
          </w:rPr>
          <w:fldChar w:fldCharType="separate"/>
        </w:r>
        <w:r>
          <w:rPr>
            <w:noProof/>
            <w:webHidden/>
          </w:rPr>
          <w:t>92</w:t>
        </w:r>
        <w:r>
          <w:rPr>
            <w:noProof/>
            <w:webHidden/>
          </w:rPr>
          <w:fldChar w:fldCharType="end"/>
        </w:r>
      </w:hyperlink>
    </w:p>
    <w:p w14:paraId="465CFCFC" w14:textId="62CAB163" w:rsidR="00254D5A" w:rsidRDefault="00254D5A">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52" w:history="1">
        <w:r w:rsidRPr="00CA5B8F">
          <w:rPr>
            <w:rStyle w:val="Lienhypertexte"/>
            <w:noProof/>
          </w:rPr>
          <w:t>Listing 42: Proposition d'intégration de validation min et max dans la configuration spécifique</w:t>
        </w:r>
        <w:r>
          <w:rPr>
            <w:noProof/>
            <w:webHidden/>
          </w:rPr>
          <w:tab/>
        </w:r>
        <w:r>
          <w:rPr>
            <w:noProof/>
            <w:webHidden/>
          </w:rPr>
          <w:fldChar w:fldCharType="begin"/>
        </w:r>
        <w:r>
          <w:rPr>
            <w:noProof/>
            <w:webHidden/>
          </w:rPr>
          <w:instrText xml:space="preserve"> PAGEREF _Toc141219452 \h </w:instrText>
        </w:r>
        <w:r>
          <w:rPr>
            <w:noProof/>
            <w:webHidden/>
          </w:rPr>
        </w:r>
        <w:r>
          <w:rPr>
            <w:noProof/>
            <w:webHidden/>
          </w:rPr>
          <w:fldChar w:fldCharType="separate"/>
        </w:r>
        <w:r>
          <w:rPr>
            <w:noProof/>
            <w:webHidden/>
          </w:rPr>
          <w:t>99</w:t>
        </w:r>
        <w:r>
          <w:rPr>
            <w:noProof/>
            <w:webHidden/>
          </w:rPr>
          <w:fldChar w:fldCharType="end"/>
        </w:r>
      </w:hyperlink>
    </w:p>
    <w:p w14:paraId="0F992EB7" w14:textId="78623346"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6B0DF704" w14:textId="3FF2AA43" w:rsidR="00E26700" w:rsidRPr="00D624DD" w:rsidRDefault="00E26700" w:rsidP="00D624DD">
      <w:pPr>
        <w:tabs>
          <w:tab w:val="left" w:pos="2953"/>
        </w:tabs>
        <w:rPr>
          <w:rFonts w:asciiTheme="minorHAnsi" w:hAnsiTheme="minorHAnsi"/>
          <w:sz w:val="22"/>
          <w:szCs w:val="20"/>
          <w:lang w:eastAsia="fr-CH"/>
          <w14:ligatures w14:val="standardContextual"/>
        </w:rPr>
        <w:sectPr w:rsidR="00E26700" w:rsidRPr="00D624DD" w:rsidSect="00D4333B">
          <w:footerReference w:type="first" r:id="rId27"/>
          <w:pgSz w:w="11906" w:h="16838" w:code="9"/>
          <w:pgMar w:top="284" w:right="851" w:bottom="1276" w:left="851" w:header="397" w:footer="45" w:gutter="0"/>
          <w:pgNumType w:fmt="upperRoman"/>
          <w:cols w:space="708"/>
          <w:titlePg/>
          <w:docGrid w:linePitch="360"/>
        </w:sectPr>
      </w:pPr>
    </w:p>
    <w:p w14:paraId="0E9B429F" w14:textId="43707267" w:rsidR="00D624DD" w:rsidRPr="00D624DD" w:rsidRDefault="00D624DD" w:rsidP="00D624DD">
      <w:pPr>
        <w:tabs>
          <w:tab w:val="center" w:pos="5102"/>
        </w:tabs>
        <w:sectPr w:rsidR="00D624DD" w:rsidRPr="00D624DD"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219194"/>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50D8281A" w:rsidR="00CE4B43" w:rsidRPr="003C36AB" w:rsidRDefault="00CE4B43" w:rsidP="00CE4B43">
      <w:pPr>
        <w:pStyle w:val="Lgende"/>
        <w:rPr>
          <w:lang w:val="fr-CH"/>
        </w:rPr>
      </w:pPr>
      <w:bookmarkStart w:id="10" w:name="_Toc14121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219195"/>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26935574"/>
      <w:bookmarkStart w:id="14" w:name="_Toc141219196"/>
      <w:r w:rsidRPr="003C36AB">
        <w:rPr>
          <w:lang w:val="fr-CH"/>
        </w:rPr>
        <w:t>Cahier des charges</w:t>
      </w:r>
      <w:bookmarkEnd w:id="14"/>
    </w:p>
    <w:p w14:paraId="1F8C7ADC" w14:textId="1D3EC6F2" w:rsidR="00CE4434" w:rsidRPr="003C36AB" w:rsidRDefault="00CE4434" w:rsidP="00D60649">
      <w:pPr>
        <w:pStyle w:val="Titre4"/>
      </w:pPr>
      <w:bookmarkStart w:id="15" w:name="_Toc141219197"/>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219198"/>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219199"/>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219200"/>
      <w:bookmarkEnd w:id="13"/>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219201"/>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219202"/>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219203"/>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56E2CC8B" w:rsidR="000A4BD7" w:rsidRPr="003C36AB" w:rsidRDefault="00341DFF" w:rsidP="00072ECE">
      <w:pPr>
        <w:pStyle w:val="Lgende"/>
        <w:rPr>
          <w:rStyle w:val="lev"/>
          <w:lang w:val="fr-CH"/>
        </w:rPr>
      </w:pPr>
      <w:bookmarkStart w:id="22" w:name="_Toc14121934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219204"/>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2564807B" w:rsidR="005E6292" w:rsidRPr="003C36AB" w:rsidRDefault="00B717D6" w:rsidP="00B717D6">
      <w:pPr>
        <w:pStyle w:val="Lgende"/>
        <w:rPr>
          <w:lang w:val="fr-CH"/>
        </w:rPr>
      </w:pPr>
      <w:bookmarkStart w:id="24" w:name="_Toc14121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6ECA0112" w:rsidR="005576BB" w:rsidRPr="003C36AB" w:rsidRDefault="00341DFF" w:rsidP="00072ECE">
      <w:pPr>
        <w:pStyle w:val="Lgende"/>
        <w:rPr>
          <w:lang w:val="fr-CH"/>
        </w:rPr>
      </w:pPr>
      <w:bookmarkStart w:id="25" w:name="_Toc14121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4835A39F" w:rsidR="006D5BFE" w:rsidRPr="00A022C4" w:rsidRDefault="00345880" w:rsidP="00A022C4">
      <w:pPr>
        <w:pStyle w:val="Lgende"/>
        <w:rPr>
          <w:rFonts w:ascii="CMU Serif Roman" w:hAnsi="CMU Serif Roman" w:cs="CMU Serif Roman"/>
          <w:lang w:val="fr-CH"/>
        </w:rPr>
      </w:pPr>
      <w:bookmarkStart w:id="26" w:name="_Toc14121935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219205"/>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013FCF89" w:rsidR="008E139D" w:rsidRPr="003C36AB" w:rsidRDefault="00C2435F" w:rsidP="008E139D">
      <w:pPr>
        <w:pStyle w:val="Lgende"/>
        <w:rPr>
          <w:lang w:val="fr-CH"/>
        </w:rPr>
      </w:pPr>
      <w:bookmarkStart w:id="28" w:name="_Toc14121941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7AE9D486" w:rsidR="009F5241" w:rsidRPr="003C36AB" w:rsidRDefault="00DD652C" w:rsidP="00DD652C">
      <w:pPr>
        <w:pStyle w:val="Lgende"/>
        <w:rPr>
          <w:rStyle w:val="lev"/>
          <w:lang w:val="fr-CH"/>
        </w:rPr>
      </w:pPr>
      <w:bookmarkStart w:id="29" w:name="_Toc14121935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219206"/>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0CA0E16B" w:rsidR="00EE6982" w:rsidRPr="003C36AB" w:rsidRDefault="00303B1E" w:rsidP="00303B1E">
      <w:pPr>
        <w:pStyle w:val="Lgende"/>
        <w:rPr>
          <w:rStyle w:val="lev"/>
          <w:lang w:val="fr-CH"/>
        </w:rPr>
      </w:pPr>
      <w:bookmarkStart w:id="31" w:name="_Toc14121935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219207"/>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484DF83D" w:rsidR="007E17E9" w:rsidRPr="003C36AB" w:rsidRDefault="007E17E9" w:rsidP="007E17E9">
      <w:pPr>
        <w:pStyle w:val="Lgende"/>
        <w:rPr>
          <w:lang w:val="fr-CH"/>
        </w:rPr>
      </w:pPr>
      <w:bookmarkStart w:id="33" w:name="_Toc14121935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219208"/>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59A5B58B" w:rsidR="00FD58C3" w:rsidRPr="003C36AB" w:rsidRDefault="00A059AD" w:rsidP="00A059AD">
      <w:pPr>
        <w:pStyle w:val="Lgende"/>
        <w:rPr>
          <w:rStyle w:val="lev"/>
          <w:lang w:val="fr-CH"/>
        </w:rPr>
      </w:pPr>
      <w:bookmarkStart w:id="35" w:name="_Toc14121935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219209"/>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7564D104" w:rsidR="00C166F6" w:rsidRPr="003C36AB" w:rsidRDefault="000E5462" w:rsidP="000E5462">
      <w:pPr>
        <w:pStyle w:val="Lgende"/>
        <w:rPr>
          <w:rStyle w:val="lev"/>
          <w:lang w:val="fr-CH"/>
        </w:rPr>
      </w:pPr>
      <w:bookmarkStart w:id="37" w:name="_Toc14121935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3C2DABF8" w:rsidR="00151990" w:rsidRPr="008432BD" w:rsidRDefault="00C1606F" w:rsidP="008432BD">
      <w:pPr>
        <w:pStyle w:val="Lgende"/>
        <w:rPr>
          <w:lang w:val="fr-CH"/>
        </w:rPr>
      </w:pPr>
      <w:bookmarkStart w:id="38" w:name="_Toc14121935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219210"/>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04D73DEC" w:rsidR="00EE3CBD" w:rsidRPr="003C36AB" w:rsidRDefault="006A6486" w:rsidP="006A6486">
      <w:pPr>
        <w:pStyle w:val="Lgende"/>
        <w:rPr>
          <w:rStyle w:val="lev"/>
          <w:b/>
          <w:bCs/>
          <w:lang w:val="fr-CH"/>
        </w:rPr>
      </w:pPr>
      <w:bookmarkStart w:id="40" w:name="_Toc14121935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219211"/>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7DB680EB" w:rsidR="0056704C" w:rsidRPr="003C36AB" w:rsidRDefault="00AB6060" w:rsidP="0056704C">
      <w:pPr>
        <w:pStyle w:val="Lgende"/>
        <w:rPr>
          <w:rStyle w:val="lev"/>
        </w:rPr>
      </w:pPr>
      <w:bookmarkStart w:id="42" w:name="_Toc141219360"/>
      <w:r>
        <w:t xml:space="preserve">Figure </w:t>
      </w:r>
      <w:r>
        <w:fldChar w:fldCharType="begin"/>
      </w:r>
      <w:r>
        <w:instrText xml:space="preserve"> SEQ Figure \* ARABIC </w:instrText>
      </w:r>
      <w:r>
        <w:fldChar w:fldCharType="separate"/>
      </w:r>
      <w:r w:rsidR="00DC0E5B">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0D192A3A" w:rsidR="00AB6060" w:rsidRPr="002E7A44" w:rsidRDefault="00AB6060" w:rsidP="00AB6060">
                            <w:pPr>
                              <w:pStyle w:val="Lgende"/>
                              <w:rPr>
                                <w:rFonts w:ascii="CMU Serif Roman" w:hAnsi="CMU Serif Roman" w:cs="CMU Serif Roman"/>
                                <w:noProof/>
                                <w14:ligatures w14:val="none"/>
                              </w:rPr>
                            </w:pPr>
                            <w:bookmarkStart w:id="43" w:name="_Toc141219361"/>
                            <w:r>
                              <w:t xml:space="preserve">Figure </w:t>
                            </w:r>
                            <w:r>
                              <w:fldChar w:fldCharType="begin"/>
                            </w:r>
                            <w:r>
                              <w:instrText xml:space="preserve"> SEQ Figure \* ARABIC </w:instrText>
                            </w:r>
                            <w:r>
                              <w:fldChar w:fldCharType="separate"/>
                            </w:r>
                            <w:r w:rsidR="00DC0E5B">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0D192A3A" w:rsidR="00AB6060" w:rsidRPr="002E7A44" w:rsidRDefault="00AB6060" w:rsidP="00AB6060">
                      <w:pPr>
                        <w:pStyle w:val="Lgende"/>
                        <w:rPr>
                          <w:rFonts w:ascii="CMU Serif Roman" w:hAnsi="CMU Serif Roman" w:cs="CMU Serif Roman"/>
                          <w:noProof/>
                          <w14:ligatures w14:val="none"/>
                        </w:rPr>
                      </w:pPr>
                      <w:bookmarkStart w:id="44" w:name="_Toc141219361"/>
                      <w:r>
                        <w:t xml:space="preserve">Figure </w:t>
                      </w:r>
                      <w:r>
                        <w:fldChar w:fldCharType="begin"/>
                      </w:r>
                      <w:r>
                        <w:instrText xml:space="preserve"> SEQ Figure \* ARABIC </w:instrText>
                      </w:r>
                      <w:r>
                        <w:fldChar w:fldCharType="separate"/>
                      </w:r>
                      <w:r w:rsidR="00DC0E5B">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145FC5D8" w:rsidR="00AB6060" w:rsidRPr="003C36AB" w:rsidRDefault="00AB6060" w:rsidP="0056704C">
      <w:pPr>
        <w:pStyle w:val="Lgende"/>
        <w:jc w:val="right"/>
        <w:rPr>
          <w:rStyle w:val="lev"/>
        </w:rPr>
      </w:pPr>
      <w:bookmarkStart w:id="45" w:name="_Toc141219362"/>
      <w:r>
        <w:t xml:space="preserve">Figure </w:t>
      </w:r>
      <w:r>
        <w:fldChar w:fldCharType="begin"/>
      </w:r>
      <w:r>
        <w:instrText xml:space="preserve"> SEQ Figure \* ARABIC </w:instrText>
      </w:r>
      <w:r>
        <w:fldChar w:fldCharType="separate"/>
      </w:r>
      <w:r w:rsidR="00DC0E5B">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3C5A1DFA" w:rsidR="00295D3C" w:rsidRPr="003C36AB" w:rsidRDefault="00974008" w:rsidP="00974008">
      <w:pPr>
        <w:pStyle w:val="Lgende"/>
        <w:rPr>
          <w:rStyle w:val="lev"/>
        </w:rPr>
      </w:pPr>
      <w:bookmarkStart w:id="46" w:name="_Toc141219363"/>
      <w:r>
        <w:t xml:space="preserve">Figure </w:t>
      </w:r>
      <w:r>
        <w:fldChar w:fldCharType="begin"/>
      </w:r>
      <w:r>
        <w:instrText xml:space="preserve"> SEQ Figure \* ARABIC </w:instrText>
      </w:r>
      <w:r>
        <w:fldChar w:fldCharType="separate"/>
      </w:r>
      <w:r w:rsidR="00DC0E5B">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1AB961E1" w:rsidR="0018614F" w:rsidRPr="0056704C" w:rsidRDefault="00191666" w:rsidP="0056704C">
      <w:pPr>
        <w:pStyle w:val="Lgende"/>
        <w:rPr>
          <w:rStyle w:val="lev"/>
          <w:sz w:val="24"/>
          <w:lang w:val="fr-CH"/>
        </w:rPr>
      </w:pPr>
      <w:bookmarkStart w:id="47" w:name="_Toc141219364"/>
      <w:r>
        <w:t xml:space="preserve">Figure </w:t>
      </w:r>
      <w:r>
        <w:fldChar w:fldCharType="begin"/>
      </w:r>
      <w:r>
        <w:instrText xml:space="preserve"> SEQ Figure \* ARABIC </w:instrText>
      </w:r>
      <w:r>
        <w:fldChar w:fldCharType="separate"/>
      </w:r>
      <w:r w:rsidR="00DC0E5B">
        <w:rPr>
          <w:noProof/>
        </w:rPr>
        <w:t>17</w:t>
      </w:r>
      <w:r>
        <w:fldChar w:fldCharType="end"/>
      </w:r>
      <w:r>
        <w:t>: édition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20E4AD44" w:rsidR="00C00292" w:rsidRPr="003C36AB" w:rsidRDefault="00387F5B" w:rsidP="00387F5B">
      <w:pPr>
        <w:pStyle w:val="Lgende"/>
        <w:rPr>
          <w:rStyle w:val="lev"/>
        </w:rPr>
      </w:pPr>
      <w:bookmarkStart w:id="48" w:name="_Toc141219365"/>
      <w:r>
        <w:t xml:space="preserve">Figure </w:t>
      </w:r>
      <w:r>
        <w:fldChar w:fldCharType="begin"/>
      </w:r>
      <w:r>
        <w:instrText xml:space="preserve"> SEQ Figure \* ARABIC </w:instrText>
      </w:r>
      <w:r>
        <w:fldChar w:fldCharType="separate"/>
      </w:r>
      <w:r w:rsidR="00DC0E5B">
        <w:rPr>
          <w:noProof/>
        </w:rPr>
        <w:t>18</w:t>
      </w:r>
      <w:r>
        <w:fldChar w:fldCharType="end"/>
      </w:r>
      <w:r>
        <w:t>: écran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219212"/>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096F300F"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A4998A0" w14:textId="5094A98F" w:rsidR="001B11A5" w:rsidRPr="003C36AB" w:rsidRDefault="001B11A5" w:rsidP="0008608A">
      <w:pPr>
        <w:pStyle w:val="Titre3"/>
        <w:rPr>
          <w:lang w:val="fr-CH"/>
        </w:rPr>
      </w:pPr>
      <w:bookmarkStart w:id="50" w:name="_Toc141219213"/>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219214"/>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7B1B9CC2" w:rsidR="0098335C" w:rsidRPr="003C36AB" w:rsidRDefault="003A62F7" w:rsidP="003A62F7">
      <w:pPr>
        <w:pStyle w:val="Lgende"/>
        <w:rPr>
          <w:lang w:val="fr-CH"/>
        </w:rPr>
      </w:pPr>
      <w:bookmarkStart w:id="52" w:name="_Toc14121936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219215"/>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4867EDF3" w:rsidR="00110DBB" w:rsidRPr="003C36AB" w:rsidRDefault="00E51C0A" w:rsidP="00E51C0A">
      <w:pPr>
        <w:pStyle w:val="Lgende"/>
        <w:rPr>
          <w:rStyle w:val="Accentuationlgre"/>
        </w:rPr>
      </w:pPr>
      <w:bookmarkStart w:id="54" w:name="_Toc141219367"/>
      <w:r>
        <w:t xml:space="preserve">Figure </w:t>
      </w:r>
      <w:r>
        <w:fldChar w:fldCharType="begin"/>
      </w:r>
      <w:r>
        <w:instrText xml:space="preserve"> SEQ Figure \* ARABIC </w:instrText>
      </w:r>
      <w:r>
        <w:fldChar w:fldCharType="separate"/>
      </w:r>
      <w:r w:rsidR="00DC0E5B">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219216"/>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r w:rsidR="00C40477" w:rsidRPr="003C36AB">
        <w:rPr>
          <w:rStyle w:val="lev"/>
          <w:i/>
          <w:iCs/>
        </w:rPr>
        <w:t>P</w:t>
      </w:r>
      <w:r w:rsidR="00C40477">
        <w:rPr>
          <w:rStyle w:val="lev"/>
          <w:i/>
          <w:iCs/>
        </w:rPr>
        <w:t>o</w:t>
      </w:r>
      <w:r w:rsidR="00C40477" w:rsidRPr="003C36AB">
        <w:rPr>
          <w:rStyle w:val="lev"/>
          <w:i/>
          <w:iCs/>
        </w:rPr>
        <w:t>C</w:t>
      </w:r>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219217"/>
      <w:r w:rsidRPr="003C36AB">
        <w:rPr>
          <w:rStyle w:val="lev"/>
        </w:rPr>
        <w:t>Intégration avec le logiciel Composal</w:t>
      </w:r>
      <w:bookmarkEnd w:id="56"/>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5060D30C" w:rsidR="000531C8" w:rsidRPr="003C36AB" w:rsidRDefault="000531C8" w:rsidP="000531C8">
      <w:pPr>
        <w:pStyle w:val="Lgende"/>
        <w:rPr>
          <w:rStyle w:val="lev"/>
          <w:lang w:val="fr-CH"/>
        </w:rPr>
      </w:pPr>
      <w:bookmarkStart w:id="57" w:name="_Toc14121936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21</w:t>
      </w:r>
      <w:r w:rsidRPr="003C36AB">
        <w:rPr>
          <w:lang w:val="fr-CH"/>
        </w:rPr>
        <w:fldChar w:fldCharType="end"/>
      </w:r>
      <w:r w:rsidRPr="003C36AB">
        <w:rPr>
          <w:lang w:val="fr-CH"/>
        </w:rPr>
        <w:t>: Timbrage sur l'application Composal</w:t>
      </w:r>
      <w:bookmarkEnd w:id="57"/>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1B444CB7" w:rsidR="00E13A86" w:rsidRPr="003C36AB" w:rsidRDefault="009558B2" w:rsidP="003D5168">
      <w:pPr>
        <w:pStyle w:val="Lgende"/>
        <w:rPr>
          <w:rStyle w:val="lev"/>
          <w:lang w:val="fr-CH"/>
        </w:rPr>
      </w:pPr>
      <w:bookmarkStart w:id="58" w:name="_Toc14121936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62D540E5" w:rsidR="000E0F82" w:rsidRPr="003C36AB" w:rsidRDefault="000E0F82" w:rsidP="000E0F82">
      <w:pPr>
        <w:pStyle w:val="Lgende"/>
        <w:rPr>
          <w:lang w:val="fr-CH"/>
        </w:rPr>
      </w:pPr>
      <w:bookmarkStart w:id="59" w:name="_Toc14121937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C’est donc l’idée qui a été retenue d’un commun accord pour le module PoC.</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219218"/>
      <w:r w:rsidRPr="003C36AB">
        <w:rPr>
          <w:lang w:val="fr-CH"/>
        </w:rPr>
        <w:lastRenderedPageBreak/>
        <w:t>Planification</w:t>
      </w:r>
      <w:bookmarkEnd w:id="60"/>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219219"/>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219220"/>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P</w:t>
      </w:r>
      <w:r w:rsidR="00C91223">
        <w:rPr>
          <w:rStyle w:val="lev"/>
        </w:rPr>
        <w:t>o</w:t>
      </w:r>
      <w:r w:rsidR="0044727C" w:rsidRPr="003C36AB">
        <w:rPr>
          <w:rStyle w:val="lev"/>
        </w:rPr>
        <w:t>C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r w:rsidR="00A00375" w:rsidRPr="003C36AB">
        <w:rPr>
          <w:rStyle w:val="lev"/>
          <w:i/>
          <w:iCs/>
        </w:rPr>
        <w:t>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219221"/>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219222"/>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endpoints,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20DC7277" w:rsidR="001A1C64" w:rsidRPr="00471074" w:rsidRDefault="001A1C64" w:rsidP="00471074">
      <w:pPr>
        <w:pStyle w:val="Lgende"/>
        <w:rPr>
          <w:rStyle w:val="lev"/>
          <w:lang w:val="fr-CH"/>
        </w:rPr>
      </w:pPr>
      <w:bookmarkStart w:id="65" w:name="_Toc141219412"/>
      <w:r w:rsidRPr="00AB23EF">
        <w:rPr>
          <w:lang w:val="fr-CH"/>
        </w:rPr>
        <w:t xml:space="preserve">Listing </w:t>
      </w:r>
      <w:r w:rsidRPr="003C36AB">
        <w:rPr>
          <w:lang w:val="fr-CH"/>
        </w:rPr>
        <w:fldChar w:fldCharType="begin"/>
      </w:r>
      <w:r w:rsidRPr="00AB23EF">
        <w:rPr>
          <w:lang w:val="fr-CH"/>
        </w:rPr>
        <w:instrText xml:space="preserve"> SEQ Listing \* ARABIC </w:instrText>
      </w:r>
      <w:r w:rsidRPr="003C36AB">
        <w:rPr>
          <w:lang w:val="fr-CH"/>
        </w:rPr>
        <w:fldChar w:fldCharType="separate"/>
      </w:r>
      <w:r w:rsidR="00DC0E5B">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2A1A40C5" w:rsidR="005F35A3" w:rsidRPr="00BC0D4E" w:rsidRDefault="001A1C64" w:rsidP="001A1C64">
      <w:pPr>
        <w:pStyle w:val="Lgende"/>
        <w:rPr>
          <w:rStyle w:val="lev"/>
          <w:lang w:val="en-US"/>
        </w:rPr>
      </w:pPr>
      <w:bookmarkStart w:id="66" w:name="_Toc141219413"/>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DC0E5B">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61825155" w:rsidR="00D46C3C" w:rsidRPr="003C36AB" w:rsidRDefault="00185E89" w:rsidP="00185E89">
      <w:pPr>
        <w:pStyle w:val="Lgende"/>
        <w:rPr>
          <w:rStyle w:val="lev"/>
          <w:lang w:val="fr-CH"/>
        </w:rPr>
      </w:pPr>
      <w:bookmarkStart w:id="67" w:name="_Toc141219414"/>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4</w:t>
      </w:r>
      <w:r w:rsidRPr="003C36AB">
        <w:rPr>
          <w:lang w:val="fr-CH"/>
        </w:rPr>
        <w:fldChar w:fldCharType="end"/>
      </w:r>
      <w:r w:rsidRPr="003C36AB">
        <w:rPr>
          <w:lang w:val="fr-CH"/>
        </w:rPr>
        <w:t>: Server Sent Events,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5706B60" w:rsidR="00D46C3C" w:rsidRPr="003C36AB" w:rsidRDefault="00185E89" w:rsidP="00185E89">
      <w:pPr>
        <w:pStyle w:val="Lgende"/>
        <w:rPr>
          <w:rStyle w:val="lev"/>
          <w:lang w:val="fr-CH"/>
        </w:rPr>
      </w:pPr>
      <w:bookmarkStart w:id="68" w:name="_Toc14121941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5</w:t>
      </w:r>
      <w:r w:rsidRPr="003C36AB">
        <w:rPr>
          <w:lang w:val="fr-CH"/>
        </w:rPr>
        <w:fldChar w:fldCharType="end"/>
      </w:r>
      <w:r w:rsidRPr="003C36AB">
        <w:rPr>
          <w:lang w:val="fr-CH"/>
        </w:rPr>
        <w:t>: Server Sent Events,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r w:rsidRPr="00D75CC9">
        <w:rPr>
          <w:rFonts w:ascii="Menlo" w:hAnsi="Menlo" w:cs="Menlo"/>
          <w:color w:val="CCCCCC"/>
          <w:sz w:val="21"/>
          <w:szCs w:val="21"/>
        </w:rPr>
        <w:t>(</w:t>
      </w:r>
      <w:r w:rsidRPr="00D75CC9">
        <w:rPr>
          <w:rFonts w:ascii="Menlo" w:hAnsi="Menlo" w:cs="Menlo"/>
          <w:color w:val="CE9178"/>
          <w:sz w:val="21"/>
          <w:szCs w:val="21"/>
        </w:rPr>
        <w:t>'example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r w:rsidRPr="00357A22">
        <w:rPr>
          <w:rFonts w:ascii="Menlo" w:hAnsi="Menlo" w:cs="Menlo"/>
          <w:color w:val="9CDCFE"/>
          <w:sz w:val="21"/>
          <w:szCs w:val="21"/>
        </w:rPr>
        <w:t>event</w:t>
      </w:r>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4BD42B80" w:rsidR="00ED502F" w:rsidRPr="003C36AB" w:rsidRDefault="003B6BF3" w:rsidP="003B6BF3">
      <w:pPr>
        <w:pStyle w:val="Lgende"/>
        <w:rPr>
          <w:rStyle w:val="lev"/>
          <w:lang w:val="fr-CH"/>
        </w:rPr>
      </w:pPr>
      <w:bookmarkStart w:id="69" w:name="_Toc14121941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6</w:t>
      </w:r>
      <w:r w:rsidRPr="003C36AB">
        <w:rPr>
          <w:lang w:val="fr-CH"/>
        </w:rPr>
        <w:fldChar w:fldCharType="end"/>
      </w:r>
      <w:r w:rsidRPr="003C36AB">
        <w:rPr>
          <w:lang w:val="fr-CH"/>
        </w:rPr>
        <w:t>: WebSocket,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FBAD593" w:rsidR="00E207C3" w:rsidRPr="000810FB" w:rsidRDefault="002B1B52" w:rsidP="002B1B52">
      <w:pPr>
        <w:pStyle w:val="Lgende"/>
        <w:rPr>
          <w:lang w:val="en-US"/>
        </w:rPr>
      </w:pPr>
      <w:bookmarkStart w:id="70" w:name="_Toc141219371"/>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DC0E5B">
        <w:rPr>
          <w:noProof/>
          <w:lang w:val="en-US"/>
        </w:rPr>
        <w:t>24</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219223"/>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15440635" w:rsidR="00ED7FFA" w:rsidRPr="003C36AB" w:rsidRDefault="002B1B52" w:rsidP="002B1B52">
      <w:pPr>
        <w:pStyle w:val="Lgende"/>
        <w:rPr>
          <w:lang w:val="fr-CH"/>
        </w:rPr>
      </w:pPr>
      <w:bookmarkStart w:id="72" w:name="_Toc14121937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25</w:t>
      </w:r>
      <w:r w:rsidRPr="003C36AB">
        <w:rPr>
          <w:lang w:val="fr-CH"/>
        </w:rPr>
        <w:fldChar w:fldCharType="end"/>
      </w:r>
      <w:r w:rsidRPr="003C36AB">
        <w:rPr>
          <w:lang w:val="fr-CH"/>
        </w:rPr>
        <w:t>: Prototype, architecture Electron</w:t>
      </w:r>
      <w:bookmarkEnd w:id="72"/>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4779C64D"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 permet à l’application 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219224"/>
      <w:r w:rsidRPr="003C36AB">
        <w:t>Choix</w:t>
      </w:r>
      <w:bookmarkEnd w:id="73"/>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219225"/>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219226"/>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5F334A7E" w:rsidR="004B7DB8" w:rsidRPr="003C36AB" w:rsidRDefault="004B7DB8" w:rsidP="005E597C">
      <w:pPr>
        <w:jc w:val="both"/>
        <w:rPr>
          <w:rStyle w:val="lev"/>
        </w:rPr>
      </w:pPr>
      <w:r w:rsidRPr="003C36AB">
        <w:rPr>
          <w:rStyle w:val="lev"/>
        </w:rPr>
        <w:t>De manière globale au projet, j’utilise la librairie de testing Jest</w:t>
      </w:r>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219227"/>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219228"/>
      <w:r w:rsidRPr="003C36AB">
        <w:t>Frontend</w:t>
      </w:r>
      <w:bookmarkEnd w:id="77"/>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685A9797" w:rsidR="00375CD8" w:rsidRPr="00E8431A" w:rsidRDefault="00AF6942" w:rsidP="00AF6942">
      <w:pPr>
        <w:pStyle w:val="Lgende"/>
        <w:rPr>
          <w:rStyle w:val="lev"/>
          <w:lang w:val="en-US"/>
        </w:rPr>
      </w:pPr>
      <w:bookmarkStart w:id="78" w:name="_Toc141219417"/>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DC0E5B">
        <w:rPr>
          <w:noProof/>
          <w:lang w:val="en-US"/>
        </w:rPr>
        <w:t>7</w:t>
      </w:r>
      <w:r w:rsidRPr="003C36AB">
        <w:rPr>
          <w:lang w:val="fr-CH"/>
        </w:rPr>
        <w:fldChar w:fldCharType="end"/>
      </w:r>
      <w:r w:rsidRPr="00E8431A">
        <w:rPr>
          <w:lang w:val="en-US"/>
        </w:rPr>
        <w:t>: JSX, composant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1D54AF45" w:rsidR="00700592" w:rsidRPr="003C36AB" w:rsidRDefault="00AF6942" w:rsidP="00AF6942">
      <w:pPr>
        <w:pStyle w:val="Lgende"/>
        <w:rPr>
          <w:lang w:val="fr-CH"/>
        </w:rPr>
      </w:pPr>
      <w:bookmarkStart w:id="79" w:name="_Toc14121941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8</w:t>
      </w:r>
      <w:r w:rsidRPr="003C36AB">
        <w:rPr>
          <w:lang w:val="fr-CH"/>
        </w:rPr>
        <w:fldChar w:fldCharType="end"/>
      </w:r>
      <w:r w:rsidRPr="003C36AB">
        <w:rPr>
          <w:lang w:val="fr-CH"/>
        </w:rPr>
        <w:t>: Exemple de l'approche utilitaire, Tailwind CSS</w:t>
      </w:r>
      <w:bookmarkEnd w:id="79"/>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056B9805" w:rsidR="00700592" w:rsidRPr="003C36AB" w:rsidRDefault="002C6BFB" w:rsidP="002C6BFB">
      <w:pPr>
        <w:pStyle w:val="Lgende"/>
        <w:rPr>
          <w:lang w:val="fr-CH"/>
        </w:rPr>
      </w:pPr>
      <w:bookmarkStart w:id="80" w:name="_Toc14121941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09718A14" w:rsidR="00700592" w:rsidRPr="003C36AB" w:rsidRDefault="000810FB" w:rsidP="000810FB">
      <w:pPr>
        <w:pStyle w:val="Lgende"/>
      </w:pPr>
      <w:bookmarkStart w:id="81" w:name="_Toc141219373"/>
      <w:r>
        <w:t xml:space="preserve">Figure </w:t>
      </w:r>
      <w:r>
        <w:fldChar w:fldCharType="begin"/>
      </w:r>
      <w:r>
        <w:instrText xml:space="preserve"> SEQ Figure \* ARABIC </w:instrText>
      </w:r>
      <w:r>
        <w:fldChar w:fldCharType="separate"/>
      </w:r>
      <w:r w:rsidR="00DC0E5B">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219229"/>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219230"/>
      <w:r w:rsidRPr="003C36AB">
        <w:t>Monorepo</w:t>
      </w:r>
      <w:bookmarkEnd w:id="83"/>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219231"/>
      <w:r w:rsidRPr="003C36AB">
        <w:t xml:space="preserve">Contrôle </w:t>
      </w:r>
      <w:r w:rsidR="00BA437A" w:rsidRPr="003C36AB">
        <w:t>de version</w:t>
      </w:r>
      <w:bookmarkEnd w:id="84"/>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219232"/>
      <w:r w:rsidRPr="003C36AB">
        <w:t>CI / CD</w:t>
      </w:r>
      <w:bookmarkEnd w:id="85"/>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4F195840" w:rsidR="00CC1241" w:rsidRPr="004B4BC2" w:rsidRDefault="00FB2244" w:rsidP="004B4BC2">
      <w:pPr>
        <w:pStyle w:val="Lgende"/>
        <w:rPr>
          <w:rFonts w:ascii="CMU Serif Roman" w:hAnsi="CMU Serif Roman" w:cs="CMU Serif Roman"/>
          <w:lang w:val="fr-CH"/>
        </w:rPr>
      </w:pPr>
      <w:bookmarkStart w:id="86" w:name="_Toc14121937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219233"/>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7E535083" w:rsidR="005F6550" w:rsidRPr="003C36AB" w:rsidRDefault="005E10BD" w:rsidP="006D7866">
      <w:pPr>
        <w:pStyle w:val="Lgende"/>
        <w:rPr>
          <w:rStyle w:val="lev"/>
          <w:lang w:val="fr-CH"/>
        </w:rPr>
      </w:pPr>
      <w:bookmarkStart w:id="88" w:name="_Toc14121937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DC0E5B">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ABD1A86"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TypeScript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 vérification des types dans toute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219234"/>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TypeScript grâce à un workspace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219235"/>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r w:rsidR="00071903">
        <w:rPr>
          <w:rStyle w:val="lev"/>
        </w:rPr>
        <w:t>observers</w:t>
      </w:r>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01B82A0"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r w:rsidR="00EB3859" w:rsidRPr="00EB3859">
        <w:rPr>
          <w:rStyle w:val="lev"/>
          <w:sz w:val="24"/>
          <w:szCs w:val="21"/>
        </w:rPr>
        <w:t xml:space="preserve">observers </w:t>
      </w:r>
      <w:r w:rsidRPr="00220FDE">
        <w:rPr>
          <w:rStyle w:val="lev"/>
          <w:sz w:val="24"/>
          <w:szCs w:val="21"/>
        </w:rPr>
        <w:t xml:space="preserve">avec le résultat de ce nouveau rendu (voir </w:t>
      </w:r>
      <w:r w:rsidRPr="00726285">
        <w:rPr>
          <w:rStyle w:val="lev"/>
          <w:i/>
          <w:iCs/>
          <w:sz w:val="24"/>
          <w:szCs w:val="21"/>
        </w:rPr>
        <w:t>3.</w:t>
      </w:r>
      <w:r w:rsidR="00495A0F">
        <w:rPr>
          <w:rStyle w:val="lev"/>
          <w:i/>
          <w:iCs/>
          <w:sz w:val="24"/>
          <w:szCs w:val="21"/>
        </w:rPr>
        <w:t>3</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3988523A" w:rsidR="00502E0B" w:rsidRDefault="00325680" w:rsidP="00325680">
      <w:pPr>
        <w:pStyle w:val="Lgende"/>
        <w:rPr>
          <w:rStyle w:val="lev"/>
        </w:rPr>
      </w:pPr>
      <w:bookmarkStart w:id="91" w:name="_Toc141219376"/>
      <w:r>
        <w:t xml:space="preserve">Figure </w:t>
      </w:r>
      <w:r>
        <w:fldChar w:fldCharType="begin"/>
      </w:r>
      <w:r>
        <w:instrText xml:space="preserve"> SEQ Figure \* ARABIC </w:instrText>
      </w:r>
      <w:r>
        <w:fldChar w:fldCharType="separate"/>
      </w:r>
      <w:r w:rsidR="00DC0E5B">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w:t>
      </w:r>
      <w:r w:rsidR="00A4280A">
        <w:rPr>
          <w:rStyle w:val="lev"/>
          <w:sz w:val="24"/>
          <w:szCs w:val="21"/>
        </w:rPr>
        <w:t>s</w:t>
      </w:r>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elle permet d’envoyer des données en dehors du module, c’est-à-dire de notifier ses observers.</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r w:rsidRPr="00CF52F6">
        <w:rPr>
          <w:rStyle w:val="lev"/>
          <w:i/>
          <w:iCs/>
        </w:rPr>
        <w:t>EventEmiter</w:t>
      </w:r>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586C0"/>
          <w:sz w:val="21"/>
          <w:szCs w:val="21"/>
        </w:rPr>
        <w:t>import</w:t>
      </w:r>
      <w:r w:rsidRPr="00B57AA0">
        <w:rPr>
          <w:rFonts w:ascii="Menlo" w:hAnsi="Menlo" w:cs="Menlo"/>
          <w:color w:val="CCCCCC"/>
          <w:sz w:val="21"/>
          <w:szCs w:val="21"/>
        </w:rPr>
        <w:t xml:space="preserve"> { </w:t>
      </w:r>
      <w:r w:rsidRPr="00B57AA0">
        <w:rPr>
          <w:rFonts w:ascii="Menlo" w:hAnsi="Menlo" w:cs="Menlo"/>
          <w:color w:val="9CDCFE"/>
          <w:sz w:val="21"/>
          <w:szCs w:val="21"/>
        </w:rPr>
        <w:t>EventEmitter</w:t>
      </w:r>
      <w:r w:rsidRPr="00B57AA0">
        <w:rPr>
          <w:rFonts w:ascii="Menlo" w:hAnsi="Menlo" w:cs="Menlo"/>
          <w:color w:val="CCCCCC"/>
          <w:sz w:val="21"/>
          <w:szCs w:val="21"/>
        </w:rPr>
        <w:t xml:space="preserve"> } </w:t>
      </w:r>
      <w:r w:rsidRPr="00B57AA0">
        <w:rPr>
          <w:rFonts w:ascii="Menlo" w:hAnsi="Menlo" w:cs="Menlo"/>
          <w:color w:val="C586C0"/>
          <w:sz w:val="21"/>
          <w:szCs w:val="21"/>
        </w:rPr>
        <w:t>from</w:t>
      </w:r>
      <w:r w:rsidRPr="00B57AA0">
        <w:rPr>
          <w:rFonts w:ascii="Menlo" w:hAnsi="Menlo" w:cs="Menlo"/>
          <w:color w:val="CCCCCC"/>
          <w:sz w:val="21"/>
          <w:szCs w:val="21"/>
        </w:rPr>
        <w:t xml:space="preserve"> </w:t>
      </w:r>
      <w:r w:rsidRPr="00B57AA0">
        <w:rPr>
          <w:rFonts w:ascii="Menlo" w:hAnsi="Menlo" w:cs="Menlo"/>
          <w:color w:val="CE9178"/>
          <w:sz w:val="21"/>
          <w:szCs w:val="21"/>
        </w:rPr>
        <w:t>'events'</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emitter</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r w:rsidRPr="00B57AA0">
        <w:rPr>
          <w:rFonts w:ascii="Menlo" w:hAnsi="Menlo" w:cs="Menlo"/>
          <w:color w:val="4EC9B0"/>
          <w:sz w:val="21"/>
          <w:szCs w:val="21"/>
        </w:rPr>
        <w:t>EventEmitter</w:t>
      </w:r>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CCCCC"/>
          <w:sz w:val="21"/>
          <w:szCs w:val="21"/>
        </w:rPr>
        <w:t>(</w:t>
      </w:r>
      <w:r w:rsidRPr="00B57AA0">
        <w:rPr>
          <w:rFonts w:ascii="Menlo" w:hAnsi="Menlo" w:cs="Menlo"/>
          <w:color w:val="CE9178"/>
          <w:sz w:val="21"/>
          <w:szCs w:val="21"/>
        </w:rPr>
        <w:t>'event'</w:t>
      </w:r>
      <w:r w:rsidRPr="00B57AA0">
        <w:rPr>
          <w:rFonts w:ascii="Menlo" w:hAnsi="Menlo" w:cs="Menlo"/>
          <w:color w:val="CCCCCC"/>
          <w:sz w:val="21"/>
          <w:szCs w:val="21"/>
        </w:rPr>
        <w:t xml:space="preserve">, </w:t>
      </w:r>
      <w:r w:rsidRPr="00B57AA0">
        <w:rPr>
          <w:rFonts w:ascii="Menlo" w:hAnsi="Menlo" w:cs="Menlo"/>
          <w:color w:val="DCDCAA"/>
          <w:sz w:val="21"/>
          <w:szCs w:val="21"/>
        </w:rPr>
        <w:t>listener</w:t>
      </w:r>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24A92063" w14:textId="2B1D452F" w:rsidR="001E7EFA" w:rsidRDefault="001E7EFA" w:rsidP="001E7EFA">
      <w:pPr>
        <w:pStyle w:val="Lgende"/>
        <w:rPr>
          <w:rStyle w:val="lev"/>
        </w:rPr>
      </w:pPr>
      <w:bookmarkStart w:id="92" w:name="_Toc141219420"/>
      <w:r>
        <w:t xml:space="preserve">Listing </w:t>
      </w:r>
      <w:r>
        <w:fldChar w:fldCharType="begin"/>
      </w:r>
      <w:r>
        <w:instrText xml:space="preserve"> SEQ Listing \* ARABIC </w:instrText>
      </w:r>
      <w:r>
        <w:fldChar w:fldCharType="separate"/>
      </w:r>
      <w:r w:rsidR="00DC0E5B">
        <w:rPr>
          <w:noProof/>
        </w:rPr>
        <w:t>10</w:t>
      </w:r>
      <w:r>
        <w:fldChar w:fldCharType="end"/>
      </w:r>
      <w:r>
        <w:t xml:space="preserve">: </w:t>
      </w:r>
      <w:r w:rsidRPr="00AD4D48">
        <w:t>Exemple d'utilisation de EventEmitter</w:t>
      </w:r>
      <w:bookmarkEnd w:id="92"/>
    </w:p>
    <w:p w14:paraId="6D4F4D60" w14:textId="5AD125EF" w:rsidR="00DA0DF9" w:rsidRDefault="00DA0DF9" w:rsidP="00E22560">
      <w:pPr>
        <w:jc w:val="both"/>
        <w:rPr>
          <w:rStyle w:val="lev"/>
        </w:rPr>
      </w:pPr>
      <w:r>
        <w:rPr>
          <w:rStyle w:val="lev"/>
        </w:rPr>
        <w:t xml:space="preserve">Notez que pour que la désinscription fonctionne correctement, la référence du callback </w:t>
      </w:r>
      <w:r w:rsidRPr="00E42251">
        <w:rPr>
          <w:rStyle w:val="lev"/>
          <w:i/>
          <w:iCs/>
        </w:rPr>
        <w:t>listener</w:t>
      </w:r>
      <w:r>
        <w:rPr>
          <w:rStyle w:val="lev"/>
        </w:rPr>
        <w:t xml:space="preserve"> doit être identique à celle fournie à l’enregistrement. Dans le cas contraire, l’observer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219236"/>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148FA070" w:rsidR="00B31E79" w:rsidRDefault="00563E33" w:rsidP="00563E33">
      <w:pPr>
        <w:pStyle w:val="Lgende"/>
        <w:rPr>
          <w:rStyle w:val="lev"/>
        </w:rPr>
      </w:pPr>
      <w:bookmarkStart w:id="94" w:name="_Toc141219421"/>
      <w:r>
        <w:t xml:space="preserve">Listing </w:t>
      </w:r>
      <w:r>
        <w:fldChar w:fldCharType="begin"/>
      </w:r>
      <w:r>
        <w:instrText xml:space="preserve"> SEQ Listing \* ARABIC </w:instrText>
      </w:r>
      <w:r>
        <w:fldChar w:fldCharType="separate"/>
      </w:r>
      <w:r w:rsidR="00DC0E5B">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7E0B1757"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w:t>
      </w:r>
      <w:r w:rsidR="0040598D">
        <w:rPr>
          <w:rStyle w:val="lev"/>
          <w:szCs w:val="21"/>
        </w:rPr>
        <w:t>a</w:t>
      </w:r>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2C5E26FC" w:rsidR="00893210" w:rsidRDefault="00563E33" w:rsidP="00563E33">
      <w:pPr>
        <w:pStyle w:val="Lgende"/>
      </w:pPr>
      <w:bookmarkStart w:id="95" w:name="_Toc141219422"/>
      <w:r>
        <w:t xml:space="preserve">Listing </w:t>
      </w:r>
      <w:r>
        <w:fldChar w:fldCharType="begin"/>
      </w:r>
      <w:r>
        <w:instrText xml:space="preserve"> SEQ Listing \* ARABIC </w:instrText>
      </w:r>
      <w:r>
        <w:fldChar w:fldCharType="separate"/>
      </w:r>
      <w:r w:rsidR="00DC0E5B">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01BBDB78" w:rsidR="00893210" w:rsidRPr="00AC4C0D" w:rsidRDefault="001D48A5" w:rsidP="00AC4C0D">
      <w:pPr>
        <w:pStyle w:val="Lgende"/>
        <w:rPr>
          <w:rStyle w:val="lev"/>
          <w:rFonts w:ascii="CMU Serif" w:hAnsi="CMU Serif" w:cs="Times New Roman"/>
        </w:rPr>
      </w:pPr>
      <w:bookmarkStart w:id="96" w:name="_Toc141219377"/>
      <w:r>
        <w:t xml:space="preserve">Figure </w:t>
      </w:r>
      <w:r>
        <w:fldChar w:fldCharType="begin"/>
      </w:r>
      <w:r>
        <w:instrText xml:space="preserve"> SEQ Figure \* ARABIC </w:instrText>
      </w:r>
      <w:r>
        <w:fldChar w:fldCharType="separate"/>
      </w:r>
      <w:r w:rsidR="00DC0E5B">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7DAD7EE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xml:space="preserve">, celui 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r w:rsidRPr="009F324E">
        <w:rPr>
          <w:rStyle w:val="lev"/>
          <w:i/>
          <w:iCs/>
          <w:sz w:val="24"/>
          <w:szCs w:val="21"/>
        </w:rPr>
        <w:t>structuredClone</w:t>
      </w:r>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7440CF60" w:rsidR="00E20191" w:rsidRPr="009F324E" w:rsidRDefault="00E20191" w:rsidP="00AC4C0D">
      <w:pPr>
        <w:pStyle w:val="Paragraphedeliste"/>
        <w:numPr>
          <w:ilvl w:val="0"/>
          <w:numId w:val="19"/>
        </w:numPr>
        <w:rPr>
          <w:rStyle w:val="lev"/>
          <w:sz w:val="24"/>
          <w:szCs w:val="21"/>
        </w:rPr>
      </w:pPr>
      <w:r w:rsidRPr="009F324E">
        <w:rPr>
          <w:rStyle w:val="lev"/>
          <w:sz w:val="24"/>
          <w:szCs w:val="21"/>
        </w:rPr>
        <w:t>Lors de la modification de la configuration</w:t>
      </w:r>
      <w:r w:rsidR="00A600D0" w:rsidRPr="009F324E">
        <w:rPr>
          <w:rStyle w:val="lev"/>
          <w:sz w:val="24"/>
          <w:szCs w:val="21"/>
        </w:rPr>
        <w:t xml:space="preserve"> (avec la méthode </w:t>
      </w:r>
      <w:r w:rsidR="00A600D0" w:rsidRPr="009F324E">
        <w:rPr>
          <w:rStyle w:val="lev"/>
          <w:i/>
          <w:iCs/>
          <w:sz w:val="24"/>
          <w:szCs w:val="21"/>
        </w:rPr>
        <w:t>updateEntry</w:t>
      </w:r>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w:t>
      </w:r>
      <w:r w:rsidR="00D531C4" w:rsidRPr="00846672">
        <w:rPr>
          <w:rStyle w:val="lev"/>
          <w:i/>
          <w:iCs/>
        </w:rPr>
        <w:t>Conditionnal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r w:rsidR="00A954F2" w:rsidRPr="00F84211">
        <w:rPr>
          <w:rStyle w:val="lev"/>
          <w:i/>
          <w:iCs/>
        </w:rPr>
        <w:t>SpecificConfigurationEntry</w:t>
      </w:r>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r w:rsidR="00561316" w:rsidRPr="00B10B85">
        <w:rPr>
          <w:rStyle w:val="lev"/>
          <w:i/>
          <w:iCs/>
        </w:rPr>
        <w:t>SpecificConfigurationEntryType</w:t>
      </w:r>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5C0F8A6E" w:rsidR="00A954F2" w:rsidRPr="00B06B9F" w:rsidRDefault="009260D4" w:rsidP="009260D4">
      <w:pPr>
        <w:pStyle w:val="Lgende"/>
      </w:pPr>
      <w:bookmarkStart w:id="97" w:name="_Toc141219423"/>
      <w:r>
        <w:t xml:space="preserve">Listing </w:t>
      </w:r>
      <w:r>
        <w:fldChar w:fldCharType="begin"/>
      </w:r>
      <w:r>
        <w:instrText xml:space="preserve"> SEQ Listing \* ARABIC </w:instrText>
      </w:r>
      <w:r>
        <w:fldChar w:fldCharType="separate"/>
      </w:r>
      <w:r w:rsidR="00DC0E5B">
        <w:rPr>
          <w:noProof/>
        </w:rPr>
        <w:t>13</w:t>
      </w:r>
      <w:r>
        <w:fldChar w:fldCharType="end"/>
      </w:r>
      <w:r>
        <w:t>: Utilisation d'Union Types et de Conditional Type dans l'implémentation des entrée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68A2C106" w14:textId="288FAF5D" w:rsidR="009A7892" w:rsidRDefault="008A02F7" w:rsidP="008A02F7">
      <w:pPr>
        <w:pStyle w:val="Lgende"/>
        <w:rPr>
          <w:rStyle w:val="lev"/>
        </w:rPr>
      </w:pPr>
      <w:bookmarkStart w:id="98" w:name="_Toc141219424"/>
      <w:r>
        <w:t xml:space="preserve">Listing </w:t>
      </w:r>
      <w:r>
        <w:fldChar w:fldCharType="begin"/>
      </w:r>
      <w:r>
        <w:instrText xml:space="preserve"> SEQ Listing \* ARABIC </w:instrText>
      </w:r>
      <w:r>
        <w:fldChar w:fldCharType="separate"/>
      </w:r>
      <w:r w:rsidR="00DC0E5B">
        <w:rPr>
          <w:noProof/>
        </w:rPr>
        <w:t>14</w:t>
      </w:r>
      <w:r>
        <w:fldChar w:fldCharType="end"/>
      </w:r>
      <w:r>
        <w:t>: Détection d'erreur grâce au typage statique dans les entrées de la configuration spécifique</w:t>
      </w:r>
      <w:bookmarkEnd w:id="98"/>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bookmarkStart w:id="99" w:name="_Toc141219237"/>
      <w:r>
        <w:rPr>
          <w:rStyle w:val="lev"/>
        </w:rPr>
        <w:lastRenderedPageBreak/>
        <w:t>Utilisation</w:t>
      </w:r>
      <w:bookmarkEnd w:id="99"/>
    </w:p>
    <w:p w14:paraId="28DC5114" w14:textId="611BE76B"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68209E14" w:rsidR="00C95C4A" w:rsidRDefault="00395F63" w:rsidP="00395F63">
      <w:pPr>
        <w:pStyle w:val="Lgende"/>
      </w:pPr>
      <w:bookmarkStart w:id="100" w:name="_Toc141219425"/>
      <w:r>
        <w:t xml:space="preserve">Listing </w:t>
      </w:r>
      <w:r>
        <w:fldChar w:fldCharType="begin"/>
      </w:r>
      <w:r>
        <w:instrText xml:space="preserve"> SEQ Listing \* ARABIC </w:instrText>
      </w:r>
      <w:r>
        <w:fldChar w:fldCharType="separate"/>
      </w:r>
      <w:r w:rsidR="00DC0E5B">
        <w:rPr>
          <w:noProof/>
        </w:rPr>
        <w:t>15</w:t>
      </w:r>
      <w:r>
        <w:fldChar w:fldCharType="end"/>
      </w:r>
      <w:r>
        <w:t>: Accès à la configuration spécifique grâce à la méthode getEntryValue</w:t>
      </w:r>
      <w:bookmarkEnd w:id="100"/>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073AD19A" w:rsidR="00AA543D" w:rsidRPr="005F3ACC" w:rsidRDefault="00963B36" w:rsidP="00963B36">
      <w:pPr>
        <w:pStyle w:val="Lgende"/>
      </w:pPr>
      <w:bookmarkStart w:id="101" w:name="_Toc141219426"/>
      <w:r>
        <w:t xml:space="preserve">Listing </w:t>
      </w:r>
      <w:r>
        <w:fldChar w:fldCharType="begin"/>
      </w:r>
      <w:r>
        <w:instrText xml:space="preserve"> SEQ Listing \* ARABIC </w:instrText>
      </w:r>
      <w:r>
        <w:fldChar w:fldCharType="separate"/>
      </w:r>
      <w:r w:rsidR="00DC0E5B">
        <w:rPr>
          <w:noProof/>
        </w:rPr>
        <w:t>16</w:t>
      </w:r>
      <w:r>
        <w:fldChar w:fldCharType="end"/>
      </w:r>
      <w:r>
        <w:t xml:space="preserve">: </w:t>
      </w:r>
      <w:r w:rsidRPr="00757D88">
        <w:t>exemple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219238"/>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Un JSON Schema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JSON Schema</w:t>
      </w:r>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exemple de JSON Schema, extrait du Schema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1EF8848D" w:rsidR="001D7F05" w:rsidRPr="001D7F05" w:rsidRDefault="001D7F05" w:rsidP="001D7F05">
      <w:pPr>
        <w:pStyle w:val="Lgende"/>
        <w:rPr>
          <w:rFonts w:ascii="Menlo" w:hAnsi="Menlo" w:cs="Menlo"/>
        </w:rPr>
      </w:pPr>
      <w:r>
        <w:rPr>
          <w:rFonts w:ascii="Menlo" w:hAnsi="Menlo" w:cs="Menlo"/>
        </w:rPr>
        <w:tab/>
      </w:r>
      <w:bookmarkStart w:id="103" w:name="_Toc141219427"/>
      <w:r>
        <w:t xml:space="preserve">Listing </w:t>
      </w:r>
      <w:r>
        <w:fldChar w:fldCharType="begin"/>
      </w:r>
      <w:r>
        <w:instrText xml:space="preserve"> SEQ Listing \* ARABIC </w:instrText>
      </w:r>
      <w:r>
        <w:fldChar w:fldCharType="separate"/>
      </w:r>
      <w:r w:rsidR="00DC0E5B">
        <w:rPr>
          <w:noProof/>
        </w:rPr>
        <w:t>17</w:t>
      </w:r>
      <w:r>
        <w:fldChar w:fldCharType="end"/>
      </w:r>
      <w:r>
        <w:t>: Exemple de spécification JSON Schema</w:t>
      </w:r>
      <w:bookmarkEnd w:id="103"/>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109AC331" w:rsidR="00256B97" w:rsidRPr="00D971C2" w:rsidRDefault="003C0562" w:rsidP="003C0562">
      <w:pPr>
        <w:pStyle w:val="Lgende"/>
        <w:rPr>
          <w:rStyle w:val="lev"/>
        </w:rPr>
      </w:pPr>
      <w:bookmarkStart w:id="104" w:name="_Toc141219428"/>
      <w:r>
        <w:t xml:space="preserve">Listing </w:t>
      </w:r>
      <w:r>
        <w:fldChar w:fldCharType="begin"/>
      </w:r>
      <w:r>
        <w:instrText xml:space="preserve"> SEQ Listing \* ARABIC </w:instrText>
      </w:r>
      <w:r>
        <w:fldChar w:fldCharType="separate"/>
      </w:r>
      <w:r w:rsidR="00DC0E5B">
        <w:rPr>
          <w:noProof/>
        </w:rPr>
        <w:t>18</w:t>
      </w:r>
      <w:r>
        <w:fldChar w:fldCharType="end"/>
      </w:r>
      <w:r>
        <w:t>: Spécification d'un JSON schema grâce à l'attribut $schema</w:t>
      </w:r>
      <w:bookmarkEnd w:id="104"/>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476B1D67" w:rsidR="005B054C" w:rsidRPr="00256B97" w:rsidRDefault="005B054C" w:rsidP="005B054C">
      <w:pPr>
        <w:pStyle w:val="Lgende"/>
        <w:rPr>
          <w:rStyle w:val="lev"/>
          <w:lang w:val="fr-CH"/>
        </w:rPr>
      </w:pPr>
      <w:bookmarkStart w:id="105" w:name="_Toc141219378"/>
      <w:r>
        <w:t xml:space="preserve">Figure </w:t>
      </w:r>
      <w:r>
        <w:fldChar w:fldCharType="begin"/>
      </w:r>
      <w:r>
        <w:instrText xml:space="preserve"> SEQ Figure \* ARABIC </w:instrText>
      </w:r>
      <w:r>
        <w:fldChar w:fldCharType="separate"/>
      </w:r>
      <w:r w:rsidR="00DC0E5B">
        <w:rPr>
          <w:noProof/>
        </w:rPr>
        <w:t>31</w:t>
      </w:r>
      <w:r>
        <w:fldChar w:fldCharType="end"/>
      </w:r>
      <w:r>
        <w:t>: Validation immédiate par JSON Schema dans un IDE, ici VSCode</w:t>
      </w:r>
      <w:bookmarkEnd w:id="105"/>
    </w:p>
    <w:p w14:paraId="3BA3C621" w14:textId="0205740E" w:rsidR="005B054C" w:rsidRDefault="005B054C" w:rsidP="000D7112">
      <w:pPr>
        <w:jc w:val="both"/>
        <w:rPr>
          <w:rStyle w:val="lev"/>
        </w:rPr>
      </w:pPr>
      <w:r>
        <w:rPr>
          <w:rStyle w:val="lev"/>
        </w:rPr>
        <w:t xml:space="preserve">Dans cet exemple, la propriété </w:t>
      </w:r>
      <w:r w:rsidRPr="00B47D79">
        <w:rPr>
          <w:rStyle w:val="lev"/>
          <w:i/>
          <w:iCs/>
        </w:rPr>
        <w:t>name</w:t>
      </w:r>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5C05F568"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77777777"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JSON Schema Validator</w:t>
      </w:r>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r w:rsidRPr="000D7112">
        <w:rPr>
          <w:rFonts w:ascii="Menlo" w:hAnsi="Menlo" w:cs="Menlo"/>
          <w:color w:val="4EC9B0"/>
          <w:sz w:val="21"/>
          <w:szCs w:val="21"/>
        </w:rPr>
        <w:t>Ajv</w:t>
      </w:r>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validate</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r w:rsidRPr="000D7112">
        <w:rPr>
          <w:rFonts w:ascii="Menlo" w:hAnsi="Menlo" w:cs="Menlo"/>
          <w:color w:val="CCCCCC"/>
          <w:sz w:val="21"/>
          <w:szCs w:val="21"/>
        </w:rPr>
        <w:t>(</w:t>
      </w:r>
      <w:r w:rsidRPr="000D7112">
        <w:rPr>
          <w:rFonts w:ascii="Menlo" w:hAnsi="Menlo" w:cs="Menlo"/>
          <w:color w:val="4FC1FF"/>
          <w:sz w:val="21"/>
          <w:szCs w:val="21"/>
        </w:rPr>
        <w:t>ModuleValidationSchema</w:t>
      </w:r>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r w:rsidRPr="000D7112">
        <w:rPr>
          <w:rFonts w:ascii="Menlo" w:hAnsi="Menlo" w:cs="Menlo"/>
          <w:color w:val="C586C0"/>
          <w:sz w:val="21"/>
          <w:szCs w:val="21"/>
        </w:rPr>
        <w:t>return</w:t>
      </w:r>
      <w:r w:rsidRPr="000D7112">
        <w:rPr>
          <w:rFonts w:ascii="Menlo" w:hAnsi="Menlo" w:cs="Menlo"/>
          <w:color w:val="CCCCCC"/>
          <w:sz w:val="21"/>
          <w:szCs w:val="21"/>
        </w:rPr>
        <w:t xml:space="preserve"> </w:t>
      </w:r>
      <w:r w:rsidRPr="000D7112">
        <w:rPr>
          <w:rFonts w:ascii="Menlo" w:hAnsi="Menlo" w:cs="Menlo"/>
          <w:color w:val="DCDCAA"/>
          <w:sz w:val="21"/>
          <w:szCs w:val="21"/>
        </w:rPr>
        <w:t>validate</w:t>
      </w:r>
      <w:r w:rsidRPr="000D7112">
        <w:rPr>
          <w:rFonts w:ascii="Menlo" w:hAnsi="Menlo" w:cs="Menlo"/>
          <w:color w:val="CCCCCC"/>
          <w:sz w:val="21"/>
          <w:szCs w:val="21"/>
        </w:rPr>
        <w:t>(</w:t>
      </w:r>
      <w:r w:rsidRPr="000D7112">
        <w:rPr>
          <w:rFonts w:ascii="Menlo" w:hAnsi="Menlo" w:cs="Menlo"/>
          <w:color w:val="9CDCFE"/>
          <w:sz w:val="21"/>
          <w:szCs w:val="21"/>
        </w:rPr>
        <w:t>configToValidate</w:t>
      </w:r>
      <w:r w:rsidRPr="000D7112">
        <w:rPr>
          <w:rFonts w:ascii="Menlo" w:hAnsi="Menlo" w:cs="Menlo"/>
          <w:color w:val="CCCCCC"/>
          <w:sz w:val="21"/>
          <w:szCs w:val="21"/>
        </w:rPr>
        <w:t>)</w:t>
      </w:r>
    </w:p>
    <w:p w14:paraId="5CAF178F" w14:textId="109BF8C6" w:rsidR="00E579C9" w:rsidRDefault="00C941A5" w:rsidP="00C941A5">
      <w:pPr>
        <w:pStyle w:val="Lgende"/>
        <w:rPr>
          <w:rStyle w:val="lev"/>
        </w:rPr>
      </w:pPr>
      <w:bookmarkStart w:id="106" w:name="_Toc141219429"/>
      <w:r>
        <w:t xml:space="preserve">Listing </w:t>
      </w:r>
      <w:r>
        <w:fldChar w:fldCharType="begin"/>
      </w:r>
      <w:r>
        <w:instrText xml:space="preserve"> SEQ Listing \* ARABIC </w:instrText>
      </w:r>
      <w:r>
        <w:fldChar w:fldCharType="separate"/>
      </w:r>
      <w:r w:rsidR="00DC0E5B">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219239"/>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F8A50B0"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format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610A5992" w:rsidR="00F539C1" w:rsidRDefault="00EC7514" w:rsidP="00EC7514">
      <w:pPr>
        <w:pStyle w:val="Lgende"/>
        <w:rPr>
          <w:rStyle w:val="lev"/>
        </w:rPr>
      </w:pPr>
      <w:bookmarkStart w:id="108" w:name="_Toc141219379"/>
      <w:r>
        <w:t xml:space="preserve">Figure </w:t>
      </w:r>
      <w:r>
        <w:fldChar w:fldCharType="begin"/>
      </w:r>
      <w:r>
        <w:instrText xml:space="preserve"> SEQ Figure \* ARABIC </w:instrText>
      </w:r>
      <w:r>
        <w:fldChar w:fldCharType="separate"/>
      </w:r>
      <w:r w:rsidR="00DC0E5B">
        <w:rPr>
          <w:noProof/>
        </w:rPr>
        <w:t>32</w:t>
      </w:r>
      <w:r>
        <w:fldChar w:fldCharType="end"/>
      </w:r>
      <w:r>
        <w:t>: Diagramme de classe UML, ModuleRenderer</w:t>
      </w:r>
      <w:bookmarkEnd w:id="108"/>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219240"/>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React, il existe un mécanisme fondamental appelé </w:t>
      </w:r>
      <w:r w:rsidR="00637784" w:rsidRPr="00F47CA4">
        <w:rPr>
          <w:rStyle w:val="lev"/>
          <w:i/>
          <w:iCs/>
        </w:rPr>
        <w:t>props</w:t>
      </w:r>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TypeScript,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r w:rsidR="00E33EF0" w:rsidRPr="00F47CA4">
        <w:rPr>
          <w:rStyle w:val="lev"/>
          <w:i/>
          <w:iCs/>
        </w:rPr>
        <w:t>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r w:rsidRPr="00157C5E">
        <w:rPr>
          <w:rStyle w:val="lev"/>
          <w:i/>
          <w:iCs/>
        </w:rPr>
        <w:t>ModuleRenderer</w:t>
      </w:r>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r w:rsidR="00FB2942" w:rsidRPr="0011668E">
        <w:rPr>
          <w:rStyle w:val="lev"/>
          <w:i/>
          <w:iCs/>
        </w:rPr>
        <w:t>props</w:t>
      </w:r>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r w:rsidR="003F0477" w:rsidRPr="00957CC3">
        <w:rPr>
          <w:rStyle w:val="lev"/>
          <w:i/>
          <w:iCs/>
        </w:rPr>
        <w:t>render</w:t>
      </w:r>
      <w:r w:rsidR="003F0477">
        <w:rPr>
          <w:rStyle w:val="lev"/>
        </w:rPr>
        <w:t xml:space="preserve">, dont les données sont de type </w:t>
      </w:r>
      <w:r w:rsidR="003F0477" w:rsidRPr="00766419">
        <w:rPr>
          <w:rStyle w:val="lev"/>
          <w:i/>
          <w:iCs/>
        </w:rPr>
        <w:t>ModuleProps</w:t>
      </w:r>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TypeScript vide, celle-ci peut être augmentée par le développeur pour définir </w:t>
      </w:r>
      <w:r w:rsidR="00FB2942">
        <w:rPr>
          <w:rStyle w:val="lev"/>
        </w:rPr>
        <w:t>les données attendues</w:t>
      </w:r>
      <w:r w:rsidR="003F0477">
        <w:rPr>
          <w:rStyle w:val="lev"/>
        </w:rPr>
        <w:t xml:space="preserve"> par son composant React</w:t>
      </w:r>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r w:rsidRPr="001D69A5">
        <w:rPr>
          <w:rFonts w:ascii="Menlo" w:hAnsi="Menlo" w:cs="Menlo"/>
          <w:color w:val="C586C0"/>
          <w:sz w:val="21"/>
          <w:szCs w:val="21"/>
        </w:rPr>
        <w:t>import</w:t>
      </w:r>
      <w:r w:rsidRPr="001D69A5">
        <w:rPr>
          <w:rFonts w:ascii="Menlo" w:hAnsi="Menlo" w:cs="Menlo"/>
          <w:color w:val="CCCCCC"/>
          <w:sz w:val="21"/>
          <w:szCs w:val="21"/>
        </w:rPr>
        <w:t xml:space="preserve"> { </w:t>
      </w:r>
      <w:r w:rsidRPr="001D69A5">
        <w:rPr>
          <w:rFonts w:ascii="Menlo" w:hAnsi="Menlo" w:cs="Menlo"/>
          <w:color w:val="9CDCFE"/>
          <w:sz w:val="21"/>
          <w:szCs w:val="21"/>
        </w:rPr>
        <w:t>ModuleProps</w:t>
      </w:r>
      <w:r w:rsidRPr="001D69A5">
        <w:rPr>
          <w:rFonts w:ascii="Menlo" w:hAnsi="Menlo" w:cs="Menlo"/>
          <w:color w:val="CCCCCC"/>
          <w:sz w:val="21"/>
          <w:szCs w:val="21"/>
        </w:rPr>
        <w:t xml:space="preserve"> } </w:t>
      </w:r>
      <w:r w:rsidRPr="001D69A5">
        <w:rPr>
          <w:rFonts w:ascii="Menlo" w:hAnsi="Menlo" w:cs="Menlo"/>
          <w:color w:val="C586C0"/>
          <w:sz w:val="21"/>
          <w:szCs w:val="21"/>
        </w:rPr>
        <w:t>from</w:t>
      </w:r>
      <w:r w:rsidRPr="001D69A5">
        <w:rPr>
          <w:rFonts w:ascii="Menlo" w:hAnsi="Menlo" w:cs="Menlo"/>
          <w:color w:val="CCCCCC"/>
          <w:sz w:val="21"/>
          <w:szCs w:val="21"/>
        </w:rPr>
        <w:t xml:space="preserve"> </w:t>
      </w:r>
      <w:r w:rsidRPr="001D69A5">
        <w:rPr>
          <w:rFonts w:ascii="Menlo" w:hAnsi="Menlo" w:cs="Menlo"/>
          <w:color w:val="CE9178"/>
          <w:sz w:val="21"/>
          <w:szCs w:val="21"/>
        </w:rPr>
        <w:t>'@yalk/module'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57BA267A" w:rsidR="003F0477" w:rsidRDefault="00001012" w:rsidP="00001012">
      <w:pPr>
        <w:pStyle w:val="Lgende"/>
        <w:rPr>
          <w:rStyle w:val="lev"/>
        </w:rPr>
      </w:pPr>
      <w:bookmarkStart w:id="110" w:name="_Toc141219430"/>
      <w:r>
        <w:t xml:space="preserve">Listing </w:t>
      </w:r>
      <w:r>
        <w:fldChar w:fldCharType="begin"/>
      </w:r>
      <w:r>
        <w:instrText xml:space="preserve"> SEQ Listing \* ARABIC </w:instrText>
      </w:r>
      <w:r>
        <w:fldChar w:fldCharType="separate"/>
      </w:r>
      <w:r w:rsidR="00DC0E5B">
        <w:rPr>
          <w:noProof/>
        </w:rPr>
        <w:t>20</w:t>
      </w:r>
      <w:r>
        <w:fldChar w:fldCharType="end"/>
      </w:r>
      <w:r>
        <w:t>: Héritage de ModuleProps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7DA60BD7" w:rsidR="00153AE8" w:rsidRPr="00480130" w:rsidRDefault="00153AE8" w:rsidP="00495868">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546954">
        <w:rPr>
          <w:rStyle w:val="lev"/>
          <w:sz w:val="24"/>
          <w:szCs w:val="21"/>
        </w:rPr>
        <w:t>détaillé dans chapitre</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48461F68" w:rsidR="003051F7" w:rsidRDefault="001D7F05" w:rsidP="001D7F05">
      <w:pPr>
        <w:pStyle w:val="Lgende"/>
        <w:rPr>
          <w:rStyle w:val="lev"/>
        </w:rPr>
      </w:pPr>
      <w:bookmarkStart w:id="111" w:name="_Toc141219431"/>
      <w:r>
        <w:t xml:space="preserve">Listing </w:t>
      </w:r>
      <w:r>
        <w:fldChar w:fldCharType="begin"/>
      </w:r>
      <w:r>
        <w:instrText xml:space="preserve"> SEQ Listing \* ARABIC </w:instrText>
      </w:r>
      <w:r>
        <w:fldChar w:fldCharType="separate"/>
      </w:r>
      <w:r w:rsidR="00DC0E5B">
        <w:rPr>
          <w:noProof/>
        </w:rPr>
        <w:t>21</w:t>
      </w:r>
      <w:r>
        <w:fldChar w:fldCharType="end"/>
      </w:r>
      <w:r>
        <w:t>: Héritage de la classe ModuleRenderer</w:t>
      </w:r>
      <w:bookmarkEnd w:id="111"/>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219241"/>
      <w:r>
        <w:rPr>
          <w:rStyle w:val="lev"/>
        </w:rPr>
        <w:t>Processus de rendu</w:t>
      </w:r>
      <w:bookmarkEnd w:id="112"/>
    </w:p>
    <w:p w14:paraId="52C14912" w14:textId="68B1D0D2"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w:t>
      </w:r>
      <w:r w:rsidR="00C5451C">
        <w:rPr>
          <w:rStyle w:val="lev"/>
        </w:rPr>
        <w:t>mi</w:t>
      </w:r>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8A7CD5">
      <w:pPr>
        <w:jc w:val="both"/>
        <w:rPr>
          <w:rStyle w:val="lev"/>
        </w:rPr>
      </w:pPr>
    </w:p>
    <w:p w14:paraId="3DBA63F4" w14:textId="45F02F03" w:rsidR="00155263" w:rsidRDefault="00155263" w:rsidP="008A7CD5">
      <w:pPr>
        <w:jc w:val="both"/>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8A7CD5">
      <w:pPr>
        <w:jc w:val="both"/>
        <w:rPr>
          <w:rStyle w:val="lev"/>
        </w:rPr>
      </w:pPr>
    </w:p>
    <w:p w14:paraId="3013B2C1" w14:textId="77777777" w:rsidR="00F26494" w:rsidRDefault="00061C96" w:rsidP="008A7CD5">
      <w:pPr>
        <w:jc w:val="both"/>
        <w:rPr>
          <w:rStyle w:val="lev"/>
        </w:rPr>
      </w:pPr>
      <w:r w:rsidRPr="00061C96">
        <w:rPr>
          <w:rStyle w:val="lev"/>
        </w:rPr>
        <w:t xml:space="preserve">Nous avons vu auparavant l’existence de la méthode </w:t>
      </w:r>
      <w:r w:rsidRPr="00B07885">
        <w:rPr>
          <w:rStyle w:val="lev"/>
          <w:i/>
          <w:iCs/>
        </w:rPr>
        <w:t>notify</w:t>
      </w:r>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197C1865" w:rsidR="00EF55F7" w:rsidRDefault="00EF55F7" w:rsidP="00571621">
      <w:pPr>
        <w:pStyle w:val="Lgende"/>
        <w:rPr>
          <w:rStyle w:val="lev"/>
        </w:rPr>
      </w:pPr>
      <w:bookmarkStart w:id="113" w:name="_Toc141219432"/>
      <w:r>
        <w:t xml:space="preserve">Listing </w:t>
      </w:r>
      <w:r>
        <w:fldChar w:fldCharType="begin"/>
      </w:r>
      <w:r>
        <w:instrText xml:space="preserve"> SEQ Listing \* ARABIC </w:instrText>
      </w:r>
      <w:r>
        <w:fldChar w:fldCharType="separate"/>
      </w:r>
      <w:r w:rsidR="00DC0E5B">
        <w:rPr>
          <w:noProof/>
        </w:rPr>
        <w:t>22</w:t>
      </w:r>
      <w:r>
        <w:fldChar w:fldCharType="end"/>
      </w:r>
      <w:r>
        <w:t>: Méthode notify,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r w:rsidRPr="001B45C2">
        <w:rPr>
          <w:rStyle w:val="lev"/>
          <w:i/>
          <w:iCs/>
        </w:rPr>
        <w:t>render</w:t>
      </w:r>
      <w:r>
        <w:rPr>
          <w:rStyle w:val="lev"/>
        </w:rPr>
        <w:t xml:space="preserve"> du </w:t>
      </w:r>
      <w:r w:rsidRPr="00237000">
        <w:rPr>
          <w:rStyle w:val="lev"/>
          <w:i/>
          <w:iCs/>
        </w:rPr>
        <w:t>ModuleRenderer</w:t>
      </w:r>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8A7CD5">
      <w:pPr>
        <w:jc w:val="both"/>
        <w:rPr>
          <w:rStyle w:val="lev"/>
        </w:rPr>
      </w:pPr>
      <w:r>
        <w:rPr>
          <w:rStyle w:val="lev"/>
        </w:rPr>
        <w:t xml:space="preserve">Finalement, le résultat est transformé en HTML sous la forme d’une chaine de caractère grâce à la méthode de rendu côté serveur de React, </w:t>
      </w:r>
      <w:r w:rsidRPr="00A66767">
        <w:rPr>
          <w:rStyle w:val="lev"/>
          <w:i/>
          <w:iCs/>
        </w:rPr>
        <w:t>renderToStaticMarkup</w:t>
      </w:r>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FF63399" w:rsidR="00C95BC7" w:rsidRDefault="00565ECA" w:rsidP="00565ECA">
      <w:pPr>
        <w:pStyle w:val="Lgende"/>
        <w:rPr>
          <w:rStyle w:val="lev"/>
        </w:rPr>
      </w:pPr>
      <w:bookmarkStart w:id="114" w:name="_Toc141219433"/>
      <w:r>
        <w:t xml:space="preserve">Listing </w:t>
      </w:r>
      <w:r>
        <w:fldChar w:fldCharType="begin"/>
      </w:r>
      <w:r>
        <w:instrText xml:space="preserve"> SEQ Listing \* ARABIC </w:instrText>
      </w:r>
      <w:r>
        <w:fldChar w:fldCharType="separate"/>
      </w:r>
      <w:r w:rsidR="00DC0E5B">
        <w:rPr>
          <w:noProof/>
        </w:rPr>
        <w:t>23</w:t>
      </w:r>
      <w:r>
        <w:fldChar w:fldCharType="end"/>
      </w:r>
      <w:r>
        <w:t>: Méthode render, injection du rendu et du style, rendu côté serveur</w:t>
      </w:r>
      <w:bookmarkEnd w:id="114"/>
    </w:p>
    <w:p w14:paraId="7E3C4719" w14:textId="4EFFC04B" w:rsidR="00AE6562" w:rsidRDefault="007801DC" w:rsidP="008A7CD5">
      <w:pPr>
        <w:jc w:val="both"/>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219242"/>
      <w:r>
        <w:rPr>
          <w:rStyle w:val="lev"/>
        </w:rPr>
        <w:t>Style</w:t>
      </w:r>
      <w:bookmarkEnd w:id="115"/>
    </w:p>
    <w:p w14:paraId="7E6C352C" w14:textId="77777777" w:rsidR="008B75B9" w:rsidRDefault="005409C3" w:rsidP="002F4554">
      <w:pPr>
        <w:jc w:val="both"/>
        <w:rPr>
          <w:rStyle w:val="lev"/>
        </w:rPr>
      </w:pPr>
      <w:r>
        <w:rPr>
          <w:rStyle w:val="lev"/>
        </w:rPr>
        <w:t>Initialement, il était prévu de permettre l’utilisation de TailwindCSS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il n’est pas possible d’utiliser des classes TailwindCSS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2D1BF56B" w:rsidR="00615D8C" w:rsidRPr="00497E4C" w:rsidRDefault="00497E4C" w:rsidP="00497E4C">
      <w:pPr>
        <w:pStyle w:val="Lgende"/>
        <w:rPr>
          <w:rStyle w:val="lev"/>
        </w:rPr>
      </w:pPr>
      <w:bookmarkStart w:id="116" w:name="_Toc141219434"/>
      <w:r>
        <w:t xml:space="preserve">Listing </w:t>
      </w:r>
      <w:r>
        <w:fldChar w:fldCharType="begin"/>
      </w:r>
      <w:r>
        <w:instrText xml:space="preserve"> SEQ Listing \* ARABIC </w:instrText>
      </w:r>
      <w:r>
        <w:fldChar w:fldCharType="separate"/>
      </w:r>
      <w:r w:rsidR="00DC0E5B">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219243"/>
      <w:r>
        <w:rPr>
          <w:rStyle w:val="lev"/>
        </w:rPr>
        <w:lastRenderedPageBreak/>
        <w:t>Accès aux dispo</w:t>
      </w:r>
      <w:r w:rsidR="00775EFE">
        <w:rPr>
          <w:rStyle w:val="lev"/>
        </w:rPr>
        <w:t>si</w:t>
      </w:r>
      <w:r>
        <w:rPr>
          <w:rStyle w:val="lev"/>
        </w:rPr>
        <w:t>tifs</w:t>
      </w:r>
      <w:bookmarkEnd w:id="117"/>
    </w:p>
    <w:p w14:paraId="697C68D8" w14:textId="494D7C56"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w:t>
      </w:r>
      <w:r w:rsidR="002B158A">
        <w:rPr>
          <w:rStyle w:val="lev"/>
        </w:rPr>
        <w:t xml:space="preserve">approches </w:t>
      </w:r>
      <w:r w:rsidR="000707FF">
        <w:rPr>
          <w:rStyle w:val="lev"/>
        </w:rPr>
        <w:t>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2EDDD97"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et de créer des </w:t>
      </w:r>
      <w:r w:rsidRPr="00F00183">
        <w:rPr>
          <w:rStyle w:val="lev"/>
          <w:i/>
          <w:iCs/>
        </w:rPr>
        <w:t>Accessors</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2AB6890D" w:rsidR="00CF46FE" w:rsidRDefault="00BE0B66" w:rsidP="00CC5E9D">
      <w:pPr>
        <w:pStyle w:val="Lgende"/>
        <w:rPr>
          <w:rStyle w:val="lev"/>
        </w:rPr>
      </w:pPr>
      <w:bookmarkStart w:id="118" w:name="_Toc141219380"/>
      <w:r>
        <w:t xml:space="preserve">Figure </w:t>
      </w:r>
      <w:r>
        <w:fldChar w:fldCharType="begin"/>
      </w:r>
      <w:r>
        <w:instrText xml:space="preserve"> SEQ Figure \* ARABIC </w:instrText>
      </w:r>
      <w:r>
        <w:fldChar w:fldCharType="separate"/>
      </w:r>
      <w:r w:rsidR="00DC0E5B">
        <w:rPr>
          <w:noProof/>
        </w:rPr>
        <w:t>33</w:t>
      </w:r>
      <w:r>
        <w:fldChar w:fldCharType="end"/>
      </w:r>
      <w:r>
        <w:t xml:space="preserve">: </w:t>
      </w:r>
      <w:r w:rsidR="00F00183">
        <w:t>Diagramme de classe UML, Accessors</w:t>
      </w:r>
      <w:bookmarkEnd w:id="118"/>
    </w:p>
    <w:p w14:paraId="143B56EE" w14:textId="77777777" w:rsidR="0014063D" w:rsidRDefault="003506D0" w:rsidP="002F4554">
      <w:pPr>
        <w:jc w:val="both"/>
        <w:rPr>
          <w:rStyle w:val="lev"/>
        </w:rPr>
      </w:pPr>
      <w:r w:rsidRPr="00CF46FE">
        <w:rPr>
          <w:rStyle w:val="lev"/>
        </w:rPr>
        <w:t xml:space="preserve">Un accessor encapsule la logique de communication vers en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r w:rsidRPr="00250FCD">
        <w:rPr>
          <w:rStyle w:val="lev"/>
          <w:i/>
          <w:iCs/>
        </w:rPr>
        <w:t>requires</w:t>
      </w:r>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Chaque accessor est doté d’un type (</w:t>
      </w:r>
      <w:r w:rsidRPr="00250FCD">
        <w:rPr>
          <w:rStyle w:val="lev"/>
          <w:i/>
          <w:iCs/>
        </w:rPr>
        <w:t>keyType</w:t>
      </w:r>
      <w:r w:rsidRPr="00CF46FE">
        <w:rPr>
          <w:rStyle w:val="lev"/>
        </w:rPr>
        <w:t>) qui lui permet d’être identifié (la responsabilité d’éviter les collisions de type est gérée par le code qui instancie les différents accessors)</w:t>
      </w:r>
      <w:r w:rsidR="00AE6708">
        <w:rPr>
          <w:rStyle w:val="lev"/>
        </w:rPr>
        <w:t>. C</w:t>
      </w:r>
      <w:r w:rsidR="00871288" w:rsidRPr="00CF46FE">
        <w:rPr>
          <w:rStyle w:val="lev"/>
        </w:rPr>
        <w:t>’est ce même type qui doit être spécifié dans la configuration d’un module (requires)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w:t>
      </w:r>
      <w:r w:rsidR="00C91CDE" w:rsidRPr="00D24A22">
        <w:rPr>
          <w:rStyle w:val="lev"/>
          <w:i/>
          <w:iCs/>
        </w:rPr>
        <w:t>require</w:t>
      </w:r>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4E46A694" w:rsidR="009245EC" w:rsidRPr="00CF46FE" w:rsidRDefault="009245EC" w:rsidP="00E473CA">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E473CA">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tilisé notamment dans le module Po</w:t>
      </w:r>
      <w:r w:rsidR="00003D45">
        <w:rPr>
          <w:rStyle w:val="lev"/>
          <w:sz w:val="24"/>
          <w:szCs w:val="21"/>
        </w:rPr>
        <w:t xml:space="preserve">C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0E90AEB0" w:rsidR="00571F88" w:rsidRPr="00D57BB8" w:rsidRDefault="00571F88" w:rsidP="00E473CA">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w:t>
      </w:r>
      <w:r w:rsidR="00CB7063" w:rsidRPr="00CB7063">
        <w:rPr>
          <w:rStyle w:val="lev"/>
          <w:i/>
          <w:iCs/>
          <w:sz w:val="24"/>
          <w:szCs w:val="24"/>
        </w:rPr>
        <w:t>4.1.2</w:t>
      </w:r>
      <w:r w:rsidRPr="00607808">
        <w:rPr>
          <w:rStyle w:val="lev"/>
          <w:sz w:val="24"/>
          <w:szCs w:val="24"/>
        </w:rPr>
        <w:t xml:space="preserve">). </w:t>
      </w:r>
      <w:r w:rsidR="00607808" w:rsidRPr="00607808">
        <w:rPr>
          <w:rStyle w:val="lev"/>
          <w:sz w:val="24"/>
          <w:szCs w:val="24"/>
        </w:rPr>
        <w:t xml:space="preserve">Cet accesseur est particulier car il ne permet pas l’envoi de données. L’envoi requêtes </w:t>
      </w:r>
      <w:r w:rsidR="008C2E5F">
        <w:rPr>
          <w:rStyle w:val="lev"/>
          <w:sz w:val="24"/>
          <w:szCs w:val="24"/>
        </w:rPr>
        <w:t>HTTP</w:t>
      </w:r>
      <w:r w:rsidR="00607808" w:rsidRPr="00607808">
        <w:rPr>
          <w:rStyle w:val="lev"/>
          <w:sz w:val="24"/>
          <w:szCs w:val="24"/>
        </w:rPr>
        <w:t xml:space="preserve"> peut se faire directement depuis le comportement du module grâce à la l’api fetch.</w:t>
      </w:r>
    </w:p>
    <w:p w14:paraId="5E1EC80A" w14:textId="77777777" w:rsidR="009245EC" w:rsidRDefault="009245EC" w:rsidP="00E473CA">
      <w:pPr>
        <w:jc w:val="both"/>
        <w:rPr>
          <w:rStyle w:val="lev"/>
        </w:rPr>
      </w:pPr>
    </w:p>
    <w:p w14:paraId="5DCEC1F2" w14:textId="7A02FA0A" w:rsidR="003023F6" w:rsidRDefault="003506D0" w:rsidP="00E473CA">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0121AF4A" w:rsidR="00D44153" w:rsidRDefault="0052244A" w:rsidP="002F4554">
      <w:pPr>
        <w:jc w:val="both"/>
        <w:rPr>
          <w:rStyle w:val="lev"/>
        </w:rPr>
      </w:pPr>
      <w:r>
        <w:rPr>
          <w:rStyle w:val="lev"/>
        </w:rPr>
        <w:lastRenderedPageBreak/>
        <w:t xml:space="preserve">Comme expliqué </w:t>
      </w:r>
      <w:r w:rsidR="007D188A">
        <w:rPr>
          <w:rStyle w:val="lev"/>
        </w:rPr>
        <w:t xml:space="preserve">précédemment (voir </w:t>
      </w:r>
      <w:r w:rsidR="005B5BAB" w:rsidRPr="005B5BAB">
        <w:rPr>
          <w:rStyle w:val="lev"/>
          <w:i/>
          <w:iCs/>
        </w:rPr>
        <w:t>3.2</w:t>
      </w:r>
      <w:r w:rsidR="007D188A">
        <w:rPr>
          <w:rStyle w:val="lev"/>
          <w:i/>
          <w:iCs/>
        </w:rPr>
        <w:t>)</w:t>
      </w:r>
      <w:r>
        <w:rPr>
          <w:rStyle w:val="lev"/>
        </w:rPr>
        <w:t>,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7BA9B89B" w:rsidR="009245EC" w:rsidRDefault="006346B2" w:rsidP="006346B2">
      <w:pPr>
        <w:pStyle w:val="Lgende"/>
        <w:rPr>
          <w:rStyle w:val="lev"/>
        </w:rPr>
      </w:pPr>
      <w:bookmarkStart w:id="119" w:name="_Toc141219435"/>
      <w:r>
        <w:t xml:space="preserve">Listing </w:t>
      </w:r>
      <w:r>
        <w:fldChar w:fldCharType="begin"/>
      </w:r>
      <w:r>
        <w:instrText xml:space="preserve"> SEQ Listing \* ARABIC </w:instrText>
      </w:r>
      <w:r>
        <w:fldChar w:fldCharType="separate"/>
      </w:r>
      <w:r w:rsidR="00DC0E5B">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33548102" w:rsidR="009245EC" w:rsidRDefault="00F722CA" w:rsidP="00E473CA">
      <w:pPr>
        <w:jc w:val="both"/>
        <w:rPr>
          <w:rStyle w:val="lev"/>
        </w:rPr>
      </w:pPr>
      <w:r>
        <w:rPr>
          <w:rStyle w:val="lev"/>
        </w:rPr>
        <w:t xml:space="preserve">Lors du chargement de l’application, les différents accessors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(requires) du module sont lues. Chaque dépendance déclenchera l’inscription d’un module à un accessor</w:t>
      </w:r>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7D036FE"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require,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r w:rsidRPr="001B25E0">
        <w:rPr>
          <w:rStyle w:val="lev"/>
          <w:i/>
          <w:iCs/>
        </w:rPr>
        <w:t>BaseAccessor</w:t>
      </w:r>
      <w:r>
        <w:rPr>
          <w:rStyle w:val="lev"/>
        </w:rPr>
        <w:t xml:space="preserve"> ne peuvent pas être excluent.</w:t>
      </w:r>
    </w:p>
    <w:p w14:paraId="676EB6E2" w14:textId="77777777" w:rsidR="007913C9" w:rsidRDefault="007913C9" w:rsidP="00E473CA">
      <w:pPr>
        <w:jc w:val="both"/>
        <w:rPr>
          <w:rStyle w:val="lev"/>
        </w:rPr>
      </w:pPr>
    </w:p>
    <w:p w14:paraId="3ACC6A77" w14:textId="528A05C2" w:rsidR="008A38D4" w:rsidRDefault="008A38D4" w:rsidP="00E473CA">
      <w:pPr>
        <w:jc w:val="both"/>
        <w:rPr>
          <w:rStyle w:val="lev"/>
          <w:szCs w:val="21"/>
        </w:rPr>
      </w:pPr>
      <w:r>
        <w:rPr>
          <w:rStyle w:val="lev"/>
          <w:szCs w:val="21"/>
        </w:rPr>
        <w:t xml:space="preserve">Toutes les fonctionnalités relatives aux accessor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219244"/>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63301468" w:rsidR="00B64F5E" w:rsidRDefault="00A16EAA" w:rsidP="00A16EAA">
      <w:pPr>
        <w:pStyle w:val="Lgende"/>
        <w:rPr>
          <w:rStyle w:val="lev"/>
        </w:rPr>
      </w:pPr>
      <w:bookmarkStart w:id="121" w:name="_Toc141219381"/>
      <w:r>
        <w:t xml:space="preserve">Figure </w:t>
      </w:r>
      <w:r>
        <w:fldChar w:fldCharType="begin"/>
      </w:r>
      <w:r>
        <w:instrText xml:space="preserve"> SEQ Figure \* ARABIC </w:instrText>
      </w:r>
      <w:r>
        <w:fldChar w:fldCharType="separate"/>
      </w:r>
      <w:r w:rsidR="00DC0E5B">
        <w:rPr>
          <w:noProof/>
        </w:rPr>
        <w:t>34</w:t>
      </w:r>
      <w:r>
        <w:fldChar w:fldCharType="end"/>
      </w:r>
      <w:r>
        <w:t>: UML du ModuleManager</w:t>
      </w:r>
      <w:bookmarkEnd w:id="121"/>
    </w:p>
    <w:p w14:paraId="25C8B103" w14:textId="77777777" w:rsidR="00236C96" w:rsidRDefault="00236C96" w:rsidP="00236C96">
      <w:pPr>
        <w:rPr>
          <w:sz w:val="23"/>
          <w:szCs w:val="23"/>
        </w:rPr>
      </w:pPr>
    </w:p>
    <w:p w14:paraId="6D481274" w14:textId="7E876683"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w:t>
      </w:r>
      <w:r w:rsidRPr="00DE68A2">
        <w:rPr>
          <w:rStyle w:val="lev"/>
          <w:i/>
          <w:iCs/>
        </w:rPr>
        <w:t>3.4</w:t>
      </w:r>
      <w:r>
        <w:rPr>
          <w:rStyle w:val="lev"/>
        </w:rPr>
        <w:t>)</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219245"/>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w:t>
      </w:r>
    </w:p>
    <w:p w14:paraId="6DA8EE9E" w14:textId="6CD91EDD" w:rsidR="00E91654" w:rsidRDefault="00E63945" w:rsidP="0020576E">
      <w:pPr>
        <w:pStyle w:val="Titre4"/>
        <w:rPr>
          <w:rStyle w:val="lev"/>
        </w:rPr>
      </w:pPr>
      <w:bookmarkStart w:id="123" w:name="_Toc141219246"/>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267F9F8F"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087EAF50" w:rsidR="00F4199E" w:rsidRPr="00C61D35" w:rsidRDefault="00357A22" w:rsidP="00357A22">
      <w:pPr>
        <w:pStyle w:val="Lgende"/>
        <w:rPr>
          <w:rStyle w:val="lev"/>
        </w:rPr>
      </w:pPr>
      <w:bookmarkStart w:id="124" w:name="_Toc141219436"/>
      <w:r>
        <w:t xml:space="preserve">Listing </w:t>
      </w:r>
      <w:r>
        <w:fldChar w:fldCharType="begin"/>
      </w:r>
      <w:r>
        <w:instrText xml:space="preserve"> SEQ Listing \* ARABIC </w:instrText>
      </w:r>
      <w:r>
        <w:fldChar w:fldCharType="separate"/>
      </w:r>
      <w:r w:rsidR="00DC0E5B">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F0D3A">
      <w:pPr>
        <w:jc w:val="both"/>
        <w:rPr>
          <w:rStyle w:val="lev"/>
        </w:rPr>
      </w:pPr>
    </w:p>
    <w:p w14:paraId="10AE23B8" w14:textId="7B1FF855"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w:t>
      </w:r>
      <w:r w:rsidR="000B252C" w:rsidRPr="000B252C">
        <w:rPr>
          <w:rStyle w:val="lev"/>
          <w:i/>
          <w:iCs/>
        </w:rPr>
        <w:t>2</w:t>
      </w:r>
      <w:r w:rsidRPr="00C61D35">
        <w:rPr>
          <w:rStyle w:val="lev"/>
        </w:rPr>
        <w:t>)</w:t>
      </w:r>
      <w:r w:rsidR="000B252C">
        <w:rPr>
          <w:rStyle w:val="lev"/>
        </w:rPr>
        <w:t>.</w:t>
      </w:r>
    </w:p>
    <w:p w14:paraId="39A3B0B7" w14:textId="77777777" w:rsidR="006F5122" w:rsidRDefault="006F5122" w:rsidP="002F0D3A">
      <w:pPr>
        <w:jc w:val="both"/>
        <w:rPr>
          <w:rStyle w:val="lev"/>
        </w:rPr>
      </w:pPr>
    </w:p>
    <w:p w14:paraId="3AF39610" w14:textId="024F5CB1"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5910D67" w:rsidR="00AA4064" w:rsidRPr="000E32DD" w:rsidRDefault="00357A22" w:rsidP="00357A22">
      <w:pPr>
        <w:pStyle w:val="Lgende"/>
        <w:rPr>
          <w:sz w:val="23"/>
          <w:szCs w:val="23"/>
        </w:rPr>
      </w:pPr>
      <w:bookmarkStart w:id="125" w:name="_Toc141219437"/>
      <w:r>
        <w:t xml:space="preserve">Listing </w:t>
      </w:r>
      <w:r>
        <w:fldChar w:fldCharType="begin"/>
      </w:r>
      <w:r>
        <w:instrText xml:space="preserve"> SEQ Listing \* ARABIC </w:instrText>
      </w:r>
      <w:r>
        <w:fldChar w:fldCharType="separate"/>
      </w:r>
      <w:r w:rsidR="00DC0E5B">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043BCB07" w:rsidR="00246431" w:rsidRPr="00041A7C" w:rsidRDefault="00246431" w:rsidP="002F0D3A">
      <w:pPr>
        <w:jc w:val="both"/>
        <w:rPr>
          <w:rStyle w:val="lev"/>
        </w:rPr>
      </w:pPr>
      <w:r w:rsidRPr="00041A7C">
        <w:rPr>
          <w:rStyle w:val="lev"/>
        </w:rPr>
        <w:t xml:space="preserve">Lors de l’appel à </w:t>
      </w:r>
      <w:r w:rsidRPr="00963190">
        <w:rPr>
          <w:rStyle w:val="lev"/>
          <w:i/>
          <w:iCs/>
        </w:rPr>
        <w:t>enableModule</w:t>
      </w:r>
      <w:r w:rsidRPr="00041A7C">
        <w:rPr>
          <w:rStyle w:val="lev"/>
        </w:rPr>
        <w:t>,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219247"/>
      <w:r>
        <w:lastRenderedPageBreak/>
        <w:t>Module d’exemple</w:t>
      </w:r>
      <w:bookmarkEnd w:id="126"/>
    </w:p>
    <w:p w14:paraId="6B80E4DC" w14:textId="4FB49045" w:rsidR="002A1331" w:rsidRPr="008376D7" w:rsidRDefault="00904A6A" w:rsidP="00A0703F">
      <w:pPr>
        <w:jc w:val="both"/>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A0703F">
      <w:pPr>
        <w:jc w:val="both"/>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r w:rsidR="00BA07EA" w:rsidRPr="00BA07EA">
        <w:rPr>
          <w:rStyle w:val="lev"/>
          <w:i/>
          <w:iCs/>
          <w:sz w:val="24"/>
          <w:szCs w:val="21"/>
        </w:rPr>
        <w:t>npm run build</w:t>
      </w:r>
      <w:r w:rsidR="00BA07EA">
        <w:rPr>
          <w:rStyle w:val="lev"/>
          <w:sz w:val="24"/>
          <w:szCs w:val="21"/>
        </w:rPr>
        <w:t>.</w:t>
      </w:r>
    </w:p>
    <w:p w14:paraId="6C3249E6" w14:textId="77777777" w:rsidR="00BA07EA" w:rsidRPr="00DB6A25" w:rsidRDefault="00BA07EA" w:rsidP="00A0703F">
      <w:pPr>
        <w:pStyle w:val="Paragraphedeliste"/>
        <w:numPr>
          <w:ilvl w:val="0"/>
          <w:numId w:val="19"/>
        </w:numPr>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314A674A"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FF3809">
        <w:rPr>
          <w:rStyle w:val="lev"/>
          <w:szCs w:val="21"/>
        </w:rPr>
        <w:t xml:space="preserve">module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219248"/>
      <w:r>
        <w:rPr>
          <w:lang w:val="fr-CH"/>
        </w:rPr>
        <w:t>Application Web</w:t>
      </w:r>
      <w:bookmarkEnd w:id="127"/>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219249"/>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219250"/>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782E614B" w:rsidR="001556E1" w:rsidRDefault="008B2D36" w:rsidP="008B2D36">
      <w:pPr>
        <w:pStyle w:val="Lgende"/>
        <w:rPr>
          <w:rStyle w:val="lev"/>
        </w:rPr>
      </w:pPr>
      <w:bookmarkStart w:id="130" w:name="_Toc141219382"/>
      <w:r>
        <w:t xml:space="preserve">Figure </w:t>
      </w:r>
      <w:r>
        <w:fldChar w:fldCharType="begin"/>
      </w:r>
      <w:r>
        <w:instrText xml:space="preserve"> SEQ Figure \* ARABIC </w:instrText>
      </w:r>
      <w:r>
        <w:fldChar w:fldCharType="separate"/>
      </w:r>
      <w:r w:rsidR="00DC0E5B">
        <w:rPr>
          <w:noProof/>
        </w:rPr>
        <w:t>35</w:t>
      </w:r>
      <w:r>
        <w:fldChar w:fldCharType="end"/>
      </w:r>
      <w:r>
        <w:t>: Modèle physique de la base de données</w:t>
      </w:r>
      <w:bookmarkEnd w:id="130"/>
    </w:p>
    <w:p w14:paraId="665C058F" w14:textId="0B386A31" w:rsidR="00404AF2" w:rsidRDefault="001E3D24" w:rsidP="005F0B8A">
      <w:pPr>
        <w:jc w:val="both"/>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5F0B8A">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5F0B8A">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7C43FB0"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37C4FDE1" w14:textId="77777777" w:rsidR="00B90FA1" w:rsidRDefault="00B90FA1"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B017D1">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33CDE4DD" w:rsidR="004E196B" w:rsidRDefault="004E196B" w:rsidP="008C34F6">
      <w:pPr>
        <w:jc w:val="both"/>
        <w:rPr>
          <w:rStyle w:val="lev"/>
        </w:rPr>
      </w:pPr>
      <w:r>
        <w:rPr>
          <w:rStyle w:val="lev"/>
        </w:rPr>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lastRenderedPageBreak/>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8C34F6">
      <w:pPr>
        <w:jc w:val="both"/>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8C34F6">
      <w:pPr>
        <w:jc w:val="both"/>
        <w:rPr>
          <w:rStyle w:val="lev"/>
        </w:rPr>
      </w:pP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Pr="00123906" w:rsidRDefault="00026666" w:rsidP="0002666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123906">
        <w:rPr>
          <w:rFonts w:ascii="Menlo" w:hAnsi="Menlo" w:cs="Menlo"/>
          <w:color w:val="C586C0"/>
          <w:sz w:val="21"/>
          <w:szCs w:val="21"/>
        </w:rPr>
        <w:t>return</w:t>
      </w:r>
    </w:p>
    <w:p w14:paraId="05E41AB0" w14:textId="37112598" w:rsidR="00467B46" w:rsidRPr="00123906" w:rsidRDefault="00026666" w:rsidP="00026666">
      <w:pPr>
        <w:shd w:val="clear" w:color="auto" w:fill="1F1F1F"/>
        <w:spacing w:line="315" w:lineRule="atLeast"/>
        <w:rPr>
          <w:rFonts w:ascii="Menlo" w:hAnsi="Menlo" w:cs="Menlo"/>
          <w:color w:val="CCCCCC"/>
          <w:sz w:val="21"/>
          <w:szCs w:val="21"/>
        </w:rPr>
      </w:pPr>
      <w:r w:rsidRPr="00123906">
        <w:rPr>
          <w:rFonts w:ascii="Menlo" w:hAnsi="Menlo" w:cs="Menlo"/>
          <w:color w:val="CCCCCC"/>
          <w:sz w:val="21"/>
          <w:szCs w:val="21"/>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sidRPr="00123906">
        <w:rPr>
          <w:rFonts w:ascii="Menlo" w:hAnsi="Menlo" w:cs="Menlo"/>
          <w:color w:val="C586C0"/>
          <w:sz w:val="21"/>
          <w:szCs w:val="21"/>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6549025F" w:rsidR="00026666" w:rsidRPr="003371C5" w:rsidRDefault="00357A22" w:rsidP="00357A22">
      <w:pPr>
        <w:pStyle w:val="Lgende"/>
      </w:pPr>
      <w:bookmarkStart w:id="131" w:name="_Toc141219438"/>
      <w:r>
        <w:t xml:space="preserve">Listing </w:t>
      </w:r>
      <w:r>
        <w:fldChar w:fldCharType="begin"/>
      </w:r>
      <w:r>
        <w:instrText xml:space="preserve"> SEQ Listing \* ARABIC </w:instrText>
      </w:r>
      <w:r>
        <w:fldChar w:fldCharType="separate"/>
      </w:r>
      <w:r w:rsidR="00DC0E5B">
        <w:rPr>
          <w:noProof/>
        </w:rPr>
        <w:t>28</w:t>
      </w:r>
      <w:r>
        <w:fldChar w:fldCharType="end"/>
      </w:r>
      <w:r>
        <w:t>: Exemple de requête avec la librairie sqlite3</w:t>
      </w:r>
      <w:bookmarkEnd w:id="131"/>
    </w:p>
    <w:p w14:paraId="7B2748D1" w14:textId="77777777" w:rsidR="00026666" w:rsidRPr="003371C5" w:rsidRDefault="00026666" w:rsidP="00505C72"/>
    <w:p w14:paraId="7870C1BE" w14:textId="21364045" w:rsidR="0088406E" w:rsidRPr="00854143" w:rsidRDefault="00026666" w:rsidP="00290D23">
      <w:pPr>
        <w:jc w:val="both"/>
        <w:rPr>
          <w:rFonts w:ascii="CMU Serif Roman" w:hAnsi="CMU Serif Roman" w:cs="CMU Serif Roman"/>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87AA168" w:rsidR="00F129D4" w:rsidRDefault="00F129D4" w:rsidP="00290D23">
      <w:pPr>
        <w:jc w:val="both"/>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r w:rsidR="00D44B40" w:rsidRPr="008B5D9D">
        <w:rPr>
          <w:rStyle w:val="lev"/>
          <w:i/>
          <w:iCs/>
        </w:rPr>
        <w:t>ModuleManager</w:t>
      </w:r>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5EC39A6B" w:rsidR="00E31F25" w:rsidRPr="001F59B0" w:rsidRDefault="001F3270" w:rsidP="00290D23">
      <w:pPr>
        <w:jc w:val="both"/>
        <w:rPr>
          <w:rStyle w:val="lev"/>
        </w:rPr>
      </w:pPr>
      <w:r>
        <w:rPr>
          <w:rStyle w:val="lev"/>
        </w:rPr>
        <w:t xml:space="preserve">Le </w:t>
      </w:r>
      <w:r w:rsidR="000B06C4" w:rsidRPr="001F59B0">
        <w:rPr>
          <w:rStyle w:val="lev"/>
          <w:i/>
          <w:iCs/>
        </w:rPr>
        <w:t>ModuleDatabaseManager</w:t>
      </w:r>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219251"/>
      <w:r>
        <w:rPr>
          <w:lang w:val="fr-FR"/>
        </w:rPr>
        <w:t>API REST</w:t>
      </w:r>
      <w:bookmarkEnd w:id="132"/>
    </w:p>
    <w:p w14:paraId="367FC5D1" w14:textId="2F66114C"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1D10C60" w:rsidR="00830C5D" w:rsidRPr="00CD0CD1" w:rsidRDefault="00CD0CD1" w:rsidP="007B6BEB">
      <w:pPr>
        <w:spacing w:after="160" w:line="259" w:lineRule="auto"/>
        <w:jc w:val="both"/>
        <w:rPr>
          <w:rFonts w:ascii="CMU Serif Roman" w:hAnsi="CMU Serif Roman" w:cs="CMU Serif Roman"/>
        </w:rPr>
      </w:pPr>
      <w:r w:rsidRPr="004674CA">
        <w:rPr>
          <w:rStyle w:val="lev"/>
        </w:rPr>
        <w:t xml:space="preserve">Les différents endpoints sont ainsi utilisés offerts aux intégrations sur le réseau local, notamment pour son utilisation au travers de l’interface client de l’application. Les différentes fonctionnalités </w:t>
      </w:r>
      <w:r w:rsidRPr="004674CA">
        <w:rPr>
          <w:rStyle w:val="lev"/>
        </w:rPr>
        <w:lastRenderedPageBreak/>
        <w:t>offertes sont détaillées dans le chapitre détails l’interface client (</w:t>
      </w:r>
      <w:r w:rsidR="001343DE">
        <w:rPr>
          <w:rStyle w:val="lev"/>
        </w:rPr>
        <w:t xml:space="preserve">voir </w:t>
      </w:r>
      <w:r w:rsidRPr="001343DE">
        <w:rPr>
          <w:rStyle w:val="lev"/>
          <w:i/>
          <w:iCs/>
        </w:rPr>
        <w:t>4.2</w:t>
      </w:r>
      <w:r w:rsidRPr="004674CA">
        <w:rPr>
          <w:rStyle w:val="lev"/>
        </w:rPr>
        <w:t>) afin d’apporter une explication visuelle supplémentaire.</w:t>
      </w:r>
    </w:p>
    <w:p w14:paraId="16FBD2B2" w14:textId="77777777" w:rsidR="00830C5D" w:rsidRDefault="00830C5D" w:rsidP="007B6BEB">
      <w:pPr>
        <w:jc w:val="both"/>
        <w:rPr>
          <w:lang w:val="fr-FR" w:eastAsia="fr-CH"/>
        </w:rPr>
      </w:pPr>
    </w:p>
    <w:p w14:paraId="43E47F83" w14:textId="7EEFAE72"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w:t>
      </w:r>
      <w:r w:rsidR="002945C2">
        <w:rPr>
          <w:rStyle w:val="lev"/>
        </w:rPr>
        <w:t>est fournie</w:t>
      </w:r>
      <w:r w:rsidR="0004138E" w:rsidRPr="006867DF">
        <w:rPr>
          <w:rStyle w:val="lev"/>
        </w:rPr>
        <w:t xml:space="preser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219252"/>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1F7E06E6"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BB4F62">
      <w:pPr>
        <w:jc w:val="both"/>
        <w:rPr>
          <w:rStyle w:val="lev"/>
          <w:sz w:val="28"/>
          <w:szCs w:val="28"/>
        </w:rPr>
      </w:pPr>
    </w:p>
    <w:p w14:paraId="3BF13DDC" w14:textId="0044C9F8"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Token (JWT) et les clé </w:t>
      </w:r>
      <w:r w:rsidR="00170A56">
        <w:rPr>
          <w:rStyle w:val="lev"/>
        </w:rPr>
        <w:lastRenderedPageBreak/>
        <w:t>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21E38452"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03D6C23C" w:rsidR="00474D20" w:rsidRDefault="00CF040C" w:rsidP="00EC0201">
      <w:pPr>
        <w:jc w:val="both"/>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3B0BC91E" w:rsidR="00D2394E" w:rsidRDefault="00DF58BF" w:rsidP="00DF58BF">
      <w:pPr>
        <w:pStyle w:val="Lgende"/>
        <w:rPr>
          <w:rStyle w:val="lev"/>
        </w:rPr>
      </w:pPr>
      <w:bookmarkStart w:id="134" w:name="_Toc141219439"/>
      <w:r>
        <w:t xml:space="preserve">Listing </w:t>
      </w:r>
      <w:r>
        <w:fldChar w:fldCharType="begin"/>
      </w:r>
      <w:r>
        <w:instrText xml:space="preserve"> SEQ Listing \* ARABIC </w:instrText>
      </w:r>
      <w:r>
        <w:fldChar w:fldCharType="separate"/>
      </w:r>
      <w:r w:rsidR="00DC0E5B">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lastRenderedPageBreak/>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06363855" w:rsidR="00DF58BF" w:rsidRDefault="00DF58BF" w:rsidP="00AF2935">
      <w:pPr>
        <w:pStyle w:val="Lgende"/>
        <w:rPr>
          <w:rStyle w:val="lev"/>
        </w:rPr>
      </w:pPr>
      <w:bookmarkStart w:id="135" w:name="_Toc141219440"/>
      <w:r>
        <w:t xml:space="preserve">Listing </w:t>
      </w:r>
      <w:r>
        <w:fldChar w:fldCharType="begin"/>
      </w:r>
      <w:r>
        <w:instrText xml:space="preserve"> SEQ Listing \* ARABIC </w:instrText>
      </w:r>
      <w:r>
        <w:fldChar w:fldCharType="separate"/>
      </w:r>
      <w:r w:rsidR="00DC0E5B">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58ECEAC2" w:rsidR="00A90EFB" w:rsidRPr="00AF2935" w:rsidRDefault="00DF58BF" w:rsidP="00AF2935">
      <w:pPr>
        <w:pStyle w:val="Lgende"/>
        <w:rPr>
          <w:rStyle w:val="lev"/>
          <w:rFonts w:ascii="Menlo" w:hAnsi="Menlo" w:cs="Menlo"/>
          <w:color w:val="CCCCCC"/>
        </w:rPr>
      </w:pPr>
      <w:bookmarkStart w:id="136" w:name="_Toc141219441"/>
      <w:r>
        <w:t xml:space="preserve">Listing </w:t>
      </w:r>
      <w:r>
        <w:fldChar w:fldCharType="begin"/>
      </w:r>
      <w:r>
        <w:instrText xml:space="preserve"> SEQ Listing \* ARABIC </w:instrText>
      </w:r>
      <w:r>
        <w:fldChar w:fldCharType="separate"/>
      </w:r>
      <w:r w:rsidR="00DC0E5B">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269646CC" w:rsidR="00092439" w:rsidRDefault="00DF58BF" w:rsidP="00DF58BF">
      <w:pPr>
        <w:pStyle w:val="Lgende"/>
        <w:rPr>
          <w:rStyle w:val="lev"/>
        </w:rPr>
      </w:pPr>
      <w:bookmarkStart w:id="137" w:name="_Toc141219442"/>
      <w:r>
        <w:t xml:space="preserve">Listing </w:t>
      </w:r>
      <w:r>
        <w:fldChar w:fldCharType="begin"/>
      </w:r>
      <w:r>
        <w:instrText xml:space="preserve"> SEQ Listing \* ARABIC </w:instrText>
      </w:r>
      <w:r>
        <w:fldChar w:fldCharType="separate"/>
      </w:r>
      <w:r w:rsidR="00DC0E5B">
        <w:rPr>
          <w:noProof/>
        </w:rPr>
        <w:t>32</w:t>
      </w:r>
      <w:r>
        <w:fldChar w:fldCharType="end"/>
      </w:r>
      <w:r>
        <w:t>: Signature d'un JWT</w:t>
      </w:r>
      <w:bookmarkEnd w:id="137"/>
    </w:p>
    <w:p w14:paraId="1BB1DE2D" w14:textId="5C5E06F3"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3761D253" w14:textId="350459E5" w:rsidR="00687F02" w:rsidRDefault="007301B3" w:rsidP="00AF2935">
      <w:pPr>
        <w:jc w:val="both"/>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4A21AFC8"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sidR="00F54658">
        <w:rPr>
          <w:rStyle w:val="lev"/>
        </w:rPr>
        <w:t>te http de chaque requête envoyée depuis l’interface web pour pouvoir identifier l’utilisateur connecter</w:t>
      </w:r>
      <w:r w:rsidR="00CC773F">
        <w:rPr>
          <w:rStyle w:val="lev"/>
        </w:rPr>
        <w:t>, on utilise le header Authorization avec le préfixe Bearer</w:t>
      </w:r>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063D5072" w:rsidR="00F54658" w:rsidRPr="003371C5" w:rsidRDefault="00BF30D2" w:rsidP="00BF30D2">
      <w:pPr>
        <w:pStyle w:val="Lgende"/>
        <w:rPr>
          <w:rStyle w:val="lev"/>
        </w:rPr>
      </w:pPr>
      <w:bookmarkStart w:id="138" w:name="_Toc141219443"/>
      <w:r>
        <w:t xml:space="preserve">Listing </w:t>
      </w:r>
      <w:r>
        <w:fldChar w:fldCharType="begin"/>
      </w:r>
      <w:r>
        <w:instrText xml:space="preserve"> SEQ Listing \* ARABIC </w:instrText>
      </w:r>
      <w:r>
        <w:fldChar w:fldCharType="separate"/>
      </w:r>
      <w:r w:rsidR="00DC0E5B">
        <w:rPr>
          <w:noProof/>
        </w:rPr>
        <w:t>33</w:t>
      </w:r>
      <w:r>
        <w:fldChar w:fldCharType="end"/>
      </w:r>
      <w:r>
        <w:t>: Envoi d'un JWT dans l'en-tête Authorization</w:t>
      </w:r>
      <w:bookmarkEnd w:id="138"/>
    </w:p>
    <w:p w14:paraId="064A3984" w14:textId="7D6F2443" w:rsidR="00821F5D" w:rsidRDefault="00F54658" w:rsidP="000F27B0">
      <w:pPr>
        <w:jc w:val="both"/>
        <w:rPr>
          <w:rFonts w:ascii="Menlo" w:hAnsi="Menlo" w:cs="Menlo"/>
          <w:color w:val="CCCCCC"/>
          <w:sz w:val="21"/>
          <w:szCs w:val="21"/>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w:t>
      </w:r>
      <w:r w:rsidR="00444467">
        <w:rPr>
          <w:rStyle w:val="lev"/>
        </w:rPr>
        <w:t>Dans l’application, l’identifiant et le nom d’utilisateur sont conservé dans le payload du JWT.</w:t>
      </w: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67BD1B55" w:rsidR="00EB1FE5" w:rsidRDefault="009F3BEA" w:rsidP="009F3BEA">
      <w:pPr>
        <w:pStyle w:val="Lgende"/>
      </w:pPr>
      <w:bookmarkStart w:id="139" w:name="_Toc141219444"/>
      <w:r>
        <w:t xml:space="preserve">Listing </w:t>
      </w:r>
      <w:r>
        <w:fldChar w:fldCharType="begin"/>
      </w:r>
      <w:r>
        <w:instrText xml:space="preserve"> SEQ Listing \* ARABIC </w:instrText>
      </w:r>
      <w:r>
        <w:fldChar w:fldCharType="separate"/>
      </w:r>
      <w:r w:rsidR="00DC0E5B">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3716DCCE" w:rsidR="00F302E4" w:rsidRPr="00F648D5" w:rsidRDefault="00516EBF" w:rsidP="00516EBF">
      <w:pPr>
        <w:pStyle w:val="Lgende"/>
        <w:rPr>
          <w:lang w:val="fr-CH"/>
        </w:rPr>
      </w:pPr>
      <w:bookmarkStart w:id="140" w:name="_Toc141219445"/>
      <w:r>
        <w:t xml:space="preserve">Listing </w:t>
      </w:r>
      <w:r>
        <w:fldChar w:fldCharType="begin"/>
      </w:r>
      <w:r>
        <w:instrText xml:space="preserve"> SEQ Listing \* ARABIC </w:instrText>
      </w:r>
      <w:r>
        <w:fldChar w:fldCharType="separate"/>
      </w:r>
      <w:r w:rsidR="00DC0E5B">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09797177"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41" w:name="_Toc141219253"/>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1AA484BA" w:rsidR="001B1A67" w:rsidRPr="004702CF" w:rsidRDefault="001B1A67" w:rsidP="00625814">
      <w:pPr>
        <w:jc w:val="both"/>
        <w:rPr>
          <w:rStyle w:val="lev"/>
        </w:rPr>
      </w:pPr>
      <w:r w:rsidRPr="004702CF">
        <w:rPr>
          <w:rStyle w:val="lev"/>
        </w:rPr>
        <w:lastRenderedPageBreak/>
        <w:t>Au niveau de la gestion des erreurs, en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1D958BE2" w:rsidR="004702CF" w:rsidRDefault="00516EBF" w:rsidP="00516EBF">
      <w:pPr>
        <w:pStyle w:val="Lgende"/>
        <w:rPr>
          <w:rStyle w:val="lev"/>
        </w:rPr>
      </w:pPr>
      <w:bookmarkStart w:id="142" w:name="_Toc141219446"/>
      <w:r>
        <w:t xml:space="preserve">Listing </w:t>
      </w:r>
      <w:r>
        <w:fldChar w:fldCharType="begin"/>
      </w:r>
      <w:r>
        <w:instrText xml:space="preserve"> SEQ Listing \* ARABIC </w:instrText>
      </w:r>
      <w:r>
        <w:fldChar w:fldCharType="separate"/>
      </w:r>
      <w:r w:rsidR="00DC0E5B">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0639B844" w:rsidR="00C44DA7" w:rsidRDefault="00516EBF" w:rsidP="00516EBF">
      <w:pPr>
        <w:pStyle w:val="Lgende"/>
        <w:rPr>
          <w:rStyle w:val="lev"/>
        </w:rPr>
      </w:pPr>
      <w:bookmarkStart w:id="143" w:name="_Toc141219447"/>
      <w:r>
        <w:t xml:space="preserve">Listing </w:t>
      </w:r>
      <w:r>
        <w:fldChar w:fldCharType="begin"/>
      </w:r>
      <w:r>
        <w:instrText xml:space="preserve"> SEQ Listing \* ARABIC </w:instrText>
      </w:r>
      <w:r>
        <w:fldChar w:fldCharType="separate"/>
      </w:r>
      <w:r w:rsidR="00DC0E5B">
        <w:rPr>
          <w:noProof/>
        </w:rPr>
        <w:t>37</w:t>
      </w:r>
      <w:r>
        <w:fldChar w:fldCharType="end"/>
      </w:r>
      <w:r>
        <w:t>: Exemple d'erreur métier utilisant une erreur de base</w:t>
      </w:r>
      <w:bookmarkEnd w:id="143"/>
    </w:p>
    <w:p w14:paraId="1D6DECA2" w14:textId="53018C49"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r w:rsidR="001D69A5">
        <w:rPr>
          <w:rStyle w:val="lev"/>
        </w:rPr>
        <w:t xml:space="preserve"> Notez que les diverses actions et erreurs de l’API sont également loguées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219254"/>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D67A92">
      <w:pPr>
        <w:jc w:val="both"/>
        <w:rPr>
          <w:lang w:val="fr-FR" w:eastAsia="fr-CH"/>
        </w:rPr>
      </w:pPr>
    </w:p>
    <w:p w14:paraId="73579B25" w14:textId="28BF1037"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1A0A0218" w:rsidR="00E9035D" w:rsidRPr="00E9035D" w:rsidRDefault="00E9035D" w:rsidP="00D67A92">
      <w:pPr>
        <w:jc w:val="both"/>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w:t>
      </w:r>
      <w:r w:rsidR="00EF0799">
        <w:rPr>
          <w:rStyle w:val="lev"/>
        </w:rPr>
        <w:t>e</w:t>
      </w:r>
      <w:r w:rsidR="00D519FF" w:rsidRPr="003622D0">
        <w:rPr>
          <w:rStyle w:val="lev"/>
        </w:rPr>
        <w:t>rs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4DD19578" w:rsidR="00C625AC" w:rsidRDefault="0000070A" w:rsidP="00D67A92">
      <w:pPr>
        <w:jc w:val="both"/>
        <w:rPr>
          <w:rStyle w:val="lev"/>
        </w:rPr>
      </w:pPr>
      <w:r>
        <w:rPr>
          <w:rStyle w:val="lev"/>
        </w:rPr>
        <w:t xml:space="preserve">Ainsi, toutes les fonctionnalités nécessitant l’utilisation du flux en temps réels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l’utilisation du module ws</w:t>
      </w:r>
      <w:r w:rsidR="006F7CC9">
        <w:rPr>
          <w:rStyle w:val="Appelnotedebasdep"/>
          <w:rFonts w:ascii="CMU Serif Roman" w:hAnsi="CMU Serif Roman" w:cs="CMU Serif Roman"/>
        </w:rPr>
        <w:footnoteReference w:id="26"/>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73A05BB4" w:rsidR="00EC5302" w:rsidRDefault="00784B33" w:rsidP="00784B33">
      <w:pPr>
        <w:pStyle w:val="Lgende"/>
        <w:rPr>
          <w:rStyle w:val="lev"/>
        </w:rPr>
      </w:pPr>
      <w:bookmarkStart w:id="145" w:name="_Toc141219448"/>
      <w:r>
        <w:t xml:space="preserve">Listing </w:t>
      </w:r>
      <w:r>
        <w:fldChar w:fldCharType="begin"/>
      </w:r>
      <w:r>
        <w:instrText xml:space="preserve"> SEQ Listing \* ARABIC </w:instrText>
      </w:r>
      <w:r>
        <w:fldChar w:fldCharType="separate"/>
      </w:r>
      <w:r w:rsidR="00DC0E5B">
        <w:rPr>
          <w:noProof/>
        </w:rPr>
        <w:t>38</w:t>
      </w:r>
      <w:r>
        <w:fldChar w:fldCharType="end"/>
      </w:r>
      <w:r>
        <w:t>: Augmentation du protocol vers WS par le serveur Express</w:t>
      </w:r>
      <w:bookmarkEnd w:id="145"/>
    </w:p>
    <w:p w14:paraId="2909902D" w14:textId="1F707958" w:rsidR="00753DEA" w:rsidRDefault="000C728B" w:rsidP="00F83A0E">
      <w:pPr>
        <w:jc w:val="both"/>
        <w:rPr>
          <w:rStyle w:val="lev"/>
        </w:rPr>
      </w:pPr>
      <w:r w:rsidRPr="000C728B">
        <w:rPr>
          <w:rStyle w:val="lev"/>
        </w:rPr>
        <w:t xml:space="preserve">Au niveau du navigateur client, </w:t>
      </w:r>
      <w:r>
        <w:rPr>
          <w:rStyle w:val="lev"/>
        </w:rPr>
        <w:t>la connexion s’effectu</w:t>
      </w:r>
      <w:r w:rsidR="00206521">
        <w:rPr>
          <w:rStyle w:val="lev"/>
        </w:rPr>
        <w:t>e</w:t>
      </w:r>
      <w:r>
        <w:rPr>
          <w:rStyle w:val="lev"/>
        </w:rPr>
        <w:t xml:space="preserve"> comme expliqué d</w:t>
      </w:r>
      <w:r w:rsidR="00206521">
        <w:rPr>
          <w:rStyle w:val="lev"/>
        </w:rPr>
        <w:t>ans</w:t>
      </w:r>
      <w:r>
        <w:rPr>
          <w:rStyle w:val="lev"/>
        </w:rPr>
        <w:t xml:space="preserve"> l’analyse</w:t>
      </w:r>
      <w:r w:rsidR="00206521">
        <w:rPr>
          <w:rStyle w:val="lev"/>
        </w:rPr>
        <w:t xml:space="preserve"> (voir </w:t>
      </w:r>
      <w:r w:rsidR="00206521" w:rsidRPr="00206521">
        <w:rPr>
          <w:rStyle w:val="lev"/>
          <w:i/>
          <w:iCs/>
        </w:rPr>
        <w:t>2.7.1</w:t>
      </w:r>
      <w:r w:rsidR="00206521">
        <w:rPr>
          <w:rStyle w:val="lev"/>
        </w:rPr>
        <w:t>)</w:t>
      </w:r>
      <w:r w:rsidR="00753DEA">
        <w:rPr>
          <w:rStyle w:val="lev"/>
        </w:rPr>
        <w:t>, grâce à l’utilisation l’api WebSocket du navigateur. Cette connexion est gérée par un</w:t>
      </w:r>
      <w:r w:rsidR="00AB3195">
        <w:rPr>
          <w:rStyle w:val="lev"/>
        </w:rPr>
        <w:t>e</w:t>
      </w:r>
      <w:r w:rsidR="00753DEA">
        <w:rPr>
          <w:rStyle w:val="lev"/>
        </w:rPr>
        <w:t xml:space="preserve"> classe </w:t>
      </w:r>
      <w:r w:rsidR="008C2174" w:rsidRPr="008C2174">
        <w:rPr>
          <w:rStyle w:val="lev"/>
          <w:i/>
          <w:iCs/>
        </w:rPr>
        <w:t>EventsManager</w:t>
      </w:r>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13D11925"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219255"/>
      <w:r>
        <w:lastRenderedPageBreak/>
        <w:t>Interface</w:t>
      </w:r>
      <w:bookmarkEnd w:id="146"/>
    </w:p>
    <w:p w14:paraId="5E5B2C60" w14:textId="3E13B841" w:rsidR="004702CF" w:rsidRPr="00BD776C" w:rsidRDefault="008E55FA" w:rsidP="004702CF">
      <w:pPr>
        <w:jc w:val="both"/>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219256"/>
      <w:r>
        <w:t>Fonctionnalités</w:t>
      </w:r>
      <w:bookmarkEnd w:id="147"/>
    </w:p>
    <w:p w14:paraId="253EF75C" w14:textId="636A0C1C"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795C4DFC" w:rsidR="00F64727" w:rsidRDefault="009747F9" w:rsidP="009747F9">
      <w:pPr>
        <w:pStyle w:val="Lgende"/>
      </w:pPr>
      <w:bookmarkStart w:id="148" w:name="_Toc141219383"/>
      <w:r>
        <w:t xml:space="preserve">Figure </w:t>
      </w:r>
      <w:r>
        <w:fldChar w:fldCharType="begin"/>
      </w:r>
      <w:r>
        <w:instrText xml:space="preserve"> SEQ Figure \* ARABIC </w:instrText>
      </w:r>
      <w:r>
        <w:fldChar w:fldCharType="separate"/>
      </w:r>
      <w:r w:rsidR="00DC0E5B">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588AB51A" w:rsidR="009C17BF" w:rsidRDefault="00990406" w:rsidP="00990406">
      <w:pPr>
        <w:pStyle w:val="Lgende"/>
      </w:pPr>
      <w:bookmarkStart w:id="149" w:name="_Toc141219384"/>
      <w:r>
        <w:t xml:space="preserve">Figure </w:t>
      </w:r>
      <w:r>
        <w:fldChar w:fldCharType="begin"/>
      </w:r>
      <w:r>
        <w:instrText xml:space="preserve"> SEQ Figure \* ARABIC </w:instrText>
      </w:r>
      <w:r>
        <w:fldChar w:fldCharType="separate"/>
      </w:r>
      <w:r w:rsidR="00DC0E5B">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435277D6" w:rsidR="001D5EE2" w:rsidRPr="00B44B61" w:rsidRDefault="001D5EE2" w:rsidP="001D5EE2">
                            <w:pPr>
                              <w:pStyle w:val="Lgende"/>
                              <w:rPr>
                                <w:rFonts w:ascii="Times New Roman" w:hAnsi="Times New Roman"/>
                                <w14:ligatures w14:val="none"/>
                              </w:rPr>
                            </w:pPr>
                            <w:bookmarkStart w:id="150" w:name="_Toc141219385"/>
                            <w:r>
                              <w:t xml:space="preserve">Figure </w:t>
                            </w:r>
                            <w:r>
                              <w:fldChar w:fldCharType="begin"/>
                            </w:r>
                            <w:r>
                              <w:instrText xml:space="preserve"> SEQ Figure \* ARABIC </w:instrText>
                            </w:r>
                            <w:r>
                              <w:fldChar w:fldCharType="separate"/>
                            </w:r>
                            <w:r w:rsidR="00DC0E5B">
                              <w:rPr>
                                <w:noProof/>
                              </w:rPr>
                              <w:t>38</w:t>
                            </w:r>
                            <w:r>
                              <w:fldChar w:fldCharType="end"/>
                            </w:r>
                            <w:r>
                              <w:t>: Edition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435277D6" w:rsidR="001D5EE2" w:rsidRPr="00B44B61" w:rsidRDefault="001D5EE2" w:rsidP="001D5EE2">
                      <w:pPr>
                        <w:pStyle w:val="Lgende"/>
                        <w:rPr>
                          <w:rFonts w:ascii="Times New Roman" w:hAnsi="Times New Roman"/>
                          <w14:ligatures w14:val="none"/>
                        </w:rPr>
                      </w:pPr>
                      <w:bookmarkStart w:id="151" w:name="_Toc141219385"/>
                      <w:r>
                        <w:t xml:space="preserve">Figure </w:t>
                      </w:r>
                      <w:r>
                        <w:fldChar w:fldCharType="begin"/>
                      </w:r>
                      <w:r>
                        <w:instrText xml:space="preserve"> SEQ Figure \* ARABIC </w:instrText>
                      </w:r>
                      <w:r>
                        <w:fldChar w:fldCharType="separate"/>
                      </w:r>
                      <w:r w:rsidR="00DC0E5B">
                        <w:rPr>
                          <w:noProof/>
                        </w:rPr>
                        <w:t>38</w:t>
                      </w:r>
                      <w:r>
                        <w:fldChar w:fldCharType="end"/>
                      </w:r>
                      <w:r>
                        <w:t>: Edition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154DB265" w:rsidR="002B5F8E" w:rsidRDefault="002B5F8E" w:rsidP="002B5F8E">
      <w:pPr>
        <w:pStyle w:val="Lgende"/>
        <w:jc w:val="left"/>
      </w:pPr>
      <w:bookmarkStart w:id="152" w:name="_Toc141219386"/>
      <w:r>
        <w:t xml:space="preserve">Figure </w:t>
      </w:r>
      <w:r>
        <w:fldChar w:fldCharType="begin"/>
      </w:r>
      <w:r>
        <w:instrText xml:space="preserve"> SEQ Figure \* ARABIC </w:instrText>
      </w:r>
      <w:r>
        <w:fldChar w:fldCharType="separate"/>
      </w:r>
      <w:r w:rsidR="00DC0E5B">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67FF7264" w:rsidR="00D26144" w:rsidRPr="00D26144" w:rsidRDefault="00586EDD" w:rsidP="00586EDD">
      <w:pPr>
        <w:pStyle w:val="Lgende"/>
      </w:pPr>
      <w:bookmarkStart w:id="153" w:name="_Toc141219387"/>
      <w:r>
        <w:t xml:space="preserve">Figure </w:t>
      </w:r>
      <w:r>
        <w:fldChar w:fldCharType="begin"/>
      </w:r>
      <w:r>
        <w:instrText xml:space="preserve"> SEQ Figure \* ARABIC </w:instrText>
      </w:r>
      <w:r>
        <w:fldChar w:fldCharType="separate"/>
      </w:r>
      <w:r w:rsidR="00DC0E5B">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1AAEBA1C" w:rsidR="002F58BE" w:rsidRPr="00BA1A64" w:rsidRDefault="002F58BE" w:rsidP="00490DD4">
      <w:pPr>
        <w:jc w:val="both"/>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6069D7C6" w:rsidR="00BA1A64" w:rsidRDefault="00C8317D" w:rsidP="00C8317D">
      <w:pPr>
        <w:pStyle w:val="Lgende"/>
      </w:pPr>
      <w:bookmarkStart w:id="154" w:name="_Toc141219388"/>
      <w:r>
        <w:t xml:space="preserve">Figure </w:t>
      </w:r>
      <w:r>
        <w:fldChar w:fldCharType="begin"/>
      </w:r>
      <w:r>
        <w:instrText xml:space="preserve"> SEQ Figure \* ARABIC </w:instrText>
      </w:r>
      <w:r>
        <w:fldChar w:fldCharType="separate"/>
      </w:r>
      <w:r w:rsidR="00DC0E5B">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36D15554" w:rsidR="00B16050" w:rsidRDefault="00B16050" w:rsidP="00B16050">
      <w:pPr>
        <w:pStyle w:val="Lgende"/>
      </w:pPr>
      <w:bookmarkStart w:id="155" w:name="_Toc141219389"/>
      <w:r>
        <w:t xml:space="preserve">Figure </w:t>
      </w:r>
      <w:r>
        <w:fldChar w:fldCharType="begin"/>
      </w:r>
      <w:r>
        <w:instrText xml:space="preserve"> SEQ Figure \* ARABIC </w:instrText>
      </w:r>
      <w:r>
        <w:fldChar w:fldCharType="separate"/>
      </w:r>
      <w:r w:rsidR="00DC0E5B">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16D3382B" w:rsidR="005D7100" w:rsidRDefault="0098466B" w:rsidP="0098466B">
      <w:pPr>
        <w:pStyle w:val="Lgende"/>
      </w:pPr>
      <w:bookmarkStart w:id="156" w:name="_Toc141219390"/>
      <w:r>
        <w:t xml:space="preserve">Figure </w:t>
      </w:r>
      <w:r>
        <w:fldChar w:fldCharType="begin"/>
      </w:r>
      <w:r>
        <w:instrText xml:space="preserve"> SEQ Figure \* ARABIC </w:instrText>
      </w:r>
      <w:r>
        <w:fldChar w:fldCharType="separate"/>
      </w:r>
      <w:r w:rsidR="00DC0E5B">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13F09004"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Lors de l’activation ou de la désactivation, l’action est propagée (par le backend) vers le websocket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43BADDB7" w:rsidR="004B14E2" w:rsidRDefault="0098466B" w:rsidP="0098466B">
      <w:pPr>
        <w:pStyle w:val="Lgende"/>
      </w:pPr>
      <w:bookmarkStart w:id="157" w:name="_Toc141219391"/>
      <w:r>
        <w:t xml:space="preserve">Figure </w:t>
      </w:r>
      <w:r>
        <w:fldChar w:fldCharType="begin"/>
      </w:r>
      <w:r>
        <w:instrText xml:space="preserve"> SEQ Figure \* ARABIC </w:instrText>
      </w:r>
      <w:r>
        <w:fldChar w:fldCharType="separate"/>
      </w:r>
      <w:r w:rsidR="00DC0E5B">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En dessous de l’affichage, les acces</w:t>
      </w:r>
      <w:r w:rsidR="00460AC8">
        <w:rPr>
          <w:rStyle w:val="lev"/>
        </w:rPr>
        <w:t>s</w:t>
      </w:r>
      <w:r w:rsidRPr="00006F3C">
        <w:rPr>
          <w:rStyle w:val="lev"/>
        </w:rPr>
        <w:t xml:space="preserve">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3D6DF764" w:rsidR="005D7100" w:rsidRDefault="00006F3C" w:rsidP="00006F3C">
      <w:pPr>
        <w:pStyle w:val="Lgende"/>
      </w:pPr>
      <w:bookmarkStart w:id="158" w:name="_Toc141219392"/>
      <w:r>
        <w:t xml:space="preserve">Figure </w:t>
      </w:r>
      <w:r>
        <w:fldChar w:fldCharType="begin"/>
      </w:r>
      <w:r>
        <w:instrText xml:space="preserve"> SEQ Figure \* ARABIC </w:instrText>
      </w:r>
      <w:r>
        <w:fldChar w:fldCharType="separate"/>
      </w:r>
      <w:r w:rsidR="00DC0E5B">
        <w:rPr>
          <w:noProof/>
        </w:rPr>
        <w:t>45</w:t>
      </w:r>
      <w:r>
        <w:fldChar w:fldCharType="end"/>
      </w:r>
      <w:r>
        <w:t>: Informations d'un module, partie 2</w:t>
      </w:r>
      <w:bookmarkEnd w:id="158"/>
    </w:p>
    <w:p w14:paraId="6BD40191" w14:textId="1B666FEB" w:rsidR="00A540FE" w:rsidRDefault="002255FC" w:rsidP="00460AC8">
      <w:pPr>
        <w:jc w:val="both"/>
        <w:rPr>
          <w:rStyle w:val="lev"/>
        </w:rPr>
      </w:pPr>
      <w:r>
        <w:rPr>
          <w:rStyle w:val="lev"/>
        </w:rPr>
        <w:t>Il est ensuite possible de sauver les changements effectués ou alors de supprimer de le module de l’application. Quant à lui, l</w:t>
      </w:r>
      <w:r w:rsidR="00A540FE">
        <w:rPr>
          <w:rStyle w:val="lev"/>
        </w:rPr>
        <w:t>e nickname</w:t>
      </w:r>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0539BA7F" w:rsidR="00CE5D1F" w:rsidRPr="004C399F" w:rsidRDefault="004D51F2" w:rsidP="004D51F2">
      <w:pPr>
        <w:pStyle w:val="Lgende"/>
        <w:rPr>
          <w:rFonts w:ascii="CMU Serif Roman" w:hAnsi="CMU Serif Roman" w:cs="CMU Serif Roman"/>
          <w:lang w:eastAsia="fr-FR"/>
        </w:rPr>
      </w:pPr>
      <w:bookmarkStart w:id="159" w:name="_Toc141219393"/>
      <w:r>
        <w:t xml:space="preserve">Figure </w:t>
      </w:r>
      <w:r>
        <w:fldChar w:fldCharType="begin"/>
      </w:r>
      <w:r>
        <w:instrText xml:space="preserve"> SEQ Figure \* ARABIC </w:instrText>
      </w:r>
      <w:r>
        <w:fldChar w:fldCharType="separate"/>
      </w:r>
      <w:r w:rsidR="00DC0E5B">
        <w:rPr>
          <w:noProof/>
        </w:rPr>
        <w:t>46</w:t>
      </w:r>
      <w:r>
        <w:fldChar w:fldCharType="end"/>
      </w:r>
      <w:r>
        <w:t>: Affichage du nickname</w:t>
      </w:r>
      <w:bookmarkEnd w:id="159"/>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375B7566" w:rsidR="00F4524F" w:rsidRDefault="00874732" w:rsidP="00874732">
      <w:pPr>
        <w:pStyle w:val="Lgende"/>
      </w:pPr>
      <w:bookmarkStart w:id="160" w:name="_Toc141219394"/>
      <w:r>
        <w:t xml:space="preserve">Figure </w:t>
      </w:r>
      <w:r>
        <w:fldChar w:fldCharType="begin"/>
      </w:r>
      <w:r>
        <w:instrText xml:space="preserve"> SEQ Figure \* ARABIC </w:instrText>
      </w:r>
      <w:r>
        <w:fldChar w:fldCharType="separate"/>
      </w:r>
      <w:r w:rsidR="00DC0E5B">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1CFD58E6" w:rsidR="00F4524F" w:rsidRDefault="00F4524F" w:rsidP="00DF156B">
      <w:pPr>
        <w:jc w:val="both"/>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2E6DBD">
      <w:pPr>
        <w:jc w:val="both"/>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6CD4D647" w:rsidR="006E4D48" w:rsidRPr="000C2A54" w:rsidRDefault="00B93D1D" w:rsidP="00B93D1D">
      <w:pPr>
        <w:pStyle w:val="Lgende"/>
      </w:pPr>
      <w:bookmarkStart w:id="161" w:name="_Toc141219395"/>
      <w:r>
        <w:t xml:space="preserve">Figure </w:t>
      </w:r>
      <w:r>
        <w:fldChar w:fldCharType="begin"/>
      </w:r>
      <w:r>
        <w:instrText xml:space="preserve"> SEQ Figure \* ARABIC </w:instrText>
      </w:r>
      <w:r>
        <w:fldChar w:fldCharType="separate"/>
      </w:r>
      <w:r w:rsidR="00DC0E5B">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0757F36D" w:rsidR="0076430D" w:rsidRDefault="008C68BA" w:rsidP="008C68BA">
      <w:pPr>
        <w:pStyle w:val="Lgende"/>
        <w:rPr>
          <w:rStyle w:val="lev"/>
        </w:rPr>
      </w:pPr>
      <w:bookmarkStart w:id="162" w:name="_Toc141219396"/>
      <w:r>
        <w:t xml:space="preserve">Figure </w:t>
      </w:r>
      <w:r>
        <w:fldChar w:fldCharType="begin"/>
      </w:r>
      <w:r>
        <w:instrText xml:space="preserve"> SEQ Figure \* ARABIC </w:instrText>
      </w:r>
      <w:r>
        <w:fldChar w:fldCharType="separate"/>
      </w:r>
      <w:r w:rsidR="00DC0E5B">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React </w:t>
      </w:r>
      <w:r w:rsidR="00312014" w:rsidRPr="00312014">
        <w:rPr>
          <w:rStyle w:val="lev"/>
          <w:i/>
          <w:iCs/>
        </w:rPr>
        <w:t>react-grid-layout</w:t>
      </w:r>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167E3359" w:rsidR="007A2AC7" w:rsidRDefault="007A2AC7" w:rsidP="002E6DBD">
      <w:pPr>
        <w:jc w:val="both"/>
        <w:rPr>
          <w:rStyle w:val="lev"/>
        </w:rPr>
      </w:pPr>
      <w:r>
        <w:rPr>
          <w:rStyle w:val="lev"/>
        </w:rPr>
        <w:t xml:space="preserve">On peut voir </w:t>
      </w:r>
      <w:r w:rsidR="00784914">
        <w:rPr>
          <w:rStyle w:val="lev"/>
        </w:rPr>
        <w:t>(</w:t>
      </w:r>
      <w:r>
        <w:rPr>
          <w:rStyle w:val="lev"/>
        </w:rPr>
        <w:t xml:space="preserve">sur la figure </w:t>
      </w:r>
      <w:r w:rsidR="00784914" w:rsidRPr="00784914">
        <w:rPr>
          <w:rStyle w:val="lev"/>
          <w:i/>
          <w:iCs/>
        </w:rPr>
        <w:t>48</w:t>
      </w:r>
      <w:r w:rsidR="00784914">
        <w:rPr>
          <w:rStyle w:val="lev"/>
          <w:i/>
          <w:iCs/>
        </w:rPr>
        <w:t>)</w:t>
      </w:r>
      <w:r>
        <w:rPr>
          <w:rStyle w:val="lev"/>
        </w:rPr>
        <w:t xml:space="preserve">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4E80C53E" w:rsidR="004C2D0F" w:rsidRDefault="00981816" w:rsidP="00981816">
      <w:pPr>
        <w:pStyle w:val="Lgende"/>
        <w:rPr>
          <w:rStyle w:val="lev"/>
        </w:rPr>
      </w:pPr>
      <w:bookmarkStart w:id="163" w:name="_Toc141219397"/>
      <w:r>
        <w:t xml:space="preserve">Figure </w:t>
      </w:r>
      <w:r>
        <w:fldChar w:fldCharType="begin"/>
      </w:r>
      <w:r>
        <w:instrText xml:space="preserve"> SEQ Figure \* ARABIC </w:instrText>
      </w:r>
      <w:r>
        <w:fldChar w:fldCharType="separate"/>
      </w:r>
      <w:r w:rsidR="00DC0E5B">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433F94FF"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2BD7C048" w:rsidR="007821B2" w:rsidRPr="0044362F" w:rsidRDefault="00236695" w:rsidP="0044362F">
      <w:pPr>
        <w:pStyle w:val="Lgende"/>
        <w:rPr>
          <w:rStyle w:val="lev"/>
          <w:rFonts w:ascii="CMU Serif" w:hAnsi="CMU Serif" w:cs="Times New Roman"/>
        </w:rPr>
      </w:pPr>
      <w:bookmarkStart w:id="164" w:name="_Toc141219398"/>
      <w:r>
        <w:t xml:space="preserve">Figure </w:t>
      </w:r>
      <w:r>
        <w:fldChar w:fldCharType="begin"/>
      </w:r>
      <w:r>
        <w:instrText xml:space="preserve"> SEQ Figure \* ARABIC </w:instrText>
      </w:r>
      <w:r>
        <w:fldChar w:fldCharType="separate"/>
      </w:r>
      <w:r w:rsidR="00DC0E5B">
        <w:rPr>
          <w:noProof/>
        </w:rPr>
        <w:t>51</w:t>
      </w:r>
      <w:r>
        <w:fldChar w:fldCharType="end"/>
      </w:r>
      <w:r>
        <w:t>: Informations et préférences utilisateur</w:t>
      </w:r>
      <w:bookmarkEnd w:id="164"/>
    </w:p>
    <w:p w14:paraId="30A56B68" w14:textId="098ACC2B"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w:t>
      </w:r>
      <w:r w:rsidRPr="00211422">
        <w:rPr>
          <w:rStyle w:val="lev"/>
          <w:i/>
          <w:iCs/>
        </w:rPr>
        <w:t>4.2.3</w:t>
      </w:r>
      <w:r>
        <w:rPr>
          <w:rStyle w:val="lev"/>
        </w:rPr>
        <w:t xml:space="preserve">). Ceux deux informations ne s’appliquent qu’au navigateur utilisé, ces valeurs sont conservées dans le </w:t>
      </w:r>
      <w:r w:rsidRPr="008144E4">
        <w:rPr>
          <w:rStyle w:val="lev"/>
          <w:i/>
          <w:iCs/>
        </w:rPr>
        <w:t>localStorage</w:t>
      </w:r>
      <w:r>
        <w:rPr>
          <w:rStyle w:val="lev"/>
        </w:rPr>
        <w:t>.</w:t>
      </w:r>
    </w:p>
    <w:p w14:paraId="5F3D3303" w14:textId="77777777" w:rsidR="0044362F" w:rsidRDefault="0044362F" w:rsidP="0044362F">
      <w:pPr>
        <w:jc w:val="both"/>
        <w:rPr>
          <w:rStyle w:val="lev"/>
        </w:rPr>
      </w:pPr>
    </w:p>
    <w:p w14:paraId="0FBB1E1F" w14:textId="2BCD1C16" w:rsidR="008144E4" w:rsidRDefault="00FB74F4" w:rsidP="0044362F">
      <w:pPr>
        <w:jc w:val="both"/>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74E78F31" w:rsidR="00C85B23" w:rsidRPr="0044362F" w:rsidRDefault="00874732" w:rsidP="0044362F">
      <w:pPr>
        <w:pStyle w:val="Lgende"/>
        <w:rPr>
          <w:rFonts w:ascii="CMU Serif Roman" w:hAnsi="CMU Serif Roman" w:cs="CMU Serif Roman"/>
        </w:rPr>
      </w:pPr>
      <w:bookmarkStart w:id="165" w:name="_Toc141219399"/>
      <w:r>
        <w:t xml:space="preserve">Figure </w:t>
      </w:r>
      <w:r>
        <w:fldChar w:fldCharType="begin"/>
      </w:r>
      <w:r>
        <w:instrText xml:space="preserve"> SEQ Figure \* ARABIC </w:instrText>
      </w:r>
      <w:r>
        <w:fldChar w:fldCharType="separate"/>
      </w:r>
      <w:r w:rsidR="00DC0E5B">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64D2CCA5" w:rsidR="0043080C" w:rsidRDefault="0043080C" w:rsidP="0043080C">
      <w:pPr>
        <w:pStyle w:val="Lgende"/>
      </w:pPr>
      <w:bookmarkStart w:id="166" w:name="_Toc141219400"/>
      <w:r>
        <w:t xml:space="preserve">Figure </w:t>
      </w:r>
      <w:r>
        <w:fldChar w:fldCharType="begin"/>
      </w:r>
      <w:r>
        <w:instrText xml:space="preserve"> SEQ Figure \* ARABIC </w:instrText>
      </w:r>
      <w:r>
        <w:fldChar w:fldCharType="separate"/>
      </w:r>
      <w:r w:rsidR="00DC0E5B">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29F674BC" w:rsidR="004264F6" w:rsidRPr="00BE0C29" w:rsidRDefault="004264F6" w:rsidP="004264F6">
                            <w:pPr>
                              <w:pStyle w:val="Lgende"/>
                              <w:rPr>
                                <w:rFonts w:ascii="CMU Serif Roman" w:hAnsi="CMU Serif Roman" w:cs="CMU Serif Roman"/>
                                <w14:ligatures w14:val="none"/>
                              </w:rPr>
                            </w:pPr>
                            <w:bookmarkStart w:id="167" w:name="_Toc141219401"/>
                            <w:r>
                              <w:t xml:space="preserve">Figure </w:t>
                            </w:r>
                            <w:r>
                              <w:fldChar w:fldCharType="begin"/>
                            </w:r>
                            <w:r>
                              <w:instrText xml:space="preserve"> SEQ Figure \* ARABIC </w:instrText>
                            </w:r>
                            <w:r>
                              <w:fldChar w:fldCharType="separate"/>
                            </w:r>
                            <w:r w:rsidR="00DC0E5B">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29F674BC" w:rsidR="004264F6" w:rsidRPr="00BE0C29" w:rsidRDefault="004264F6" w:rsidP="004264F6">
                      <w:pPr>
                        <w:pStyle w:val="Lgende"/>
                        <w:rPr>
                          <w:rFonts w:ascii="CMU Serif Roman" w:hAnsi="CMU Serif Roman" w:cs="CMU Serif Roman"/>
                          <w14:ligatures w14:val="none"/>
                        </w:rPr>
                      </w:pPr>
                      <w:bookmarkStart w:id="168" w:name="_Toc141219401"/>
                      <w:r>
                        <w:t xml:space="preserve">Figure </w:t>
                      </w:r>
                      <w:r>
                        <w:fldChar w:fldCharType="begin"/>
                      </w:r>
                      <w:r>
                        <w:instrText xml:space="preserve"> SEQ Figure \* ARABIC </w:instrText>
                      </w:r>
                      <w:r>
                        <w:fldChar w:fldCharType="separate"/>
                      </w:r>
                      <w:r w:rsidR="00DC0E5B">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57FD5C8D" w:rsidR="004264F6" w:rsidRPr="00175B9E" w:rsidRDefault="004264F6" w:rsidP="004264F6">
                            <w:pPr>
                              <w:pStyle w:val="Lgende"/>
                              <w:rPr>
                                <w:rFonts w:ascii="Times New Roman" w:hAnsi="Times New Roman"/>
                                <w:noProof/>
                                <w14:ligatures w14:val="none"/>
                              </w:rPr>
                            </w:pPr>
                            <w:bookmarkStart w:id="169" w:name="_Toc141219402"/>
                            <w:r>
                              <w:t xml:space="preserve">Figure </w:t>
                            </w:r>
                            <w:r>
                              <w:fldChar w:fldCharType="begin"/>
                            </w:r>
                            <w:r>
                              <w:instrText xml:space="preserve"> SEQ Figure \* ARABIC </w:instrText>
                            </w:r>
                            <w:r>
                              <w:fldChar w:fldCharType="separate"/>
                            </w:r>
                            <w:r w:rsidR="00DC0E5B">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57FD5C8D" w:rsidR="004264F6" w:rsidRPr="00175B9E" w:rsidRDefault="004264F6" w:rsidP="004264F6">
                      <w:pPr>
                        <w:pStyle w:val="Lgende"/>
                        <w:rPr>
                          <w:rFonts w:ascii="Times New Roman" w:hAnsi="Times New Roman"/>
                          <w:noProof/>
                          <w14:ligatures w14:val="none"/>
                        </w:rPr>
                      </w:pPr>
                      <w:bookmarkStart w:id="170" w:name="_Toc141219402"/>
                      <w:r>
                        <w:t xml:space="preserve">Figure </w:t>
                      </w:r>
                      <w:r>
                        <w:fldChar w:fldCharType="begin"/>
                      </w:r>
                      <w:r>
                        <w:instrText xml:space="preserve"> SEQ Figure \* ARABIC </w:instrText>
                      </w:r>
                      <w:r>
                        <w:fldChar w:fldCharType="separate"/>
                      </w:r>
                      <w:r w:rsidR="00DC0E5B">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219257"/>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2664AD">
      <w:pPr>
        <w:spacing w:after="160" w:line="259" w:lineRule="auto"/>
        <w:jc w:val="both"/>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 a été utilisé. Ce dernier permet de facilement mettre en place l’internationalisation d’une application frontend React.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7B45E0D8" w:rsidR="00FA31C2" w:rsidRDefault="00311C7A" w:rsidP="00311C7A">
      <w:pPr>
        <w:pStyle w:val="Lgende"/>
      </w:pPr>
      <w:bookmarkStart w:id="172" w:name="_Toc141219449"/>
      <w:r>
        <w:t xml:space="preserve">Listing </w:t>
      </w:r>
      <w:r>
        <w:fldChar w:fldCharType="begin"/>
      </w:r>
      <w:r>
        <w:instrText xml:space="preserve"> SEQ Listing \* ARABIC </w:instrText>
      </w:r>
      <w:r>
        <w:fldChar w:fldCharType="separate"/>
      </w:r>
      <w:r w:rsidR="00DC0E5B">
        <w:rPr>
          <w:noProof/>
        </w:rPr>
        <w:t>39</w:t>
      </w:r>
      <w:r>
        <w:fldChar w:fldCharType="end"/>
      </w:r>
      <w:r>
        <w:t xml:space="preserve">: </w:t>
      </w:r>
      <w:r w:rsidRPr="00A53793">
        <w:t>exemple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219258"/>
      <w:r>
        <w:lastRenderedPageBreak/>
        <w:t>Production</w:t>
      </w:r>
      <w:bookmarkEnd w:id="173"/>
    </w:p>
    <w:p w14:paraId="2927E379" w14:textId="4E10CBC3" w:rsidR="00B07212" w:rsidRDefault="00B43503" w:rsidP="00820E73">
      <w:pPr>
        <w:jc w:val="both"/>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w:t>
      </w:r>
      <w:r w:rsidR="00752DE4" w:rsidRPr="00752DE4">
        <w:rPr>
          <w:rStyle w:val="lev"/>
          <w:i/>
          <w:iCs/>
        </w:rPr>
        <w:t>2.9.3</w:t>
      </w:r>
      <w:r w:rsidR="00B07212">
        <w:rPr>
          <w:rStyle w:val="lev"/>
        </w:rPr>
        <w:t>)</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1FAFCE9E"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4C01C218" w:rsidR="00B57AA0" w:rsidRPr="00B57AA0" w:rsidRDefault="00BD2417" w:rsidP="00B57AA0">
      <w:pPr>
        <w:pStyle w:val="Lgende"/>
      </w:pPr>
      <w:bookmarkStart w:id="174" w:name="_Toc141219403"/>
      <w:r>
        <w:t xml:space="preserve">Figure </w:t>
      </w:r>
      <w:r>
        <w:fldChar w:fldCharType="begin"/>
      </w:r>
      <w:r>
        <w:instrText xml:space="preserve"> SEQ Figure \* ARABIC </w:instrText>
      </w:r>
      <w:r>
        <w:fldChar w:fldCharType="separate"/>
      </w:r>
      <w:r w:rsidR="00DC0E5B">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219259"/>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0FE89330" w:rsidR="00680D0B" w:rsidRPr="00BD776C" w:rsidRDefault="001F77FE" w:rsidP="00680D0B">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aux à ce module ont été englobées dans le module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219260"/>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6715E0DA" w14:textId="3B571B7D" w:rsidR="008E4F49" w:rsidRDefault="00066641" w:rsidP="00493B94">
      <w:pPr>
        <w:jc w:val="both"/>
        <w:rPr>
          <w:rStyle w:val="lev"/>
        </w:rPr>
      </w:pPr>
      <w:r>
        <w:rPr>
          <w:rStyle w:val="lev"/>
        </w:rPr>
        <w:t>TODO : Photo du Pi dans la box, avec scan your card affiché dessus</w:t>
      </w:r>
    </w:p>
    <w:p w14:paraId="73F00DE8" w14:textId="77777777" w:rsidR="004370F3" w:rsidRDefault="004370F3" w:rsidP="00493B94">
      <w:pPr>
        <w:jc w:val="both"/>
        <w:rPr>
          <w:rStyle w:val="lev"/>
        </w:rPr>
      </w:pPr>
    </w:p>
    <w:p w14:paraId="21AF4953" w14:textId="5A361B97" w:rsidR="00464B64" w:rsidRDefault="004370F3" w:rsidP="00493B94">
      <w:pPr>
        <w:jc w:val="both"/>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6286F3B1" w14:textId="407A87BF" w:rsidR="000A6FC0" w:rsidRPr="00CF0E23" w:rsidRDefault="009D7277" w:rsidP="009D7277">
      <w:pPr>
        <w:pStyle w:val="Titre3"/>
      </w:pPr>
      <w:bookmarkStart w:id="177" w:name="_Toc141219261"/>
      <w:r>
        <w:lastRenderedPageBreak/>
        <w:t>Module</w:t>
      </w:r>
      <w:bookmarkEnd w:id="177"/>
    </w:p>
    <w:p w14:paraId="370E2DBC" w14:textId="316319E3"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w:t>
      </w:r>
      <w:r w:rsidR="006E12C4" w:rsidRPr="006E12C4">
        <w:rPr>
          <w:rStyle w:val="lev"/>
          <w:i/>
          <w:iCs/>
        </w:rPr>
        <w:t>3.6</w:t>
      </w:r>
      <w:r w:rsidR="006867C5" w:rsidRPr="00BF226E">
        <w:rPr>
          <w:rStyle w:val="lev"/>
        </w:rPr>
        <w:t>)</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Ces informations, excepté le calcul du retard, sont fournies par la réponse de l’API Composal.</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7"/>
                    <a:stretch>
                      <a:fillRect/>
                    </a:stretch>
                  </pic:blipFill>
                  <pic:spPr>
                    <a:xfrm>
                      <a:off x="0" y="0"/>
                      <a:ext cx="6479540" cy="1811020"/>
                    </a:xfrm>
                    <a:prstGeom prst="rect">
                      <a:avLst/>
                    </a:prstGeom>
                  </pic:spPr>
                </pic:pic>
              </a:graphicData>
            </a:graphic>
          </wp:inline>
        </w:drawing>
      </w:r>
    </w:p>
    <w:p w14:paraId="0A18D9CC" w14:textId="7EE4544E" w:rsidR="00C61851" w:rsidRDefault="00AB23EF" w:rsidP="00AB23EF">
      <w:pPr>
        <w:pStyle w:val="Lgende"/>
      </w:pPr>
      <w:bookmarkStart w:id="178" w:name="_Toc141219404"/>
      <w:r>
        <w:t xml:space="preserve">Figure </w:t>
      </w:r>
      <w:r>
        <w:fldChar w:fldCharType="begin"/>
      </w:r>
      <w:r>
        <w:instrText xml:space="preserve"> SEQ Figure \* ARABIC </w:instrText>
      </w:r>
      <w:r>
        <w:fldChar w:fldCharType="separate"/>
      </w:r>
      <w:r w:rsidR="00DC0E5B">
        <w:rPr>
          <w:noProof/>
        </w:rPr>
        <w:t>57</w:t>
      </w:r>
      <w:r>
        <w:fldChar w:fldCharType="end"/>
      </w:r>
      <w:r>
        <w:t>: Configuration spécifique du module PoC</w:t>
      </w:r>
      <w:bookmarkEnd w:id="178"/>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79" w:name="_Toc141219262"/>
      <w:r>
        <w:rPr>
          <w:lang w:val="fr-FR"/>
        </w:rPr>
        <w:t>Lecture RFID</w:t>
      </w:r>
      <w:bookmarkEnd w:id="179"/>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77F1AA6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5E0E8117" w:rsidR="00863344" w:rsidRPr="0032045A" w:rsidRDefault="00AB23EF" w:rsidP="00AB23EF">
      <w:pPr>
        <w:pStyle w:val="Lgende"/>
      </w:pPr>
      <w:bookmarkStart w:id="180" w:name="_Toc141219450"/>
      <w:r>
        <w:t xml:space="preserve">Listing </w:t>
      </w:r>
      <w:r>
        <w:fldChar w:fldCharType="begin"/>
      </w:r>
      <w:r>
        <w:instrText xml:space="preserve"> SEQ Listing \* ARABIC </w:instrText>
      </w:r>
      <w:r>
        <w:fldChar w:fldCharType="separate"/>
      </w:r>
      <w:r w:rsidR="00DC0E5B">
        <w:rPr>
          <w:noProof/>
        </w:rPr>
        <w:t>40</w:t>
      </w:r>
      <w:r>
        <w:fldChar w:fldCharType="end"/>
      </w:r>
      <w:r>
        <w:t>: Lecture de l'entrée standard avec Node.js</w:t>
      </w:r>
      <w:bookmarkEnd w:id="180"/>
    </w:p>
    <w:p w14:paraId="52D87C2B" w14:textId="78065553" w:rsidR="0016741E" w:rsidRPr="0032045A" w:rsidRDefault="0032045A" w:rsidP="0005522D">
      <w:pPr>
        <w:jc w:val="both"/>
        <w:rPr>
          <w:lang w:eastAsia="fr-CH"/>
        </w:rPr>
      </w:pPr>
      <w:r w:rsidRPr="00446E24">
        <w:rPr>
          <w:rStyle w:val="lev"/>
        </w:rPr>
        <w:t>La réception des données au niveau des modules est ensuite gérée dans la méthode onReceive,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1126A2C2" w:rsidR="0016741E" w:rsidRPr="008554D3" w:rsidRDefault="00AB23EF" w:rsidP="00AB23EF">
      <w:pPr>
        <w:pStyle w:val="Lgende"/>
      </w:pPr>
      <w:bookmarkStart w:id="181" w:name="_Toc141219451"/>
      <w:r>
        <w:t xml:space="preserve">Listing </w:t>
      </w:r>
      <w:r>
        <w:fldChar w:fldCharType="begin"/>
      </w:r>
      <w:r>
        <w:instrText xml:space="preserve"> SEQ Listing \* ARABIC </w:instrText>
      </w:r>
      <w:r>
        <w:fldChar w:fldCharType="separate"/>
      </w:r>
      <w:r w:rsidR="00DC0E5B">
        <w:rPr>
          <w:noProof/>
        </w:rPr>
        <w:t>41</w:t>
      </w:r>
      <w:r>
        <w:fldChar w:fldCharType="end"/>
      </w:r>
      <w:r>
        <w:t>: Traitement des données dans la méthode onReceive</w:t>
      </w:r>
      <w:bookmarkEnd w:id="181"/>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2" w:name="_Toc141219263"/>
      <w:r>
        <w:rPr>
          <w:lang w:val="fr-FR"/>
        </w:rPr>
        <w:t>Requêtes de timbrage</w:t>
      </w:r>
      <w:bookmarkEnd w:id="182"/>
    </w:p>
    <w:p w14:paraId="2EA430E0" w14:textId="2C082187" w:rsidR="00567BF1" w:rsidRPr="00B83534" w:rsidRDefault="00A833DF" w:rsidP="0005522D">
      <w:pPr>
        <w:jc w:val="both"/>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3" w:name="_Toc141219264"/>
      <w:r>
        <w:rPr>
          <w:lang w:val="fr-FR"/>
        </w:rPr>
        <w:t>Affichage</w:t>
      </w:r>
      <w:bookmarkEnd w:id="183"/>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r w:rsidRPr="00B9213D">
        <w:rPr>
          <w:rStyle w:val="lev"/>
          <w:sz w:val="24"/>
          <w:szCs w:val="24"/>
        </w:rPr>
        <w:t>Idle : en attente de la lecture d’une carte</w:t>
      </w:r>
    </w:p>
    <w:p w14:paraId="41FCA029" w14:textId="77777777" w:rsidR="00AB23EF" w:rsidRDefault="00103784" w:rsidP="00AB23EF">
      <w:pPr>
        <w:keepNext/>
        <w:jc w:val="center"/>
      </w:pPr>
      <w:r w:rsidRPr="00B9213D">
        <w:rPr>
          <w:rStyle w:val="lev"/>
          <w:noProof/>
        </w:rPr>
        <w:drawing>
          <wp:inline distT="0" distB="0" distL="0" distR="0" wp14:anchorId="1674180C" wp14:editId="6B80D689">
            <wp:extent cx="2675354" cy="905163"/>
            <wp:effectExtent l="0" t="0" r="4445"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rotWithShape="1">
                    <a:blip r:embed="rId98"/>
                    <a:srcRect t="24750" b="25727"/>
                    <a:stretch/>
                  </pic:blipFill>
                  <pic:spPr bwMode="auto">
                    <a:xfrm>
                      <a:off x="0" y="0"/>
                      <a:ext cx="2680214" cy="906807"/>
                    </a:xfrm>
                    <a:prstGeom prst="rect">
                      <a:avLst/>
                    </a:prstGeom>
                    <a:ln>
                      <a:noFill/>
                    </a:ln>
                    <a:extLst>
                      <a:ext uri="{53640926-AAD7-44D8-BBD7-CCE9431645EC}">
                        <a14:shadowObscured xmlns:a14="http://schemas.microsoft.com/office/drawing/2010/main"/>
                      </a:ext>
                    </a:extLst>
                  </pic:spPr>
                </pic:pic>
              </a:graphicData>
            </a:graphic>
          </wp:inline>
        </w:drawing>
      </w:r>
    </w:p>
    <w:p w14:paraId="56CBAD51" w14:textId="0D21F4F4" w:rsidR="00103784" w:rsidRPr="00B9213D" w:rsidRDefault="00AB23EF" w:rsidP="00AB23EF">
      <w:pPr>
        <w:pStyle w:val="Lgende"/>
        <w:rPr>
          <w:rStyle w:val="lev"/>
        </w:rPr>
      </w:pPr>
      <w:bookmarkStart w:id="184" w:name="_Toc141219405"/>
      <w:r>
        <w:t xml:space="preserve">Figure </w:t>
      </w:r>
      <w:r>
        <w:fldChar w:fldCharType="begin"/>
      </w:r>
      <w:r>
        <w:instrText xml:space="preserve"> SEQ Figure \* ARABIC </w:instrText>
      </w:r>
      <w:r>
        <w:fldChar w:fldCharType="separate"/>
      </w:r>
      <w:r w:rsidR="00DC0E5B">
        <w:rPr>
          <w:noProof/>
        </w:rPr>
        <w:t>58</w:t>
      </w:r>
      <w:r>
        <w:fldChar w:fldCharType="end"/>
      </w:r>
      <w:r>
        <w:t>: Affichage du module PoC, état d'attente</w:t>
      </w:r>
      <w:bookmarkEnd w:id="184"/>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lastRenderedPageBreak/>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9"/>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7FD36E94" w:rsidR="000267B9" w:rsidRPr="000267B9" w:rsidRDefault="00AB23EF" w:rsidP="00AB23EF">
      <w:pPr>
        <w:pStyle w:val="Lgende"/>
        <w:rPr>
          <w:rStyle w:val="lev"/>
        </w:rPr>
      </w:pPr>
      <w:bookmarkStart w:id="185" w:name="_Toc141219406"/>
      <w:r>
        <w:t xml:space="preserve">Figure </w:t>
      </w:r>
      <w:r>
        <w:fldChar w:fldCharType="begin"/>
      </w:r>
      <w:r>
        <w:instrText xml:space="preserve"> SEQ Figure \* ARABIC </w:instrText>
      </w:r>
      <w:r>
        <w:fldChar w:fldCharType="separate"/>
      </w:r>
      <w:r w:rsidR="00DC0E5B">
        <w:rPr>
          <w:noProof/>
        </w:rPr>
        <w:t>59</w:t>
      </w:r>
      <w:r>
        <w:fldChar w:fldCharType="end"/>
      </w:r>
      <w:r>
        <w:t xml:space="preserve">: </w:t>
      </w:r>
      <w:r w:rsidRPr="002B236A">
        <w:t xml:space="preserve">Affichage du module PoC, </w:t>
      </w:r>
      <w:r>
        <w:t>début de session de travail</w:t>
      </w:r>
      <w:bookmarkEnd w:id="185"/>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0"/>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42264D7B" w:rsidR="008906A7" w:rsidRDefault="00AB23EF" w:rsidP="00AB23EF">
      <w:pPr>
        <w:pStyle w:val="Lgende"/>
        <w:rPr>
          <w:rStyle w:val="lev"/>
        </w:rPr>
      </w:pPr>
      <w:bookmarkStart w:id="186" w:name="_Toc141219407"/>
      <w:r>
        <w:t xml:space="preserve">Figure </w:t>
      </w:r>
      <w:r>
        <w:fldChar w:fldCharType="begin"/>
      </w:r>
      <w:r>
        <w:instrText xml:space="preserve"> SEQ Figure \* ARABIC </w:instrText>
      </w:r>
      <w:r>
        <w:fldChar w:fldCharType="separate"/>
      </w:r>
      <w:r w:rsidR="00DC0E5B">
        <w:rPr>
          <w:noProof/>
        </w:rPr>
        <w:t>60</w:t>
      </w:r>
      <w:r>
        <w:fldChar w:fldCharType="end"/>
      </w:r>
      <w:r>
        <w:t xml:space="preserve"> : </w:t>
      </w:r>
      <w:r w:rsidRPr="0097368F">
        <w:t xml:space="preserve">Affichage du module PoC, </w:t>
      </w:r>
      <w:r>
        <w:t>fin</w:t>
      </w:r>
      <w:r w:rsidRPr="0097368F">
        <w:t xml:space="preserve"> de session de travail</w:t>
      </w:r>
      <w:bookmarkEnd w:id="186"/>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lastRenderedPageBreak/>
        <w:t>Loading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1"/>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3F65381F" w:rsidR="0080150A" w:rsidRDefault="009D242B" w:rsidP="009D242B">
      <w:pPr>
        <w:pStyle w:val="Lgende"/>
        <w:rPr>
          <w:rStyle w:val="lev"/>
          <w:sz w:val="24"/>
          <w:szCs w:val="24"/>
        </w:rPr>
      </w:pPr>
      <w:bookmarkStart w:id="187" w:name="_Toc141219408"/>
      <w:r>
        <w:t xml:space="preserve">Figure </w:t>
      </w:r>
      <w:r>
        <w:fldChar w:fldCharType="begin"/>
      </w:r>
      <w:r>
        <w:instrText xml:space="preserve"> SEQ Figure \* ARABIC </w:instrText>
      </w:r>
      <w:r>
        <w:fldChar w:fldCharType="separate"/>
      </w:r>
      <w:r w:rsidR="00DC0E5B">
        <w:rPr>
          <w:noProof/>
        </w:rPr>
        <w:t>61</w:t>
      </w:r>
      <w:r>
        <w:fldChar w:fldCharType="end"/>
      </w:r>
      <w:r>
        <w:t>: Affichage du module PoC, état de chargement</w:t>
      </w:r>
      <w:bookmarkEnd w:id="187"/>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2"/>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0115D768" w:rsidR="00547316" w:rsidRPr="00547316" w:rsidRDefault="00547316" w:rsidP="00547316">
      <w:pPr>
        <w:pStyle w:val="Lgende"/>
        <w:rPr>
          <w:rStyle w:val="lev"/>
          <w:sz w:val="24"/>
          <w:szCs w:val="24"/>
        </w:rPr>
      </w:pPr>
      <w:bookmarkStart w:id="188" w:name="_Toc141219409"/>
      <w:r>
        <w:t xml:space="preserve">Figure </w:t>
      </w:r>
      <w:r>
        <w:fldChar w:fldCharType="begin"/>
      </w:r>
      <w:r>
        <w:instrText xml:space="preserve"> SEQ Figure \* ARABIC </w:instrText>
      </w:r>
      <w:r>
        <w:fldChar w:fldCharType="separate"/>
      </w:r>
      <w:r w:rsidR="00DC0E5B">
        <w:rPr>
          <w:noProof/>
        </w:rPr>
        <w:t>62</w:t>
      </w:r>
      <w:r>
        <w:fldChar w:fldCharType="end"/>
      </w:r>
      <w:r>
        <w:t>: Affichage du module PoC, état d'erreur</w:t>
      </w:r>
      <w:bookmarkEnd w:id="188"/>
    </w:p>
    <w:p w14:paraId="17F873D7" w14:textId="77777777" w:rsidR="003C68FB" w:rsidRPr="00AF7EB6" w:rsidRDefault="003C68FB" w:rsidP="009D7277">
      <w:pPr>
        <w:rPr>
          <w:rStyle w:val="lev"/>
        </w:rPr>
      </w:pPr>
    </w:p>
    <w:p w14:paraId="1606C580" w14:textId="586F8CD0"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89" w:name="_Toc141219265"/>
      <w:r>
        <w:rPr>
          <w:lang w:val="fr-CH"/>
        </w:rPr>
        <w:t>Bilan et perspectives</w:t>
      </w:r>
      <w:bookmarkEnd w:id="189"/>
    </w:p>
    <w:p w14:paraId="1687D29F" w14:textId="1127063C" w:rsidR="00A07833" w:rsidRPr="00A07833" w:rsidRDefault="00815FC4" w:rsidP="00A07833">
      <w:pPr>
        <w:pStyle w:val="Titre3"/>
      </w:pPr>
      <w:bookmarkStart w:id="190" w:name="_Toc141219266"/>
      <w:r>
        <w:t>État</w:t>
      </w:r>
      <w:r w:rsidR="00E32CAC">
        <w:t xml:space="preserve"> actuel de l’application</w:t>
      </w:r>
      <w:bookmarkEnd w:id="190"/>
    </w:p>
    <w:p w14:paraId="55B00161" w14:textId="67944DA3"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été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1" w:name="_Toc141219267"/>
      <w:r>
        <w:lastRenderedPageBreak/>
        <w:t>Point</w:t>
      </w:r>
      <w:r w:rsidR="00485EE3">
        <w:t>s</w:t>
      </w:r>
      <w:r>
        <w:t xml:space="preserve"> à améliorer</w:t>
      </w:r>
      <w:bookmarkEnd w:id="191"/>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2CF82EF6"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2B12C977" w:rsidR="00F35B7D" w:rsidRDefault="00F35B7D" w:rsidP="009E30F8">
      <w:pPr>
        <w:jc w:val="both"/>
        <w:rPr>
          <w:rStyle w:val="lev"/>
        </w:rPr>
      </w:pPr>
      <w:r>
        <w:rPr>
          <w:rStyle w:val="lev"/>
        </w:rPr>
        <w:t>Un grand point critique de l’application est la sécurité. Les bonnes pratiques, principalement liées à la base de données et à l’API ont pu être mise en place (authentification, hashage des mots de passe, logs), mais il reste un aspect de sécurité non traité relatifs aux modules.</w:t>
      </w:r>
    </w:p>
    <w:p w14:paraId="5F3DAE4B" w14:textId="77777777" w:rsidR="00A3298B" w:rsidRDefault="00F35B7D" w:rsidP="009E30F8">
      <w:pPr>
        <w:jc w:val="both"/>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5D0D4D23" w:rsidR="00D4114A" w:rsidRDefault="00D4114A" w:rsidP="00D4114A">
      <w:pPr>
        <w:rPr>
          <w:lang w:eastAsia="fr-CH"/>
        </w:rPr>
      </w:pPr>
    </w:p>
    <w:p w14:paraId="2CD82763" w14:textId="77777777" w:rsidR="00D4114A" w:rsidRDefault="00D4114A" w:rsidP="00D4114A">
      <w:pPr>
        <w:rPr>
          <w:lang w:eastAsia="fr-CH"/>
        </w:rPr>
      </w:pPr>
    </w:p>
    <w:p w14:paraId="175EA64B" w14:textId="4A9D6506" w:rsidR="00DE0607" w:rsidRDefault="00DE0607" w:rsidP="00DE0607">
      <w:pPr>
        <w:pStyle w:val="Titre3"/>
      </w:pPr>
      <w:bookmarkStart w:id="192" w:name="_Toc141219268"/>
      <w:r>
        <w:t>Déroulement du projet</w:t>
      </w:r>
      <w:bookmarkEnd w:id="192"/>
    </w:p>
    <w:p w14:paraId="5BB50A19" w14:textId="175DB9EE" w:rsidR="0081097F" w:rsidRPr="000C5075" w:rsidRDefault="0081097F" w:rsidP="009E30F8">
      <w:pPr>
        <w:jc w:val="both"/>
        <w:rPr>
          <w:rStyle w:val="lev"/>
        </w:rPr>
      </w:pPr>
      <w:r w:rsidRPr="000C5075">
        <w:rPr>
          <w:rStyle w:val="lev"/>
        </w:rPr>
        <w:t xml:space="preserve">Dans son ensemble, le </w:t>
      </w:r>
      <w:r w:rsidR="00064A45" w:rsidRPr="000C5075">
        <w:rPr>
          <w:rStyle w:val="lev"/>
        </w:rPr>
        <w:t xml:space="preserve">projet s’est déroulé sans problèmes majeurs. Les différents problèmes rencontrés ont pu être résolus grâce à la recherche d’information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TypeScript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07F2CEC5" w14:textId="77777777" w:rsidR="00E80089" w:rsidRDefault="00E80089" w:rsidP="00DE0607">
      <w:pPr>
        <w:rPr>
          <w:lang w:val="fr-FR" w:eastAsia="fr-CH"/>
        </w:rPr>
      </w:pPr>
    </w:p>
    <w:p w14:paraId="617408AA" w14:textId="77777777" w:rsidR="00064A45" w:rsidRDefault="00064A45" w:rsidP="00DE0607">
      <w:pPr>
        <w:rPr>
          <w:lang w:val="fr-FR" w:eastAsia="fr-CH"/>
        </w:rPr>
      </w:pPr>
    </w:p>
    <w:p w14:paraId="3DF56AE8" w14:textId="77777777" w:rsidR="00064A45" w:rsidRDefault="00064A45" w:rsidP="00DE0607">
      <w:pPr>
        <w:rPr>
          <w:lang w:val="fr-FR" w:eastAsia="fr-CH"/>
        </w:rPr>
      </w:pPr>
    </w:p>
    <w:p w14:paraId="0DA157E6" w14:textId="77777777" w:rsidR="00064A45" w:rsidRDefault="00064A45" w:rsidP="00DE0607">
      <w:pPr>
        <w:rPr>
          <w:lang w:val="fr-FR" w:eastAsia="fr-CH"/>
        </w:rPr>
      </w:pPr>
    </w:p>
    <w:p w14:paraId="5732F5FE" w14:textId="246F90B1" w:rsidR="00064A45" w:rsidRPr="009E30F8" w:rsidRDefault="00064A45" w:rsidP="009E30F8">
      <w:pPr>
        <w:jc w:val="both"/>
        <w:rPr>
          <w:rStyle w:val="lev"/>
        </w:rPr>
      </w:pPr>
      <w:r w:rsidRPr="009E30F8">
        <w:rPr>
          <w:rStyle w:val="lev"/>
        </w:rPr>
        <w:lastRenderedPageBreak/>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PoC,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refactoring et d’améliorer les fonctionnalités existantes, notamment par l’ajout de accessor, et de la génération de clé API.</w:t>
      </w:r>
    </w:p>
    <w:p w14:paraId="1FA3F2C0" w14:textId="77777777" w:rsidR="009E30F8" w:rsidRPr="009E30F8" w:rsidRDefault="009E30F8" w:rsidP="009E30F8">
      <w:pPr>
        <w:jc w:val="both"/>
        <w:rPr>
          <w:rStyle w:val="lev"/>
        </w:rPr>
      </w:pPr>
    </w:p>
    <w:p w14:paraId="0A095152" w14:textId="3B05240E" w:rsidR="0024120F" w:rsidRDefault="009E30F8" w:rsidP="009E30F8">
      <w:pPr>
        <w:jc w:val="both"/>
        <w:rPr>
          <w:rStyle w:val="lev"/>
        </w:rPr>
      </w:pPr>
      <w:r w:rsidRPr="009E30F8">
        <w:rPr>
          <w:rStyle w:val="lev"/>
        </w:rPr>
        <w:t>Dans, les heures estimées aux différentes tâches du projet étaient réalistes, bien que celle-ci aient été réparties sur la durée du projet plutôt qu’en se fixant sur les étapes définies.</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3" w:name="_Toc141219269"/>
      <w:r>
        <w:lastRenderedPageBreak/>
        <w:t>Nouvelles fonctionnalités</w:t>
      </w:r>
      <w:bookmarkEnd w:id="193"/>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4" w:name="_Toc141219270"/>
      <w:r>
        <w:rPr>
          <w:rStyle w:val="lev"/>
        </w:rPr>
        <w:t>Détection d’écrans</w:t>
      </w:r>
      <w:bookmarkEnd w:id="194"/>
    </w:p>
    <w:p w14:paraId="39E9DC0F" w14:textId="2775BAE7"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3"/>
                    <a:stretch>
                      <a:fillRect/>
                    </a:stretch>
                  </pic:blipFill>
                  <pic:spPr>
                    <a:xfrm>
                      <a:off x="0" y="0"/>
                      <a:ext cx="3161059" cy="2254888"/>
                    </a:xfrm>
                    <a:prstGeom prst="rect">
                      <a:avLst/>
                    </a:prstGeom>
                  </pic:spPr>
                </pic:pic>
              </a:graphicData>
            </a:graphic>
          </wp:inline>
        </w:drawing>
      </w:r>
    </w:p>
    <w:p w14:paraId="7657D1C8" w14:textId="4AE4F9AC" w:rsidR="00595AFB" w:rsidRDefault="00595AFB" w:rsidP="00595AFB">
      <w:pPr>
        <w:pStyle w:val="Lgende"/>
      </w:pPr>
      <w:bookmarkStart w:id="195" w:name="_Toc141219410"/>
      <w:r>
        <w:t xml:space="preserve">Figure </w:t>
      </w:r>
      <w:r>
        <w:fldChar w:fldCharType="begin"/>
      </w:r>
      <w:r>
        <w:instrText xml:space="preserve"> SEQ Figure \* ARABIC </w:instrText>
      </w:r>
      <w:r>
        <w:fldChar w:fldCharType="separate"/>
      </w:r>
      <w:r w:rsidR="00DC0E5B">
        <w:rPr>
          <w:noProof/>
        </w:rPr>
        <w:t>63</w:t>
      </w:r>
      <w:r>
        <w:fldChar w:fldCharType="end"/>
      </w:r>
      <w:r>
        <w:t>: Maquette</w:t>
      </w:r>
      <w:r>
        <w:rPr>
          <w:noProof/>
        </w:rPr>
        <w:t xml:space="preserve"> de la </w:t>
      </w:r>
      <w:r w:rsidR="00343347">
        <w:rPr>
          <w:noProof/>
        </w:rPr>
        <w:t xml:space="preserve">nouvelle </w:t>
      </w:r>
      <w:r>
        <w:rPr>
          <w:noProof/>
        </w:rPr>
        <w:t>fonctionnalité de configuration d'écrans</w:t>
      </w:r>
      <w:bookmarkEnd w:id="195"/>
    </w:p>
    <w:p w14:paraId="70F0EA39" w14:textId="7181EB0E" w:rsidR="00595AFB" w:rsidRPr="006169E5" w:rsidRDefault="00313032" w:rsidP="00422719">
      <w:pPr>
        <w:jc w:val="both"/>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6" w:name="_Toc141219271"/>
      <w:r>
        <w:rPr>
          <w:rStyle w:val="lev"/>
        </w:rPr>
        <w:t>Configuration</w:t>
      </w:r>
      <w:bookmarkEnd w:id="196"/>
    </w:p>
    <w:p w14:paraId="244DE4B2" w14:textId="645638F2"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il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r w:rsidR="00214F77" w:rsidRPr="00DF250E">
        <w:rPr>
          <w:rStyle w:val="lev"/>
          <w:i/>
          <w:iCs/>
        </w:rPr>
        <w:t>number</w:t>
      </w:r>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"specificConfig"</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"anExampleNumber"</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5237F2F1" w:rsidR="000D2FD2" w:rsidRPr="00E42426" w:rsidRDefault="004F7E0D" w:rsidP="004F7E0D">
      <w:pPr>
        <w:pStyle w:val="Lgende"/>
        <w:rPr>
          <w:rStyle w:val="lev"/>
        </w:rPr>
      </w:pPr>
      <w:bookmarkStart w:id="197" w:name="_Toc141219452"/>
      <w:r>
        <w:t xml:space="preserve">Listing </w:t>
      </w:r>
      <w:r>
        <w:fldChar w:fldCharType="begin"/>
      </w:r>
      <w:r>
        <w:instrText xml:space="preserve"> SEQ Listing \* ARABIC </w:instrText>
      </w:r>
      <w:r>
        <w:fldChar w:fldCharType="separate"/>
      </w:r>
      <w:r w:rsidR="00DC0E5B">
        <w:rPr>
          <w:noProof/>
        </w:rPr>
        <w:t>42</w:t>
      </w:r>
      <w:r>
        <w:fldChar w:fldCharType="end"/>
      </w:r>
      <w:r>
        <w:t>: Proposition d'intégration de validation min et max dans la configuration spécifique</w:t>
      </w:r>
      <w:bookmarkEnd w:id="197"/>
    </w:p>
    <w:p w14:paraId="3A960CD9" w14:textId="775318D9" w:rsidR="006979FF" w:rsidRDefault="00E42426" w:rsidP="00422719">
      <w:pPr>
        <w:jc w:val="both"/>
        <w:rPr>
          <w:rStyle w:val="lev"/>
        </w:rPr>
      </w:pPr>
      <w:r w:rsidRPr="00E42426">
        <w:rPr>
          <w:rStyle w:val="lev"/>
        </w:rPr>
        <w:lastRenderedPageBreak/>
        <w:t xml:space="preserve">Pour les champs </w:t>
      </w:r>
      <w:r w:rsidRPr="00E42426">
        <w:rPr>
          <w:rStyle w:val="lev"/>
          <w:i/>
          <w:iCs/>
        </w:rPr>
        <w:t>text</w:t>
      </w:r>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8" w:name="_Toc141219272"/>
      <w:r>
        <w:rPr>
          <w:rStyle w:val="lev"/>
        </w:rPr>
        <w:t>Documentation d’un module</w:t>
      </w:r>
      <w:bookmarkEnd w:id="198"/>
    </w:p>
    <w:p w14:paraId="6ECD73CC" w14:textId="185288DE" w:rsidR="006979FF" w:rsidRDefault="006979FF" w:rsidP="00422719">
      <w:pPr>
        <w:jc w:val="both"/>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Markdown</w:t>
      </w:r>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99" w:name="_Toc141219273"/>
      <w:r>
        <w:rPr>
          <w:rStyle w:val="lev"/>
        </w:rPr>
        <w:t>Niveau</w:t>
      </w:r>
      <w:r w:rsidR="00363384">
        <w:rPr>
          <w:rStyle w:val="lev"/>
        </w:rPr>
        <w:t>x</w:t>
      </w:r>
      <w:r>
        <w:rPr>
          <w:rStyle w:val="lev"/>
        </w:rPr>
        <w:t xml:space="preserve"> d’accès </w:t>
      </w:r>
      <w:r w:rsidR="008E6E11">
        <w:rPr>
          <w:rStyle w:val="lev"/>
        </w:rPr>
        <w:t>utilisateurs</w:t>
      </w:r>
      <w:bookmarkEnd w:id="199"/>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0" w:name="_Toc141219274"/>
      <w:r>
        <w:rPr>
          <w:rStyle w:val="lev"/>
        </w:rPr>
        <w:t>Vérification d’intégrité des modules</w:t>
      </w:r>
      <w:bookmarkEnd w:id="200"/>
    </w:p>
    <w:p w14:paraId="1DB7FDAE" w14:textId="15B5D194" w:rsidR="00574677" w:rsidRPr="008E3C6E" w:rsidRDefault="00793E35" w:rsidP="00422719">
      <w:pPr>
        <w:jc w:val="both"/>
        <w:rPr>
          <w:rFonts w:ascii="CMU Serif Roman" w:hAnsi="CMU Serif Roman" w:cs="CMU Serif Roman"/>
          <w:lang w:eastAsia="fr-CH"/>
        </w:rPr>
      </w:pPr>
      <w:r w:rsidRPr="00D36A16">
        <w:rPr>
          <w:rStyle w:val="lev"/>
        </w:rPr>
        <w:t>Pour renforcer la sécurité liée aux modules, qui contiennent du code dont les actions ne peuvent pas facilement être contrôler. Il serait intéressant d’ajouter une séquence de validation d’intégrité des modules lors de leur ajoutant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possbilité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1" w:name="_Toc141219275"/>
      <w:r>
        <w:rPr>
          <w:rStyle w:val="lev"/>
        </w:rPr>
        <w:t>Catalogue de modules</w:t>
      </w:r>
      <w:bookmarkEnd w:id="201"/>
    </w:p>
    <w:p w14:paraId="77F5C42F" w14:textId="0CD1CA59"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2" w:name="_Toc141219276"/>
      <w:r>
        <w:rPr>
          <w:rStyle w:val="lev"/>
        </w:rPr>
        <w:lastRenderedPageBreak/>
        <w:t>Stockage de données persistantes pour les modules</w:t>
      </w:r>
      <w:bookmarkEnd w:id="202"/>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3" w:name="_Toc141219277"/>
      <w:r w:rsidRPr="004751C4">
        <w:t>Internationalisation</w:t>
      </w:r>
      <w:r>
        <w:t xml:space="preserve"> du backend</w:t>
      </w:r>
      <w:bookmarkEnd w:id="203"/>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4" w:name="_Toc141219278"/>
      <w:r>
        <w:rPr>
          <w:rStyle w:val="lev"/>
        </w:rPr>
        <w:t>Affichage des logs</w:t>
      </w:r>
      <w:bookmarkEnd w:id="204"/>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5" w:name="_Toc141219279"/>
      <w:r w:rsidR="00D83E85">
        <w:rPr>
          <w:lang w:val="fr-CH"/>
        </w:rPr>
        <w:t>Conclusion</w:t>
      </w:r>
      <w:bookmarkEnd w:id="205"/>
    </w:p>
    <w:p w14:paraId="55A7DC97" w14:textId="185605A9" w:rsidR="007252C7" w:rsidRDefault="007252C7" w:rsidP="00F4340A">
      <w:pPr>
        <w:pStyle w:val="Titre3"/>
      </w:pPr>
      <w:bookmarkStart w:id="206" w:name="_Toc141219280"/>
      <w:r>
        <w:t xml:space="preserve">Retour </w:t>
      </w:r>
      <w:r w:rsidR="00EB2DB1">
        <w:t>perso</w:t>
      </w:r>
      <w:r w:rsidR="00E2581F">
        <w:t>n</w:t>
      </w:r>
      <w:r w:rsidR="00EB2DB1">
        <w:t>nel</w:t>
      </w:r>
      <w:bookmarkEnd w:id="206"/>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React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07478C1D" w:rsidR="000617D9" w:rsidRDefault="00F843C0" w:rsidP="00061DF7">
      <w:pPr>
        <w:jc w:val="both"/>
        <w:rPr>
          <w:rStyle w:val="lev"/>
          <w:lang w:eastAsia="fr-CH"/>
        </w:rPr>
      </w:pPr>
      <w:r>
        <w:rPr>
          <w:rStyle w:val="lev"/>
        </w:rPr>
        <w:t xml:space="preserve">Les vastes possibilités offertes par l’application ainsi </w:t>
      </w:r>
      <w:r w:rsidR="00B653E1">
        <w:rPr>
          <w:rStyle w:val="lev"/>
        </w:rPr>
        <w:t>la grande portée</w:t>
      </w:r>
      <w:r>
        <w:rPr>
          <w:rStyle w:val="lev"/>
        </w:rPr>
        <w:t xml:space="preserve"> des améliorations imaginable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w:t>
      </w:r>
      <w:r w:rsidR="00926073">
        <w:rPr>
          <w:rStyle w:val="lev"/>
        </w:rPr>
        <w:t>de l’entreprise YALK</w:t>
      </w:r>
      <w:r w:rsidR="00F648D5">
        <w:rPr>
          <w:rStyle w:val="lev"/>
        </w:rPr>
        <w:t xml:space="preserve">, </w:t>
      </w:r>
      <w:r w:rsidR="004D4473">
        <w:rPr>
          <w:rStyle w:val="lev"/>
        </w:rPr>
        <w:t>j</w:t>
      </w:r>
      <w:r w:rsidR="00926073">
        <w:rPr>
          <w:rStyle w:val="lev"/>
        </w:rPr>
        <w:t>e</w:t>
      </w:r>
      <w:r w:rsidR="00BE6233">
        <w:rPr>
          <w:rStyle w:val="lev"/>
        </w:rPr>
        <w:t xml:space="preserve">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7" w:name="_Toc141219281"/>
      <w:r>
        <w:t>Remerciements</w:t>
      </w:r>
      <w:bookmarkEnd w:id="207"/>
    </w:p>
    <w:p w14:paraId="6490438C" w14:textId="702B55CB"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Gavillet,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Lachaize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4"/>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8" w:name="_Toc141219282"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Style w:val="lev"/>
          <w:rFonts w:ascii="CMU Serif Roman" w:hAnsi="CMU Serif Roman" w:cs="CMU Serif Roman"/>
          <w:lang w:val="fr-FR" w:eastAsia="fr-CH"/>
          <w14:ligatures w14:val="standardContextual"/>
        </w:rPr>
      </w:sdtEndPr>
      <w:sdtContent>
        <w:p w14:paraId="7E83F612" w14:textId="77777777" w:rsidR="00334018" w:rsidRPr="00E8431A" w:rsidRDefault="00334018" w:rsidP="00E36CE6">
          <w:pPr>
            <w:pStyle w:val="Titre1"/>
            <w:rPr>
              <w:lang w:val="en-US"/>
            </w:rPr>
          </w:pPr>
          <w:r w:rsidRPr="00E8431A">
            <w:rPr>
              <w:lang w:val="en-US"/>
            </w:rPr>
            <w:t>Bibliographie</w:t>
          </w:r>
          <w:bookmarkEnd w:id="208"/>
        </w:p>
        <w:sdt>
          <w:sdtPr>
            <w:rPr>
              <w:rStyle w:val="lev"/>
            </w:rPr>
            <w:id w:val="111145805"/>
            <w:bibliography/>
          </w:sdtPr>
          <w:sdtContent>
            <w:p w14:paraId="652A8907" w14:textId="2EEAD28A" w:rsidR="00397D16" w:rsidRPr="00BE007D" w:rsidRDefault="00E13475" w:rsidP="00743328">
              <w:pPr>
                <w:pStyle w:val="Bibliographie"/>
                <w:ind w:left="720" w:hanging="720"/>
                <w:jc w:val="left"/>
                <w:rPr>
                  <w:rStyle w:val="lev"/>
                  <w:lang w:val="en-US"/>
                </w:rPr>
              </w:pPr>
              <w:r w:rsidRPr="00BE007D">
                <w:rPr>
                  <w:rStyle w:val="lev"/>
                  <w:lang w:val="en-US"/>
                </w:rPr>
                <w:t xml:space="preserve">[1] </w:t>
              </w:r>
              <w:r w:rsidR="009750B6" w:rsidRPr="00BE007D">
                <w:rPr>
                  <w:rStyle w:val="lev"/>
                  <w:lang w:val="en-US"/>
                </w:rPr>
                <w:t>GAMMA, Erich., HELM, Richard., JOHNSON, Ralph., VLISSIDED, John., « Design Patterns: Elements of Reusable Object-Oriented Software », Addison-Wesley Professional, 1994</w:t>
              </w:r>
            </w:p>
            <w:p w14:paraId="45A553E9" w14:textId="3757897E" w:rsidR="00397D16" w:rsidRPr="00BE007D" w:rsidRDefault="00397D16" w:rsidP="00743328">
              <w:pPr>
                <w:pStyle w:val="Bibliographie"/>
                <w:ind w:left="720" w:hanging="720"/>
                <w:jc w:val="left"/>
                <w:rPr>
                  <w:rStyle w:val="lev"/>
                  <w:lang w:val="en-US"/>
                </w:rPr>
              </w:pPr>
              <w:r w:rsidRPr="00BE007D">
                <w:rPr>
                  <w:rStyle w:val="lev"/>
                  <w:lang w:val="en-US"/>
                </w:rPr>
                <w:t>[</w:t>
              </w:r>
              <w:r w:rsidR="00646C74" w:rsidRPr="00BE007D">
                <w:rPr>
                  <w:rStyle w:val="lev"/>
                  <w:lang w:val="en-US"/>
                </w:rPr>
                <w:t>2</w:t>
              </w:r>
              <w:r w:rsidRPr="00BE007D">
                <w:rPr>
                  <w:rStyle w:val="lev"/>
                  <w:lang w:val="en-US"/>
                </w:rPr>
                <w:t xml:space="preserve">] </w:t>
              </w:r>
              <w:r w:rsidR="00054F6E" w:rsidRPr="00BE007D">
                <w:rPr>
                  <w:rStyle w:val="lev"/>
                  <w:lang w:val="en-US"/>
                </w:rPr>
                <w:t xml:space="preserve">SHVETS </w:t>
              </w:r>
              <w:r w:rsidR="001713D4" w:rsidRPr="002E540C">
                <w:rPr>
                  <w:rStyle w:val="lev"/>
                  <w:lang w:val="en-US"/>
                </w:rPr>
                <w:t>Alexander, Refactoring.Guru</w:t>
              </w:r>
              <w:r w:rsidR="001E3723" w:rsidRPr="00BE007D">
                <w:rPr>
                  <w:rStyle w:val="lev"/>
                  <w:lang w:val="en-US"/>
                </w:rPr>
                <w:t xml:space="preserve">, 2021, </w:t>
              </w:r>
              <w:r w:rsidR="00F647C9" w:rsidRPr="00BE007D">
                <w:rPr>
                  <w:rStyle w:val="lev"/>
                  <w:lang w:val="en-US"/>
                </w:rPr>
                <w:t>«</w:t>
              </w:r>
              <w:r w:rsidR="001E3723" w:rsidRPr="002E540C">
                <w:rPr>
                  <w:rStyle w:val="lev"/>
                  <w:lang w:val="en-US"/>
                </w:rPr>
                <w:t>The Catalog of Design Patterns</w:t>
              </w:r>
              <w:r w:rsidR="00F647C9" w:rsidRPr="00BE007D">
                <w:rPr>
                  <w:rStyle w:val="lev"/>
                  <w:lang w:val="en-US"/>
                </w:rPr>
                <w:t>»</w:t>
              </w:r>
              <w:r w:rsidR="000B4211">
                <w:rPr>
                  <w:rStyle w:val="lev"/>
                  <w:lang w:val="en-US"/>
                </w:rPr>
                <w:t>,</w:t>
              </w:r>
              <w:r w:rsidR="00341C50" w:rsidRPr="00BE007D">
                <w:rPr>
                  <w:rStyle w:val="lev"/>
                  <w:lang w:val="en-US"/>
                </w:rPr>
                <w:br/>
              </w:r>
              <w:r w:rsidR="00142E7B">
                <w:rPr>
                  <w:rStyle w:val="lev"/>
                  <w:i/>
                  <w:iCs/>
                  <w:lang w:val="en-US"/>
                </w:rPr>
                <w:t>URL:</w:t>
              </w:r>
              <w:r w:rsidR="00341C50" w:rsidRPr="00BE007D">
                <w:rPr>
                  <w:rStyle w:val="lev"/>
                  <w:i/>
                  <w:iCs/>
                  <w:lang w:val="en-US"/>
                </w:rPr>
                <w:t xml:space="preserve"> </w:t>
              </w:r>
              <w:hyperlink r:id="rId105" w:history="1">
                <w:r w:rsidR="00E2146A" w:rsidRPr="002952B6">
                  <w:rPr>
                    <w:rStyle w:val="lev"/>
                    <w:i/>
                    <w:iCs/>
                    <w:color w:val="0070C0"/>
                    <w:lang w:val="en-US" w:eastAsia="fr-FR"/>
                  </w:rPr>
                  <w:t>https://refactoring.guru/design-patterns/catalog</w:t>
                </w:r>
              </w:hyperlink>
            </w:p>
            <w:p w14:paraId="2C1FE7B3" w14:textId="0A175C4A" w:rsidR="00D87152" w:rsidRPr="00BE007D" w:rsidRDefault="00D87152" w:rsidP="00743328">
              <w:pPr>
                <w:pStyle w:val="Bibliographie"/>
                <w:ind w:left="720" w:hanging="720"/>
                <w:jc w:val="left"/>
                <w:rPr>
                  <w:rStyle w:val="lev"/>
                  <w:lang w:val="en-US"/>
                </w:rPr>
              </w:pPr>
              <w:r w:rsidRPr="00BE007D">
                <w:rPr>
                  <w:rStyle w:val="lev"/>
                  <w:lang w:val="en-US"/>
                </w:rPr>
                <w:t>[3] Meta Open Source, 2023, «</w:t>
              </w:r>
              <w:r w:rsidRPr="002E540C">
                <w:rPr>
                  <w:rStyle w:val="lev"/>
                  <w:lang w:val="en-US"/>
                </w:rPr>
                <w:t>React</w:t>
              </w:r>
              <w:r w:rsidRPr="00BE007D">
                <w:rPr>
                  <w:rStyle w:val="lev"/>
                  <w:lang w:val="en-US"/>
                </w:rPr>
                <w:t>, t</w:t>
              </w:r>
              <w:r w:rsidRPr="002E540C">
                <w:rPr>
                  <w:rStyle w:val="lev"/>
                  <w:lang w:val="en-US"/>
                </w:rPr>
                <w:t>he library for web and native user interfaces</w:t>
              </w:r>
              <w:r w:rsidRPr="00BE007D">
                <w:rPr>
                  <w:rStyle w:val="lev"/>
                  <w:lang w:val="en-US"/>
                </w:rPr>
                <w:t>»</w:t>
              </w:r>
              <w:r w:rsidR="000B4211">
                <w:rPr>
                  <w:rStyle w:val="lev"/>
                  <w:lang w:val="en-US"/>
                </w:rPr>
                <w:t>,</w:t>
              </w:r>
              <w:r w:rsidRPr="00BE007D">
                <w:rPr>
                  <w:rStyle w:val="lev"/>
                  <w:lang w:val="en-US"/>
                </w:rPr>
                <w:br/>
              </w:r>
              <w:r w:rsidR="00142E7B">
                <w:rPr>
                  <w:rStyle w:val="lev"/>
                  <w:i/>
                  <w:iCs/>
                  <w:lang w:val="en-US"/>
                </w:rPr>
                <w:t>URL:</w:t>
              </w:r>
              <w:r w:rsidRPr="00BE007D">
                <w:rPr>
                  <w:rStyle w:val="lev"/>
                  <w:i/>
                  <w:iCs/>
                  <w:lang w:val="en-US"/>
                </w:rPr>
                <w:t xml:space="preserve"> </w:t>
              </w:r>
              <w:hyperlink r:id="rId106" w:history="1">
                <w:r w:rsidR="004848E6" w:rsidRPr="002952B6">
                  <w:rPr>
                    <w:rStyle w:val="lev"/>
                    <w:i/>
                    <w:iCs/>
                    <w:color w:val="0070C0"/>
                    <w:lang w:val="en-US" w:eastAsia="fr-FR"/>
                  </w:rPr>
                  <w:t>https://react.dev/</w:t>
                </w:r>
              </w:hyperlink>
            </w:p>
            <w:p w14:paraId="1C4C3E76" w14:textId="4E35E917" w:rsidR="00743328" w:rsidRPr="001A19B5" w:rsidRDefault="004848E6" w:rsidP="00743328">
              <w:pPr>
                <w:pStyle w:val="Bibliographie"/>
                <w:ind w:left="720" w:hanging="720"/>
                <w:jc w:val="left"/>
                <w:rPr>
                  <w:rStyle w:val="lev"/>
                  <w:lang w:val="en-US"/>
                </w:rPr>
              </w:pPr>
              <w:r w:rsidRPr="001A19B5">
                <w:rPr>
                  <w:rStyle w:val="lev"/>
                  <w:lang w:val="en-US"/>
                </w:rPr>
                <w:t xml:space="preserve">[4] </w:t>
              </w:r>
              <w:r w:rsidR="00743328" w:rsidRPr="001A19B5">
                <w:rPr>
                  <w:rStyle w:val="lev"/>
                  <w:lang w:val="en-US"/>
                </w:rPr>
                <w:t>Remix Software Inc</w:t>
              </w:r>
              <w:r w:rsidRPr="001A19B5">
                <w:rPr>
                  <w:rStyle w:val="lev"/>
                  <w:lang w:val="en-US"/>
                </w:rPr>
                <w:t>, 2023, «React</w:t>
              </w:r>
              <w:r w:rsidR="00377FBD" w:rsidRPr="001A19B5">
                <w:rPr>
                  <w:rStyle w:val="lev"/>
                  <w:lang w:val="en-US"/>
                </w:rPr>
                <w:t xml:space="preserve"> Router </w:t>
              </w:r>
              <w:r w:rsidRPr="001A19B5">
                <w:rPr>
                  <w:rStyle w:val="lev"/>
                  <w:lang w:val="en-US"/>
                </w:rPr>
                <w:t>»</w:t>
              </w:r>
              <w:r w:rsidR="000B4211">
                <w:rPr>
                  <w:rStyle w:val="lev"/>
                  <w:lang w:val="en-US"/>
                </w:rPr>
                <w:t xml:space="preserve">, </w:t>
              </w:r>
              <w:r w:rsidR="001A19B5">
                <w:rPr>
                  <w:rStyle w:val="lev"/>
                  <w:i/>
                  <w:iCs/>
                  <w:lang w:val="en-US"/>
                </w:rPr>
                <w:t xml:space="preserve">URL: </w:t>
              </w:r>
              <w:hyperlink r:id="rId107" w:history="1">
                <w:r w:rsidR="00743328" w:rsidRPr="002952B6">
                  <w:rPr>
                    <w:rStyle w:val="lev"/>
                    <w:i/>
                    <w:iCs/>
                    <w:color w:val="0070C0"/>
                    <w:lang w:val="en-US"/>
                  </w:rPr>
                  <w:t>https://reactrouter.com/en/main</w:t>
                </w:r>
              </w:hyperlink>
            </w:p>
            <w:p w14:paraId="70C30AC0" w14:textId="7BFCE914" w:rsidR="00C915DF" w:rsidRPr="00BE007D" w:rsidRDefault="00C915DF" w:rsidP="00C915DF">
              <w:pPr>
                <w:pStyle w:val="Bibliographie"/>
                <w:ind w:left="720" w:hanging="720"/>
                <w:jc w:val="left"/>
                <w:rPr>
                  <w:rStyle w:val="lev"/>
                  <w:lang w:val="en-US"/>
                </w:rPr>
              </w:pPr>
              <w:r w:rsidRPr="002E540C">
                <w:rPr>
                  <w:rStyle w:val="lev"/>
                  <w:lang w:val="en-US"/>
                </w:rPr>
                <w:t>[</w:t>
              </w:r>
              <w:r w:rsidR="00614882" w:rsidRPr="00BE007D">
                <w:rPr>
                  <w:rStyle w:val="lev"/>
                  <w:lang w:val="en-US"/>
                </w:rPr>
                <w:t>5</w:t>
              </w:r>
              <w:r w:rsidRPr="002E540C">
                <w:rPr>
                  <w:rStyle w:val="lev"/>
                  <w:lang w:val="en-US"/>
                </w:rPr>
                <w:t xml:space="preserve">] </w:t>
              </w:r>
              <w:r w:rsidR="00D659AA" w:rsidRPr="00BE007D">
                <w:rPr>
                  <w:rStyle w:val="lev"/>
                  <w:lang w:val="en-US"/>
                </w:rPr>
                <w:t xml:space="preserve">GUPTA </w:t>
              </w:r>
              <w:r w:rsidRPr="002E540C">
                <w:rPr>
                  <w:rStyle w:val="lev"/>
                  <w:lang w:val="en-US"/>
                </w:rPr>
                <w:t>Lokesh, 202</w:t>
              </w:r>
              <w:r w:rsidR="009B7625" w:rsidRPr="002E540C">
                <w:rPr>
                  <w:rStyle w:val="lev"/>
                  <w:lang w:val="en-US"/>
                </w:rPr>
                <w:t>2</w:t>
              </w:r>
              <w:r w:rsidRPr="002E540C">
                <w:rPr>
                  <w:rStyle w:val="lev"/>
                  <w:lang w:val="en-US"/>
                </w:rPr>
                <w:t>, «</w:t>
              </w:r>
              <w:r w:rsidR="009B7625" w:rsidRPr="002E540C">
                <w:rPr>
                  <w:rStyle w:val="lev"/>
                  <w:lang w:val="en-US"/>
                </w:rPr>
                <w:t>What is REST</w:t>
              </w:r>
              <w:r w:rsidRPr="002E540C">
                <w:rPr>
                  <w:rStyle w:val="lev"/>
                  <w:lang w:val="en-US"/>
                </w:rPr>
                <w:t xml:space="preserve"> »</w:t>
              </w:r>
              <w:r w:rsidR="000B4211">
                <w:rPr>
                  <w:rStyle w:val="lev"/>
                  <w:lang w:val="en-US"/>
                </w:rPr>
                <w:t xml:space="preserve">, </w:t>
              </w:r>
              <w:r w:rsidR="001A19B5">
                <w:rPr>
                  <w:rStyle w:val="lev"/>
                  <w:i/>
                  <w:iCs/>
                  <w:lang w:val="en-US"/>
                </w:rPr>
                <w:t xml:space="preserve">URL: </w:t>
              </w:r>
              <w:hyperlink r:id="rId108" w:history="1">
                <w:r w:rsidR="00614882" w:rsidRPr="002952B6">
                  <w:rPr>
                    <w:rStyle w:val="lev"/>
                    <w:i/>
                    <w:iCs/>
                    <w:color w:val="0070C0"/>
                    <w:lang w:val="en-US"/>
                  </w:rPr>
                  <w:t>https://restfulapi.net/</w:t>
                </w:r>
              </w:hyperlink>
            </w:p>
            <w:p w14:paraId="72411CA4" w14:textId="294C641F" w:rsidR="00614882" w:rsidRPr="001A19B5" w:rsidRDefault="00614882" w:rsidP="00614882">
              <w:pPr>
                <w:pStyle w:val="Bibliographie"/>
                <w:ind w:left="720" w:hanging="720"/>
                <w:jc w:val="left"/>
                <w:rPr>
                  <w:rStyle w:val="lev"/>
                  <w:i/>
                  <w:iCs/>
                  <w:lang w:val="it-CH"/>
                </w:rPr>
              </w:pPr>
              <w:r w:rsidRPr="001A19B5">
                <w:rPr>
                  <w:rStyle w:val="lev"/>
                  <w:lang w:val="it-CH"/>
                </w:rPr>
                <w:t xml:space="preserve">[6] </w:t>
              </w:r>
              <w:r w:rsidR="00270E57" w:rsidRPr="001A19B5">
                <w:rPr>
                  <w:rStyle w:val="lev"/>
                  <w:lang w:val="it-CH"/>
                </w:rPr>
                <w:t xml:space="preserve">SAADEGHI </w:t>
              </w:r>
              <w:r w:rsidR="00270E57" w:rsidRPr="001A19B5">
                <w:rPr>
                  <w:rStyle w:val="lev"/>
                  <w:lang w:val="it-CH" w:eastAsia="fr-FR"/>
                </w:rPr>
                <w:t>Pouya</w:t>
              </w:r>
              <w:r w:rsidRPr="001A19B5">
                <w:rPr>
                  <w:rStyle w:val="lev"/>
                  <w:lang w:val="it-CH"/>
                </w:rPr>
                <w:t>, 202</w:t>
              </w:r>
              <w:r w:rsidR="00270E57" w:rsidRPr="001A19B5">
                <w:rPr>
                  <w:rStyle w:val="lev"/>
                  <w:lang w:val="it-CH"/>
                </w:rPr>
                <w:t>3</w:t>
              </w:r>
              <w:r w:rsidRPr="001A19B5">
                <w:rPr>
                  <w:rStyle w:val="lev"/>
                  <w:lang w:val="it-CH"/>
                </w:rPr>
                <w:t>, «</w:t>
              </w:r>
              <w:r w:rsidR="00270E57" w:rsidRPr="001A19B5">
                <w:rPr>
                  <w:rStyle w:val="lev"/>
                  <w:lang w:val="it-CH"/>
                </w:rPr>
                <w:t>DaisyUI</w:t>
              </w:r>
              <w:r w:rsidRPr="001A19B5">
                <w:rPr>
                  <w:rStyle w:val="lev"/>
                  <w:lang w:val="it-CH"/>
                </w:rPr>
                <w:t xml:space="preserve"> »</w:t>
              </w:r>
              <w:r w:rsidR="000B4211">
                <w:rPr>
                  <w:rStyle w:val="lev"/>
                  <w:lang w:val="it-CH"/>
                </w:rPr>
                <w:t xml:space="preserve">, </w:t>
              </w:r>
              <w:r w:rsidR="001A19B5" w:rsidRPr="001A19B5">
                <w:rPr>
                  <w:rStyle w:val="lev"/>
                  <w:i/>
                  <w:iCs/>
                  <w:lang w:val="it-CH"/>
                </w:rPr>
                <w:t xml:space="preserve">URL: </w:t>
              </w:r>
              <w:hyperlink r:id="rId109" w:history="1">
                <w:r w:rsidR="007164AD" w:rsidRPr="002952B6">
                  <w:rPr>
                    <w:rStyle w:val="lev"/>
                    <w:i/>
                    <w:iCs/>
                    <w:color w:val="0070C0"/>
                    <w:lang w:val="it-CH"/>
                  </w:rPr>
                  <w:t>https://daisyui.com/</w:t>
                </w:r>
              </w:hyperlink>
            </w:p>
            <w:p w14:paraId="3C348498" w14:textId="0EDBD1C6" w:rsidR="007164AD" w:rsidRPr="001A19B5" w:rsidRDefault="007164AD" w:rsidP="007164AD">
              <w:pPr>
                <w:pStyle w:val="Bibliographie"/>
                <w:ind w:left="720" w:hanging="720"/>
                <w:jc w:val="left"/>
                <w:rPr>
                  <w:rStyle w:val="lev"/>
                  <w:lang w:val="en-US"/>
                </w:rPr>
              </w:pPr>
              <w:r w:rsidRPr="001A19B5">
                <w:rPr>
                  <w:rStyle w:val="lev"/>
                  <w:lang w:val="en-US"/>
                </w:rPr>
                <w:t xml:space="preserve">[7] </w:t>
              </w:r>
              <w:r w:rsidR="000F620D" w:rsidRPr="001A19B5">
                <w:rPr>
                  <w:rStyle w:val="lev"/>
                  <w:lang w:val="en-US"/>
                </w:rPr>
                <w:t>Docker Inc</w:t>
              </w:r>
              <w:r w:rsidRPr="001A19B5">
                <w:rPr>
                  <w:rStyle w:val="lev"/>
                  <w:lang w:val="en-US"/>
                </w:rPr>
                <w:t>, 2023, «</w:t>
              </w:r>
              <w:r w:rsidR="000F620D" w:rsidRPr="001A19B5">
                <w:rPr>
                  <w:rStyle w:val="lev"/>
                  <w:lang w:val="en-US"/>
                </w:rPr>
                <w:t>Docker docs</w:t>
              </w:r>
              <w:r w:rsidRPr="001A19B5">
                <w:rPr>
                  <w:rStyle w:val="lev"/>
                  <w:lang w:val="en-US"/>
                </w:rPr>
                <w:t xml:space="preserve"> »</w:t>
              </w:r>
              <w:r w:rsidR="000B4211">
                <w:rPr>
                  <w:rStyle w:val="lev"/>
                  <w:lang w:val="en-US"/>
                </w:rPr>
                <w:t xml:space="preserve">, </w:t>
              </w:r>
              <w:r w:rsidR="001A19B5">
                <w:rPr>
                  <w:rStyle w:val="lev"/>
                  <w:i/>
                  <w:iCs/>
                  <w:lang w:val="en-US"/>
                </w:rPr>
                <w:t>URL:</w:t>
              </w:r>
              <w:r w:rsidRPr="001A19B5">
                <w:rPr>
                  <w:rStyle w:val="lev"/>
                  <w:i/>
                  <w:iCs/>
                  <w:lang w:val="en-US"/>
                </w:rPr>
                <w:t xml:space="preserve"> </w:t>
              </w:r>
              <w:r w:rsidR="000F620D" w:rsidRPr="002952B6">
                <w:rPr>
                  <w:rStyle w:val="lev"/>
                  <w:i/>
                  <w:iCs/>
                  <w:color w:val="0070C0"/>
                  <w:lang w:val="en-US"/>
                </w:rPr>
                <w:t>https://docs.docker.com/</w:t>
              </w:r>
            </w:p>
            <w:p w14:paraId="1FDF4202" w14:textId="618DE4B2" w:rsidR="007164AD" w:rsidRPr="00945865" w:rsidRDefault="007164AD" w:rsidP="007164AD">
              <w:pPr>
                <w:pStyle w:val="Bibliographie"/>
                <w:ind w:left="720" w:hanging="720"/>
                <w:jc w:val="left"/>
                <w:rPr>
                  <w:rStyle w:val="lev"/>
                  <w:lang w:val="en-US"/>
                </w:rPr>
              </w:pPr>
              <w:r w:rsidRPr="00945865">
                <w:rPr>
                  <w:rStyle w:val="lev"/>
                  <w:lang w:val="en-US"/>
                </w:rPr>
                <w:t xml:space="preserve">[8] </w:t>
              </w:r>
              <w:r w:rsidR="000B30FB" w:rsidRPr="00945865">
                <w:rPr>
                  <w:rStyle w:val="lev"/>
                  <w:lang w:val="en-US" w:eastAsia="fr-FR"/>
                </w:rPr>
                <w:t>OpenJS Foundation</w:t>
              </w:r>
              <w:r w:rsidR="000B30FB" w:rsidRPr="00945865">
                <w:rPr>
                  <w:rStyle w:val="lev"/>
                  <w:lang w:val="en-US"/>
                </w:rPr>
                <w:t>, Contributeurs</w:t>
              </w:r>
              <w:r w:rsidRPr="00945865">
                <w:rPr>
                  <w:rStyle w:val="lev"/>
                  <w:lang w:val="en-US"/>
                </w:rPr>
                <w:t>, 2023, «</w:t>
              </w:r>
              <w:r w:rsidR="006B10C5" w:rsidRPr="00945865">
                <w:rPr>
                  <w:rStyle w:val="lev"/>
                  <w:lang w:val="en-US"/>
                </w:rPr>
                <w:t>Electron</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8D5033" w:rsidRPr="002952B6">
                <w:rPr>
                  <w:rStyle w:val="lev"/>
                  <w:i/>
                  <w:iCs/>
                  <w:color w:val="0070C0"/>
                  <w:lang w:val="en-US"/>
                </w:rPr>
                <w:t>https://www.electronjs.org/fr/</w:t>
              </w:r>
            </w:p>
            <w:p w14:paraId="0C56F0C5" w14:textId="430BE4D5" w:rsidR="007164AD" w:rsidRPr="00945865" w:rsidRDefault="007164AD" w:rsidP="007164AD">
              <w:pPr>
                <w:pStyle w:val="Bibliographie"/>
                <w:ind w:left="720" w:hanging="720"/>
                <w:jc w:val="left"/>
                <w:rPr>
                  <w:rStyle w:val="lev"/>
                  <w:lang w:val="en-US"/>
                </w:rPr>
              </w:pPr>
              <w:r w:rsidRPr="00945865">
                <w:rPr>
                  <w:rStyle w:val="lev"/>
                  <w:lang w:val="en-US"/>
                </w:rPr>
                <w:t xml:space="preserve">[9] </w:t>
              </w:r>
              <w:r w:rsidR="00390989" w:rsidRPr="00945865">
                <w:rPr>
                  <w:rStyle w:val="lev"/>
                  <w:lang w:val="en-US" w:eastAsia="fr-FR"/>
                </w:rPr>
                <w:t>The SQLite Consortium</w:t>
              </w:r>
              <w:r w:rsidRPr="00945865">
                <w:rPr>
                  <w:rStyle w:val="lev"/>
                  <w:lang w:val="en-US"/>
                </w:rPr>
                <w:t>, 2023, «</w:t>
              </w:r>
              <w:r w:rsidR="001A34B8" w:rsidRPr="00945865">
                <w:rPr>
                  <w:rStyle w:val="lev"/>
                  <w:lang w:val="en-US"/>
                </w:rPr>
                <w:t>SQLite</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635748" w:rsidRPr="002952B6">
                <w:rPr>
                  <w:rStyle w:val="lev"/>
                  <w:i/>
                  <w:iCs/>
                  <w:color w:val="0070C0"/>
                  <w:lang w:val="en-US"/>
                </w:rPr>
                <w:t>https://sqlite.org/about.html</w:t>
              </w:r>
            </w:p>
            <w:p w14:paraId="3B1719D3" w14:textId="4A115BFF" w:rsidR="00C845F6" w:rsidRPr="002E540C" w:rsidRDefault="007164AD" w:rsidP="009C015A">
              <w:pPr>
                <w:pStyle w:val="Bibliographie"/>
                <w:ind w:left="720" w:hanging="720"/>
                <w:jc w:val="left"/>
                <w:rPr>
                  <w:rStyle w:val="lev"/>
                </w:rPr>
              </w:pPr>
              <w:r w:rsidRPr="002E540C">
                <w:rPr>
                  <w:rStyle w:val="lev"/>
                  <w:lang w:val="fr-CH"/>
                </w:rPr>
                <w:t>[</w:t>
              </w:r>
              <w:r w:rsidRPr="002E540C">
                <w:rPr>
                  <w:rStyle w:val="lev"/>
                </w:rPr>
                <w:t>10</w:t>
              </w:r>
              <w:r w:rsidR="00EC770E" w:rsidRPr="002E540C">
                <w:rPr>
                  <w:rStyle w:val="lev"/>
                </w:rPr>
                <w:t>]</w:t>
              </w:r>
              <w:r w:rsidR="00C845F6" w:rsidRPr="002E540C">
                <w:rPr>
                  <w:rStyle w:val="lev"/>
                </w:rPr>
                <w:t xml:space="preserve"> Microsoft</w:t>
              </w:r>
              <w:r w:rsidRPr="002E540C">
                <w:rPr>
                  <w:rStyle w:val="lev"/>
                  <w:lang w:val="fr-CH"/>
                </w:rPr>
                <w:t>, 2023, «</w:t>
              </w:r>
              <w:r w:rsidR="00C845F6" w:rsidRPr="002E540C">
                <w:rPr>
                  <w:rStyle w:val="lev"/>
                </w:rPr>
                <w:t>TypeScript Documentation</w:t>
              </w:r>
              <w:r w:rsidRPr="002E540C">
                <w:rPr>
                  <w:rStyle w:val="lev"/>
                  <w:lang w:val="fr-CH"/>
                </w:rPr>
                <w:t xml:space="preserve"> »</w:t>
              </w:r>
              <w:r w:rsidR="000B4211">
                <w:rPr>
                  <w:rStyle w:val="lev"/>
                  <w:lang w:val="fr-CH"/>
                </w:rPr>
                <w:t xml:space="preserve">, </w:t>
              </w:r>
              <w:r w:rsidR="001A19B5" w:rsidRPr="00945865">
                <w:rPr>
                  <w:rStyle w:val="lev"/>
                  <w:i/>
                  <w:iCs/>
                  <w:lang w:val="fr-CH"/>
                </w:rPr>
                <w:t>URL:</w:t>
              </w:r>
              <w:r w:rsidRPr="003D3CF4">
                <w:rPr>
                  <w:rStyle w:val="lev"/>
                  <w:i/>
                  <w:iCs/>
                  <w:lang w:val="fr-CH"/>
                </w:rPr>
                <w:t xml:space="preserve"> </w:t>
              </w:r>
              <w:hyperlink r:id="rId110" w:history="1">
                <w:r w:rsidR="008B46DA" w:rsidRPr="002952B6">
                  <w:rPr>
                    <w:rStyle w:val="lev"/>
                    <w:i/>
                    <w:iCs/>
                    <w:color w:val="0070C0"/>
                    <w:lang w:val="fr-CH"/>
                  </w:rPr>
                  <w:t>https://www.typescriptlang.org/docs/</w:t>
                </w:r>
              </w:hyperlink>
            </w:p>
            <w:p w14:paraId="6ED7CDE6" w14:textId="1173484B"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1</w:t>
              </w:r>
              <w:r w:rsidRPr="00945865">
                <w:rPr>
                  <w:rStyle w:val="lev"/>
                  <w:lang w:val="en-US"/>
                </w:rPr>
                <w:t xml:space="preserve">] </w:t>
              </w:r>
              <w:r w:rsidR="00AE5389" w:rsidRPr="00945865">
                <w:rPr>
                  <w:rStyle w:val="lev"/>
                  <w:lang w:val="en-US" w:eastAsia="fr-FR"/>
                </w:rPr>
                <w:t>OpenJS Foundation</w:t>
              </w:r>
              <w:r w:rsidRPr="00945865">
                <w:rPr>
                  <w:rStyle w:val="lev"/>
                  <w:lang w:val="en-US"/>
                </w:rPr>
                <w:t xml:space="preserve">, </w:t>
              </w:r>
              <w:r w:rsidR="00AE5389" w:rsidRPr="00945865">
                <w:rPr>
                  <w:rStyle w:val="lev"/>
                  <w:lang w:val="en-US"/>
                </w:rPr>
                <w:t>2017</w:t>
              </w:r>
              <w:r w:rsidRPr="00945865">
                <w:rPr>
                  <w:rStyle w:val="lev"/>
                  <w:lang w:val="en-US"/>
                </w:rPr>
                <w:t>, «</w:t>
              </w:r>
              <w:r w:rsidR="00AE5389" w:rsidRPr="00945865">
                <w:rPr>
                  <w:rStyle w:val="lev"/>
                  <w:lang w:val="en-US"/>
                </w:rPr>
                <w:t>Express</w:t>
              </w:r>
              <w:r w:rsidRPr="00945865">
                <w:rPr>
                  <w:rStyle w:val="lev"/>
                  <w:lang w:val="en-US"/>
                </w:rPr>
                <w:t xml:space="preserve"> »</w:t>
              </w:r>
              <w:r w:rsidR="000B4211">
                <w:rPr>
                  <w:rStyle w:val="lev"/>
                  <w:lang w:val="en-US"/>
                </w:rPr>
                <w:t xml:space="preserve">, </w:t>
              </w:r>
              <w:r w:rsidR="00945865">
                <w:rPr>
                  <w:rStyle w:val="lev"/>
                  <w:i/>
                  <w:iCs/>
                  <w:lang w:val="en-US"/>
                </w:rPr>
                <w:t xml:space="preserve">URL: </w:t>
              </w:r>
              <w:r w:rsidR="009B24EB" w:rsidRPr="002952B6">
                <w:rPr>
                  <w:rStyle w:val="lev"/>
                  <w:i/>
                  <w:iCs/>
                  <w:color w:val="0070C0"/>
                  <w:lang w:val="en-US"/>
                </w:rPr>
                <w:t>https://expressjs.com/</w:t>
              </w:r>
            </w:p>
            <w:p w14:paraId="408B31CF" w14:textId="12E3CA3D"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2</w:t>
              </w:r>
              <w:r w:rsidRPr="00945865">
                <w:rPr>
                  <w:rStyle w:val="lev"/>
                  <w:lang w:val="en-US"/>
                </w:rPr>
                <w:t xml:space="preserve">] </w:t>
              </w:r>
              <w:r w:rsidR="00E645EC" w:rsidRPr="00945865">
                <w:rPr>
                  <w:rStyle w:val="lev"/>
                  <w:lang w:val="en-US" w:eastAsia="fr-FR"/>
                </w:rPr>
                <w:t>OpenJS Foundation</w:t>
              </w:r>
              <w:r w:rsidRPr="00945865">
                <w:rPr>
                  <w:rStyle w:val="lev"/>
                  <w:lang w:val="en-US"/>
                </w:rPr>
                <w:t>, 2023, «</w:t>
              </w:r>
              <w:r w:rsidR="007C1F53" w:rsidRPr="00945865">
                <w:rPr>
                  <w:rStyle w:val="lev"/>
                  <w:lang w:val="en-US"/>
                </w:rPr>
                <w:t xml:space="preserve">Node.js </w:t>
              </w:r>
              <w:r w:rsidRPr="00945865">
                <w:rPr>
                  <w:rStyle w:val="lev"/>
                  <w:lang w:val="en-US"/>
                </w:rPr>
                <w:t>Documentation »</w:t>
              </w:r>
              <w:r w:rsidR="00021D70">
                <w:rPr>
                  <w:rStyle w:val="lev"/>
                  <w:lang w:val="en-US"/>
                </w:rPr>
                <w:t xml:space="preserve">, </w:t>
              </w:r>
              <w:r w:rsidR="00945865">
                <w:rPr>
                  <w:rStyle w:val="lev"/>
                  <w:i/>
                  <w:iCs/>
                  <w:lang w:val="en-US"/>
                </w:rPr>
                <w:t xml:space="preserve">URL: </w:t>
              </w:r>
              <w:r w:rsidRPr="00945865">
                <w:rPr>
                  <w:rStyle w:val="lev"/>
                  <w:i/>
                  <w:iCs/>
                  <w:lang w:val="en-US"/>
                </w:rPr>
                <w:t xml:space="preserve"> </w:t>
              </w:r>
              <w:r w:rsidR="00CC7913" w:rsidRPr="002952B6">
                <w:rPr>
                  <w:rStyle w:val="lev"/>
                  <w:i/>
                  <w:iCs/>
                  <w:color w:val="0070C0"/>
                  <w:lang w:val="en-US"/>
                </w:rPr>
                <w:t>https://nodejs.org/en/docs</w:t>
              </w:r>
            </w:p>
            <w:p w14:paraId="5A3FB32C" w14:textId="0DC041C6" w:rsidR="008B46DA" w:rsidRPr="00945865" w:rsidRDefault="008B46DA" w:rsidP="00B34162">
              <w:pPr>
                <w:pStyle w:val="Bibliographie"/>
                <w:ind w:left="720" w:hanging="720"/>
                <w:jc w:val="left"/>
                <w:rPr>
                  <w:rStyle w:val="lev"/>
                  <w:lang w:val="en-US"/>
                </w:rPr>
              </w:pPr>
              <w:r w:rsidRPr="00945865">
                <w:rPr>
                  <w:rStyle w:val="lev"/>
                  <w:lang w:val="en-US"/>
                </w:rPr>
                <w:t>[1</w:t>
              </w:r>
              <w:r w:rsidR="00AE5389" w:rsidRPr="00945865">
                <w:rPr>
                  <w:rStyle w:val="lev"/>
                  <w:lang w:val="en-US"/>
                </w:rPr>
                <w:t>3</w:t>
              </w:r>
              <w:r w:rsidRPr="00945865">
                <w:rPr>
                  <w:rStyle w:val="lev"/>
                  <w:lang w:val="en-US"/>
                </w:rPr>
                <w:t xml:space="preserve">] </w:t>
              </w:r>
              <w:r w:rsidR="005325E7" w:rsidRPr="00945865">
                <w:rPr>
                  <w:rStyle w:val="lev"/>
                  <w:lang w:val="en-US"/>
                </w:rPr>
                <w:t>OAuth0</w:t>
              </w:r>
              <w:r w:rsidRPr="00945865">
                <w:rPr>
                  <w:rStyle w:val="lev"/>
                  <w:lang w:val="en-US"/>
                </w:rPr>
                <w:t>, 2023, «</w:t>
              </w:r>
              <w:r w:rsidR="005325E7" w:rsidRPr="00945865">
                <w:rPr>
                  <w:rStyle w:val="lev"/>
                  <w:lang w:val="en-US"/>
                </w:rPr>
                <w:t>JSON Web Tokens</w:t>
              </w:r>
              <w:r w:rsidRPr="00945865">
                <w:rPr>
                  <w:rStyle w:val="lev"/>
                  <w:lang w:val="en-US"/>
                </w:rPr>
                <w:t>»</w:t>
              </w:r>
              <w:r w:rsidR="00945865" w:rsidRPr="00945865">
                <w:rPr>
                  <w:rStyle w:val="lev"/>
                  <w:lang w:val="en-US"/>
                </w:rPr>
                <w:t xml:space="preserve">, </w:t>
              </w:r>
              <w:r w:rsidR="00945865">
                <w:rPr>
                  <w:rStyle w:val="lev"/>
                  <w:i/>
                  <w:iCs/>
                  <w:lang w:val="en-US"/>
                </w:rPr>
                <w:t>URL:</w:t>
              </w:r>
              <w:r w:rsidRPr="00945865">
                <w:rPr>
                  <w:rStyle w:val="lev"/>
                  <w:i/>
                  <w:iCs/>
                  <w:lang w:val="en-US"/>
                </w:rPr>
                <w:t xml:space="preserve"> </w:t>
              </w:r>
              <w:hyperlink r:id="rId111" w:history="1">
                <w:r w:rsidR="005325E7" w:rsidRPr="002952B6">
                  <w:rPr>
                    <w:rStyle w:val="lev"/>
                    <w:i/>
                    <w:iCs/>
                    <w:color w:val="0070C0"/>
                    <w:lang w:val="en-US"/>
                  </w:rPr>
                  <w:t>https://jwt.io/</w:t>
                </w:r>
              </w:hyperlink>
              <w:r w:rsidR="005325E7" w:rsidRPr="002952B6">
                <w:rPr>
                  <w:rStyle w:val="lev"/>
                  <w:i/>
                  <w:iCs/>
                  <w:color w:val="0070C0"/>
                  <w:lang w:val="en-US"/>
                </w:rPr>
                <w:t xml:space="preserve"> </w:t>
              </w:r>
            </w:p>
            <w:p w14:paraId="2824B4CC" w14:textId="52DB2ADA" w:rsidR="002B4F19" w:rsidRPr="00016A9B" w:rsidRDefault="001C498E" w:rsidP="00760D67">
              <w:pPr>
                <w:pStyle w:val="Bibliographie"/>
                <w:ind w:left="720" w:hanging="720"/>
                <w:jc w:val="left"/>
                <w:rPr>
                  <w:rStyle w:val="lev"/>
                  <w:color w:val="0070C0"/>
                  <w:lang w:val="en-US"/>
                </w:rPr>
              </w:pPr>
              <w:r w:rsidRPr="00016A9B">
                <w:rPr>
                  <w:rStyle w:val="lev"/>
                  <w:lang w:val="en-US"/>
                </w:rPr>
                <w:t xml:space="preserve">[14] </w:t>
              </w:r>
              <w:r w:rsidR="00A818AC" w:rsidRPr="00016A9B">
                <w:rPr>
                  <w:rStyle w:val="lev"/>
                  <w:lang w:val="en-US" w:eastAsia="fr-FR"/>
                </w:rPr>
                <w:t>Luca Burgio</w:t>
              </w:r>
              <w:r w:rsidRPr="00016A9B">
                <w:rPr>
                  <w:rStyle w:val="lev"/>
                  <w:lang w:val="en-US"/>
                </w:rPr>
                <w:t>,</w:t>
              </w:r>
              <w:r w:rsidR="00E32126" w:rsidRPr="00016A9B">
                <w:rPr>
                  <w:rStyle w:val="lev"/>
                  <w:lang w:val="en-US"/>
                </w:rPr>
                <w:t xml:space="preserve"> Contributeurs</w:t>
              </w:r>
              <w:r w:rsidR="002325DB" w:rsidRPr="00016A9B">
                <w:rPr>
                  <w:rStyle w:val="lev"/>
                  <w:lang w:val="en-US"/>
                </w:rPr>
                <w:t>,</w:t>
              </w:r>
              <w:r w:rsidRPr="00016A9B">
                <w:rPr>
                  <w:rStyle w:val="lev"/>
                  <w:lang w:val="en-US"/>
                </w:rPr>
                <w:t xml:space="preserve"> 2023, «</w:t>
              </w:r>
              <w:r w:rsidR="00A818AC" w:rsidRPr="00016A9B">
                <w:rPr>
                  <w:rStyle w:val="lev"/>
                  <w:lang w:val="en-US"/>
                </w:rPr>
                <w:t>Iconoir</w:t>
              </w:r>
              <w:r w:rsidR="00DB672C" w:rsidRPr="00016A9B">
                <w:rPr>
                  <w:rStyle w:val="lev"/>
                  <w:lang w:val="en-US"/>
                </w:rPr>
                <w:t>, Free Icons</w:t>
              </w:r>
              <w:r w:rsidR="00A818AC" w:rsidRPr="00016A9B">
                <w:rPr>
                  <w:rStyle w:val="lev"/>
                  <w:lang w:val="en-US"/>
                </w:rPr>
                <w:t xml:space="preserve"> </w:t>
              </w:r>
              <w:r w:rsidRPr="00016A9B">
                <w:rPr>
                  <w:rStyle w:val="lev"/>
                  <w:lang w:val="en-US"/>
                </w:rPr>
                <w:t>»</w:t>
              </w:r>
              <w:r w:rsidR="00945865" w:rsidRPr="00016A9B">
                <w:rPr>
                  <w:rStyle w:val="lev"/>
                  <w:lang w:val="en-US"/>
                </w:rPr>
                <w:t xml:space="preserve">, </w:t>
              </w:r>
              <w:r w:rsidR="00945865">
                <w:rPr>
                  <w:rStyle w:val="lev"/>
                  <w:i/>
                  <w:iCs/>
                  <w:lang w:val="en-US"/>
                </w:rPr>
                <w:t>URL:</w:t>
              </w:r>
              <w:r w:rsidR="002952B6">
                <w:rPr>
                  <w:rStyle w:val="lev"/>
                  <w:i/>
                  <w:iCs/>
                  <w:lang w:val="en-US"/>
                </w:rPr>
                <w:t xml:space="preserve"> </w:t>
              </w:r>
              <w:hyperlink r:id="rId112" w:history="1">
                <w:r w:rsidR="003024B7" w:rsidRPr="00016A9B">
                  <w:rPr>
                    <w:rStyle w:val="Lienhypertexte"/>
                    <w:rFonts w:ascii="CMU Serif Roman" w:hAnsi="CMU Serif Roman" w:cs="CMU Serif Roman"/>
                    <w:i/>
                    <w:iCs/>
                    <w:lang w:val="en-US"/>
                  </w:rPr>
                  <w:t>https://iconoir.com/</w:t>
                </w:r>
              </w:hyperlink>
            </w:p>
            <w:p w14:paraId="2B2A62D1" w14:textId="1E97127D" w:rsidR="002B4F19" w:rsidRPr="000E1DB6" w:rsidRDefault="002B4F19" w:rsidP="002B4F19">
              <w:pPr>
                <w:pStyle w:val="Bibliographie"/>
                <w:ind w:left="720" w:hanging="720"/>
                <w:jc w:val="left"/>
                <w:rPr>
                  <w:rStyle w:val="lev"/>
                  <w:lang w:val="en-US"/>
                </w:rPr>
              </w:pPr>
              <w:r w:rsidRPr="000E1DB6">
                <w:rPr>
                  <w:rStyle w:val="lev"/>
                  <w:lang w:val="en-US"/>
                </w:rPr>
                <w:t xml:space="preserve">[15] </w:t>
              </w:r>
              <w:r w:rsidR="00565905" w:rsidRPr="000E1DB6">
                <w:rPr>
                  <w:rStyle w:val="lev"/>
                  <w:lang w:val="en-US"/>
                </w:rPr>
                <w:t>react-grid-layout, Contributeurs</w:t>
              </w:r>
              <w:r w:rsidRPr="000E1DB6">
                <w:rPr>
                  <w:rStyle w:val="lev"/>
                  <w:lang w:val="en-US"/>
                </w:rPr>
                <w:t>, 2023, «</w:t>
              </w:r>
              <w:r w:rsidR="006351A7" w:rsidRPr="000E1DB6">
                <w:rPr>
                  <w:rStyle w:val="lev"/>
                  <w:lang w:val="en-US"/>
                </w:rPr>
                <w:t>React-Grid-Layout</w:t>
              </w:r>
              <w:r w:rsidRPr="000E1DB6">
                <w:rPr>
                  <w:rStyle w:val="lev"/>
                  <w:lang w:val="en-US"/>
                </w:rPr>
                <w:t>»</w:t>
              </w:r>
              <w:r w:rsidR="00742F94" w:rsidRPr="000E1DB6">
                <w:rPr>
                  <w:rStyle w:val="lev"/>
                  <w:lang w:val="en-US"/>
                </w:rPr>
                <w:t xml:space="preserve">, </w:t>
              </w:r>
              <w:r w:rsidR="003024B7">
                <w:rPr>
                  <w:rStyle w:val="lev"/>
                  <w:lang w:val="en-US"/>
                </w:rPr>
                <w:br/>
              </w:r>
              <w:r w:rsidR="00742F94">
                <w:rPr>
                  <w:rStyle w:val="lev"/>
                  <w:i/>
                  <w:iCs/>
                  <w:lang w:val="en-US"/>
                </w:rPr>
                <w:t>URL:</w:t>
              </w:r>
              <w:r w:rsidRPr="000E1DB6">
                <w:rPr>
                  <w:rStyle w:val="lev"/>
                  <w:i/>
                  <w:iCs/>
                  <w:lang w:val="en-US"/>
                </w:rPr>
                <w:t xml:space="preserve"> </w:t>
              </w:r>
              <w:r w:rsidR="00565905" w:rsidRPr="003024B7">
                <w:rPr>
                  <w:rStyle w:val="lev"/>
                  <w:i/>
                  <w:iCs/>
                  <w:color w:val="0070C0"/>
                  <w:lang w:val="en-US"/>
                </w:rPr>
                <w:t>https://github.com/react-grid-layout/react-grid-layout</w:t>
              </w:r>
            </w:p>
            <w:p w14:paraId="02E3F8B4" w14:textId="3DFC1C72" w:rsidR="002B4F19" w:rsidRPr="00EF0DC7" w:rsidRDefault="002B4F19" w:rsidP="002B4F19">
              <w:pPr>
                <w:pStyle w:val="Bibliographie"/>
                <w:ind w:left="720" w:hanging="720"/>
                <w:jc w:val="left"/>
                <w:rPr>
                  <w:rStyle w:val="lev"/>
                  <w:lang w:val="en-US"/>
                </w:rPr>
              </w:pPr>
              <w:r w:rsidRPr="00EF0DC7">
                <w:rPr>
                  <w:rStyle w:val="lev"/>
                  <w:lang w:val="en-US"/>
                </w:rPr>
                <w:t xml:space="preserve">[16] </w:t>
              </w:r>
              <w:r w:rsidR="006A6753" w:rsidRPr="00EF0DC7">
                <w:rPr>
                  <w:rStyle w:val="lev"/>
                  <w:lang w:val="en-US" w:eastAsia="fr-FR"/>
                </w:rPr>
                <w:t>express-validator</w:t>
              </w:r>
              <w:r w:rsidRPr="00EF0DC7">
                <w:rPr>
                  <w:rStyle w:val="lev"/>
                  <w:lang w:val="en-US"/>
                </w:rPr>
                <w:t>, Contributeurs, 2023, «</w:t>
              </w:r>
              <w:r w:rsidR="006A6753" w:rsidRPr="00EF0DC7">
                <w:rPr>
                  <w:rStyle w:val="lev"/>
                  <w:lang w:val="en-US"/>
                </w:rPr>
                <w:t>express-validator</w:t>
              </w:r>
              <w:r w:rsidRPr="00EF0DC7">
                <w:rPr>
                  <w:rStyle w:val="lev"/>
                  <w:lang w:val="en-US"/>
                </w:rPr>
                <w:t>»</w:t>
              </w:r>
              <w:r w:rsidR="000E1DB6" w:rsidRPr="00EF0DC7">
                <w:rPr>
                  <w:rStyle w:val="lev"/>
                  <w:lang w:val="en-US"/>
                </w:rPr>
                <w:t xml:space="preserve">, </w:t>
              </w:r>
              <w:r w:rsidR="003024B7">
                <w:rPr>
                  <w:rStyle w:val="lev"/>
                  <w:lang w:val="en-US"/>
                </w:rPr>
                <w:br/>
              </w:r>
              <w:r w:rsidR="000E1DB6">
                <w:rPr>
                  <w:rStyle w:val="lev"/>
                  <w:i/>
                  <w:iCs/>
                  <w:lang w:val="en-US"/>
                </w:rPr>
                <w:t>URL:</w:t>
              </w:r>
              <w:r w:rsidRPr="00EF0DC7">
                <w:rPr>
                  <w:rStyle w:val="lev"/>
                  <w:i/>
                  <w:iCs/>
                  <w:lang w:val="en-US"/>
                </w:rPr>
                <w:t xml:space="preserve"> </w:t>
              </w:r>
              <w:hyperlink r:id="rId113" w:history="1">
                <w:r w:rsidR="006A6753" w:rsidRPr="003024B7">
                  <w:rPr>
                    <w:rStyle w:val="lev"/>
                    <w:i/>
                    <w:iCs/>
                    <w:color w:val="0070C0"/>
                    <w:lang w:val="en-US"/>
                  </w:rPr>
                  <w:t>https://express-validator.github.io/docs</w:t>
                </w:r>
              </w:hyperlink>
              <w:r w:rsidR="006A6753" w:rsidRPr="003024B7">
                <w:rPr>
                  <w:rStyle w:val="lev"/>
                  <w:color w:val="0070C0"/>
                  <w:lang w:val="en-US"/>
                </w:rPr>
                <w:t xml:space="preserve"> </w:t>
              </w:r>
            </w:p>
            <w:p w14:paraId="347A3B56" w14:textId="5A231135" w:rsidR="00334018" w:rsidRPr="00EF0DC7" w:rsidRDefault="002B4F19" w:rsidP="009F17CF">
              <w:pPr>
                <w:pStyle w:val="Bibliographie"/>
                <w:ind w:left="720" w:hanging="720"/>
                <w:jc w:val="left"/>
                <w:rPr>
                  <w:rStyle w:val="lev"/>
                  <w:lang w:val="en-US"/>
                </w:rPr>
              </w:pPr>
              <w:r w:rsidRPr="00EF0DC7">
                <w:rPr>
                  <w:rStyle w:val="lev"/>
                  <w:lang w:val="en-US"/>
                </w:rPr>
                <w:t xml:space="preserve">[17] </w:t>
              </w:r>
              <w:r w:rsidR="00D92D0E" w:rsidRPr="00EF0DC7">
                <w:rPr>
                  <w:rStyle w:val="lev"/>
                  <w:lang w:val="en-US" w:eastAsia="fr-FR"/>
                </w:rPr>
                <w:t>OpenJS Foundation</w:t>
              </w:r>
              <w:r w:rsidRPr="00EF0DC7">
                <w:rPr>
                  <w:rStyle w:val="lev"/>
                  <w:lang w:val="en-US"/>
                </w:rPr>
                <w:t>, 202</w:t>
              </w:r>
              <w:r w:rsidR="00D46B67" w:rsidRPr="00EF0DC7">
                <w:rPr>
                  <w:rStyle w:val="lev"/>
                  <w:lang w:val="en-US"/>
                </w:rPr>
                <w:t>2</w:t>
              </w:r>
              <w:r w:rsidRPr="00EF0DC7">
                <w:rPr>
                  <w:rStyle w:val="lev"/>
                  <w:lang w:val="en-US"/>
                </w:rPr>
                <w:t>, «</w:t>
              </w:r>
              <w:r w:rsidR="00675F0F" w:rsidRPr="00EF0DC7">
                <w:rPr>
                  <w:rStyle w:val="lev"/>
                  <w:lang w:val="en-US"/>
                </w:rPr>
                <w:t>JSON Schema</w:t>
              </w:r>
              <w:r w:rsidRPr="00EF0DC7">
                <w:rPr>
                  <w:rStyle w:val="lev"/>
                  <w:lang w:val="en-US"/>
                </w:rPr>
                <w:t>»</w:t>
              </w:r>
              <w:r w:rsidR="00EF0DC7" w:rsidRPr="00EF0DC7">
                <w:rPr>
                  <w:rStyle w:val="lev"/>
                  <w:lang w:val="en-US"/>
                </w:rPr>
                <w:t xml:space="preserve">, </w:t>
              </w:r>
              <w:r w:rsidR="00EF0DC7">
                <w:rPr>
                  <w:rStyle w:val="lev"/>
                  <w:i/>
                  <w:iCs/>
                  <w:lang w:val="en-US"/>
                </w:rPr>
                <w:t xml:space="preserve">URL: </w:t>
              </w:r>
              <w:hyperlink r:id="rId114" w:history="1">
                <w:r w:rsidR="006A6753" w:rsidRPr="003024B7">
                  <w:rPr>
                    <w:rStyle w:val="lev"/>
                    <w:i/>
                    <w:iCs/>
                    <w:color w:val="0070C0"/>
                    <w:lang w:val="en-US"/>
                  </w:rPr>
                  <w:t>https://json-schema.org/</w:t>
                </w:r>
              </w:hyperlink>
              <w:r w:rsidR="006A6753" w:rsidRPr="003024B7">
                <w:rPr>
                  <w:rStyle w:val="lev"/>
                  <w:color w:val="0070C0"/>
                  <w:lang w:val="en-US"/>
                </w:rPr>
                <w:t xml:space="preserve"> </w:t>
              </w:r>
            </w:p>
          </w:sdtContent>
        </w:sdt>
      </w:sdtContent>
    </w:sdt>
    <w:p w14:paraId="50431B26" w14:textId="77777777" w:rsidR="00A911A4" w:rsidRPr="00EF0DC7" w:rsidRDefault="00A911A4">
      <w:pPr>
        <w:spacing w:after="160" w:line="259" w:lineRule="auto"/>
        <w:rPr>
          <w:lang w:val="en-US"/>
        </w:rPr>
      </w:pPr>
      <w:r w:rsidRPr="00EF0DC7">
        <w:rPr>
          <w:lang w:val="en-US"/>
        </w:rPr>
        <w:br w:type="page"/>
      </w:r>
    </w:p>
    <w:p w14:paraId="39755087" w14:textId="77777777" w:rsidR="00A911A4" w:rsidRPr="00EF0DC7" w:rsidRDefault="00A911A4" w:rsidP="00F66174">
      <w:pPr>
        <w:spacing w:after="2880"/>
        <w:rPr>
          <w:lang w:val="en-US"/>
        </w:rPr>
      </w:pPr>
    </w:p>
    <w:p w14:paraId="649F2F12" w14:textId="4528F34F" w:rsidR="00A911A4" w:rsidRPr="008554D3" w:rsidRDefault="00A911A4" w:rsidP="00E36CE6">
      <w:pPr>
        <w:pStyle w:val="Titre1"/>
        <w:rPr>
          <w:lang w:val="fr-CH"/>
        </w:rPr>
      </w:pPr>
      <w:bookmarkStart w:id="209" w:name="_Toc126935578"/>
      <w:bookmarkStart w:id="210" w:name="_Toc141219283"/>
      <w:r w:rsidRPr="008554D3">
        <w:rPr>
          <w:lang w:val="fr-CH"/>
        </w:rPr>
        <w:t>Annexes</w:t>
      </w:r>
      <w:bookmarkEnd w:id="209"/>
      <w:bookmarkEnd w:id="210"/>
    </w:p>
    <w:p w14:paraId="59D05A64" w14:textId="4F1F2B6B" w:rsidR="00F27D14" w:rsidRDefault="00F27D14" w:rsidP="00753FC9">
      <w:pPr>
        <w:jc w:val="both"/>
        <w:rPr>
          <w:rStyle w:val="lev"/>
        </w:rPr>
      </w:pPr>
      <w:r w:rsidRPr="00753FC9">
        <w:rPr>
          <w:rStyle w:val="lev"/>
        </w:rPr>
        <w:t>Les différentes annexes de ce travail se trouvent dans une archive annexe à ce travail. Ce rapport fait référence à celles-ci et ils est fortement conseillé de les consulter pour faciliter la compréhension des différentes approches logicielle du projet.</w:t>
      </w:r>
      <w:r w:rsidR="007C15FC" w:rsidRPr="00753FC9">
        <w:rPr>
          <w:rStyle w:val="lev"/>
        </w:rPr>
        <w:t xml:space="preserve"> </w:t>
      </w:r>
      <w:r w:rsidRPr="00753FC9">
        <w:rPr>
          <w:rStyle w:val="lev"/>
        </w:rPr>
        <w:t xml:space="preserve">Ainsi, </w:t>
      </w:r>
      <w:r w:rsidR="007C15FC" w:rsidRPr="00753FC9">
        <w:rPr>
          <w:rStyle w:val="lev"/>
        </w:rPr>
        <w:t xml:space="preserve">cette archive </w:t>
      </w:r>
      <w:r w:rsidRPr="00753FC9">
        <w:rPr>
          <w:rStyle w:val="lev"/>
        </w:rPr>
        <w:t>annexe contient :</w:t>
      </w:r>
    </w:p>
    <w:p w14:paraId="3E64B9AF" w14:textId="77777777" w:rsidR="003A189A" w:rsidRPr="00753FC9" w:rsidRDefault="003A189A" w:rsidP="00753FC9">
      <w:pPr>
        <w:jc w:val="both"/>
        <w:rPr>
          <w:rStyle w:val="lev"/>
        </w:rPr>
      </w:pPr>
    </w:p>
    <w:p w14:paraId="6E302C3A" w14:textId="1B8BC407" w:rsidR="007C15FC" w:rsidRPr="00BB190B" w:rsidRDefault="00D20EBC" w:rsidP="00BB190B">
      <w:pPr>
        <w:pStyle w:val="Paragraphedeliste"/>
        <w:numPr>
          <w:ilvl w:val="0"/>
          <w:numId w:val="19"/>
        </w:numPr>
        <w:rPr>
          <w:rStyle w:val="lev"/>
          <w:sz w:val="24"/>
          <w:szCs w:val="24"/>
        </w:rPr>
      </w:pPr>
      <w:r w:rsidRPr="004769F0">
        <w:rPr>
          <w:rStyle w:val="lev"/>
          <w:i/>
          <w:iCs/>
          <w:sz w:val="24"/>
          <w:szCs w:val="24"/>
        </w:rPr>
        <w:t>s</w:t>
      </w:r>
      <w:r w:rsidR="00F27D14" w:rsidRPr="004769F0">
        <w:rPr>
          <w:rStyle w:val="lev"/>
          <w:i/>
          <w:iCs/>
          <w:sz w:val="24"/>
          <w:szCs w:val="24"/>
        </w:rPr>
        <w:t>ources</w:t>
      </w:r>
      <w:r w:rsidR="00F27D14" w:rsidRPr="00753FC9">
        <w:rPr>
          <w:rStyle w:val="lev"/>
          <w:sz w:val="24"/>
          <w:szCs w:val="24"/>
        </w:rPr>
        <w:t> : dossier regroupant l’ensemble du code source de l’application. Celui-ci est décomposé selon l’approche monorepo. Chacun des module</w:t>
      </w:r>
      <w:r w:rsidR="00FF334D" w:rsidRPr="00753FC9">
        <w:rPr>
          <w:rStyle w:val="lev"/>
          <w:sz w:val="24"/>
          <w:szCs w:val="24"/>
        </w:rPr>
        <w:t>s</w:t>
      </w:r>
      <w:r w:rsidR="00F27D14" w:rsidRPr="00753FC9">
        <w:rPr>
          <w:rStyle w:val="lev"/>
          <w:sz w:val="24"/>
          <w:szCs w:val="24"/>
        </w:rPr>
        <w:t xml:space="preserve"> du monorepo se trouve dans le dossier sources/packages</w:t>
      </w:r>
      <w:r w:rsidR="00AC0302" w:rsidRPr="00753FC9">
        <w:rPr>
          <w:rStyle w:val="lev"/>
          <w:sz w:val="24"/>
          <w:szCs w:val="24"/>
        </w:rPr>
        <w:t> :</w:t>
      </w:r>
    </w:p>
    <w:p w14:paraId="1AE0393B" w14:textId="2704C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s</w:t>
      </w:r>
      <w:r w:rsidR="00AC0302" w:rsidRPr="004769F0">
        <w:rPr>
          <w:rStyle w:val="lev"/>
          <w:i/>
          <w:iCs/>
          <w:sz w:val="24"/>
          <w:szCs w:val="24"/>
        </w:rPr>
        <w:t>erver</w:t>
      </w:r>
      <w:r w:rsidR="00AC0302" w:rsidRPr="00753FC9">
        <w:rPr>
          <w:rStyle w:val="lev"/>
          <w:sz w:val="24"/>
          <w:szCs w:val="24"/>
        </w:rPr>
        <w:t> : fonctionnalités backend</w:t>
      </w:r>
      <w:r w:rsidR="00FF334D" w:rsidRPr="00753FC9">
        <w:rPr>
          <w:rStyle w:val="lev"/>
          <w:sz w:val="24"/>
          <w:szCs w:val="24"/>
        </w:rPr>
        <w:t>.</w:t>
      </w:r>
    </w:p>
    <w:p w14:paraId="3CF713BF" w14:textId="3899267F"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f</w:t>
      </w:r>
      <w:r w:rsidR="00AC0302" w:rsidRPr="004769F0">
        <w:rPr>
          <w:rStyle w:val="lev"/>
          <w:i/>
          <w:iCs/>
          <w:sz w:val="24"/>
          <w:szCs w:val="24"/>
        </w:rPr>
        <w:t>rontend</w:t>
      </w:r>
      <w:r w:rsidR="00AC0302" w:rsidRPr="00753FC9">
        <w:rPr>
          <w:rStyle w:val="lev"/>
          <w:sz w:val="24"/>
          <w:szCs w:val="24"/>
        </w:rPr>
        <w:t>: fonctionnalités frontend</w:t>
      </w:r>
      <w:r w:rsidR="00FF334D" w:rsidRPr="00753FC9">
        <w:rPr>
          <w:rStyle w:val="lev"/>
          <w:sz w:val="24"/>
          <w:szCs w:val="24"/>
        </w:rPr>
        <w:t>.</w:t>
      </w:r>
    </w:p>
    <w:p w14:paraId="5625B2E8" w14:textId="2B772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 xml:space="preserve">: fonctionnalités </w:t>
      </w:r>
      <w:r w:rsidR="007F78F0" w:rsidRPr="00753FC9">
        <w:rPr>
          <w:rStyle w:val="lev"/>
          <w:sz w:val="24"/>
          <w:szCs w:val="24"/>
        </w:rPr>
        <w:t xml:space="preserve">liées aux </w:t>
      </w:r>
      <w:r w:rsidR="00AC0302" w:rsidRPr="00753FC9">
        <w:rPr>
          <w:rStyle w:val="lev"/>
          <w:sz w:val="24"/>
          <w:szCs w:val="24"/>
        </w:rPr>
        <w:t>module</w:t>
      </w:r>
      <w:r w:rsidR="00FF334D" w:rsidRPr="00753FC9">
        <w:rPr>
          <w:rStyle w:val="lev"/>
          <w:sz w:val="24"/>
          <w:szCs w:val="24"/>
        </w:rPr>
        <w:t>s.</w:t>
      </w:r>
    </w:p>
    <w:p w14:paraId="6A5592DC" w14:textId="1B6FB00A"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 xml:space="preserve">-manager: fonctionnalités </w:t>
      </w:r>
      <w:r w:rsidR="007F78F0" w:rsidRPr="00753FC9">
        <w:rPr>
          <w:rStyle w:val="lev"/>
          <w:sz w:val="24"/>
          <w:szCs w:val="24"/>
        </w:rPr>
        <w:t xml:space="preserve">liées au </w:t>
      </w:r>
      <w:r w:rsidR="00AC0302" w:rsidRPr="00753FC9">
        <w:rPr>
          <w:rStyle w:val="lev"/>
          <w:sz w:val="24"/>
          <w:szCs w:val="24"/>
        </w:rPr>
        <w:t>gestionnaire de module</w:t>
      </w:r>
      <w:r w:rsidR="00FF334D" w:rsidRPr="00753FC9">
        <w:rPr>
          <w:rStyle w:val="lev"/>
          <w:sz w:val="24"/>
          <w:szCs w:val="24"/>
        </w:rPr>
        <w:t>.</w:t>
      </w:r>
    </w:p>
    <w:p w14:paraId="4F89FCFD" w14:textId="7303157B"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 xml:space="preserve">evice-accessor </w:t>
      </w:r>
      <w:r w:rsidR="00AC0302" w:rsidRPr="00753FC9">
        <w:rPr>
          <w:rStyle w:val="lev"/>
          <w:sz w:val="24"/>
          <w:szCs w:val="24"/>
        </w:rPr>
        <w:t xml:space="preserve">: </w:t>
      </w:r>
      <w:r w:rsidR="00A74A07" w:rsidRPr="00753FC9">
        <w:rPr>
          <w:rStyle w:val="lev"/>
          <w:sz w:val="24"/>
          <w:szCs w:val="24"/>
        </w:rPr>
        <w:t>f</w:t>
      </w:r>
      <w:r w:rsidR="00AC0302" w:rsidRPr="00753FC9">
        <w:rPr>
          <w:rStyle w:val="lev"/>
          <w:sz w:val="24"/>
          <w:szCs w:val="24"/>
        </w:rPr>
        <w:t xml:space="preserve">onctionnalités </w:t>
      </w:r>
      <w:r w:rsidR="00A74A07" w:rsidRPr="00753FC9">
        <w:rPr>
          <w:rStyle w:val="lev"/>
          <w:sz w:val="24"/>
          <w:szCs w:val="24"/>
        </w:rPr>
        <w:t>liées aux</w:t>
      </w:r>
      <w:r w:rsidR="007F78F0" w:rsidRPr="00753FC9">
        <w:rPr>
          <w:rStyle w:val="lev"/>
          <w:sz w:val="24"/>
          <w:szCs w:val="24"/>
        </w:rPr>
        <w:t xml:space="preserve"> accessors</w:t>
      </w:r>
      <w:r w:rsidR="00FF334D" w:rsidRPr="00753FC9">
        <w:rPr>
          <w:rStyle w:val="lev"/>
          <w:sz w:val="24"/>
          <w:szCs w:val="24"/>
        </w:rPr>
        <w:t>.</w:t>
      </w:r>
    </w:p>
    <w:p w14:paraId="767750BB" w14:textId="79146929"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odule-example</w:t>
      </w:r>
      <w:r w:rsidR="007F78F0" w:rsidRPr="00753FC9">
        <w:rPr>
          <w:rStyle w:val="lev"/>
          <w:sz w:val="24"/>
          <w:szCs w:val="24"/>
        </w:rPr>
        <w:t> : module d’exemple pour développeurs</w:t>
      </w:r>
      <w:r w:rsidR="00FF334D" w:rsidRPr="00753FC9">
        <w:rPr>
          <w:rStyle w:val="lev"/>
          <w:sz w:val="24"/>
          <w:szCs w:val="24"/>
        </w:rPr>
        <w:t>.</w:t>
      </w:r>
    </w:p>
    <w:p w14:paraId="38F424F4" w14:textId="7E2F41B1" w:rsidR="00AC0302" w:rsidRPr="00753FC9" w:rsidRDefault="00844FDE" w:rsidP="00753FC9">
      <w:pPr>
        <w:pStyle w:val="Paragraphedeliste"/>
        <w:numPr>
          <w:ilvl w:val="1"/>
          <w:numId w:val="19"/>
        </w:numPr>
        <w:rPr>
          <w:rStyle w:val="lev"/>
          <w:sz w:val="24"/>
          <w:szCs w:val="24"/>
          <w:lang w:val="fr-CH"/>
        </w:rPr>
      </w:pPr>
      <w:r w:rsidRPr="004769F0">
        <w:rPr>
          <w:rStyle w:val="lev"/>
          <w:i/>
          <w:iCs/>
          <w:sz w:val="24"/>
          <w:szCs w:val="24"/>
          <w:lang w:val="fr-CH"/>
        </w:rPr>
        <w:t>r</w:t>
      </w:r>
      <w:r w:rsidR="00AC0302" w:rsidRPr="004769F0">
        <w:rPr>
          <w:rStyle w:val="lev"/>
          <w:i/>
          <w:iCs/>
          <w:sz w:val="24"/>
          <w:szCs w:val="24"/>
          <w:lang w:val="fr-CH"/>
        </w:rPr>
        <w:t>fid-composal-stamp</w:t>
      </w:r>
      <w:r w:rsidR="007F78F0" w:rsidRPr="00753FC9">
        <w:rPr>
          <w:rStyle w:val="lev"/>
          <w:sz w:val="24"/>
          <w:szCs w:val="24"/>
          <w:lang w:val="fr-CH"/>
        </w:rPr>
        <w:t xml:space="preserve"> : module PoC pour l’intégration avec </w:t>
      </w:r>
      <w:r w:rsidR="007F78F0" w:rsidRPr="00753FC9">
        <w:rPr>
          <w:rStyle w:val="lev"/>
          <w:sz w:val="24"/>
          <w:szCs w:val="24"/>
        </w:rPr>
        <w:t>Composal</w:t>
      </w:r>
      <w:r w:rsidR="00FF334D" w:rsidRPr="00753FC9">
        <w:rPr>
          <w:rStyle w:val="lev"/>
          <w:sz w:val="24"/>
          <w:szCs w:val="24"/>
        </w:rPr>
        <w:t>.</w:t>
      </w:r>
    </w:p>
    <w:p w14:paraId="160C15ED" w14:textId="520DC30C"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ebug-module</w:t>
      </w:r>
      <w:r w:rsidR="007F78F0" w:rsidRPr="00753FC9">
        <w:rPr>
          <w:rStyle w:val="lev"/>
          <w:sz w:val="24"/>
          <w:szCs w:val="24"/>
        </w:rPr>
        <w:t> : module utili</w:t>
      </w:r>
      <w:r w:rsidR="00263686" w:rsidRPr="00753FC9">
        <w:rPr>
          <w:rStyle w:val="lev"/>
          <w:sz w:val="24"/>
          <w:szCs w:val="24"/>
        </w:rPr>
        <w:t>sé à des fins de test et de debug lors du développement</w:t>
      </w:r>
      <w:r w:rsidR="00FF334D" w:rsidRPr="00753FC9">
        <w:rPr>
          <w:rStyle w:val="lev"/>
          <w:sz w:val="24"/>
          <w:szCs w:val="24"/>
        </w:rPr>
        <w:t>.</w:t>
      </w:r>
    </w:p>
    <w:p w14:paraId="61050ABD" w14:textId="5B3DB7A8" w:rsidR="007F78F0" w:rsidRPr="00753FC9" w:rsidRDefault="00844FDE" w:rsidP="00753FC9">
      <w:pPr>
        <w:pStyle w:val="Paragraphedeliste"/>
        <w:numPr>
          <w:ilvl w:val="1"/>
          <w:numId w:val="19"/>
        </w:numPr>
        <w:rPr>
          <w:rStyle w:val="lev"/>
          <w:sz w:val="24"/>
          <w:szCs w:val="24"/>
        </w:rPr>
      </w:pPr>
      <w:r w:rsidRPr="004769F0">
        <w:rPr>
          <w:rStyle w:val="lev"/>
          <w:i/>
          <w:iCs/>
          <w:sz w:val="24"/>
          <w:szCs w:val="24"/>
        </w:rPr>
        <w:t>h</w:t>
      </w:r>
      <w:r w:rsidR="007F78F0" w:rsidRPr="004769F0">
        <w:rPr>
          <w:rStyle w:val="lev"/>
          <w:i/>
          <w:iCs/>
          <w:sz w:val="24"/>
          <w:szCs w:val="24"/>
        </w:rPr>
        <w:t>our-module</w:t>
      </w:r>
      <w:r w:rsidR="00263686" w:rsidRPr="00753FC9">
        <w:rPr>
          <w:rStyle w:val="lev"/>
          <w:sz w:val="24"/>
          <w:szCs w:val="24"/>
        </w:rPr>
        <w:t> : module d’exemple, affichant l’heure sous la forme d’un</w:t>
      </w:r>
      <w:r w:rsidR="00FF334D" w:rsidRPr="00753FC9">
        <w:rPr>
          <w:rStyle w:val="lev"/>
          <w:sz w:val="24"/>
          <w:szCs w:val="24"/>
        </w:rPr>
        <w:t>e</w:t>
      </w:r>
      <w:r w:rsidR="00263686" w:rsidRPr="00753FC9">
        <w:rPr>
          <w:rStyle w:val="lev"/>
          <w:sz w:val="24"/>
          <w:szCs w:val="24"/>
        </w:rPr>
        <w:t xml:space="preserve"> horloge</w:t>
      </w:r>
      <w:r w:rsidR="00FF334D" w:rsidRPr="00753FC9">
        <w:rPr>
          <w:rStyle w:val="lev"/>
          <w:sz w:val="24"/>
          <w:szCs w:val="24"/>
        </w:rPr>
        <w:t>.</w:t>
      </w:r>
    </w:p>
    <w:p w14:paraId="5CE5C02B" w14:textId="77777777" w:rsidR="00AC0302" w:rsidRPr="00753FC9" w:rsidRDefault="00AC0302" w:rsidP="00753FC9">
      <w:pPr>
        <w:jc w:val="both"/>
        <w:rPr>
          <w:rStyle w:val="lev"/>
        </w:rPr>
      </w:pPr>
    </w:p>
    <w:p w14:paraId="41095109" w14:textId="651FF10A" w:rsidR="00913036" w:rsidRPr="00753FC9" w:rsidRDefault="00913036" w:rsidP="00753FC9">
      <w:pPr>
        <w:pStyle w:val="Paragraphedeliste"/>
        <w:numPr>
          <w:ilvl w:val="0"/>
          <w:numId w:val="19"/>
        </w:numPr>
        <w:rPr>
          <w:rStyle w:val="lev"/>
          <w:sz w:val="24"/>
          <w:szCs w:val="24"/>
        </w:rPr>
      </w:pPr>
      <w:r w:rsidRPr="004769F0">
        <w:rPr>
          <w:rStyle w:val="lev"/>
          <w:i/>
          <w:iCs/>
          <w:sz w:val="24"/>
          <w:szCs w:val="24"/>
        </w:rPr>
        <w:t>api_docs.pdf</w:t>
      </w:r>
      <w:r w:rsidR="003F750D">
        <w:rPr>
          <w:rStyle w:val="lev"/>
          <w:i/>
          <w:iCs/>
          <w:sz w:val="24"/>
          <w:szCs w:val="24"/>
        </w:rPr>
        <w:t xml:space="preserve"> </w:t>
      </w:r>
      <w:r w:rsidRPr="00753FC9">
        <w:rPr>
          <w:rStyle w:val="lev"/>
          <w:sz w:val="24"/>
          <w:szCs w:val="24"/>
        </w:rPr>
        <w:t>: documentation de l’API REST, générée grâce à Swagger, exportée au format PDF</w:t>
      </w:r>
      <w:r w:rsidR="00FF334D" w:rsidRPr="00753FC9">
        <w:rPr>
          <w:rStyle w:val="lev"/>
          <w:sz w:val="24"/>
          <w:szCs w:val="24"/>
        </w:rPr>
        <w:t>.</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Pr="00BE007D" w:rsidRDefault="006779E4" w:rsidP="006779E4">
      <w:pPr>
        <w:pStyle w:val="Titre1"/>
        <w:rPr>
          <w:lang w:val="en-US"/>
        </w:rPr>
      </w:pPr>
      <w:bookmarkStart w:id="211" w:name="_Toc141219284"/>
      <w:r w:rsidRPr="00BE007D">
        <w:rPr>
          <w:lang w:val="en-US"/>
        </w:rPr>
        <w:t>Liste des abréviations</w:t>
      </w:r>
      <w:bookmarkEnd w:id="211"/>
    </w:p>
    <w:p w14:paraId="68E5E478" w14:textId="1A2CC7BB" w:rsidR="00E9040F" w:rsidRPr="0025445C" w:rsidRDefault="00E9040F" w:rsidP="00DB51AA">
      <w:pPr>
        <w:spacing w:line="360" w:lineRule="auto"/>
        <w:rPr>
          <w:rStyle w:val="lev"/>
          <w:i/>
          <w:iCs/>
          <w:lang w:val="en-US" w:eastAsia="fr-CH"/>
        </w:rPr>
      </w:pPr>
      <w:r w:rsidRPr="00E9040F">
        <w:rPr>
          <w:rStyle w:val="lev"/>
          <w:b/>
          <w:bCs/>
          <w:lang w:val="en-US" w:eastAsia="fr-CH"/>
        </w:rPr>
        <w:t>CSS</w:t>
      </w:r>
      <w:r w:rsidR="0025445C">
        <w:rPr>
          <w:rStyle w:val="lev"/>
          <w:lang w:val="en-US" w:eastAsia="fr-CH"/>
        </w:rPr>
        <w:t xml:space="preserve"> </w:t>
      </w:r>
      <w:r w:rsidRPr="0025445C">
        <w:rPr>
          <w:rStyle w:val="lev"/>
          <w:i/>
          <w:iCs/>
          <w:lang w:val="en-US" w:eastAsia="fr-CH"/>
        </w:rPr>
        <w:t>Cascading Style Sheets</w:t>
      </w:r>
    </w:p>
    <w:p w14:paraId="567AC861" w14:textId="2AA9CC60" w:rsidR="00E9040F" w:rsidRPr="00E9040F" w:rsidRDefault="00E9040F" w:rsidP="00DB51AA">
      <w:pPr>
        <w:spacing w:line="360" w:lineRule="auto"/>
        <w:rPr>
          <w:rStyle w:val="lev"/>
          <w:lang w:val="en-US" w:eastAsia="fr-CH"/>
        </w:rPr>
      </w:pPr>
      <w:r w:rsidRPr="00E9040F">
        <w:rPr>
          <w:rStyle w:val="lev"/>
          <w:b/>
          <w:bCs/>
          <w:lang w:val="en-US" w:eastAsia="fr-CH"/>
        </w:rPr>
        <w:t>HTTP</w:t>
      </w:r>
      <w:r w:rsidRPr="00E9040F">
        <w:rPr>
          <w:rStyle w:val="lev"/>
          <w:lang w:val="en-US" w:eastAsia="fr-CH"/>
        </w:rPr>
        <w:t xml:space="preserve"> </w:t>
      </w:r>
      <w:r w:rsidRPr="0025445C">
        <w:rPr>
          <w:rStyle w:val="lev"/>
          <w:i/>
          <w:iCs/>
          <w:lang w:val="en-US" w:eastAsia="fr-CH"/>
        </w:rPr>
        <w:t>Hypertext Transfer Protocol</w:t>
      </w:r>
    </w:p>
    <w:p w14:paraId="3F660396" w14:textId="33777570" w:rsidR="00E9040F" w:rsidRPr="00BE007D" w:rsidRDefault="00E9040F" w:rsidP="00DB51AA">
      <w:pPr>
        <w:spacing w:line="360" w:lineRule="auto"/>
        <w:rPr>
          <w:rStyle w:val="lev"/>
          <w:i/>
          <w:iCs/>
          <w:lang w:eastAsia="fr-CH"/>
        </w:rPr>
      </w:pPr>
      <w:r w:rsidRPr="00BE007D">
        <w:rPr>
          <w:rStyle w:val="lev"/>
          <w:b/>
          <w:bCs/>
          <w:lang w:eastAsia="fr-CH"/>
        </w:rPr>
        <w:t>JSX</w:t>
      </w:r>
      <w:r w:rsidR="0025445C" w:rsidRPr="00BE007D">
        <w:rPr>
          <w:rStyle w:val="lev"/>
          <w:lang w:eastAsia="fr-CH"/>
        </w:rPr>
        <w:t xml:space="preserve"> </w:t>
      </w:r>
      <w:r w:rsidRPr="00BE007D">
        <w:rPr>
          <w:rStyle w:val="lev"/>
          <w:i/>
          <w:iCs/>
          <w:lang w:eastAsia="fr-CH"/>
        </w:rPr>
        <w:t>JavaScript XML</w:t>
      </w:r>
    </w:p>
    <w:p w14:paraId="47A45CDF" w14:textId="0911FA59" w:rsidR="00E9040F" w:rsidRPr="00BE007D" w:rsidRDefault="00E9040F" w:rsidP="00DB51AA">
      <w:pPr>
        <w:spacing w:line="360" w:lineRule="auto"/>
        <w:rPr>
          <w:rStyle w:val="lev"/>
          <w:i/>
          <w:iCs/>
          <w:lang w:eastAsia="fr-CH"/>
        </w:rPr>
      </w:pPr>
      <w:r w:rsidRPr="00BE007D">
        <w:rPr>
          <w:rStyle w:val="lev"/>
          <w:b/>
          <w:bCs/>
          <w:lang w:eastAsia="fr-CH"/>
        </w:rPr>
        <w:t>JSON</w:t>
      </w:r>
      <w:r w:rsidR="0025445C" w:rsidRPr="00BE007D">
        <w:rPr>
          <w:rStyle w:val="lev"/>
          <w:lang w:eastAsia="fr-CH"/>
        </w:rPr>
        <w:t xml:space="preserve"> </w:t>
      </w:r>
      <w:r w:rsidRPr="00BE007D">
        <w:rPr>
          <w:rStyle w:val="lev"/>
          <w:i/>
          <w:iCs/>
          <w:lang w:eastAsia="fr-CH"/>
        </w:rPr>
        <w:t>JavaScript Object Notation</w:t>
      </w:r>
    </w:p>
    <w:p w14:paraId="078BA684" w14:textId="36B6E004" w:rsidR="00E9040F" w:rsidRPr="0025445C" w:rsidRDefault="00E9040F" w:rsidP="00DB51AA">
      <w:pPr>
        <w:spacing w:line="360" w:lineRule="auto"/>
        <w:rPr>
          <w:rStyle w:val="lev"/>
          <w:i/>
          <w:iCs/>
          <w:lang w:val="en-US" w:eastAsia="fr-CH"/>
        </w:rPr>
      </w:pPr>
      <w:r w:rsidRPr="00E9040F">
        <w:rPr>
          <w:rStyle w:val="lev"/>
          <w:b/>
          <w:bCs/>
          <w:lang w:val="en-US" w:eastAsia="fr-CH"/>
        </w:rPr>
        <w:t>JWT</w:t>
      </w:r>
      <w:r w:rsidR="0025445C">
        <w:rPr>
          <w:rStyle w:val="lev"/>
          <w:lang w:val="en-US" w:eastAsia="fr-CH"/>
        </w:rPr>
        <w:t xml:space="preserve"> </w:t>
      </w:r>
      <w:r w:rsidRPr="0025445C">
        <w:rPr>
          <w:rStyle w:val="lev"/>
          <w:i/>
          <w:iCs/>
          <w:lang w:val="en-US" w:eastAsia="fr-CH"/>
        </w:rPr>
        <w:t>JSON Web Token</w:t>
      </w:r>
    </w:p>
    <w:p w14:paraId="137FBEB8" w14:textId="53114B0F" w:rsidR="00E9040F" w:rsidRPr="00E9040F" w:rsidRDefault="00E9040F" w:rsidP="00DB51AA">
      <w:pPr>
        <w:spacing w:line="360" w:lineRule="auto"/>
        <w:rPr>
          <w:rStyle w:val="lev"/>
          <w:lang w:val="en-US" w:eastAsia="fr-CH"/>
        </w:rPr>
      </w:pPr>
      <w:r w:rsidRPr="00E9040F">
        <w:rPr>
          <w:rStyle w:val="lev"/>
          <w:b/>
          <w:bCs/>
          <w:lang w:val="en-US" w:eastAsia="fr-CH"/>
        </w:rPr>
        <w:t>LAN</w:t>
      </w:r>
      <w:r w:rsidRPr="00E9040F">
        <w:rPr>
          <w:rStyle w:val="lev"/>
          <w:lang w:val="en-US" w:eastAsia="fr-CH"/>
        </w:rPr>
        <w:t xml:space="preserve"> </w:t>
      </w:r>
      <w:r w:rsidRPr="0025445C">
        <w:rPr>
          <w:rStyle w:val="lev"/>
          <w:i/>
          <w:iCs/>
          <w:lang w:val="en-US" w:eastAsia="fr-CH"/>
        </w:rPr>
        <w:t>Local Area Network</w:t>
      </w:r>
    </w:p>
    <w:p w14:paraId="26C44521" w14:textId="3794E411" w:rsidR="00E9040F" w:rsidRPr="0025445C" w:rsidRDefault="00E9040F" w:rsidP="00DB51AA">
      <w:pPr>
        <w:spacing w:line="360" w:lineRule="auto"/>
        <w:rPr>
          <w:rStyle w:val="lev"/>
          <w:i/>
          <w:iCs/>
          <w:lang w:val="en-US" w:eastAsia="fr-CH"/>
        </w:rPr>
      </w:pPr>
      <w:r w:rsidRPr="00E9040F">
        <w:rPr>
          <w:rStyle w:val="lev"/>
          <w:b/>
          <w:bCs/>
          <w:lang w:val="en-US" w:eastAsia="fr-CH"/>
        </w:rPr>
        <w:t>PoC</w:t>
      </w:r>
      <w:r w:rsidR="0025445C">
        <w:rPr>
          <w:rStyle w:val="lev"/>
          <w:lang w:val="en-US" w:eastAsia="fr-CH"/>
        </w:rPr>
        <w:t xml:space="preserve"> </w:t>
      </w:r>
      <w:r w:rsidRPr="0025445C">
        <w:rPr>
          <w:rStyle w:val="lev"/>
          <w:i/>
          <w:iCs/>
          <w:lang w:val="en-US" w:eastAsia="fr-CH"/>
        </w:rPr>
        <w:t>Proof of Concept</w:t>
      </w:r>
    </w:p>
    <w:p w14:paraId="529CC3E0" w14:textId="09CC4F2D" w:rsidR="00E9040F" w:rsidRPr="00E9040F" w:rsidRDefault="00E9040F" w:rsidP="00DB51AA">
      <w:pPr>
        <w:spacing w:line="360" w:lineRule="auto"/>
        <w:rPr>
          <w:rStyle w:val="lev"/>
          <w:lang w:val="en-US" w:eastAsia="fr-CH"/>
        </w:rPr>
      </w:pPr>
      <w:r w:rsidRPr="00E9040F">
        <w:rPr>
          <w:rStyle w:val="lev"/>
          <w:b/>
          <w:bCs/>
          <w:lang w:val="en-US" w:eastAsia="fr-CH"/>
        </w:rPr>
        <w:t>RFID</w:t>
      </w:r>
      <w:r w:rsidRPr="00E9040F">
        <w:rPr>
          <w:rStyle w:val="lev"/>
          <w:lang w:val="en-US" w:eastAsia="fr-CH"/>
        </w:rPr>
        <w:t xml:space="preserve"> </w:t>
      </w:r>
      <w:r w:rsidRPr="0025445C">
        <w:rPr>
          <w:rStyle w:val="lev"/>
          <w:i/>
          <w:iCs/>
          <w:lang w:val="en-US" w:eastAsia="fr-CH"/>
        </w:rPr>
        <w:t>Radio Frequency Identification</w:t>
      </w:r>
    </w:p>
    <w:p w14:paraId="63134DC0" w14:textId="3DEE236C" w:rsidR="00E9040F" w:rsidRPr="00BE007D" w:rsidRDefault="00E9040F" w:rsidP="00DB51AA">
      <w:pPr>
        <w:spacing w:line="360" w:lineRule="auto"/>
        <w:rPr>
          <w:rStyle w:val="lev"/>
          <w:i/>
          <w:iCs/>
          <w:lang w:eastAsia="fr-CH"/>
        </w:rPr>
      </w:pPr>
      <w:r w:rsidRPr="00BE007D">
        <w:rPr>
          <w:rStyle w:val="lev"/>
          <w:b/>
          <w:bCs/>
          <w:lang w:eastAsia="fr-CH"/>
        </w:rPr>
        <w:t>REST</w:t>
      </w:r>
      <w:r w:rsidR="0025445C" w:rsidRPr="00BE007D">
        <w:rPr>
          <w:rStyle w:val="lev"/>
          <w:lang w:eastAsia="fr-CH"/>
        </w:rPr>
        <w:t xml:space="preserve"> </w:t>
      </w:r>
      <w:r w:rsidRPr="00BE007D">
        <w:rPr>
          <w:rStyle w:val="lev"/>
          <w:i/>
          <w:iCs/>
          <w:lang w:eastAsia="fr-CH"/>
        </w:rPr>
        <w:t>Representational State Transfer</w:t>
      </w:r>
    </w:p>
    <w:p w14:paraId="769AB5BC" w14:textId="307FF221" w:rsidR="00E9040F" w:rsidRPr="0025445C" w:rsidRDefault="00E9040F" w:rsidP="00DB51AA">
      <w:pPr>
        <w:spacing w:line="360" w:lineRule="auto"/>
        <w:rPr>
          <w:rStyle w:val="lev"/>
          <w:i/>
          <w:iCs/>
          <w:lang w:eastAsia="fr-CH"/>
        </w:rPr>
      </w:pPr>
      <w:r w:rsidRPr="00E9040F">
        <w:rPr>
          <w:rStyle w:val="lev"/>
          <w:b/>
          <w:bCs/>
          <w:lang w:eastAsia="fr-CH"/>
        </w:rPr>
        <w:t>SGBD</w:t>
      </w:r>
      <w:r w:rsidR="003333B0">
        <w:rPr>
          <w:rStyle w:val="lev"/>
          <w:b/>
          <w:bCs/>
          <w:lang w:eastAsia="fr-CH"/>
        </w:rPr>
        <w:t>(R)</w:t>
      </w:r>
      <w:r w:rsidR="0025445C">
        <w:rPr>
          <w:rStyle w:val="lev"/>
          <w:lang w:eastAsia="fr-CH"/>
        </w:rPr>
        <w:t xml:space="preserve"> </w:t>
      </w:r>
      <w:r w:rsidRPr="0025445C">
        <w:rPr>
          <w:rStyle w:val="lev"/>
          <w:i/>
          <w:iCs/>
          <w:lang w:eastAsia="fr-CH"/>
        </w:rPr>
        <w:t>Système de Gestion de Base de Données (</w:t>
      </w:r>
      <w:r w:rsidR="003333B0" w:rsidRPr="0025445C">
        <w:rPr>
          <w:rStyle w:val="lev"/>
          <w:i/>
          <w:iCs/>
          <w:lang w:eastAsia="fr-CH"/>
        </w:rPr>
        <w:t>Relationnelle)</w:t>
      </w:r>
    </w:p>
    <w:p w14:paraId="283AD839" w14:textId="3B173AA3" w:rsidR="00E9040F" w:rsidRPr="00767987" w:rsidRDefault="00E9040F" w:rsidP="00DB51AA">
      <w:pPr>
        <w:spacing w:line="360" w:lineRule="auto"/>
        <w:rPr>
          <w:rStyle w:val="lev"/>
          <w:i/>
          <w:iCs/>
          <w:lang w:val="en-US" w:eastAsia="fr-CH"/>
        </w:rPr>
      </w:pPr>
      <w:r w:rsidRPr="00E9040F">
        <w:rPr>
          <w:rStyle w:val="lev"/>
          <w:b/>
          <w:bCs/>
          <w:lang w:val="en-US" w:eastAsia="fr-CH"/>
        </w:rPr>
        <w:t>TSX</w:t>
      </w:r>
      <w:r w:rsidR="00767987">
        <w:rPr>
          <w:rStyle w:val="lev"/>
          <w:lang w:val="en-US" w:eastAsia="fr-CH"/>
        </w:rPr>
        <w:t xml:space="preserve"> </w:t>
      </w:r>
      <w:r w:rsidRPr="00767987">
        <w:rPr>
          <w:rStyle w:val="lev"/>
          <w:i/>
          <w:iCs/>
          <w:lang w:val="en-US" w:eastAsia="fr-CH"/>
        </w:rPr>
        <w:t>TypeScript XML</w:t>
      </w:r>
    </w:p>
    <w:p w14:paraId="7485BDF9" w14:textId="791729C9" w:rsidR="00E9040F" w:rsidRPr="00767987" w:rsidRDefault="00E9040F" w:rsidP="00DB51AA">
      <w:pPr>
        <w:spacing w:line="360" w:lineRule="auto"/>
        <w:rPr>
          <w:rStyle w:val="lev"/>
          <w:i/>
          <w:iCs/>
          <w:lang w:val="en-US" w:eastAsia="fr-CH"/>
        </w:rPr>
      </w:pPr>
      <w:r w:rsidRPr="00E9040F">
        <w:rPr>
          <w:rStyle w:val="lev"/>
          <w:b/>
          <w:bCs/>
          <w:lang w:val="en-US" w:eastAsia="fr-CH"/>
        </w:rPr>
        <w:t>URL</w:t>
      </w:r>
      <w:r w:rsidR="00767987">
        <w:rPr>
          <w:rStyle w:val="lev"/>
          <w:lang w:val="en-US" w:eastAsia="fr-CH"/>
        </w:rPr>
        <w:t xml:space="preserve"> </w:t>
      </w:r>
      <w:r w:rsidRPr="00767987">
        <w:rPr>
          <w:rStyle w:val="lev"/>
          <w:i/>
          <w:iCs/>
          <w:lang w:val="en-US" w:eastAsia="fr-CH"/>
        </w:rPr>
        <w:t>Uniform Resource Locator</w:t>
      </w:r>
    </w:p>
    <w:p w14:paraId="49D5ED4C" w14:textId="62004892" w:rsidR="00E9040F" w:rsidRPr="00767987" w:rsidRDefault="00E9040F" w:rsidP="00DB51AA">
      <w:pPr>
        <w:spacing w:line="360" w:lineRule="auto"/>
        <w:rPr>
          <w:rStyle w:val="lev"/>
          <w:i/>
          <w:iCs/>
          <w:lang w:val="en-US" w:eastAsia="fr-CH"/>
        </w:rPr>
      </w:pPr>
      <w:r w:rsidRPr="00E9040F">
        <w:rPr>
          <w:rStyle w:val="lev"/>
          <w:b/>
          <w:bCs/>
          <w:lang w:val="en-US" w:eastAsia="fr-CH"/>
        </w:rPr>
        <w:t>USB</w:t>
      </w:r>
      <w:r w:rsidR="00767987">
        <w:rPr>
          <w:rStyle w:val="lev"/>
          <w:lang w:val="en-US" w:eastAsia="fr-CH"/>
        </w:rPr>
        <w:t xml:space="preserve"> </w:t>
      </w:r>
      <w:r w:rsidRPr="00767987">
        <w:rPr>
          <w:rStyle w:val="lev"/>
          <w:i/>
          <w:iCs/>
          <w:lang w:val="en-US" w:eastAsia="fr-CH"/>
        </w:rPr>
        <w:t>Universal Serial Bus</w:t>
      </w:r>
    </w:p>
    <w:p w14:paraId="7DCE506B" w14:textId="59566409" w:rsidR="00B42E3E" w:rsidRPr="00767987" w:rsidRDefault="00E9040F" w:rsidP="00DB51AA">
      <w:pPr>
        <w:spacing w:line="360" w:lineRule="auto"/>
        <w:rPr>
          <w:rStyle w:val="lev"/>
          <w:i/>
          <w:iCs/>
          <w:lang w:val="en-US"/>
        </w:rPr>
      </w:pPr>
      <w:r w:rsidRPr="00E9040F">
        <w:rPr>
          <w:rStyle w:val="lev"/>
          <w:b/>
          <w:bCs/>
          <w:lang w:val="en-US" w:eastAsia="fr-CH"/>
        </w:rPr>
        <w:t>WS</w:t>
      </w:r>
      <w:r w:rsidR="00767987">
        <w:rPr>
          <w:rStyle w:val="lev"/>
          <w:lang w:val="en-US" w:eastAsia="fr-CH"/>
        </w:rPr>
        <w:t xml:space="preserve"> </w:t>
      </w:r>
      <w:r w:rsidRPr="00767987">
        <w:rPr>
          <w:rStyle w:val="lev"/>
          <w:i/>
          <w:iCs/>
          <w:lang w:val="en-US" w:eastAsia="fr-CH"/>
        </w:rPr>
        <w:t>WebSocket</w:t>
      </w:r>
    </w:p>
    <w:sectPr w:rsidR="00B42E3E" w:rsidRPr="00767987"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434E8E" w14:textId="77777777" w:rsidR="00C10F5E" w:rsidRDefault="00C10F5E" w:rsidP="00A91309">
      <w:r>
        <w:separator/>
      </w:r>
    </w:p>
    <w:p w14:paraId="15296DD6" w14:textId="77777777" w:rsidR="00C10F5E" w:rsidRDefault="00C10F5E"/>
    <w:p w14:paraId="716772D2" w14:textId="77777777" w:rsidR="00C10F5E" w:rsidRDefault="00C10F5E" w:rsidP="00C871B8"/>
  </w:endnote>
  <w:endnote w:type="continuationSeparator" w:id="0">
    <w:p w14:paraId="09F89EDA" w14:textId="77777777" w:rsidR="00C10F5E" w:rsidRDefault="00C10F5E" w:rsidP="00A91309">
      <w:r>
        <w:continuationSeparator/>
      </w:r>
    </w:p>
    <w:p w14:paraId="21F2DA54" w14:textId="77777777" w:rsidR="00C10F5E" w:rsidRDefault="00C10F5E"/>
    <w:p w14:paraId="7CAE86C7" w14:textId="77777777" w:rsidR="00C10F5E" w:rsidRDefault="00C10F5E"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45E33697"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81202">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28F6C363"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81202">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577FF577"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81202">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38DEDD89" w:rsidR="00D867FE" w:rsidRDefault="00D867FE">
    <w:pPr>
      <w:pStyle w:val="Pieddepage"/>
    </w:pPr>
    <w:r>
      <w:fldChar w:fldCharType="begin"/>
    </w:r>
    <w:r>
      <w:instrText xml:space="preserve"> IF </w:instrText>
    </w:r>
    <w:fldSimple w:instr=" STYLEREF confidentiel ">
      <w:r w:rsidR="00281202">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2F3D44F6" w:rsidR="00D867FE" w:rsidRDefault="00D867FE">
    <w:pPr>
      <w:pStyle w:val="Pieddepage"/>
    </w:pPr>
    <w:r>
      <w:fldChar w:fldCharType="begin"/>
    </w:r>
    <w:r>
      <w:instrText xml:space="preserve"> IF </w:instrText>
    </w:r>
    <w:fldSimple w:instr=" STYLEREF confidentiel ">
      <w:r w:rsidR="00281202">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5380FA08" w:rsidR="00D867FE" w:rsidRDefault="00D867FE" w:rsidP="00F17BA8">
    <w:pPr>
      <w:pStyle w:val="Pieddepage"/>
    </w:pPr>
    <w:r>
      <w:fldChar w:fldCharType="begin"/>
    </w:r>
    <w:r>
      <w:instrText xml:space="preserve"> IF </w:instrText>
    </w:r>
    <w:fldSimple w:instr=" STYLEREF confidentiel ">
      <w:r w:rsidR="00281202">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604E494B"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81202">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B3C76" w14:textId="77777777" w:rsidR="00C10F5E" w:rsidRDefault="00C10F5E" w:rsidP="00A91309">
      <w:r>
        <w:separator/>
      </w:r>
    </w:p>
    <w:p w14:paraId="7BAB6364" w14:textId="77777777" w:rsidR="00C10F5E" w:rsidRDefault="00C10F5E"/>
    <w:p w14:paraId="7910DC13" w14:textId="77777777" w:rsidR="00C10F5E" w:rsidRDefault="00C10F5E" w:rsidP="00C871B8"/>
  </w:footnote>
  <w:footnote w:type="continuationSeparator" w:id="0">
    <w:p w14:paraId="6E4FB2F3" w14:textId="77777777" w:rsidR="00C10F5E" w:rsidRDefault="00C10F5E" w:rsidP="00A91309">
      <w:r>
        <w:continuationSeparator/>
      </w:r>
    </w:p>
    <w:p w14:paraId="02910DAA" w14:textId="77777777" w:rsidR="00C10F5E" w:rsidRDefault="00C10F5E"/>
    <w:p w14:paraId="11C5F021" w14:textId="77777777" w:rsidR="00C10F5E" w:rsidRDefault="00C10F5E"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D87"/>
    <w:rsid w:val="00001F92"/>
    <w:rsid w:val="00002667"/>
    <w:rsid w:val="0000268B"/>
    <w:rsid w:val="000029D9"/>
    <w:rsid w:val="000031BC"/>
    <w:rsid w:val="000036E7"/>
    <w:rsid w:val="00003741"/>
    <w:rsid w:val="00003D45"/>
    <w:rsid w:val="00004F6D"/>
    <w:rsid w:val="000054D9"/>
    <w:rsid w:val="00005848"/>
    <w:rsid w:val="00005ACF"/>
    <w:rsid w:val="00006CD9"/>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A9B"/>
    <w:rsid w:val="00016F01"/>
    <w:rsid w:val="00021863"/>
    <w:rsid w:val="0002191F"/>
    <w:rsid w:val="00021A80"/>
    <w:rsid w:val="00021D7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7B1"/>
    <w:rsid w:val="00045A1B"/>
    <w:rsid w:val="00045A42"/>
    <w:rsid w:val="000464F7"/>
    <w:rsid w:val="0004694F"/>
    <w:rsid w:val="00046D46"/>
    <w:rsid w:val="00046E71"/>
    <w:rsid w:val="000475BE"/>
    <w:rsid w:val="00050608"/>
    <w:rsid w:val="0005160C"/>
    <w:rsid w:val="0005164D"/>
    <w:rsid w:val="0005192F"/>
    <w:rsid w:val="0005197D"/>
    <w:rsid w:val="00052AC4"/>
    <w:rsid w:val="000531C8"/>
    <w:rsid w:val="00053579"/>
    <w:rsid w:val="0005403E"/>
    <w:rsid w:val="00054D30"/>
    <w:rsid w:val="00054D83"/>
    <w:rsid w:val="00054F6E"/>
    <w:rsid w:val="0005522D"/>
    <w:rsid w:val="000552BD"/>
    <w:rsid w:val="00055843"/>
    <w:rsid w:val="000558A4"/>
    <w:rsid w:val="00055ADA"/>
    <w:rsid w:val="00055D99"/>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4A45"/>
    <w:rsid w:val="000653DE"/>
    <w:rsid w:val="00065453"/>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5B27"/>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52C"/>
    <w:rsid w:val="000B2625"/>
    <w:rsid w:val="000B2B91"/>
    <w:rsid w:val="000B30FB"/>
    <w:rsid w:val="000B37E8"/>
    <w:rsid w:val="000B417A"/>
    <w:rsid w:val="000B4211"/>
    <w:rsid w:val="000B4FB2"/>
    <w:rsid w:val="000B4FD6"/>
    <w:rsid w:val="000B6584"/>
    <w:rsid w:val="000B6CBD"/>
    <w:rsid w:val="000C0E4E"/>
    <w:rsid w:val="000C1C78"/>
    <w:rsid w:val="000C23FA"/>
    <w:rsid w:val="000C24E2"/>
    <w:rsid w:val="000C2A54"/>
    <w:rsid w:val="000C3876"/>
    <w:rsid w:val="000C3E7B"/>
    <w:rsid w:val="000C5075"/>
    <w:rsid w:val="000C558E"/>
    <w:rsid w:val="000C5687"/>
    <w:rsid w:val="000C573D"/>
    <w:rsid w:val="000C5EDB"/>
    <w:rsid w:val="000C5FB2"/>
    <w:rsid w:val="000C5FDF"/>
    <w:rsid w:val="000C609E"/>
    <w:rsid w:val="000C6617"/>
    <w:rsid w:val="000C68D9"/>
    <w:rsid w:val="000C728B"/>
    <w:rsid w:val="000C7A7F"/>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1DB6"/>
    <w:rsid w:val="000E32DD"/>
    <w:rsid w:val="000E36A4"/>
    <w:rsid w:val="000E50BB"/>
    <w:rsid w:val="000E5462"/>
    <w:rsid w:val="000E5719"/>
    <w:rsid w:val="000E5A52"/>
    <w:rsid w:val="000E6F96"/>
    <w:rsid w:val="000E6FDF"/>
    <w:rsid w:val="000F0282"/>
    <w:rsid w:val="000F0345"/>
    <w:rsid w:val="000F07C0"/>
    <w:rsid w:val="000F260D"/>
    <w:rsid w:val="000F27B0"/>
    <w:rsid w:val="000F2A53"/>
    <w:rsid w:val="000F3C61"/>
    <w:rsid w:val="000F4069"/>
    <w:rsid w:val="000F422A"/>
    <w:rsid w:val="000F5123"/>
    <w:rsid w:val="000F5725"/>
    <w:rsid w:val="000F620D"/>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6E66"/>
    <w:rsid w:val="001170AA"/>
    <w:rsid w:val="001204CC"/>
    <w:rsid w:val="00120918"/>
    <w:rsid w:val="0012152E"/>
    <w:rsid w:val="0012167F"/>
    <w:rsid w:val="0012193B"/>
    <w:rsid w:val="00121AC6"/>
    <w:rsid w:val="00121B56"/>
    <w:rsid w:val="00121FB7"/>
    <w:rsid w:val="00123906"/>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72B"/>
    <w:rsid w:val="00136891"/>
    <w:rsid w:val="001368C6"/>
    <w:rsid w:val="00136920"/>
    <w:rsid w:val="00137119"/>
    <w:rsid w:val="00137E60"/>
    <w:rsid w:val="0014054F"/>
    <w:rsid w:val="0014063D"/>
    <w:rsid w:val="001406A9"/>
    <w:rsid w:val="00140DBC"/>
    <w:rsid w:val="00141F8B"/>
    <w:rsid w:val="0014222D"/>
    <w:rsid w:val="001428CC"/>
    <w:rsid w:val="00142E7B"/>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F5"/>
    <w:rsid w:val="00164ECA"/>
    <w:rsid w:val="001651A0"/>
    <w:rsid w:val="0016539A"/>
    <w:rsid w:val="001659B5"/>
    <w:rsid w:val="00165B3B"/>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3D4"/>
    <w:rsid w:val="00171568"/>
    <w:rsid w:val="001732EC"/>
    <w:rsid w:val="00173C47"/>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0E5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107D"/>
    <w:rsid w:val="001A19B5"/>
    <w:rsid w:val="001A1C64"/>
    <w:rsid w:val="001A2728"/>
    <w:rsid w:val="001A27F4"/>
    <w:rsid w:val="001A34B8"/>
    <w:rsid w:val="001A357E"/>
    <w:rsid w:val="001A39EB"/>
    <w:rsid w:val="001A47AD"/>
    <w:rsid w:val="001A4F54"/>
    <w:rsid w:val="001A5860"/>
    <w:rsid w:val="001A5A04"/>
    <w:rsid w:val="001A5C95"/>
    <w:rsid w:val="001A6EC6"/>
    <w:rsid w:val="001A7B5B"/>
    <w:rsid w:val="001B09DA"/>
    <w:rsid w:val="001B0AF3"/>
    <w:rsid w:val="001B0D51"/>
    <w:rsid w:val="001B11A5"/>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A36"/>
    <w:rsid w:val="001C1EA7"/>
    <w:rsid w:val="001C2874"/>
    <w:rsid w:val="001C28B6"/>
    <w:rsid w:val="001C46D2"/>
    <w:rsid w:val="001C498E"/>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D7F05"/>
    <w:rsid w:val="001E0649"/>
    <w:rsid w:val="001E1B43"/>
    <w:rsid w:val="001E1F1B"/>
    <w:rsid w:val="001E2DFD"/>
    <w:rsid w:val="001E3133"/>
    <w:rsid w:val="001E3723"/>
    <w:rsid w:val="001E3B11"/>
    <w:rsid w:val="001E3D24"/>
    <w:rsid w:val="001E40CA"/>
    <w:rsid w:val="001E413E"/>
    <w:rsid w:val="001E62C8"/>
    <w:rsid w:val="001E7577"/>
    <w:rsid w:val="001E7EFA"/>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521"/>
    <w:rsid w:val="00206F21"/>
    <w:rsid w:val="002074CF"/>
    <w:rsid w:val="0020763B"/>
    <w:rsid w:val="002100A0"/>
    <w:rsid w:val="00211422"/>
    <w:rsid w:val="002119AA"/>
    <w:rsid w:val="00211D1B"/>
    <w:rsid w:val="00211D1C"/>
    <w:rsid w:val="00211E60"/>
    <w:rsid w:val="0021293D"/>
    <w:rsid w:val="00212C55"/>
    <w:rsid w:val="002131CB"/>
    <w:rsid w:val="00213693"/>
    <w:rsid w:val="00213CFE"/>
    <w:rsid w:val="00213F50"/>
    <w:rsid w:val="0021486B"/>
    <w:rsid w:val="00214F77"/>
    <w:rsid w:val="00215647"/>
    <w:rsid w:val="002159C3"/>
    <w:rsid w:val="0021607B"/>
    <w:rsid w:val="002168B1"/>
    <w:rsid w:val="00216A77"/>
    <w:rsid w:val="00216FBD"/>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25DB"/>
    <w:rsid w:val="00233F71"/>
    <w:rsid w:val="00234635"/>
    <w:rsid w:val="00234CAB"/>
    <w:rsid w:val="00234DA1"/>
    <w:rsid w:val="00236074"/>
    <w:rsid w:val="00236695"/>
    <w:rsid w:val="00236C96"/>
    <w:rsid w:val="00237000"/>
    <w:rsid w:val="0023721F"/>
    <w:rsid w:val="002401CF"/>
    <w:rsid w:val="00240801"/>
    <w:rsid w:val="00240B39"/>
    <w:rsid w:val="0024120F"/>
    <w:rsid w:val="002415E2"/>
    <w:rsid w:val="002420F3"/>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DDF"/>
    <w:rsid w:val="00252E97"/>
    <w:rsid w:val="002535CF"/>
    <w:rsid w:val="002538AB"/>
    <w:rsid w:val="0025445C"/>
    <w:rsid w:val="002544C6"/>
    <w:rsid w:val="00254D5A"/>
    <w:rsid w:val="00255118"/>
    <w:rsid w:val="0025514F"/>
    <w:rsid w:val="002554EE"/>
    <w:rsid w:val="002558B3"/>
    <w:rsid w:val="00255AE8"/>
    <w:rsid w:val="00256638"/>
    <w:rsid w:val="00256B97"/>
    <w:rsid w:val="0025788C"/>
    <w:rsid w:val="0026089F"/>
    <w:rsid w:val="00260BE8"/>
    <w:rsid w:val="002624F6"/>
    <w:rsid w:val="00263686"/>
    <w:rsid w:val="00263F74"/>
    <w:rsid w:val="0026462C"/>
    <w:rsid w:val="00264B8E"/>
    <w:rsid w:val="00264BA9"/>
    <w:rsid w:val="00264FFF"/>
    <w:rsid w:val="002651B0"/>
    <w:rsid w:val="002653C6"/>
    <w:rsid w:val="00265BAF"/>
    <w:rsid w:val="002664AD"/>
    <w:rsid w:val="00266B9E"/>
    <w:rsid w:val="00267AD0"/>
    <w:rsid w:val="00267AE6"/>
    <w:rsid w:val="00270D34"/>
    <w:rsid w:val="00270E57"/>
    <w:rsid w:val="00272E8E"/>
    <w:rsid w:val="00273077"/>
    <w:rsid w:val="00273314"/>
    <w:rsid w:val="00273812"/>
    <w:rsid w:val="00274597"/>
    <w:rsid w:val="002746E2"/>
    <w:rsid w:val="00276156"/>
    <w:rsid w:val="002763EB"/>
    <w:rsid w:val="0027701B"/>
    <w:rsid w:val="00277AC5"/>
    <w:rsid w:val="00277B03"/>
    <w:rsid w:val="00277BAD"/>
    <w:rsid w:val="00277F52"/>
    <w:rsid w:val="002811A2"/>
    <w:rsid w:val="00281202"/>
    <w:rsid w:val="002812A2"/>
    <w:rsid w:val="00281607"/>
    <w:rsid w:val="00281949"/>
    <w:rsid w:val="00281DD0"/>
    <w:rsid w:val="00282091"/>
    <w:rsid w:val="00282AB1"/>
    <w:rsid w:val="002831E3"/>
    <w:rsid w:val="00283540"/>
    <w:rsid w:val="002836D0"/>
    <w:rsid w:val="00284586"/>
    <w:rsid w:val="00284EB7"/>
    <w:rsid w:val="0028501A"/>
    <w:rsid w:val="0028602E"/>
    <w:rsid w:val="00286607"/>
    <w:rsid w:val="002902E4"/>
    <w:rsid w:val="00290D23"/>
    <w:rsid w:val="002911F5"/>
    <w:rsid w:val="002911FB"/>
    <w:rsid w:val="002936C7"/>
    <w:rsid w:val="00293B40"/>
    <w:rsid w:val="002945C2"/>
    <w:rsid w:val="00294C66"/>
    <w:rsid w:val="00294D71"/>
    <w:rsid w:val="002952B6"/>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4F19"/>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0E9"/>
    <w:rsid w:val="002D23C6"/>
    <w:rsid w:val="002D3088"/>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40C"/>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71B"/>
    <w:rsid w:val="003009A9"/>
    <w:rsid w:val="003009C0"/>
    <w:rsid w:val="003016A5"/>
    <w:rsid w:val="00301E5C"/>
    <w:rsid w:val="003023F6"/>
    <w:rsid w:val="003024B7"/>
    <w:rsid w:val="00302B40"/>
    <w:rsid w:val="00302FD5"/>
    <w:rsid w:val="003034DE"/>
    <w:rsid w:val="00303685"/>
    <w:rsid w:val="00303734"/>
    <w:rsid w:val="003039CA"/>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3B0"/>
    <w:rsid w:val="003334D6"/>
    <w:rsid w:val="00333519"/>
    <w:rsid w:val="00334018"/>
    <w:rsid w:val="00334760"/>
    <w:rsid w:val="00334B7D"/>
    <w:rsid w:val="00335923"/>
    <w:rsid w:val="00335FEB"/>
    <w:rsid w:val="003363FB"/>
    <w:rsid w:val="0033671F"/>
    <w:rsid w:val="00336831"/>
    <w:rsid w:val="003369FD"/>
    <w:rsid w:val="00336FF8"/>
    <w:rsid w:val="003371C5"/>
    <w:rsid w:val="00337CEF"/>
    <w:rsid w:val="0034025D"/>
    <w:rsid w:val="00340B48"/>
    <w:rsid w:val="00341C50"/>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5DC9"/>
    <w:rsid w:val="003561C3"/>
    <w:rsid w:val="00356991"/>
    <w:rsid w:val="00356FC5"/>
    <w:rsid w:val="0035761D"/>
    <w:rsid w:val="00357A22"/>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C5"/>
    <w:rsid w:val="003737C7"/>
    <w:rsid w:val="003755EE"/>
    <w:rsid w:val="00375959"/>
    <w:rsid w:val="00375BA1"/>
    <w:rsid w:val="00375CD8"/>
    <w:rsid w:val="003760EB"/>
    <w:rsid w:val="003764A4"/>
    <w:rsid w:val="00376970"/>
    <w:rsid w:val="00376BB7"/>
    <w:rsid w:val="00377023"/>
    <w:rsid w:val="00377123"/>
    <w:rsid w:val="00377448"/>
    <w:rsid w:val="00377FBD"/>
    <w:rsid w:val="00380648"/>
    <w:rsid w:val="003815A1"/>
    <w:rsid w:val="00381A49"/>
    <w:rsid w:val="0038228F"/>
    <w:rsid w:val="003824CE"/>
    <w:rsid w:val="003829A4"/>
    <w:rsid w:val="0038319C"/>
    <w:rsid w:val="00383754"/>
    <w:rsid w:val="0038409D"/>
    <w:rsid w:val="003844B1"/>
    <w:rsid w:val="003845CA"/>
    <w:rsid w:val="00385561"/>
    <w:rsid w:val="00385835"/>
    <w:rsid w:val="00386BD3"/>
    <w:rsid w:val="00386E1F"/>
    <w:rsid w:val="00387F5B"/>
    <w:rsid w:val="00390089"/>
    <w:rsid w:val="0039032F"/>
    <w:rsid w:val="003906CE"/>
    <w:rsid w:val="00390949"/>
    <w:rsid w:val="0039098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97D16"/>
    <w:rsid w:val="003A189A"/>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3CF4"/>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E7E98"/>
    <w:rsid w:val="003F0477"/>
    <w:rsid w:val="003F07F0"/>
    <w:rsid w:val="003F2ED5"/>
    <w:rsid w:val="003F3ED4"/>
    <w:rsid w:val="003F5CDB"/>
    <w:rsid w:val="003F65B7"/>
    <w:rsid w:val="003F6F1A"/>
    <w:rsid w:val="003F733C"/>
    <w:rsid w:val="003F750D"/>
    <w:rsid w:val="003F7CA7"/>
    <w:rsid w:val="004009C6"/>
    <w:rsid w:val="0040143C"/>
    <w:rsid w:val="004023A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2FEC"/>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543"/>
    <w:rsid w:val="00456632"/>
    <w:rsid w:val="00457C1C"/>
    <w:rsid w:val="00457F42"/>
    <w:rsid w:val="00460ABC"/>
    <w:rsid w:val="00460AC8"/>
    <w:rsid w:val="004617E0"/>
    <w:rsid w:val="00462930"/>
    <w:rsid w:val="004629A8"/>
    <w:rsid w:val="004632A6"/>
    <w:rsid w:val="004647F6"/>
    <w:rsid w:val="00464B64"/>
    <w:rsid w:val="00465CCB"/>
    <w:rsid w:val="00465D39"/>
    <w:rsid w:val="00466169"/>
    <w:rsid w:val="0046720E"/>
    <w:rsid w:val="004674CA"/>
    <w:rsid w:val="00467B46"/>
    <w:rsid w:val="00467D1D"/>
    <w:rsid w:val="004702CF"/>
    <w:rsid w:val="004702EB"/>
    <w:rsid w:val="00470B4E"/>
    <w:rsid w:val="00471074"/>
    <w:rsid w:val="004714DC"/>
    <w:rsid w:val="00471D90"/>
    <w:rsid w:val="00471FF3"/>
    <w:rsid w:val="004729D5"/>
    <w:rsid w:val="00473C3C"/>
    <w:rsid w:val="00474285"/>
    <w:rsid w:val="00474D20"/>
    <w:rsid w:val="0047510A"/>
    <w:rsid w:val="0047515F"/>
    <w:rsid w:val="004751C4"/>
    <w:rsid w:val="004756A7"/>
    <w:rsid w:val="004761C6"/>
    <w:rsid w:val="00476460"/>
    <w:rsid w:val="00476949"/>
    <w:rsid w:val="004769F0"/>
    <w:rsid w:val="00476AA4"/>
    <w:rsid w:val="00476EE4"/>
    <w:rsid w:val="00477029"/>
    <w:rsid w:val="004771DF"/>
    <w:rsid w:val="0047766B"/>
    <w:rsid w:val="00477CC9"/>
    <w:rsid w:val="00480130"/>
    <w:rsid w:val="00480BB5"/>
    <w:rsid w:val="004816BD"/>
    <w:rsid w:val="004816CA"/>
    <w:rsid w:val="0048182B"/>
    <w:rsid w:val="00483D3F"/>
    <w:rsid w:val="00484379"/>
    <w:rsid w:val="004848E6"/>
    <w:rsid w:val="00485E11"/>
    <w:rsid w:val="00485EE3"/>
    <w:rsid w:val="00486B71"/>
    <w:rsid w:val="00487658"/>
    <w:rsid w:val="004876CD"/>
    <w:rsid w:val="00487C77"/>
    <w:rsid w:val="00490DD4"/>
    <w:rsid w:val="00491710"/>
    <w:rsid w:val="00491A78"/>
    <w:rsid w:val="00491BB1"/>
    <w:rsid w:val="00491F45"/>
    <w:rsid w:val="0049202D"/>
    <w:rsid w:val="004923C7"/>
    <w:rsid w:val="00493985"/>
    <w:rsid w:val="00493A18"/>
    <w:rsid w:val="00493B94"/>
    <w:rsid w:val="00493CE4"/>
    <w:rsid w:val="00495115"/>
    <w:rsid w:val="0049541C"/>
    <w:rsid w:val="004954D8"/>
    <w:rsid w:val="004954E5"/>
    <w:rsid w:val="00495868"/>
    <w:rsid w:val="00495A0F"/>
    <w:rsid w:val="00495BAF"/>
    <w:rsid w:val="00496D58"/>
    <w:rsid w:val="00496E54"/>
    <w:rsid w:val="00497819"/>
    <w:rsid w:val="00497E4C"/>
    <w:rsid w:val="004A0305"/>
    <w:rsid w:val="004A179F"/>
    <w:rsid w:val="004A1836"/>
    <w:rsid w:val="004A2314"/>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D0EB5"/>
    <w:rsid w:val="004D3986"/>
    <w:rsid w:val="004D3CB3"/>
    <w:rsid w:val="004D407F"/>
    <w:rsid w:val="004D4473"/>
    <w:rsid w:val="004D485B"/>
    <w:rsid w:val="004D4955"/>
    <w:rsid w:val="004D4FC5"/>
    <w:rsid w:val="004D510D"/>
    <w:rsid w:val="004D51F2"/>
    <w:rsid w:val="004D5CC0"/>
    <w:rsid w:val="004D62E8"/>
    <w:rsid w:val="004D639D"/>
    <w:rsid w:val="004D740E"/>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6CA"/>
    <w:rsid w:val="004F7B29"/>
    <w:rsid w:val="004F7E0D"/>
    <w:rsid w:val="005000F8"/>
    <w:rsid w:val="00502845"/>
    <w:rsid w:val="00502B92"/>
    <w:rsid w:val="00502D5E"/>
    <w:rsid w:val="00502E0B"/>
    <w:rsid w:val="00504356"/>
    <w:rsid w:val="00505C72"/>
    <w:rsid w:val="005062EF"/>
    <w:rsid w:val="00506797"/>
    <w:rsid w:val="00510959"/>
    <w:rsid w:val="0051252C"/>
    <w:rsid w:val="005127A6"/>
    <w:rsid w:val="0051298A"/>
    <w:rsid w:val="005134A7"/>
    <w:rsid w:val="00513B33"/>
    <w:rsid w:val="00514421"/>
    <w:rsid w:val="0051590D"/>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5E7"/>
    <w:rsid w:val="005329A2"/>
    <w:rsid w:val="00535956"/>
    <w:rsid w:val="0053603D"/>
    <w:rsid w:val="00536092"/>
    <w:rsid w:val="0053624E"/>
    <w:rsid w:val="00536410"/>
    <w:rsid w:val="005370C2"/>
    <w:rsid w:val="005370DB"/>
    <w:rsid w:val="00540346"/>
    <w:rsid w:val="0054096E"/>
    <w:rsid w:val="005409A6"/>
    <w:rsid w:val="005409C3"/>
    <w:rsid w:val="00542153"/>
    <w:rsid w:val="00542B1F"/>
    <w:rsid w:val="005432DC"/>
    <w:rsid w:val="00544302"/>
    <w:rsid w:val="00544D21"/>
    <w:rsid w:val="005460F7"/>
    <w:rsid w:val="00546954"/>
    <w:rsid w:val="0054695D"/>
    <w:rsid w:val="00547316"/>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7B7"/>
    <w:rsid w:val="00563E33"/>
    <w:rsid w:val="00564931"/>
    <w:rsid w:val="00565905"/>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51AE"/>
    <w:rsid w:val="0057657F"/>
    <w:rsid w:val="005767BD"/>
    <w:rsid w:val="005774F8"/>
    <w:rsid w:val="00577766"/>
    <w:rsid w:val="00577F20"/>
    <w:rsid w:val="00580E45"/>
    <w:rsid w:val="0058109A"/>
    <w:rsid w:val="0058151D"/>
    <w:rsid w:val="005821B3"/>
    <w:rsid w:val="00582C8E"/>
    <w:rsid w:val="00582E56"/>
    <w:rsid w:val="0058415E"/>
    <w:rsid w:val="005847AF"/>
    <w:rsid w:val="00584C0D"/>
    <w:rsid w:val="00585E26"/>
    <w:rsid w:val="00586600"/>
    <w:rsid w:val="00586EDD"/>
    <w:rsid w:val="00586FAE"/>
    <w:rsid w:val="00587313"/>
    <w:rsid w:val="00591618"/>
    <w:rsid w:val="00592980"/>
    <w:rsid w:val="00593A4E"/>
    <w:rsid w:val="0059425B"/>
    <w:rsid w:val="005943C2"/>
    <w:rsid w:val="0059555E"/>
    <w:rsid w:val="00595AFB"/>
    <w:rsid w:val="00595C36"/>
    <w:rsid w:val="005964E5"/>
    <w:rsid w:val="005969BF"/>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BAB"/>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D7B"/>
    <w:rsid w:val="005D4D4E"/>
    <w:rsid w:val="005D5304"/>
    <w:rsid w:val="005D6544"/>
    <w:rsid w:val="005D7100"/>
    <w:rsid w:val="005D71D6"/>
    <w:rsid w:val="005E05C9"/>
    <w:rsid w:val="005E0B8A"/>
    <w:rsid w:val="005E0DC9"/>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77A"/>
    <w:rsid w:val="00610EF5"/>
    <w:rsid w:val="0061154A"/>
    <w:rsid w:val="00611BBD"/>
    <w:rsid w:val="00612676"/>
    <w:rsid w:val="00613B84"/>
    <w:rsid w:val="00613D8B"/>
    <w:rsid w:val="00613EA7"/>
    <w:rsid w:val="006144DD"/>
    <w:rsid w:val="00614882"/>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2386"/>
    <w:rsid w:val="006324F9"/>
    <w:rsid w:val="00632DA9"/>
    <w:rsid w:val="00632EE1"/>
    <w:rsid w:val="00633F6E"/>
    <w:rsid w:val="006346B2"/>
    <w:rsid w:val="0063499B"/>
    <w:rsid w:val="006351A7"/>
    <w:rsid w:val="00635748"/>
    <w:rsid w:val="006362A9"/>
    <w:rsid w:val="0063673C"/>
    <w:rsid w:val="0063699E"/>
    <w:rsid w:val="0063763B"/>
    <w:rsid w:val="00637784"/>
    <w:rsid w:val="00641B99"/>
    <w:rsid w:val="00641F01"/>
    <w:rsid w:val="006427DC"/>
    <w:rsid w:val="006428EA"/>
    <w:rsid w:val="00642A15"/>
    <w:rsid w:val="00645033"/>
    <w:rsid w:val="006457DB"/>
    <w:rsid w:val="0064680B"/>
    <w:rsid w:val="00646C74"/>
    <w:rsid w:val="0065097D"/>
    <w:rsid w:val="00650DAD"/>
    <w:rsid w:val="00652106"/>
    <w:rsid w:val="00653F9A"/>
    <w:rsid w:val="00654AC6"/>
    <w:rsid w:val="00655628"/>
    <w:rsid w:val="0065568B"/>
    <w:rsid w:val="006557E6"/>
    <w:rsid w:val="006563EF"/>
    <w:rsid w:val="0065686E"/>
    <w:rsid w:val="00656AEB"/>
    <w:rsid w:val="00656BB7"/>
    <w:rsid w:val="00656DCF"/>
    <w:rsid w:val="0065726B"/>
    <w:rsid w:val="006577DB"/>
    <w:rsid w:val="006579C4"/>
    <w:rsid w:val="006607E3"/>
    <w:rsid w:val="006615A1"/>
    <w:rsid w:val="00662549"/>
    <w:rsid w:val="006632F8"/>
    <w:rsid w:val="00663F30"/>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0F"/>
    <w:rsid w:val="00675F91"/>
    <w:rsid w:val="00676C52"/>
    <w:rsid w:val="00676D62"/>
    <w:rsid w:val="00676F2E"/>
    <w:rsid w:val="006772D7"/>
    <w:rsid w:val="006779E4"/>
    <w:rsid w:val="00677C49"/>
    <w:rsid w:val="0068023A"/>
    <w:rsid w:val="00680C9C"/>
    <w:rsid w:val="00680D0B"/>
    <w:rsid w:val="006817AB"/>
    <w:rsid w:val="00683543"/>
    <w:rsid w:val="0068390E"/>
    <w:rsid w:val="00683A04"/>
    <w:rsid w:val="00683F7D"/>
    <w:rsid w:val="00685444"/>
    <w:rsid w:val="006856D6"/>
    <w:rsid w:val="00685B9A"/>
    <w:rsid w:val="00685D1D"/>
    <w:rsid w:val="006866C2"/>
    <w:rsid w:val="0068677E"/>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6753"/>
    <w:rsid w:val="006A70CC"/>
    <w:rsid w:val="006A730F"/>
    <w:rsid w:val="006A7330"/>
    <w:rsid w:val="006B10C5"/>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12C4"/>
    <w:rsid w:val="006E1ED1"/>
    <w:rsid w:val="006E2216"/>
    <w:rsid w:val="006E2407"/>
    <w:rsid w:val="006E24DB"/>
    <w:rsid w:val="006E2B58"/>
    <w:rsid w:val="006E2DEB"/>
    <w:rsid w:val="006E3067"/>
    <w:rsid w:val="006E4D48"/>
    <w:rsid w:val="006E559A"/>
    <w:rsid w:val="006E5826"/>
    <w:rsid w:val="006E6AA6"/>
    <w:rsid w:val="006E6DD0"/>
    <w:rsid w:val="006E6EB7"/>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122"/>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7EA"/>
    <w:rsid w:val="00705F80"/>
    <w:rsid w:val="00706165"/>
    <w:rsid w:val="00706B4C"/>
    <w:rsid w:val="0070714B"/>
    <w:rsid w:val="00707833"/>
    <w:rsid w:val="007114A6"/>
    <w:rsid w:val="0071150A"/>
    <w:rsid w:val="00711599"/>
    <w:rsid w:val="00711C2F"/>
    <w:rsid w:val="00712057"/>
    <w:rsid w:val="00712429"/>
    <w:rsid w:val="007133D8"/>
    <w:rsid w:val="00713418"/>
    <w:rsid w:val="007139B9"/>
    <w:rsid w:val="00713DB3"/>
    <w:rsid w:val="00714E77"/>
    <w:rsid w:val="007158B9"/>
    <w:rsid w:val="00715BDA"/>
    <w:rsid w:val="007160DA"/>
    <w:rsid w:val="007164AD"/>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9A5"/>
    <w:rsid w:val="00724E97"/>
    <w:rsid w:val="007252C7"/>
    <w:rsid w:val="00726285"/>
    <w:rsid w:val="00726B23"/>
    <w:rsid w:val="00727406"/>
    <w:rsid w:val="00727777"/>
    <w:rsid w:val="007279F1"/>
    <w:rsid w:val="007301B3"/>
    <w:rsid w:val="007301B5"/>
    <w:rsid w:val="00730DA1"/>
    <w:rsid w:val="00731E35"/>
    <w:rsid w:val="007330A2"/>
    <w:rsid w:val="00733939"/>
    <w:rsid w:val="00734D4E"/>
    <w:rsid w:val="00734FB1"/>
    <w:rsid w:val="00735402"/>
    <w:rsid w:val="00736074"/>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2F94"/>
    <w:rsid w:val="00743328"/>
    <w:rsid w:val="007437BC"/>
    <w:rsid w:val="00743B1A"/>
    <w:rsid w:val="00743C7C"/>
    <w:rsid w:val="007447DC"/>
    <w:rsid w:val="00747645"/>
    <w:rsid w:val="00747C51"/>
    <w:rsid w:val="0075001E"/>
    <w:rsid w:val="0075010E"/>
    <w:rsid w:val="00750719"/>
    <w:rsid w:val="00750C87"/>
    <w:rsid w:val="00751149"/>
    <w:rsid w:val="0075158F"/>
    <w:rsid w:val="00751623"/>
    <w:rsid w:val="00751B7B"/>
    <w:rsid w:val="00752484"/>
    <w:rsid w:val="00752DE4"/>
    <w:rsid w:val="0075325A"/>
    <w:rsid w:val="00753DEA"/>
    <w:rsid w:val="00753FC9"/>
    <w:rsid w:val="0075436F"/>
    <w:rsid w:val="007544B3"/>
    <w:rsid w:val="007547E2"/>
    <w:rsid w:val="0075535A"/>
    <w:rsid w:val="00755B05"/>
    <w:rsid w:val="00756E00"/>
    <w:rsid w:val="00756F98"/>
    <w:rsid w:val="00757994"/>
    <w:rsid w:val="0076043E"/>
    <w:rsid w:val="007606EF"/>
    <w:rsid w:val="00760D67"/>
    <w:rsid w:val="00761D86"/>
    <w:rsid w:val="00761F70"/>
    <w:rsid w:val="00763660"/>
    <w:rsid w:val="007638A4"/>
    <w:rsid w:val="0076430D"/>
    <w:rsid w:val="007645FD"/>
    <w:rsid w:val="00764BB9"/>
    <w:rsid w:val="00765F0F"/>
    <w:rsid w:val="00766419"/>
    <w:rsid w:val="00766507"/>
    <w:rsid w:val="00766AA4"/>
    <w:rsid w:val="00767450"/>
    <w:rsid w:val="00767650"/>
    <w:rsid w:val="00767987"/>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4914"/>
    <w:rsid w:val="00784B33"/>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53DD"/>
    <w:rsid w:val="00795B70"/>
    <w:rsid w:val="00796ABF"/>
    <w:rsid w:val="00797527"/>
    <w:rsid w:val="007978E5"/>
    <w:rsid w:val="00797A25"/>
    <w:rsid w:val="00797FC2"/>
    <w:rsid w:val="007A0FE4"/>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15FC"/>
    <w:rsid w:val="007C1F53"/>
    <w:rsid w:val="007C24C6"/>
    <w:rsid w:val="007C28AE"/>
    <w:rsid w:val="007C340A"/>
    <w:rsid w:val="007C345F"/>
    <w:rsid w:val="007C4688"/>
    <w:rsid w:val="007C4CAF"/>
    <w:rsid w:val="007C6CD4"/>
    <w:rsid w:val="007C7559"/>
    <w:rsid w:val="007D01FB"/>
    <w:rsid w:val="007D0B59"/>
    <w:rsid w:val="007D0E94"/>
    <w:rsid w:val="007D188A"/>
    <w:rsid w:val="007D1914"/>
    <w:rsid w:val="007D1C75"/>
    <w:rsid w:val="007D26FA"/>
    <w:rsid w:val="007D30C4"/>
    <w:rsid w:val="007D4304"/>
    <w:rsid w:val="007D4A9F"/>
    <w:rsid w:val="007D4B00"/>
    <w:rsid w:val="007D5077"/>
    <w:rsid w:val="007D641D"/>
    <w:rsid w:val="007D6E92"/>
    <w:rsid w:val="007D74E0"/>
    <w:rsid w:val="007D7763"/>
    <w:rsid w:val="007E0263"/>
    <w:rsid w:val="007E0291"/>
    <w:rsid w:val="007E12BE"/>
    <w:rsid w:val="007E17E9"/>
    <w:rsid w:val="007E1E20"/>
    <w:rsid w:val="007E26BE"/>
    <w:rsid w:val="007E2AC2"/>
    <w:rsid w:val="007E2F65"/>
    <w:rsid w:val="007E32BA"/>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8F0"/>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07AF7"/>
    <w:rsid w:val="0081097F"/>
    <w:rsid w:val="00810BCE"/>
    <w:rsid w:val="008112BC"/>
    <w:rsid w:val="008113DC"/>
    <w:rsid w:val="00811602"/>
    <w:rsid w:val="00811E90"/>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4E85"/>
    <w:rsid w:val="00836A72"/>
    <w:rsid w:val="008376D7"/>
    <w:rsid w:val="00840986"/>
    <w:rsid w:val="0084132B"/>
    <w:rsid w:val="00841E56"/>
    <w:rsid w:val="0084248D"/>
    <w:rsid w:val="00842D2A"/>
    <w:rsid w:val="008432BD"/>
    <w:rsid w:val="00844133"/>
    <w:rsid w:val="008443C1"/>
    <w:rsid w:val="00844530"/>
    <w:rsid w:val="00844B6C"/>
    <w:rsid w:val="00844FDE"/>
    <w:rsid w:val="00845A1F"/>
    <w:rsid w:val="0084664D"/>
    <w:rsid w:val="00846672"/>
    <w:rsid w:val="00846A7A"/>
    <w:rsid w:val="008470AC"/>
    <w:rsid w:val="008474BF"/>
    <w:rsid w:val="0085014E"/>
    <w:rsid w:val="00850382"/>
    <w:rsid w:val="008505EA"/>
    <w:rsid w:val="008512A9"/>
    <w:rsid w:val="008529AC"/>
    <w:rsid w:val="0085344E"/>
    <w:rsid w:val="00854143"/>
    <w:rsid w:val="00854302"/>
    <w:rsid w:val="00854C6D"/>
    <w:rsid w:val="008554D3"/>
    <w:rsid w:val="00855AC9"/>
    <w:rsid w:val="00856446"/>
    <w:rsid w:val="00860747"/>
    <w:rsid w:val="0086088F"/>
    <w:rsid w:val="00860E4A"/>
    <w:rsid w:val="00861AF4"/>
    <w:rsid w:val="008625B6"/>
    <w:rsid w:val="00862B6C"/>
    <w:rsid w:val="00863344"/>
    <w:rsid w:val="008635A9"/>
    <w:rsid w:val="00863664"/>
    <w:rsid w:val="0086374D"/>
    <w:rsid w:val="008639C7"/>
    <w:rsid w:val="008640BC"/>
    <w:rsid w:val="00865283"/>
    <w:rsid w:val="00865B93"/>
    <w:rsid w:val="00865ED8"/>
    <w:rsid w:val="00865FA9"/>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2855"/>
    <w:rsid w:val="008836EF"/>
    <w:rsid w:val="00883A2B"/>
    <w:rsid w:val="0088406E"/>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CE4"/>
    <w:rsid w:val="00894D21"/>
    <w:rsid w:val="00895230"/>
    <w:rsid w:val="008952E9"/>
    <w:rsid w:val="008962FC"/>
    <w:rsid w:val="008979C1"/>
    <w:rsid w:val="008A02F7"/>
    <w:rsid w:val="008A03A6"/>
    <w:rsid w:val="008A0441"/>
    <w:rsid w:val="008A063C"/>
    <w:rsid w:val="008A215C"/>
    <w:rsid w:val="008A29DF"/>
    <w:rsid w:val="008A3085"/>
    <w:rsid w:val="008A33D8"/>
    <w:rsid w:val="008A3624"/>
    <w:rsid w:val="008A38D4"/>
    <w:rsid w:val="008A3D7C"/>
    <w:rsid w:val="008A47D3"/>
    <w:rsid w:val="008A4837"/>
    <w:rsid w:val="008A54D5"/>
    <w:rsid w:val="008A5A5E"/>
    <w:rsid w:val="008A5D89"/>
    <w:rsid w:val="008A7753"/>
    <w:rsid w:val="008A7CD5"/>
    <w:rsid w:val="008A7DF6"/>
    <w:rsid w:val="008B0014"/>
    <w:rsid w:val="008B1204"/>
    <w:rsid w:val="008B146D"/>
    <w:rsid w:val="008B2D36"/>
    <w:rsid w:val="008B3413"/>
    <w:rsid w:val="008B3893"/>
    <w:rsid w:val="008B46DA"/>
    <w:rsid w:val="008B49C8"/>
    <w:rsid w:val="008B4ED2"/>
    <w:rsid w:val="008B5D91"/>
    <w:rsid w:val="008B5D9D"/>
    <w:rsid w:val="008B73BC"/>
    <w:rsid w:val="008B75B9"/>
    <w:rsid w:val="008C0497"/>
    <w:rsid w:val="008C1ECD"/>
    <w:rsid w:val="008C2174"/>
    <w:rsid w:val="008C2B2C"/>
    <w:rsid w:val="008C2B5B"/>
    <w:rsid w:val="008C2E5F"/>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F7A"/>
    <w:rsid w:val="008D25C0"/>
    <w:rsid w:val="008D27EC"/>
    <w:rsid w:val="008D2C7A"/>
    <w:rsid w:val="008D389A"/>
    <w:rsid w:val="008D38AC"/>
    <w:rsid w:val="008D4323"/>
    <w:rsid w:val="008D472B"/>
    <w:rsid w:val="008D4D0B"/>
    <w:rsid w:val="008D5033"/>
    <w:rsid w:val="008D5123"/>
    <w:rsid w:val="008D5567"/>
    <w:rsid w:val="008D5FE1"/>
    <w:rsid w:val="008D7E2C"/>
    <w:rsid w:val="008E02C8"/>
    <w:rsid w:val="008E10B8"/>
    <w:rsid w:val="008E10D3"/>
    <w:rsid w:val="008E139D"/>
    <w:rsid w:val="008E17D3"/>
    <w:rsid w:val="008E1A8E"/>
    <w:rsid w:val="008E24B4"/>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900AD7"/>
    <w:rsid w:val="00900B28"/>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316"/>
    <w:rsid w:val="00912418"/>
    <w:rsid w:val="0091297C"/>
    <w:rsid w:val="00912E89"/>
    <w:rsid w:val="00913036"/>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73"/>
    <w:rsid w:val="009260D4"/>
    <w:rsid w:val="00926A16"/>
    <w:rsid w:val="00927024"/>
    <w:rsid w:val="0092782F"/>
    <w:rsid w:val="00927B80"/>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5865"/>
    <w:rsid w:val="00946298"/>
    <w:rsid w:val="009464E3"/>
    <w:rsid w:val="00947FC2"/>
    <w:rsid w:val="0095005F"/>
    <w:rsid w:val="009525AA"/>
    <w:rsid w:val="009525B0"/>
    <w:rsid w:val="00954955"/>
    <w:rsid w:val="00954A06"/>
    <w:rsid w:val="00954F1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53E0"/>
    <w:rsid w:val="00965483"/>
    <w:rsid w:val="00966070"/>
    <w:rsid w:val="009668A3"/>
    <w:rsid w:val="009669BF"/>
    <w:rsid w:val="00966D8D"/>
    <w:rsid w:val="0096750F"/>
    <w:rsid w:val="00967A46"/>
    <w:rsid w:val="00967CC3"/>
    <w:rsid w:val="00967DE5"/>
    <w:rsid w:val="00972476"/>
    <w:rsid w:val="00972527"/>
    <w:rsid w:val="00973296"/>
    <w:rsid w:val="00974008"/>
    <w:rsid w:val="009741B0"/>
    <w:rsid w:val="009747F9"/>
    <w:rsid w:val="009750B6"/>
    <w:rsid w:val="0097523C"/>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CE9"/>
    <w:rsid w:val="009921DD"/>
    <w:rsid w:val="00993E34"/>
    <w:rsid w:val="00995697"/>
    <w:rsid w:val="009963F6"/>
    <w:rsid w:val="00996E33"/>
    <w:rsid w:val="009974AE"/>
    <w:rsid w:val="009A06FF"/>
    <w:rsid w:val="009A2763"/>
    <w:rsid w:val="009A3C03"/>
    <w:rsid w:val="009A3CDF"/>
    <w:rsid w:val="009A3D79"/>
    <w:rsid w:val="009A3E5B"/>
    <w:rsid w:val="009A3EE2"/>
    <w:rsid w:val="009A4113"/>
    <w:rsid w:val="009A5836"/>
    <w:rsid w:val="009A5DA8"/>
    <w:rsid w:val="009A6E03"/>
    <w:rsid w:val="009A7892"/>
    <w:rsid w:val="009B24EB"/>
    <w:rsid w:val="009B26BA"/>
    <w:rsid w:val="009B3279"/>
    <w:rsid w:val="009B3A63"/>
    <w:rsid w:val="009B44FE"/>
    <w:rsid w:val="009B4B91"/>
    <w:rsid w:val="009B5E82"/>
    <w:rsid w:val="009B67BC"/>
    <w:rsid w:val="009B6E53"/>
    <w:rsid w:val="009B7625"/>
    <w:rsid w:val="009C015A"/>
    <w:rsid w:val="009C17BF"/>
    <w:rsid w:val="009C1D5A"/>
    <w:rsid w:val="009C2D0C"/>
    <w:rsid w:val="009C35FE"/>
    <w:rsid w:val="009C49ED"/>
    <w:rsid w:val="009C4B8D"/>
    <w:rsid w:val="009C4C91"/>
    <w:rsid w:val="009C4E1F"/>
    <w:rsid w:val="009C5079"/>
    <w:rsid w:val="009C58E8"/>
    <w:rsid w:val="009C5ECD"/>
    <w:rsid w:val="009C6182"/>
    <w:rsid w:val="009C6BEC"/>
    <w:rsid w:val="009C73A7"/>
    <w:rsid w:val="009C73DD"/>
    <w:rsid w:val="009C7542"/>
    <w:rsid w:val="009C7A33"/>
    <w:rsid w:val="009C7B48"/>
    <w:rsid w:val="009D03CA"/>
    <w:rsid w:val="009D05BC"/>
    <w:rsid w:val="009D1B6B"/>
    <w:rsid w:val="009D242B"/>
    <w:rsid w:val="009D242E"/>
    <w:rsid w:val="009D2453"/>
    <w:rsid w:val="009D26A3"/>
    <w:rsid w:val="009D2EE5"/>
    <w:rsid w:val="009D2F12"/>
    <w:rsid w:val="009D306F"/>
    <w:rsid w:val="009D3292"/>
    <w:rsid w:val="009D3501"/>
    <w:rsid w:val="009D36D8"/>
    <w:rsid w:val="009D4161"/>
    <w:rsid w:val="009D483B"/>
    <w:rsid w:val="009D4EAD"/>
    <w:rsid w:val="009D4ED7"/>
    <w:rsid w:val="009D4F66"/>
    <w:rsid w:val="009D7222"/>
    <w:rsid w:val="009D7277"/>
    <w:rsid w:val="009D7B2A"/>
    <w:rsid w:val="009D7DBB"/>
    <w:rsid w:val="009E00FC"/>
    <w:rsid w:val="009E0D4C"/>
    <w:rsid w:val="009E2375"/>
    <w:rsid w:val="009E2A47"/>
    <w:rsid w:val="009E30F8"/>
    <w:rsid w:val="009E3C96"/>
    <w:rsid w:val="009E4851"/>
    <w:rsid w:val="009E4B34"/>
    <w:rsid w:val="009E4D8A"/>
    <w:rsid w:val="009E601F"/>
    <w:rsid w:val="009E69D4"/>
    <w:rsid w:val="009E6F00"/>
    <w:rsid w:val="009E747D"/>
    <w:rsid w:val="009E7D13"/>
    <w:rsid w:val="009F0C53"/>
    <w:rsid w:val="009F17CF"/>
    <w:rsid w:val="009F213D"/>
    <w:rsid w:val="009F2622"/>
    <w:rsid w:val="009F2E9B"/>
    <w:rsid w:val="009F324E"/>
    <w:rsid w:val="009F39E9"/>
    <w:rsid w:val="009F3BEA"/>
    <w:rsid w:val="009F4394"/>
    <w:rsid w:val="009F4482"/>
    <w:rsid w:val="009F4A41"/>
    <w:rsid w:val="009F5241"/>
    <w:rsid w:val="009F63C4"/>
    <w:rsid w:val="009F650A"/>
    <w:rsid w:val="009F7A29"/>
    <w:rsid w:val="009F7AFD"/>
    <w:rsid w:val="00A00375"/>
    <w:rsid w:val="00A00E05"/>
    <w:rsid w:val="00A0196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597D"/>
    <w:rsid w:val="00A16DC1"/>
    <w:rsid w:val="00A16EAA"/>
    <w:rsid w:val="00A1724E"/>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DD1"/>
    <w:rsid w:val="00A24E33"/>
    <w:rsid w:val="00A251AD"/>
    <w:rsid w:val="00A26101"/>
    <w:rsid w:val="00A26246"/>
    <w:rsid w:val="00A2761E"/>
    <w:rsid w:val="00A316C4"/>
    <w:rsid w:val="00A31875"/>
    <w:rsid w:val="00A31B0C"/>
    <w:rsid w:val="00A3289D"/>
    <w:rsid w:val="00A3298B"/>
    <w:rsid w:val="00A33300"/>
    <w:rsid w:val="00A34138"/>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FD3"/>
    <w:rsid w:val="00A556FC"/>
    <w:rsid w:val="00A56271"/>
    <w:rsid w:val="00A566DD"/>
    <w:rsid w:val="00A56880"/>
    <w:rsid w:val="00A572EF"/>
    <w:rsid w:val="00A5754B"/>
    <w:rsid w:val="00A57FD1"/>
    <w:rsid w:val="00A600D0"/>
    <w:rsid w:val="00A60152"/>
    <w:rsid w:val="00A60355"/>
    <w:rsid w:val="00A606A4"/>
    <w:rsid w:val="00A610E5"/>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5F6"/>
    <w:rsid w:val="00A74725"/>
    <w:rsid w:val="00A74A07"/>
    <w:rsid w:val="00A75142"/>
    <w:rsid w:val="00A7550D"/>
    <w:rsid w:val="00A75731"/>
    <w:rsid w:val="00A75CB8"/>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8AC"/>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A11"/>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2F74"/>
    <w:rsid w:val="00AB303B"/>
    <w:rsid w:val="00AB3195"/>
    <w:rsid w:val="00AB3AFB"/>
    <w:rsid w:val="00AB493C"/>
    <w:rsid w:val="00AB6060"/>
    <w:rsid w:val="00AB6279"/>
    <w:rsid w:val="00AB72D1"/>
    <w:rsid w:val="00AB7884"/>
    <w:rsid w:val="00AC02CB"/>
    <w:rsid w:val="00AC0302"/>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90F"/>
    <w:rsid w:val="00AD3B60"/>
    <w:rsid w:val="00AD3F07"/>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389"/>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0B2A"/>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211"/>
    <w:rsid w:val="00B1731B"/>
    <w:rsid w:val="00B17604"/>
    <w:rsid w:val="00B2014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162"/>
    <w:rsid w:val="00B3438F"/>
    <w:rsid w:val="00B346D5"/>
    <w:rsid w:val="00B34CF0"/>
    <w:rsid w:val="00B352BA"/>
    <w:rsid w:val="00B35823"/>
    <w:rsid w:val="00B35870"/>
    <w:rsid w:val="00B35ED6"/>
    <w:rsid w:val="00B362A2"/>
    <w:rsid w:val="00B3648E"/>
    <w:rsid w:val="00B369F7"/>
    <w:rsid w:val="00B36E68"/>
    <w:rsid w:val="00B37B9E"/>
    <w:rsid w:val="00B4065F"/>
    <w:rsid w:val="00B4078F"/>
    <w:rsid w:val="00B40D51"/>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77D"/>
    <w:rsid w:val="00B51828"/>
    <w:rsid w:val="00B51BFD"/>
    <w:rsid w:val="00B52D83"/>
    <w:rsid w:val="00B53856"/>
    <w:rsid w:val="00B53C60"/>
    <w:rsid w:val="00B550AB"/>
    <w:rsid w:val="00B552F6"/>
    <w:rsid w:val="00B56723"/>
    <w:rsid w:val="00B567DB"/>
    <w:rsid w:val="00B56C8D"/>
    <w:rsid w:val="00B56E50"/>
    <w:rsid w:val="00B57A37"/>
    <w:rsid w:val="00B57AA0"/>
    <w:rsid w:val="00B61CB8"/>
    <w:rsid w:val="00B624D5"/>
    <w:rsid w:val="00B628C3"/>
    <w:rsid w:val="00B6294A"/>
    <w:rsid w:val="00B629BA"/>
    <w:rsid w:val="00B62A6F"/>
    <w:rsid w:val="00B62FDA"/>
    <w:rsid w:val="00B63112"/>
    <w:rsid w:val="00B632D4"/>
    <w:rsid w:val="00B6421A"/>
    <w:rsid w:val="00B64464"/>
    <w:rsid w:val="00B64496"/>
    <w:rsid w:val="00B64C21"/>
    <w:rsid w:val="00B64F5E"/>
    <w:rsid w:val="00B64FFC"/>
    <w:rsid w:val="00B653E1"/>
    <w:rsid w:val="00B6548F"/>
    <w:rsid w:val="00B65D7D"/>
    <w:rsid w:val="00B66103"/>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09E6"/>
    <w:rsid w:val="00B81FCC"/>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6294"/>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190B"/>
    <w:rsid w:val="00BB2682"/>
    <w:rsid w:val="00BB2960"/>
    <w:rsid w:val="00BB3793"/>
    <w:rsid w:val="00BB3817"/>
    <w:rsid w:val="00BB38CD"/>
    <w:rsid w:val="00BB3F15"/>
    <w:rsid w:val="00BB3FAF"/>
    <w:rsid w:val="00BB4424"/>
    <w:rsid w:val="00BB4BCB"/>
    <w:rsid w:val="00BB4F62"/>
    <w:rsid w:val="00BB554C"/>
    <w:rsid w:val="00BB5A26"/>
    <w:rsid w:val="00BB6C94"/>
    <w:rsid w:val="00BB7361"/>
    <w:rsid w:val="00BB77A8"/>
    <w:rsid w:val="00BB7BEB"/>
    <w:rsid w:val="00BC0D4E"/>
    <w:rsid w:val="00BC22DC"/>
    <w:rsid w:val="00BC2456"/>
    <w:rsid w:val="00BC248C"/>
    <w:rsid w:val="00BC2BAE"/>
    <w:rsid w:val="00BC336D"/>
    <w:rsid w:val="00BC4066"/>
    <w:rsid w:val="00BC4CF7"/>
    <w:rsid w:val="00BC5B21"/>
    <w:rsid w:val="00BC5E87"/>
    <w:rsid w:val="00BC60D6"/>
    <w:rsid w:val="00BD0387"/>
    <w:rsid w:val="00BD04B7"/>
    <w:rsid w:val="00BD04F6"/>
    <w:rsid w:val="00BD069E"/>
    <w:rsid w:val="00BD0895"/>
    <w:rsid w:val="00BD10BB"/>
    <w:rsid w:val="00BD2417"/>
    <w:rsid w:val="00BD5216"/>
    <w:rsid w:val="00BD572A"/>
    <w:rsid w:val="00BD5DF1"/>
    <w:rsid w:val="00BD62C2"/>
    <w:rsid w:val="00BD70A1"/>
    <w:rsid w:val="00BD75AF"/>
    <w:rsid w:val="00BD7688"/>
    <w:rsid w:val="00BD776C"/>
    <w:rsid w:val="00BD798A"/>
    <w:rsid w:val="00BD7B3A"/>
    <w:rsid w:val="00BE007D"/>
    <w:rsid w:val="00BE0A32"/>
    <w:rsid w:val="00BE0B66"/>
    <w:rsid w:val="00BE1542"/>
    <w:rsid w:val="00BE15E3"/>
    <w:rsid w:val="00BE1FE5"/>
    <w:rsid w:val="00BE2DDF"/>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0F5E"/>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699"/>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0B05"/>
    <w:rsid w:val="00C71078"/>
    <w:rsid w:val="00C71243"/>
    <w:rsid w:val="00C71567"/>
    <w:rsid w:val="00C7283B"/>
    <w:rsid w:val="00C732A2"/>
    <w:rsid w:val="00C73370"/>
    <w:rsid w:val="00C73797"/>
    <w:rsid w:val="00C74803"/>
    <w:rsid w:val="00C74993"/>
    <w:rsid w:val="00C74A4A"/>
    <w:rsid w:val="00C75837"/>
    <w:rsid w:val="00C75F33"/>
    <w:rsid w:val="00C763E9"/>
    <w:rsid w:val="00C77BD4"/>
    <w:rsid w:val="00C80014"/>
    <w:rsid w:val="00C8034F"/>
    <w:rsid w:val="00C805ED"/>
    <w:rsid w:val="00C80CC0"/>
    <w:rsid w:val="00C80F6B"/>
    <w:rsid w:val="00C82C43"/>
    <w:rsid w:val="00C82FA9"/>
    <w:rsid w:val="00C8317D"/>
    <w:rsid w:val="00C83726"/>
    <w:rsid w:val="00C83894"/>
    <w:rsid w:val="00C83C21"/>
    <w:rsid w:val="00C83F22"/>
    <w:rsid w:val="00C83F59"/>
    <w:rsid w:val="00C845F6"/>
    <w:rsid w:val="00C84DAC"/>
    <w:rsid w:val="00C85436"/>
    <w:rsid w:val="00C85456"/>
    <w:rsid w:val="00C856C6"/>
    <w:rsid w:val="00C85B23"/>
    <w:rsid w:val="00C85C37"/>
    <w:rsid w:val="00C85E7A"/>
    <w:rsid w:val="00C861A9"/>
    <w:rsid w:val="00C868E1"/>
    <w:rsid w:val="00C871B8"/>
    <w:rsid w:val="00C9006B"/>
    <w:rsid w:val="00C90FAB"/>
    <w:rsid w:val="00C911D3"/>
    <w:rsid w:val="00C91223"/>
    <w:rsid w:val="00C915C3"/>
    <w:rsid w:val="00C915DF"/>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063"/>
    <w:rsid w:val="00CB7252"/>
    <w:rsid w:val="00CB7E5D"/>
    <w:rsid w:val="00CC051D"/>
    <w:rsid w:val="00CC0AB9"/>
    <w:rsid w:val="00CC0AEC"/>
    <w:rsid w:val="00CC0C72"/>
    <w:rsid w:val="00CC0C91"/>
    <w:rsid w:val="00CC0DE1"/>
    <w:rsid w:val="00CC1241"/>
    <w:rsid w:val="00CC1A48"/>
    <w:rsid w:val="00CC1A8A"/>
    <w:rsid w:val="00CC2103"/>
    <w:rsid w:val="00CC23AF"/>
    <w:rsid w:val="00CC25FD"/>
    <w:rsid w:val="00CC3277"/>
    <w:rsid w:val="00CC3F2C"/>
    <w:rsid w:val="00CC3F3D"/>
    <w:rsid w:val="00CC431E"/>
    <w:rsid w:val="00CC4766"/>
    <w:rsid w:val="00CC4F48"/>
    <w:rsid w:val="00CC5822"/>
    <w:rsid w:val="00CC5CB3"/>
    <w:rsid w:val="00CC5E9D"/>
    <w:rsid w:val="00CC609C"/>
    <w:rsid w:val="00CC68B3"/>
    <w:rsid w:val="00CC6BC5"/>
    <w:rsid w:val="00CC745B"/>
    <w:rsid w:val="00CC773F"/>
    <w:rsid w:val="00CC7913"/>
    <w:rsid w:val="00CD0533"/>
    <w:rsid w:val="00CD0751"/>
    <w:rsid w:val="00CD0CD1"/>
    <w:rsid w:val="00CD0CF8"/>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646D"/>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0EBC"/>
    <w:rsid w:val="00D222E5"/>
    <w:rsid w:val="00D23311"/>
    <w:rsid w:val="00D2394E"/>
    <w:rsid w:val="00D23A05"/>
    <w:rsid w:val="00D243A8"/>
    <w:rsid w:val="00D247E3"/>
    <w:rsid w:val="00D24A22"/>
    <w:rsid w:val="00D251B8"/>
    <w:rsid w:val="00D258E2"/>
    <w:rsid w:val="00D26144"/>
    <w:rsid w:val="00D26923"/>
    <w:rsid w:val="00D26CAD"/>
    <w:rsid w:val="00D273F7"/>
    <w:rsid w:val="00D277B9"/>
    <w:rsid w:val="00D3052B"/>
    <w:rsid w:val="00D30E3D"/>
    <w:rsid w:val="00D32023"/>
    <w:rsid w:val="00D3202F"/>
    <w:rsid w:val="00D32695"/>
    <w:rsid w:val="00D3305D"/>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B67"/>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1385"/>
    <w:rsid w:val="00D615D7"/>
    <w:rsid w:val="00D61DBC"/>
    <w:rsid w:val="00D62046"/>
    <w:rsid w:val="00D624DD"/>
    <w:rsid w:val="00D64700"/>
    <w:rsid w:val="00D659AA"/>
    <w:rsid w:val="00D65C80"/>
    <w:rsid w:val="00D65EB4"/>
    <w:rsid w:val="00D669BD"/>
    <w:rsid w:val="00D67A92"/>
    <w:rsid w:val="00D7004C"/>
    <w:rsid w:val="00D706E7"/>
    <w:rsid w:val="00D71036"/>
    <w:rsid w:val="00D71203"/>
    <w:rsid w:val="00D72939"/>
    <w:rsid w:val="00D7391E"/>
    <w:rsid w:val="00D73DE6"/>
    <w:rsid w:val="00D74DD8"/>
    <w:rsid w:val="00D75222"/>
    <w:rsid w:val="00D75805"/>
    <w:rsid w:val="00D7583C"/>
    <w:rsid w:val="00D75CC9"/>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87152"/>
    <w:rsid w:val="00D9003C"/>
    <w:rsid w:val="00D900EA"/>
    <w:rsid w:val="00D925D2"/>
    <w:rsid w:val="00D9280B"/>
    <w:rsid w:val="00D92D0E"/>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59AA"/>
    <w:rsid w:val="00DA70CB"/>
    <w:rsid w:val="00DB058E"/>
    <w:rsid w:val="00DB07FA"/>
    <w:rsid w:val="00DB08DB"/>
    <w:rsid w:val="00DB172F"/>
    <w:rsid w:val="00DB1873"/>
    <w:rsid w:val="00DB1E8B"/>
    <w:rsid w:val="00DB22B2"/>
    <w:rsid w:val="00DB2A40"/>
    <w:rsid w:val="00DB397F"/>
    <w:rsid w:val="00DB3DA3"/>
    <w:rsid w:val="00DB3ECB"/>
    <w:rsid w:val="00DB4AB6"/>
    <w:rsid w:val="00DB51AA"/>
    <w:rsid w:val="00DB54F8"/>
    <w:rsid w:val="00DB6267"/>
    <w:rsid w:val="00DB672C"/>
    <w:rsid w:val="00DB6A25"/>
    <w:rsid w:val="00DB7044"/>
    <w:rsid w:val="00DB71A3"/>
    <w:rsid w:val="00DB72D5"/>
    <w:rsid w:val="00DB7859"/>
    <w:rsid w:val="00DB7FD5"/>
    <w:rsid w:val="00DC005A"/>
    <w:rsid w:val="00DC02B3"/>
    <w:rsid w:val="00DC047C"/>
    <w:rsid w:val="00DC0E5B"/>
    <w:rsid w:val="00DC2182"/>
    <w:rsid w:val="00DC43C8"/>
    <w:rsid w:val="00DC451C"/>
    <w:rsid w:val="00DC4C17"/>
    <w:rsid w:val="00DC5301"/>
    <w:rsid w:val="00DC6185"/>
    <w:rsid w:val="00DC688A"/>
    <w:rsid w:val="00DC6968"/>
    <w:rsid w:val="00DC7817"/>
    <w:rsid w:val="00DD0493"/>
    <w:rsid w:val="00DD067E"/>
    <w:rsid w:val="00DD10A1"/>
    <w:rsid w:val="00DD11B8"/>
    <w:rsid w:val="00DD1B19"/>
    <w:rsid w:val="00DD25E4"/>
    <w:rsid w:val="00DD2FF3"/>
    <w:rsid w:val="00DD38B7"/>
    <w:rsid w:val="00DD4341"/>
    <w:rsid w:val="00DD4668"/>
    <w:rsid w:val="00DD484C"/>
    <w:rsid w:val="00DD48D6"/>
    <w:rsid w:val="00DD4923"/>
    <w:rsid w:val="00DD4BE0"/>
    <w:rsid w:val="00DD5759"/>
    <w:rsid w:val="00DD5953"/>
    <w:rsid w:val="00DD652C"/>
    <w:rsid w:val="00DD6BA8"/>
    <w:rsid w:val="00DD7449"/>
    <w:rsid w:val="00DD7D43"/>
    <w:rsid w:val="00DE0607"/>
    <w:rsid w:val="00DE0DA8"/>
    <w:rsid w:val="00DE11A0"/>
    <w:rsid w:val="00DE1284"/>
    <w:rsid w:val="00DE22A5"/>
    <w:rsid w:val="00DE2A08"/>
    <w:rsid w:val="00DE3C12"/>
    <w:rsid w:val="00DE4006"/>
    <w:rsid w:val="00DE42A8"/>
    <w:rsid w:val="00DE4889"/>
    <w:rsid w:val="00DE5434"/>
    <w:rsid w:val="00DE557E"/>
    <w:rsid w:val="00DE611C"/>
    <w:rsid w:val="00DE68A2"/>
    <w:rsid w:val="00DE68DC"/>
    <w:rsid w:val="00DE6989"/>
    <w:rsid w:val="00DE6B91"/>
    <w:rsid w:val="00DF0039"/>
    <w:rsid w:val="00DF0314"/>
    <w:rsid w:val="00DF0560"/>
    <w:rsid w:val="00DF104E"/>
    <w:rsid w:val="00DF1452"/>
    <w:rsid w:val="00DF156B"/>
    <w:rsid w:val="00DF2000"/>
    <w:rsid w:val="00DF250E"/>
    <w:rsid w:val="00DF2B2C"/>
    <w:rsid w:val="00DF2E62"/>
    <w:rsid w:val="00DF3516"/>
    <w:rsid w:val="00DF4121"/>
    <w:rsid w:val="00DF4599"/>
    <w:rsid w:val="00DF58BF"/>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34C"/>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46A"/>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126"/>
    <w:rsid w:val="00E327E8"/>
    <w:rsid w:val="00E3294A"/>
    <w:rsid w:val="00E32CAC"/>
    <w:rsid w:val="00E32FC9"/>
    <w:rsid w:val="00E3303D"/>
    <w:rsid w:val="00E33AA4"/>
    <w:rsid w:val="00E33EF0"/>
    <w:rsid w:val="00E34D49"/>
    <w:rsid w:val="00E353B2"/>
    <w:rsid w:val="00E3556C"/>
    <w:rsid w:val="00E36C83"/>
    <w:rsid w:val="00E36CE6"/>
    <w:rsid w:val="00E36DD5"/>
    <w:rsid w:val="00E37083"/>
    <w:rsid w:val="00E372B9"/>
    <w:rsid w:val="00E40809"/>
    <w:rsid w:val="00E40964"/>
    <w:rsid w:val="00E41E41"/>
    <w:rsid w:val="00E42251"/>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5EC"/>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21AA"/>
    <w:rsid w:val="00E7288E"/>
    <w:rsid w:val="00E73532"/>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7A8"/>
    <w:rsid w:val="00E83C38"/>
    <w:rsid w:val="00E83ECB"/>
    <w:rsid w:val="00E8426E"/>
    <w:rsid w:val="00E8428B"/>
    <w:rsid w:val="00E8431A"/>
    <w:rsid w:val="00E846BB"/>
    <w:rsid w:val="00E846DA"/>
    <w:rsid w:val="00E8567E"/>
    <w:rsid w:val="00E86C4A"/>
    <w:rsid w:val="00E87827"/>
    <w:rsid w:val="00E87AEA"/>
    <w:rsid w:val="00E87D2B"/>
    <w:rsid w:val="00E9035D"/>
    <w:rsid w:val="00E9040F"/>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2A8"/>
    <w:rsid w:val="00EB6D7C"/>
    <w:rsid w:val="00EB7A85"/>
    <w:rsid w:val="00EB7AD9"/>
    <w:rsid w:val="00EC0175"/>
    <w:rsid w:val="00EC0201"/>
    <w:rsid w:val="00EC0B20"/>
    <w:rsid w:val="00EC0F85"/>
    <w:rsid w:val="00EC144B"/>
    <w:rsid w:val="00EC1F12"/>
    <w:rsid w:val="00EC25D2"/>
    <w:rsid w:val="00EC25D3"/>
    <w:rsid w:val="00EC26D4"/>
    <w:rsid w:val="00EC2BA8"/>
    <w:rsid w:val="00EC31C3"/>
    <w:rsid w:val="00EC3F93"/>
    <w:rsid w:val="00EC43DD"/>
    <w:rsid w:val="00EC5063"/>
    <w:rsid w:val="00EC51D6"/>
    <w:rsid w:val="00EC5302"/>
    <w:rsid w:val="00EC5321"/>
    <w:rsid w:val="00EC554E"/>
    <w:rsid w:val="00EC5733"/>
    <w:rsid w:val="00EC6FFE"/>
    <w:rsid w:val="00EC710F"/>
    <w:rsid w:val="00EC7514"/>
    <w:rsid w:val="00EC770E"/>
    <w:rsid w:val="00ED037B"/>
    <w:rsid w:val="00ED0C04"/>
    <w:rsid w:val="00ED1368"/>
    <w:rsid w:val="00ED1A7D"/>
    <w:rsid w:val="00ED2D43"/>
    <w:rsid w:val="00ED3CD4"/>
    <w:rsid w:val="00ED418E"/>
    <w:rsid w:val="00ED502F"/>
    <w:rsid w:val="00ED59C9"/>
    <w:rsid w:val="00ED5BD0"/>
    <w:rsid w:val="00ED5FA8"/>
    <w:rsid w:val="00ED609A"/>
    <w:rsid w:val="00ED681D"/>
    <w:rsid w:val="00ED6DBD"/>
    <w:rsid w:val="00ED75A3"/>
    <w:rsid w:val="00ED762C"/>
    <w:rsid w:val="00ED7FFA"/>
    <w:rsid w:val="00EE004B"/>
    <w:rsid w:val="00EE07D1"/>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0DC7"/>
    <w:rsid w:val="00EF1179"/>
    <w:rsid w:val="00EF162A"/>
    <w:rsid w:val="00EF2941"/>
    <w:rsid w:val="00EF29F7"/>
    <w:rsid w:val="00EF2C39"/>
    <w:rsid w:val="00EF2D0C"/>
    <w:rsid w:val="00EF3545"/>
    <w:rsid w:val="00EF3B89"/>
    <w:rsid w:val="00EF52A6"/>
    <w:rsid w:val="00EF55F7"/>
    <w:rsid w:val="00EF5B38"/>
    <w:rsid w:val="00EF60DC"/>
    <w:rsid w:val="00EF66D1"/>
    <w:rsid w:val="00EF680B"/>
    <w:rsid w:val="00EF6D96"/>
    <w:rsid w:val="00EF7D07"/>
    <w:rsid w:val="00F000D3"/>
    <w:rsid w:val="00F00183"/>
    <w:rsid w:val="00F00647"/>
    <w:rsid w:val="00F00D1B"/>
    <w:rsid w:val="00F01C50"/>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A94"/>
    <w:rsid w:val="00F12F0D"/>
    <w:rsid w:val="00F13216"/>
    <w:rsid w:val="00F17A7B"/>
    <w:rsid w:val="00F17BA8"/>
    <w:rsid w:val="00F20251"/>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494"/>
    <w:rsid w:val="00F26C32"/>
    <w:rsid w:val="00F26E99"/>
    <w:rsid w:val="00F27940"/>
    <w:rsid w:val="00F27B63"/>
    <w:rsid w:val="00F27D14"/>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40A"/>
    <w:rsid w:val="00F44747"/>
    <w:rsid w:val="00F44ABD"/>
    <w:rsid w:val="00F4524F"/>
    <w:rsid w:val="00F45313"/>
    <w:rsid w:val="00F456AE"/>
    <w:rsid w:val="00F45AE9"/>
    <w:rsid w:val="00F4602B"/>
    <w:rsid w:val="00F4652A"/>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7C9"/>
    <w:rsid w:val="00F648D5"/>
    <w:rsid w:val="00F65105"/>
    <w:rsid w:val="00F6587B"/>
    <w:rsid w:val="00F658C5"/>
    <w:rsid w:val="00F65D6E"/>
    <w:rsid w:val="00F66174"/>
    <w:rsid w:val="00F671DB"/>
    <w:rsid w:val="00F671EE"/>
    <w:rsid w:val="00F67A28"/>
    <w:rsid w:val="00F67B99"/>
    <w:rsid w:val="00F703CE"/>
    <w:rsid w:val="00F70484"/>
    <w:rsid w:val="00F70EB2"/>
    <w:rsid w:val="00F71196"/>
    <w:rsid w:val="00F7137E"/>
    <w:rsid w:val="00F722CA"/>
    <w:rsid w:val="00F736C0"/>
    <w:rsid w:val="00F737AF"/>
    <w:rsid w:val="00F752C6"/>
    <w:rsid w:val="00F75957"/>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43BC"/>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3C6F"/>
    <w:rsid w:val="00FD428D"/>
    <w:rsid w:val="00FD4721"/>
    <w:rsid w:val="00FD494E"/>
    <w:rsid w:val="00FD4B12"/>
    <w:rsid w:val="00FD4F08"/>
    <w:rsid w:val="00FD58C3"/>
    <w:rsid w:val="00FD5EEB"/>
    <w:rsid w:val="00FD5F08"/>
    <w:rsid w:val="00FD5F9D"/>
    <w:rsid w:val="00FD60BA"/>
    <w:rsid w:val="00FD6E28"/>
    <w:rsid w:val="00FD716C"/>
    <w:rsid w:val="00FD7376"/>
    <w:rsid w:val="00FE007D"/>
    <w:rsid w:val="00FE0344"/>
    <w:rsid w:val="00FE0FA7"/>
    <w:rsid w:val="00FE0FC5"/>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34D"/>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3382221">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5096229">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786">
      <w:bodyDiv w:val="1"/>
      <w:marLeft w:val="0"/>
      <w:marRight w:val="0"/>
      <w:marTop w:val="0"/>
      <w:marBottom w:val="0"/>
      <w:divBdr>
        <w:top w:val="none" w:sz="0" w:space="0" w:color="auto"/>
        <w:left w:val="none" w:sz="0" w:space="0" w:color="auto"/>
        <w:bottom w:val="none" w:sz="0" w:space="0" w:color="auto"/>
        <w:right w:val="none" w:sz="0" w:space="0" w:color="auto"/>
      </w:divBdr>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894">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57902376">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3977164">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984424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theme" Target="theme/theme1.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iconoir.com/" TargetMode="External"/><Relationship Id="rId16" Type="http://schemas.openxmlformats.org/officeDocument/2006/relationships/footer" Target="footer3.xml"/><Relationship Id="rId107" Type="http://schemas.openxmlformats.org/officeDocument/2006/relationships/hyperlink" Target="https://reactrouter.com/en/main"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express-validator.github.io/docs"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restfulapi.net/"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json-schema.org/" TargetMode="Externa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daisyui.com/"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11.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www.typescriptlang.org/docs/" TargetMode="Externa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refactoring.guru/design-patterns/catalog" TargetMode="Externa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glossaryDocument" Target="glossary/document.xm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jwt.io/"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act.dev/"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21AC3"/>
    <w:rsid w:val="0009165F"/>
    <w:rsid w:val="000A7E45"/>
    <w:rsid w:val="00100991"/>
    <w:rsid w:val="00153C8F"/>
    <w:rsid w:val="001553CC"/>
    <w:rsid w:val="00173386"/>
    <w:rsid w:val="001A7945"/>
    <w:rsid w:val="001C76EE"/>
    <w:rsid w:val="002700D6"/>
    <w:rsid w:val="00273887"/>
    <w:rsid w:val="003635E2"/>
    <w:rsid w:val="00365AC6"/>
    <w:rsid w:val="00392030"/>
    <w:rsid w:val="003A32D3"/>
    <w:rsid w:val="003C53AF"/>
    <w:rsid w:val="0040598E"/>
    <w:rsid w:val="00471348"/>
    <w:rsid w:val="005B39C7"/>
    <w:rsid w:val="005B3C7A"/>
    <w:rsid w:val="005D050B"/>
    <w:rsid w:val="0061547D"/>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42162"/>
    <w:rsid w:val="00AD0317"/>
    <w:rsid w:val="00AE6B30"/>
    <w:rsid w:val="00B02828"/>
    <w:rsid w:val="00B253B3"/>
    <w:rsid w:val="00B70F19"/>
    <w:rsid w:val="00B80B04"/>
    <w:rsid w:val="00B83AF3"/>
    <w:rsid w:val="00BB27E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2.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7A4DD0-9178-4586-96B5-835BE880C778}">
  <ds:schemaRefs>
    <ds:schemaRef ds:uri="https://schemas.gaps.heig-vd.ch"/>
  </ds:schemaRefs>
</ds:datastoreItem>
</file>

<file path=customXml/itemProps2.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BCD38D0A-D126-479C-8000-182FE4253E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TB_Rapport.dotx</Template>
  <TotalTime>4382</TotalTime>
  <Pages>123</Pages>
  <Words>31146</Words>
  <Characters>177533</Characters>
  <Application>Microsoft Office Word</Application>
  <DocSecurity>0</DocSecurity>
  <Lines>4330</Lines>
  <Paragraphs>1879</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206800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4640</cp:revision>
  <cp:lastPrinted>2023-07-25T21:05:00Z</cp:lastPrinted>
  <dcterms:created xsi:type="dcterms:W3CDTF">2023-04-11T13:24:00Z</dcterms:created>
  <dcterms:modified xsi:type="dcterms:W3CDTF">2023-07-25T21:14:00Z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